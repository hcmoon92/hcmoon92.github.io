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49" w:rsidRPr="004B1C40" w:rsidRDefault="004A3549">
      <w:pPr>
        <w:pStyle w:val="ZA"/>
        <w:framePr w:wrap="notBeside"/>
      </w:pPr>
      <w:bookmarkStart w:id="0" w:name="page1"/>
      <w:bookmarkStart w:id="1" w:name="_GoBack"/>
      <w:bookmarkEnd w:id="1"/>
      <w:r w:rsidRPr="004B1C40">
        <w:rPr>
          <w:sz w:val="64"/>
        </w:rPr>
        <w:t>3GPP T</w:t>
      </w:r>
      <w:r w:rsidR="00A955E9" w:rsidRPr="004B1C40">
        <w:rPr>
          <w:sz w:val="64"/>
        </w:rPr>
        <w:t>S</w:t>
      </w:r>
      <w:r w:rsidRPr="004B1C40">
        <w:rPr>
          <w:sz w:val="64"/>
        </w:rPr>
        <w:t xml:space="preserve"> </w:t>
      </w:r>
      <w:r w:rsidR="009E04C6" w:rsidRPr="004B1C40">
        <w:rPr>
          <w:sz w:val="64"/>
        </w:rPr>
        <w:t>22</w:t>
      </w:r>
      <w:r w:rsidRPr="004B1C40">
        <w:rPr>
          <w:sz w:val="64"/>
        </w:rPr>
        <w:t>.</w:t>
      </w:r>
      <w:r w:rsidR="000F7A0A" w:rsidRPr="004B1C40">
        <w:rPr>
          <w:sz w:val="64"/>
        </w:rPr>
        <w:t>278</w:t>
      </w:r>
      <w:r w:rsidRPr="004B1C40">
        <w:rPr>
          <w:sz w:val="64"/>
        </w:rPr>
        <w:t xml:space="preserve"> </w:t>
      </w:r>
      <w:r w:rsidRPr="004B1C40">
        <w:t>V</w:t>
      </w:r>
      <w:r w:rsidR="009122A1" w:rsidRPr="004B1C40">
        <w:t>1</w:t>
      </w:r>
      <w:r w:rsidR="008E0F8C">
        <w:t>8</w:t>
      </w:r>
      <w:r w:rsidRPr="004B1C40">
        <w:t>.</w:t>
      </w:r>
      <w:r w:rsidR="008E0F8C">
        <w:t>0</w:t>
      </w:r>
      <w:r w:rsidRPr="004B1C40">
        <w:t>.</w:t>
      </w:r>
      <w:r w:rsidR="008E0F8C">
        <w:t>1</w:t>
      </w:r>
      <w:r w:rsidRPr="004B1C40">
        <w:t xml:space="preserve"> </w:t>
      </w:r>
      <w:r w:rsidR="008A007C" w:rsidRPr="004B1C40">
        <w:rPr>
          <w:sz w:val="32"/>
        </w:rPr>
        <w:t>(20</w:t>
      </w:r>
      <w:r w:rsidR="008E0F8C">
        <w:rPr>
          <w:sz w:val="32"/>
        </w:rPr>
        <w:t>24</w:t>
      </w:r>
      <w:r w:rsidR="008A007C" w:rsidRPr="004B1C40">
        <w:rPr>
          <w:sz w:val="32"/>
        </w:rPr>
        <w:t>-</w:t>
      </w:r>
      <w:r w:rsidR="008E0F8C">
        <w:rPr>
          <w:sz w:val="32"/>
        </w:rPr>
        <w:t>03</w:t>
      </w:r>
      <w:r w:rsidR="008A007C" w:rsidRPr="004B1C40">
        <w:rPr>
          <w:sz w:val="32"/>
        </w:rPr>
        <w:t>)</w:t>
      </w:r>
    </w:p>
    <w:p w:rsidR="004A3549" w:rsidRDefault="004A3549">
      <w:pPr>
        <w:pStyle w:val="ZB"/>
        <w:framePr w:wrap="notBeside"/>
      </w:pPr>
      <w:r>
        <w:t xml:space="preserve">Technical </w:t>
      </w:r>
      <w:r w:rsidR="00A955E9">
        <w:t>Specification</w:t>
      </w:r>
    </w:p>
    <w:p w:rsidR="004A3549" w:rsidRDefault="004A3549">
      <w:pPr>
        <w:pStyle w:val="ZT"/>
        <w:framePr w:wrap="notBeside"/>
      </w:pPr>
      <w:r>
        <w:t>3</w:t>
      </w:r>
      <w:r w:rsidRPr="00B4746E">
        <w:rPr>
          <w:vertAlign w:val="superscript"/>
        </w:rPr>
        <w:t>rd</w:t>
      </w:r>
      <w:r>
        <w:t xml:space="preserve"> Generation Partnership Project;</w:t>
      </w:r>
    </w:p>
    <w:p w:rsidR="004A3549" w:rsidRDefault="004A3549">
      <w:pPr>
        <w:pStyle w:val="ZT"/>
        <w:framePr w:wrap="notBeside"/>
      </w:pPr>
      <w:r>
        <w:t xml:space="preserve">Technical Specification Group </w:t>
      </w:r>
      <w:r w:rsidR="009E04C6" w:rsidRPr="009E04C6">
        <w:t>Services and System Aspects</w:t>
      </w:r>
      <w:r>
        <w:t>;</w:t>
      </w:r>
    </w:p>
    <w:p w:rsidR="004A3549" w:rsidRDefault="009E04C6">
      <w:pPr>
        <w:pStyle w:val="ZT"/>
        <w:framePr w:wrap="notBeside"/>
      </w:pPr>
      <w:r w:rsidRPr="009E04C6">
        <w:t xml:space="preserve">Service requirements for </w:t>
      </w:r>
      <w:r w:rsidR="00812583" w:rsidRPr="00812583">
        <w:t>the Evolved Packet System</w:t>
      </w:r>
      <w:r w:rsidR="0073673C">
        <w:t xml:space="preserve"> (EPS)</w:t>
      </w:r>
    </w:p>
    <w:p w:rsidR="004A3549" w:rsidRDefault="004A3549">
      <w:pPr>
        <w:pStyle w:val="ZT"/>
        <w:framePr w:wrap="notBeside"/>
        <w:rPr>
          <w:i/>
          <w:sz w:val="28"/>
        </w:rPr>
      </w:pPr>
      <w:r>
        <w:t>(</w:t>
      </w:r>
      <w:r>
        <w:rPr>
          <w:rStyle w:val="ZGSM"/>
        </w:rPr>
        <w:t xml:space="preserve">Release </w:t>
      </w:r>
      <w:r w:rsidR="00F43D1C">
        <w:rPr>
          <w:rStyle w:val="ZGSM"/>
        </w:rPr>
        <w:t>1</w:t>
      </w:r>
      <w:r w:rsidR="008E0F8C">
        <w:rPr>
          <w:rStyle w:val="ZGSM"/>
        </w:rPr>
        <w:t>8</w:t>
      </w:r>
      <w:r>
        <w:t>)</w:t>
      </w:r>
    </w:p>
    <w:p w:rsidR="004C4212" w:rsidRDefault="008E0F8C" w:rsidP="004C4212">
      <w:pPr>
        <w:pStyle w:val="ZU"/>
        <w:framePr w:wrap="notBeside"/>
        <w:tabs>
          <w:tab w:val="right" w:pos="10206"/>
        </w:tabs>
        <w:jc w:val="left"/>
      </w:pPr>
      <w:bookmarkStart w:id="2" w:name="_Hlk163229531"/>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9.25pt;height:74.25pt;visibility:visible">
            <v:imagedata r:id="rId7" o:title=""/>
          </v:shape>
        </w:pict>
      </w:r>
      <w:bookmarkEnd w:id="2"/>
      <w:r w:rsidR="004C4212">
        <w:rPr>
          <w:color w:val="0000FF"/>
        </w:rPr>
        <w:tab/>
      </w:r>
      <w:r w:rsidR="004C4212">
        <w:rPr>
          <w:color w:val="0000FF"/>
        </w:rPr>
        <w:pict>
          <v:shape id="_x0000_i1026" type="#_x0000_t75" style="width:128.25pt;height:65.25pt">
            <v:imagedata r:id="rId8" o:title="3GPP-logo-TM2"/>
          </v:shape>
        </w:pict>
      </w:r>
    </w:p>
    <w:p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w:t>
      </w:r>
      <w:r w:rsidR="00836CC2">
        <w:rPr>
          <w:sz w:val="16"/>
        </w:rPr>
        <w:t>'</w:t>
      </w:r>
      <w:r>
        <w:rPr>
          <w:sz w:val="16"/>
        </w:rPr>
        <w:t xml:space="preserve"> Publications Offices.</w:t>
      </w:r>
    </w:p>
    <w:p w:rsidR="004A3549" w:rsidRDefault="004A3549">
      <w:pPr>
        <w:pStyle w:val="ZV"/>
        <w:framePr w:wrap="notBeside"/>
      </w:pPr>
    </w:p>
    <w:p w:rsidR="004A3549" w:rsidRDefault="004A3549"/>
    <w:bookmarkEnd w:id="0"/>
    <w:p w:rsidR="004A3549" w:rsidRDefault="004A3549">
      <w:pPr>
        <w:sectPr w:rsidR="004A3549" w:rsidSect="004423D1">
          <w:footnotePr>
            <w:numRestart w:val="eachSect"/>
          </w:footnotePr>
          <w:pgSz w:w="11907" w:h="16840"/>
          <w:pgMar w:top="2268" w:right="851" w:bottom="10773" w:left="851" w:header="0" w:footer="0" w:gutter="0"/>
          <w:cols w:space="720"/>
        </w:sectPr>
      </w:pPr>
    </w:p>
    <w:p w:rsidR="004A3549" w:rsidRDefault="004A3549">
      <w:bookmarkStart w:id="3" w:name="page2"/>
    </w:p>
    <w:p w:rsidR="004A3549" w:rsidRDefault="004A3549">
      <w:pPr>
        <w:pStyle w:val="FP"/>
        <w:framePr w:wrap="notBeside" w:hAnchor="margin" w:y="1419"/>
        <w:pBdr>
          <w:bottom w:val="single" w:sz="6" w:space="1" w:color="auto"/>
        </w:pBdr>
        <w:spacing w:before="240"/>
        <w:ind w:left="2835" w:right="2835"/>
        <w:jc w:val="center"/>
      </w:pPr>
      <w:r>
        <w:t>Keywords</w:t>
      </w:r>
    </w:p>
    <w:p w:rsidR="004A3549" w:rsidRDefault="00FC711B">
      <w:pPr>
        <w:pStyle w:val="FP"/>
        <w:framePr w:wrap="notBeside" w:hAnchor="margin" w:y="1419"/>
        <w:ind w:left="2835" w:right="2835"/>
        <w:jc w:val="center"/>
        <w:rPr>
          <w:rFonts w:ascii="Arial" w:hAnsi="Arial"/>
          <w:sz w:val="18"/>
        </w:rPr>
      </w:pPr>
      <w:r>
        <w:rPr>
          <w:rFonts w:ascii="Arial" w:hAnsi="Arial"/>
          <w:sz w:val="18"/>
        </w:rPr>
        <w:t xml:space="preserve">UMTS, </w:t>
      </w:r>
      <w:r w:rsidR="004C4212">
        <w:rPr>
          <w:rFonts w:ascii="Arial" w:hAnsi="Arial"/>
          <w:sz w:val="18"/>
        </w:rPr>
        <w:t xml:space="preserve">LTE, </w:t>
      </w:r>
      <w:r>
        <w:rPr>
          <w:rFonts w:ascii="Arial" w:hAnsi="Arial"/>
          <w:sz w:val="18"/>
        </w:rPr>
        <w:t>architecture</w:t>
      </w:r>
    </w:p>
    <w:p w:rsidR="004A3549" w:rsidRDefault="004A3549">
      <w:r>
        <w:t>.</w:t>
      </w:r>
    </w:p>
    <w:p w:rsidR="004A3549" w:rsidRDefault="004A3549"/>
    <w:p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rsidR="004A3549" w:rsidRDefault="004A3549">
      <w:pPr>
        <w:pStyle w:val="FP"/>
        <w:framePr w:wrap="notBeside" w:hAnchor="margin" w:yAlign="center"/>
        <w:pBdr>
          <w:bottom w:val="single" w:sz="6" w:space="1" w:color="auto"/>
        </w:pBdr>
        <w:ind w:left="2835" w:right="2835"/>
        <w:jc w:val="center"/>
      </w:pPr>
      <w:r>
        <w:t>Postal address</w:t>
      </w:r>
    </w:p>
    <w:p w:rsidR="004A3549" w:rsidRDefault="004A3549">
      <w:pPr>
        <w:pStyle w:val="FP"/>
        <w:framePr w:wrap="notBeside" w:hAnchor="margin" w:yAlign="center"/>
        <w:ind w:left="2835" w:right="2835"/>
        <w:jc w:val="center"/>
        <w:rPr>
          <w:rFonts w:ascii="Arial" w:hAnsi="Arial"/>
          <w:sz w:val="18"/>
        </w:rPr>
      </w:pPr>
    </w:p>
    <w:p w:rsidR="004A3549" w:rsidRPr="004B1C40" w:rsidRDefault="004A3549">
      <w:pPr>
        <w:pStyle w:val="FP"/>
        <w:framePr w:wrap="notBeside" w:hAnchor="margin" w:yAlign="center"/>
        <w:pBdr>
          <w:bottom w:val="single" w:sz="6" w:space="1" w:color="auto"/>
        </w:pBdr>
        <w:spacing w:before="240"/>
        <w:ind w:left="2835" w:right="2835"/>
        <w:jc w:val="center"/>
        <w:rPr>
          <w:lang w:val="fr-FR"/>
        </w:rPr>
      </w:pPr>
      <w:r w:rsidRPr="004B1C40">
        <w:rPr>
          <w:lang w:val="fr-FR"/>
        </w:rPr>
        <w:t>3GPP support office address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A3549" w:rsidRPr="00E65495" w:rsidRDefault="004A3549">
      <w:pPr>
        <w:pStyle w:val="FP"/>
        <w:framePr w:wrap="notBeside" w:hAnchor="margin" w:yAlign="center"/>
        <w:spacing w:after="20"/>
        <w:ind w:left="2835" w:right="2835"/>
        <w:jc w:val="center"/>
        <w:rPr>
          <w:rFonts w:ascii="Arial" w:hAnsi="Arial"/>
          <w:sz w:val="18"/>
        </w:rPr>
      </w:pPr>
      <w:r w:rsidRPr="00E65495">
        <w:rPr>
          <w:rFonts w:ascii="Arial" w:hAnsi="Arial"/>
          <w:sz w:val="18"/>
        </w:rPr>
        <w:t>Tel.: +33 4 92 94 42 00 Fax: +33 4 93 65 47 16</w:t>
      </w:r>
    </w:p>
    <w:p w:rsidR="004A3549" w:rsidRPr="00E65495" w:rsidRDefault="004A3549">
      <w:pPr>
        <w:pStyle w:val="FP"/>
        <w:framePr w:wrap="notBeside" w:hAnchor="margin" w:yAlign="center"/>
        <w:pBdr>
          <w:bottom w:val="single" w:sz="6" w:space="1" w:color="auto"/>
        </w:pBdr>
        <w:spacing w:before="240"/>
        <w:ind w:left="2835" w:right="2835"/>
        <w:jc w:val="center"/>
      </w:pPr>
      <w:r w:rsidRPr="00E65495">
        <w:t>Internet</w:t>
      </w:r>
    </w:p>
    <w:p w:rsidR="004A3549" w:rsidRPr="00E65495" w:rsidRDefault="00B4746E">
      <w:pPr>
        <w:pStyle w:val="FP"/>
        <w:framePr w:wrap="notBeside" w:hAnchor="margin" w:yAlign="center"/>
        <w:ind w:left="2835" w:right="2835"/>
        <w:jc w:val="center"/>
        <w:rPr>
          <w:rFonts w:ascii="Arial" w:hAnsi="Arial"/>
          <w:sz w:val="18"/>
        </w:rPr>
      </w:pPr>
      <w:hyperlink r:id="rId9" w:history="1">
        <w:r w:rsidRPr="00E65495">
          <w:rPr>
            <w:rStyle w:val="ac"/>
            <w:rFonts w:ascii="Arial" w:hAnsi="Arial"/>
            <w:sz w:val="18"/>
          </w:rPr>
          <w:t>http://www.3gpp.org</w:t>
        </w:r>
      </w:hyperlink>
    </w:p>
    <w:p w:rsidR="004A3549" w:rsidRPr="00E65495" w:rsidRDefault="004A3549"/>
    <w:p w:rsidR="00AA5198" w:rsidRPr="00892D34" w:rsidRDefault="00AA5198" w:rsidP="00AA5198">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AA5198" w:rsidRDefault="00AA5198" w:rsidP="00AA5198">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AA5198" w:rsidRDefault="00AA5198" w:rsidP="00AA5198">
      <w:pPr>
        <w:pStyle w:val="FP"/>
        <w:framePr w:h="3057" w:hRule="exact" w:wrap="notBeside" w:vAnchor="page" w:hAnchor="margin" w:y="12605"/>
        <w:jc w:val="center"/>
        <w:rPr>
          <w:noProof/>
        </w:rPr>
      </w:pPr>
    </w:p>
    <w:p w:rsidR="00AA5198" w:rsidRDefault="00AA5198" w:rsidP="00AA5198">
      <w:pPr>
        <w:pStyle w:val="FP"/>
        <w:framePr w:h="3057" w:hRule="exact" w:wrap="notBeside" w:vAnchor="page" w:hAnchor="margin" w:y="12605"/>
        <w:jc w:val="center"/>
        <w:rPr>
          <w:noProof/>
          <w:sz w:val="18"/>
        </w:rPr>
      </w:pPr>
      <w:r>
        <w:rPr>
          <w:noProof/>
          <w:sz w:val="18"/>
        </w:rPr>
        <w:t>© 20</w:t>
      </w:r>
      <w:r w:rsidR="008E0F8C">
        <w:rPr>
          <w:noProof/>
          <w:sz w:val="18"/>
        </w:rPr>
        <w:t>24</w:t>
      </w:r>
      <w:r>
        <w:rPr>
          <w:noProof/>
          <w:sz w:val="18"/>
        </w:rPr>
        <w:t>, 3GPP Organizational Partners (</w:t>
      </w:r>
      <w:r w:rsidRPr="005A4036">
        <w:rPr>
          <w:noProof/>
          <w:sz w:val="18"/>
        </w:rPr>
        <w:t>ARIB, ATIS, CCSA, ETSI, TSDSI, TTA, TTC</w:t>
      </w:r>
      <w:r>
        <w:rPr>
          <w:noProof/>
          <w:sz w:val="18"/>
        </w:rPr>
        <w:t>).</w:t>
      </w:r>
      <w:bookmarkStart w:id="4" w:name="copyrightaddon"/>
      <w:bookmarkEnd w:id="4"/>
    </w:p>
    <w:p w:rsidR="00AA5198" w:rsidRDefault="00AA5198" w:rsidP="00AA5198">
      <w:pPr>
        <w:pStyle w:val="FP"/>
        <w:framePr w:h="3057" w:hRule="exact" w:wrap="notBeside" w:vAnchor="page" w:hAnchor="margin" w:y="12605"/>
        <w:jc w:val="center"/>
        <w:rPr>
          <w:noProof/>
          <w:sz w:val="18"/>
        </w:rPr>
      </w:pPr>
      <w:r>
        <w:rPr>
          <w:noProof/>
          <w:sz w:val="18"/>
        </w:rPr>
        <w:t>All rights reserved.</w:t>
      </w:r>
    </w:p>
    <w:p w:rsidR="00AA5198" w:rsidRDefault="00AA5198" w:rsidP="00AA5198">
      <w:pPr>
        <w:pStyle w:val="FP"/>
        <w:framePr w:h="3057" w:hRule="exact" w:wrap="notBeside" w:vAnchor="page" w:hAnchor="margin" w:y="12605"/>
        <w:rPr>
          <w:noProof/>
          <w:sz w:val="18"/>
        </w:rPr>
      </w:pPr>
    </w:p>
    <w:p w:rsidR="00AA5198" w:rsidRDefault="00AA5198" w:rsidP="00AA5198">
      <w:pPr>
        <w:pStyle w:val="FP"/>
        <w:framePr w:h="3057" w:hRule="exact" w:wrap="notBeside" w:vAnchor="page" w:hAnchor="margin" w:y="12605"/>
        <w:rPr>
          <w:noProof/>
          <w:sz w:val="18"/>
        </w:rPr>
      </w:pPr>
      <w:r>
        <w:rPr>
          <w:noProof/>
          <w:sz w:val="18"/>
        </w:rPr>
        <w:t>UMTS™ is a Trade Mark of ETSI registered for the benefit of its members</w:t>
      </w:r>
    </w:p>
    <w:p w:rsidR="00AA5198" w:rsidRDefault="00AA5198" w:rsidP="00AA5198">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AA5198" w:rsidRDefault="00AA5198" w:rsidP="00AA5198">
      <w:pPr>
        <w:pStyle w:val="FP"/>
        <w:framePr w:h="3057" w:hRule="exact" w:wrap="notBeside" w:vAnchor="page" w:hAnchor="margin" w:y="12605"/>
        <w:rPr>
          <w:noProof/>
          <w:sz w:val="18"/>
        </w:rPr>
      </w:pPr>
      <w:r>
        <w:rPr>
          <w:noProof/>
          <w:sz w:val="18"/>
        </w:rPr>
        <w:t>GSM® and the GSM logo are registered and owned by the GSM Association</w:t>
      </w:r>
    </w:p>
    <w:p w:rsidR="004A3549" w:rsidRDefault="004A3549"/>
    <w:bookmarkEnd w:id="3"/>
    <w:p w:rsidR="004A3549" w:rsidRDefault="004A3549">
      <w:pPr>
        <w:pStyle w:val="TT"/>
      </w:pPr>
      <w:r>
        <w:br w:type="page"/>
      </w:r>
      <w:r>
        <w:lastRenderedPageBreak/>
        <w:t>Contents</w:t>
      </w:r>
    </w:p>
    <w:p w:rsidR="00050A9B" w:rsidRPr="00304630" w:rsidRDefault="00050A9B">
      <w:pPr>
        <w:pStyle w:val="10"/>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_Toc27761952 \h </w:instrText>
      </w:r>
      <w:r>
        <w:fldChar w:fldCharType="separate"/>
      </w:r>
      <w:r>
        <w:t>5</w:t>
      </w:r>
      <w:r>
        <w:fldChar w:fldCharType="end"/>
      </w:r>
    </w:p>
    <w:p w:rsidR="00050A9B" w:rsidRPr="00304630" w:rsidRDefault="00050A9B">
      <w:pPr>
        <w:pStyle w:val="10"/>
        <w:rPr>
          <w:rFonts w:ascii="Calibri" w:hAnsi="Calibri"/>
          <w:szCs w:val="22"/>
        </w:rPr>
      </w:pPr>
      <w:r>
        <w:t>Introduction</w:t>
      </w:r>
      <w:r>
        <w:tab/>
      </w:r>
      <w:r>
        <w:fldChar w:fldCharType="begin" w:fldLock="1"/>
      </w:r>
      <w:r>
        <w:instrText xml:space="preserve"> PAGEREF _Toc27761953 \h </w:instrText>
      </w:r>
      <w:r>
        <w:fldChar w:fldCharType="separate"/>
      </w:r>
      <w:r>
        <w:t>5</w:t>
      </w:r>
      <w:r>
        <w:fldChar w:fldCharType="end"/>
      </w:r>
    </w:p>
    <w:p w:rsidR="00050A9B" w:rsidRPr="00304630" w:rsidRDefault="00050A9B">
      <w:pPr>
        <w:pStyle w:val="10"/>
        <w:rPr>
          <w:rFonts w:ascii="Calibri" w:hAnsi="Calibri"/>
          <w:szCs w:val="22"/>
        </w:rPr>
      </w:pPr>
      <w:r>
        <w:t>1</w:t>
      </w:r>
      <w:r w:rsidRPr="00304630">
        <w:rPr>
          <w:rFonts w:ascii="Calibri" w:hAnsi="Calibri"/>
          <w:szCs w:val="22"/>
        </w:rPr>
        <w:tab/>
      </w:r>
      <w:r>
        <w:t>Scope</w:t>
      </w:r>
      <w:r>
        <w:tab/>
      </w:r>
      <w:r>
        <w:fldChar w:fldCharType="begin" w:fldLock="1"/>
      </w:r>
      <w:r>
        <w:instrText xml:space="preserve"> PAGEREF _Toc27761954 \h </w:instrText>
      </w:r>
      <w:r>
        <w:fldChar w:fldCharType="separate"/>
      </w:r>
      <w:r>
        <w:t>6</w:t>
      </w:r>
      <w:r>
        <w:fldChar w:fldCharType="end"/>
      </w:r>
    </w:p>
    <w:p w:rsidR="00050A9B" w:rsidRPr="00304630" w:rsidRDefault="00050A9B">
      <w:pPr>
        <w:pStyle w:val="10"/>
        <w:rPr>
          <w:rFonts w:ascii="Calibri" w:hAnsi="Calibri"/>
          <w:szCs w:val="22"/>
        </w:rPr>
      </w:pPr>
      <w:r>
        <w:t>2</w:t>
      </w:r>
      <w:r w:rsidRPr="00304630">
        <w:rPr>
          <w:rFonts w:ascii="Calibri" w:hAnsi="Calibri"/>
          <w:szCs w:val="22"/>
        </w:rPr>
        <w:tab/>
      </w:r>
      <w:r>
        <w:t>References</w:t>
      </w:r>
      <w:r>
        <w:tab/>
      </w:r>
      <w:r>
        <w:fldChar w:fldCharType="begin" w:fldLock="1"/>
      </w:r>
      <w:r>
        <w:instrText xml:space="preserve"> PAGEREF _Toc27761955 \h </w:instrText>
      </w:r>
      <w:r>
        <w:fldChar w:fldCharType="separate"/>
      </w:r>
      <w:r>
        <w:t>6</w:t>
      </w:r>
      <w:r>
        <w:fldChar w:fldCharType="end"/>
      </w:r>
    </w:p>
    <w:p w:rsidR="00050A9B" w:rsidRPr="00304630" w:rsidRDefault="00050A9B">
      <w:pPr>
        <w:pStyle w:val="10"/>
        <w:rPr>
          <w:rFonts w:ascii="Calibri" w:hAnsi="Calibri"/>
          <w:szCs w:val="22"/>
        </w:rPr>
      </w:pPr>
      <w:r>
        <w:t>3</w:t>
      </w:r>
      <w:r w:rsidRPr="00304630">
        <w:rPr>
          <w:rFonts w:ascii="Calibri" w:hAnsi="Calibri"/>
          <w:szCs w:val="22"/>
        </w:rPr>
        <w:tab/>
      </w:r>
      <w:r>
        <w:t>Definitions and abbreviations</w:t>
      </w:r>
      <w:r>
        <w:tab/>
      </w:r>
      <w:r>
        <w:fldChar w:fldCharType="begin" w:fldLock="1"/>
      </w:r>
      <w:r>
        <w:instrText xml:space="preserve"> PAGEREF _Toc27761956 \h </w:instrText>
      </w:r>
      <w:r>
        <w:fldChar w:fldCharType="separate"/>
      </w:r>
      <w:r>
        <w:t>7</w:t>
      </w:r>
      <w:r>
        <w:fldChar w:fldCharType="end"/>
      </w:r>
    </w:p>
    <w:p w:rsidR="00050A9B" w:rsidRPr="00304630" w:rsidRDefault="00050A9B">
      <w:pPr>
        <w:pStyle w:val="20"/>
        <w:rPr>
          <w:rFonts w:ascii="Calibri" w:hAnsi="Calibri"/>
          <w:sz w:val="22"/>
          <w:szCs w:val="22"/>
        </w:rPr>
      </w:pPr>
      <w:r>
        <w:t>3.1</w:t>
      </w:r>
      <w:r w:rsidRPr="00304630">
        <w:rPr>
          <w:rFonts w:ascii="Calibri" w:hAnsi="Calibri"/>
          <w:sz w:val="22"/>
          <w:szCs w:val="22"/>
        </w:rPr>
        <w:tab/>
      </w:r>
      <w:r>
        <w:t>Definitions</w:t>
      </w:r>
      <w:r>
        <w:tab/>
      </w:r>
      <w:r>
        <w:fldChar w:fldCharType="begin" w:fldLock="1"/>
      </w:r>
      <w:r>
        <w:instrText xml:space="preserve"> PAGEREF _Toc27761957 \h </w:instrText>
      </w:r>
      <w:r>
        <w:fldChar w:fldCharType="separate"/>
      </w:r>
      <w:r>
        <w:t>7</w:t>
      </w:r>
      <w:r>
        <w:fldChar w:fldCharType="end"/>
      </w:r>
    </w:p>
    <w:p w:rsidR="00050A9B" w:rsidRPr="00304630" w:rsidRDefault="00050A9B">
      <w:pPr>
        <w:pStyle w:val="20"/>
        <w:rPr>
          <w:rFonts w:ascii="Calibri" w:hAnsi="Calibri"/>
          <w:sz w:val="22"/>
          <w:szCs w:val="22"/>
        </w:rPr>
      </w:pPr>
      <w:r>
        <w:t>3.2</w:t>
      </w:r>
      <w:r w:rsidRPr="00304630">
        <w:rPr>
          <w:rFonts w:ascii="Calibri" w:hAnsi="Calibri"/>
          <w:sz w:val="22"/>
          <w:szCs w:val="22"/>
        </w:rPr>
        <w:tab/>
      </w:r>
      <w:r>
        <w:t>Abbreviations</w:t>
      </w:r>
      <w:r>
        <w:tab/>
      </w:r>
      <w:r>
        <w:fldChar w:fldCharType="begin" w:fldLock="1"/>
      </w:r>
      <w:r>
        <w:instrText xml:space="preserve"> PAGEREF _Toc27761958 \h </w:instrText>
      </w:r>
      <w:r>
        <w:fldChar w:fldCharType="separate"/>
      </w:r>
      <w:r>
        <w:t>8</w:t>
      </w:r>
      <w:r>
        <w:fldChar w:fldCharType="end"/>
      </w:r>
    </w:p>
    <w:p w:rsidR="00050A9B" w:rsidRPr="00304630" w:rsidRDefault="00050A9B">
      <w:pPr>
        <w:pStyle w:val="10"/>
        <w:rPr>
          <w:rFonts w:ascii="Calibri" w:hAnsi="Calibri"/>
          <w:szCs w:val="22"/>
        </w:rPr>
      </w:pPr>
      <w:r>
        <w:t>4</w:t>
      </w:r>
      <w:r w:rsidRPr="00304630">
        <w:rPr>
          <w:rFonts w:ascii="Calibri" w:hAnsi="Calibri"/>
          <w:szCs w:val="22"/>
        </w:rPr>
        <w:tab/>
      </w:r>
      <w:r>
        <w:t>General description</w:t>
      </w:r>
      <w:r>
        <w:tab/>
      </w:r>
      <w:r>
        <w:fldChar w:fldCharType="begin" w:fldLock="1"/>
      </w:r>
      <w:r>
        <w:instrText xml:space="preserve"> PAGEREF _Toc27761959 \h </w:instrText>
      </w:r>
      <w:r>
        <w:fldChar w:fldCharType="separate"/>
      </w:r>
      <w:r>
        <w:t>9</w:t>
      </w:r>
      <w:r>
        <w:fldChar w:fldCharType="end"/>
      </w:r>
    </w:p>
    <w:p w:rsidR="00050A9B" w:rsidRPr="00304630" w:rsidRDefault="00050A9B">
      <w:pPr>
        <w:pStyle w:val="20"/>
        <w:rPr>
          <w:rFonts w:ascii="Calibri" w:hAnsi="Calibri"/>
          <w:sz w:val="22"/>
          <w:szCs w:val="22"/>
        </w:rPr>
      </w:pPr>
      <w:r>
        <w:t>4.1</w:t>
      </w:r>
      <w:r w:rsidRPr="00304630">
        <w:rPr>
          <w:rFonts w:ascii="Calibri" w:hAnsi="Calibri"/>
          <w:sz w:val="22"/>
          <w:szCs w:val="22"/>
        </w:rPr>
        <w:tab/>
      </w:r>
      <w:r>
        <w:t>Objectives</w:t>
      </w:r>
      <w:r>
        <w:tab/>
      </w:r>
      <w:r>
        <w:fldChar w:fldCharType="begin" w:fldLock="1"/>
      </w:r>
      <w:r>
        <w:instrText xml:space="preserve"> PAGEREF _Toc27761960 \h </w:instrText>
      </w:r>
      <w:r>
        <w:fldChar w:fldCharType="separate"/>
      </w:r>
      <w:r>
        <w:t>9</w:t>
      </w:r>
      <w:r>
        <w:fldChar w:fldCharType="end"/>
      </w:r>
    </w:p>
    <w:p w:rsidR="00050A9B" w:rsidRPr="00304630" w:rsidRDefault="00050A9B">
      <w:pPr>
        <w:pStyle w:val="10"/>
        <w:rPr>
          <w:rFonts w:ascii="Calibri" w:hAnsi="Calibri"/>
          <w:szCs w:val="22"/>
        </w:rPr>
      </w:pPr>
      <w:r>
        <w:t>5</w:t>
      </w:r>
      <w:r w:rsidRPr="00304630">
        <w:rPr>
          <w:rFonts w:ascii="Calibri" w:hAnsi="Calibri"/>
          <w:szCs w:val="22"/>
        </w:rPr>
        <w:tab/>
      </w:r>
      <w:r>
        <w:t>High-level requirements – user and operational aspects</w:t>
      </w:r>
      <w:r>
        <w:tab/>
      </w:r>
      <w:r>
        <w:fldChar w:fldCharType="begin" w:fldLock="1"/>
      </w:r>
      <w:r>
        <w:instrText xml:space="preserve"> PAGEREF _Toc27761961 \h </w:instrText>
      </w:r>
      <w:r>
        <w:fldChar w:fldCharType="separate"/>
      </w:r>
      <w:r>
        <w:t>10</w:t>
      </w:r>
      <w:r>
        <w:fldChar w:fldCharType="end"/>
      </w:r>
    </w:p>
    <w:p w:rsidR="00050A9B" w:rsidRPr="00304630" w:rsidRDefault="00050A9B">
      <w:pPr>
        <w:pStyle w:val="20"/>
        <w:rPr>
          <w:rFonts w:ascii="Calibri" w:hAnsi="Calibri"/>
          <w:sz w:val="22"/>
          <w:szCs w:val="22"/>
        </w:rPr>
      </w:pPr>
      <w:r>
        <w:t>5.0</w:t>
      </w:r>
      <w:r w:rsidRPr="00304630">
        <w:rPr>
          <w:rFonts w:ascii="Calibri" w:hAnsi="Calibri"/>
          <w:sz w:val="22"/>
          <w:szCs w:val="22"/>
        </w:rPr>
        <w:tab/>
      </w:r>
      <w:r>
        <w:t>General</w:t>
      </w:r>
      <w:r>
        <w:tab/>
      </w:r>
      <w:r>
        <w:fldChar w:fldCharType="begin" w:fldLock="1"/>
      </w:r>
      <w:r>
        <w:instrText xml:space="preserve"> PAGEREF _Toc27761962 \h </w:instrText>
      </w:r>
      <w:r>
        <w:fldChar w:fldCharType="separate"/>
      </w:r>
      <w:r>
        <w:t>10</w:t>
      </w:r>
      <w:r>
        <w:fldChar w:fldCharType="end"/>
      </w:r>
    </w:p>
    <w:p w:rsidR="00050A9B" w:rsidRPr="00304630" w:rsidRDefault="00050A9B">
      <w:pPr>
        <w:pStyle w:val="20"/>
        <w:rPr>
          <w:rFonts w:ascii="Calibri" w:hAnsi="Calibri"/>
          <w:sz w:val="22"/>
          <w:szCs w:val="22"/>
        </w:rPr>
      </w:pPr>
      <w:r>
        <w:t>5.1</w:t>
      </w:r>
      <w:r w:rsidRPr="00304630">
        <w:rPr>
          <w:rFonts w:ascii="Calibri" w:hAnsi="Calibri"/>
          <w:sz w:val="22"/>
          <w:szCs w:val="22"/>
        </w:rPr>
        <w:tab/>
      </w:r>
      <w:r>
        <w:t>Requirements for Fixed Mobile Interworking</w:t>
      </w:r>
      <w:r>
        <w:tab/>
      </w:r>
      <w:r>
        <w:fldChar w:fldCharType="begin" w:fldLock="1"/>
      </w:r>
      <w:r>
        <w:instrText xml:space="preserve"> PAGEREF _Toc27761963 \h </w:instrText>
      </w:r>
      <w:r>
        <w:fldChar w:fldCharType="separate"/>
      </w:r>
      <w:r>
        <w:t>11</w:t>
      </w:r>
      <w:r>
        <w:fldChar w:fldCharType="end"/>
      </w:r>
    </w:p>
    <w:p w:rsidR="00050A9B" w:rsidRPr="00304630" w:rsidRDefault="00050A9B">
      <w:pPr>
        <w:pStyle w:val="20"/>
        <w:rPr>
          <w:rFonts w:ascii="Calibri" w:hAnsi="Calibri"/>
          <w:sz w:val="22"/>
          <w:szCs w:val="22"/>
        </w:rPr>
      </w:pPr>
      <w:r>
        <w:t>5.2</w:t>
      </w:r>
      <w:r w:rsidRPr="00304630">
        <w:rPr>
          <w:rFonts w:ascii="Calibri" w:hAnsi="Calibri"/>
          <w:sz w:val="22"/>
          <w:szCs w:val="22"/>
        </w:rPr>
        <w:tab/>
      </w:r>
      <w:r>
        <w:t>Requirements for Fixed Mobile Convergence</w:t>
      </w:r>
      <w:r>
        <w:tab/>
      </w:r>
      <w:r>
        <w:fldChar w:fldCharType="begin" w:fldLock="1"/>
      </w:r>
      <w:r>
        <w:instrText xml:space="preserve"> PAGEREF _Toc27761964 \h </w:instrText>
      </w:r>
      <w:r>
        <w:fldChar w:fldCharType="separate"/>
      </w:r>
      <w:r>
        <w:t>12</w:t>
      </w:r>
      <w:r>
        <w:fldChar w:fldCharType="end"/>
      </w:r>
    </w:p>
    <w:p w:rsidR="00050A9B" w:rsidRPr="00304630" w:rsidRDefault="00050A9B">
      <w:pPr>
        <w:pStyle w:val="20"/>
        <w:rPr>
          <w:rFonts w:ascii="Calibri" w:hAnsi="Calibri"/>
          <w:sz w:val="22"/>
          <w:szCs w:val="22"/>
        </w:rPr>
      </w:pPr>
      <w:r>
        <w:t>5.3</w:t>
      </w:r>
      <w:r w:rsidRPr="00304630">
        <w:rPr>
          <w:rFonts w:ascii="Calibri" w:hAnsi="Calibri"/>
          <w:sz w:val="22"/>
          <w:szCs w:val="22"/>
        </w:rPr>
        <w:tab/>
      </w:r>
      <w:r>
        <w:t>Requirements for Interworking with Data Application Providers</w:t>
      </w:r>
      <w:r>
        <w:tab/>
      </w:r>
      <w:r>
        <w:fldChar w:fldCharType="begin" w:fldLock="1"/>
      </w:r>
      <w:r>
        <w:instrText xml:space="preserve"> PAGEREF _Toc27761965 \h </w:instrText>
      </w:r>
      <w:r>
        <w:fldChar w:fldCharType="separate"/>
      </w:r>
      <w:r>
        <w:t>12</w:t>
      </w:r>
      <w:r>
        <w:fldChar w:fldCharType="end"/>
      </w:r>
    </w:p>
    <w:p w:rsidR="00050A9B" w:rsidRPr="00304630" w:rsidRDefault="00050A9B">
      <w:pPr>
        <w:pStyle w:val="10"/>
        <w:rPr>
          <w:rFonts w:ascii="Calibri" w:hAnsi="Calibri"/>
          <w:szCs w:val="22"/>
        </w:rPr>
      </w:pPr>
      <w:r>
        <w:t>6</w:t>
      </w:r>
      <w:r w:rsidRPr="00304630">
        <w:rPr>
          <w:rFonts w:ascii="Calibri" w:hAnsi="Calibri"/>
          <w:szCs w:val="22"/>
        </w:rPr>
        <w:tab/>
      </w:r>
      <w:r>
        <w:t>Basic capabilities</w:t>
      </w:r>
      <w:r>
        <w:tab/>
      </w:r>
      <w:r>
        <w:fldChar w:fldCharType="begin" w:fldLock="1"/>
      </w:r>
      <w:r>
        <w:instrText xml:space="preserve"> PAGEREF _Toc27761966 \h </w:instrText>
      </w:r>
      <w:r>
        <w:fldChar w:fldCharType="separate"/>
      </w:r>
      <w:r>
        <w:t>13</w:t>
      </w:r>
      <w:r>
        <w:fldChar w:fldCharType="end"/>
      </w:r>
    </w:p>
    <w:p w:rsidR="00050A9B" w:rsidRPr="00304630" w:rsidRDefault="00050A9B">
      <w:pPr>
        <w:pStyle w:val="20"/>
        <w:rPr>
          <w:rFonts w:ascii="Calibri" w:hAnsi="Calibri"/>
          <w:sz w:val="22"/>
          <w:szCs w:val="22"/>
        </w:rPr>
      </w:pPr>
      <w:r>
        <w:t>6.1</w:t>
      </w:r>
      <w:r w:rsidRPr="00304630">
        <w:rPr>
          <w:rFonts w:ascii="Calibri" w:hAnsi="Calibri"/>
          <w:sz w:val="22"/>
          <w:szCs w:val="22"/>
        </w:rPr>
        <w:tab/>
      </w:r>
      <w:r>
        <w:t>Support of IP traffic</w:t>
      </w:r>
      <w:r>
        <w:tab/>
      </w:r>
      <w:r>
        <w:fldChar w:fldCharType="begin" w:fldLock="1"/>
      </w:r>
      <w:r>
        <w:instrText xml:space="preserve"> PAGEREF _Toc27761967 \h </w:instrText>
      </w:r>
      <w:r>
        <w:fldChar w:fldCharType="separate"/>
      </w:r>
      <w:r>
        <w:t>13</w:t>
      </w:r>
      <w:r>
        <w:fldChar w:fldCharType="end"/>
      </w:r>
    </w:p>
    <w:p w:rsidR="00050A9B" w:rsidRPr="00304630" w:rsidRDefault="00050A9B">
      <w:pPr>
        <w:pStyle w:val="30"/>
        <w:rPr>
          <w:rFonts w:ascii="Calibri" w:hAnsi="Calibri"/>
          <w:sz w:val="22"/>
          <w:szCs w:val="22"/>
        </w:rPr>
      </w:pPr>
      <w:r>
        <w:t>6.1.1</w:t>
      </w:r>
      <w:r w:rsidRPr="00304630">
        <w:rPr>
          <w:rFonts w:ascii="Calibri" w:hAnsi="Calibri"/>
          <w:sz w:val="22"/>
          <w:szCs w:val="22"/>
        </w:rPr>
        <w:tab/>
      </w:r>
      <w:r>
        <w:rPr>
          <w:lang w:eastAsia="zh-CN"/>
        </w:rPr>
        <w:t>Support of increased IP traffic demand</w:t>
      </w:r>
      <w:r>
        <w:tab/>
      </w:r>
      <w:r>
        <w:fldChar w:fldCharType="begin" w:fldLock="1"/>
      </w:r>
      <w:r>
        <w:instrText xml:space="preserve"> PAGEREF _Toc27761968 \h </w:instrText>
      </w:r>
      <w:r>
        <w:fldChar w:fldCharType="separate"/>
      </w:r>
      <w:r>
        <w:t>13</w:t>
      </w:r>
      <w:r>
        <w:fldChar w:fldCharType="end"/>
      </w:r>
    </w:p>
    <w:p w:rsidR="00050A9B" w:rsidRPr="00304630" w:rsidRDefault="00050A9B">
      <w:pPr>
        <w:pStyle w:val="30"/>
        <w:rPr>
          <w:rFonts w:ascii="Calibri" w:hAnsi="Calibri"/>
          <w:sz w:val="22"/>
          <w:szCs w:val="22"/>
        </w:rPr>
      </w:pPr>
      <w:r>
        <w:t>6.1.2</w:t>
      </w:r>
      <w:r w:rsidRPr="00304630">
        <w:rPr>
          <w:rFonts w:ascii="Calibri" w:hAnsi="Calibri"/>
          <w:sz w:val="22"/>
          <w:szCs w:val="22"/>
        </w:rPr>
        <w:tab/>
      </w:r>
      <w:r>
        <w:rPr>
          <w:lang w:eastAsia="zh-CN"/>
        </w:rPr>
        <w:t>Void</w:t>
      </w:r>
      <w:r>
        <w:tab/>
      </w:r>
      <w:r>
        <w:fldChar w:fldCharType="begin" w:fldLock="1"/>
      </w:r>
      <w:r>
        <w:instrText xml:space="preserve"> PAGEREF _Toc27761969 \h </w:instrText>
      </w:r>
      <w:r>
        <w:fldChar w:fldCharType="separate"/>
      </w:r>
      <w:r>
        <w:t>13</w:t>
      </w:r>
      <w:r>
        <w:fldChar w:fldCharType="end"/>
      </w:r>
    </w:p>
    <w:p w:rsidR="00050A9B" w:rsidRPr="00304630" w:rsidRDefault="00050A9B">
      <w:pPr>
        <w:pStyle w:val="30"/>
        <w:rPr>
          <w:rFonts w:ascii="Calibri" w:hAnsi="Calibri"/>
          <w:sz w:val="22"/>
          <w:szCs w:val="22"/>
        </w:rPr>
      </w:pPr>
      <w:r>
        <w:t>6.1.3</w:t>
      </w:r>
      <w:r w:rsidRPr="00304630">
        <w:rPr>
          <w:rFonts w:ascii="Calibri" w:hAnsi="Calibri"/>
          <w:sz w:val="22"/>
          <w:szCs w:val="22"/>
        </w:rPr>
        <w:tab/>
      </w:r>
      <w:r>
        <w:rPr>
          <w:lang w:eastAsia="zh-CN"/>
        </w:rPr>
        <w:t>Void</w:t>
      </w:r>
      <w:r>
        <w:tab/>
      </w:r>
      <w:r>
        <w:fldChar w:fldCharType="begin" w:fldLock="1"/>
      </w:r>
      <w:r>
        <w:instrText xml:space="preserve"> PAGEREF _Toc27761970 \h </w:instrText>
      </w:r>
      <w:r>
        <w:fldChar w:fldCharType="separate"/>
      </w:r>
      <w:r>
        <w:t>13</w:t>
      </w:r>
      <w:r>
        <w:fldChar w:fldCharType="end"/>
      </w:r>
    </w:p>
    <w:p w:rsidR="00050A9B" w:rsidRPr="00304630" w:rsidRDefault="00050A9B">
      <w:pPr>
        <w:pStyle w:val="30"/>
        <w:rPr>
          <w:rFonts w:ascii="Calibri" w:hAnsi="Calibri"/>
          <w:sz w:val="22"/>
          <w:szCs w:val="22"/>
        </w:rPr>
      </w:pPr>
      <w:r>
        <w:t>6.1.4</w:t>
      </w:r>
      <w:r w:rsidRPr="00304630">
        <w:rPr>
          <w:rFonts w:ascii="Calibri" w:hAnsi="Calibri"/>
          <w:sz w:val="22"/>
          <w:szCs w:val="22"/>
        </w:rPr>
        <w:tab/>
      </w:r>
      <w:r>
        <w:rPr>
          <w:lang w:eastAsia="zh-CN"/>
        </w:rPr>
        <w:t>Support of basic IP connectivity</w:t>
      </w:r>
      <w:r>
        <w:tab/>
      </w:r>
      <w:r>
        <w:fldChar w:fldCharType="begin" w:fldLock="1"/>
      </w:r>
      <w:r>
        <w:instrText xml:space="preserve"> PAGEREF _Toc27761971 \h </w:instrText>
      </w:r>
      <w:r>
        <w:fldChar w:fldCharType="separate"/>
      </w:r>
      <w:r>
        <w:t>13</w:t>
      </w:r>
      <w:r>
        <w:fldChar w:fldCharType="end"/>
      </w:r>
    </w:p>
    <w:p w:rsidR="00050A9B" w:rsidRPr="00304630" w:rsidRDefault="00050A9B">
      <w:pPr>
        <w:pStyle w:val="30"/>
        <w:rPr>
          <w:rFonts w:ascii="Calibri" w:hAnsi="Calibri"/>
          <w:sz w:val="22"/>
          <w:szCs w:val="22"/>
        </w:rPr>
      </w:pPr>
      <w:r>
        <w:t xml:space="preserve">6.1.5 </w:t>
      </w:r>
      <w:r w:rsidRPr="00304630">
        <w:rPr>
          <w:rFonts w:ascii="Calibri" w:hAnsi="Calibri"/>
          <w:sz w:val="22"/>
          <w:szCs w:val="22"/>
        </w:rPr>
        <w:tab/>
      </w:r>
      <w:r>
        <w:rPr>
          <w:lang w:eastAsia="zh-CN"/>
        </w:rPr>
        <w:t>Support of IP multicast service</w:t>
      </w:r>
      <w:r>
        <w:tab/>
      </w:r>
      <w:r>
        <w:fldChar w:fldCharType="begin" w:fldLock="1"/>
      </w:r>
      <w:r>
        <w:instrText xml:space="preserve"> PAGEREF _Toc27761972 \h </w:instrText>
      </w:r>
      <w:r>
        <w:fldChar w:fldCharType="separate"/>
      </w:r>
      <w:r>
        <w:t>13</w:t>
      </w:r>
      <w:r>
        <w:fldChar w:fldCharType="end"/>
      </w:r>
    </w:p>
    <w:p w:rsidR="00050A9B" w:rsidRPr="00304630" w:rsidRDefault="00050A9B">
      <w:pPr>
        <w:pStyle w:val="20"/>
        <w:rPr>
          <w:rFonts w:ascii="Calibri" w:hAnsi="Calibri"/>
          <w:sz w:val="22"/>
          <w:szCs w:val="22"/>
        </w:rPr>
      </w:pPr>
      <w:r w:rsidRPr="00050A9B">
        <w:t>6.2</w:t>
      </w:r>
      <w:r w:rsidRPr="00304630">
        <w:rPr>
          <w:rFonts w:ascii="Calibri" w:hAnsi="Calibri"/>
          <w:sz w:val="22"/>
          <w:szCs w:val="22"/>
        </w:rPr>
        <w:tab/>
      </w:r>
      <w:r w:rsidRPr="000D5914">
        <w:rPr>
          <w:rFonts w:eastAsia="MS Mincho"/>
        </w:rPr>
        <w:t>IP session control</w:t>
      </w:r>
      <w:r>
        <w:tab/>
      </w:r>
      <w:r>
        <w:fldChar w:fldCharType="begin" w:fldLock="1"/>
      </w:r>
      <w:r>
        <w:instrText xml:space="preserve"> PAGEREF _Toc27761973 \h </w:instrText>
      </w:r>
      <w:r>
        <w:fldChar w:fldCharType="separate"/>
      </w:r>
      <w:r>
        <w:t>13</w:t>
      </w:r>
      <w:r>
        <w:fldChar w:fldCharType="end"/>
      </w:r>
    </w:p>
    <w:p w:rsidR="00050A9B" w:rsidRPr="00304630" w:rsidRDefault="00050A9B">
      <w:pPr>
        <w:pStyle w:val="20"/>
        <w:rPr>
          <w:rFonts w:ascii="Calibri" w:hAnsi="Calibri"/>
          <w:sz w:val="22"/>
          <w:szCs w:val="22"/>
        </w:rPr>
      </w:pPr>
      <w:r>
        <w:t>6.3</w:t>
      </w:r>
      <w:r w:rsidRPr="00304630">
        <w:rPr>
          <w:rFonts w:ascii="Calibri" w:hAnsi="Calibri"/>
          <w:sz w:val="22"/>
          <w:szCs w:val="22"/>
        </w:rPr>
        <w:tab/>
      </w:r>
      <w:r>
        <w:t>Quality of Service</w:t>
      </w:r>
      <w:r>
        <w:tab/>
      </w:r>
      <w:r>
        <w:fldChar w:fldCharType="begin" w:fldLock="1"/>
      </w:r>
      <w:r>
        <w:instrText xml:space="preserve"> PAGEREF _Toc27761974 \h </w:instrText>
      </w:r>
      <w:r>
        <w:fldChar w:fldCharType="separate"/>
      </w:r>
      <w:r>
        <w:t>15</w:t>
      </w:r>
      <w:r>
        <w:fldChar w:fldCharType="end"/>
      </w:r>
    </w:p>
    <w:p w:rsidR="00050A9B" w:rsidRPr="00304630" w:rsidRDefault="00050A9B">
      <w:pPr>
        <w:pStyle w:val="20"/>
        <w:rPr>
          <w:rFonts w:ascii="Calibri" w:hAnsi="Calibri"/>
          <w:sz w:val="22"/>
          <w:szCs w:val="22"/>
        </w:rPr>
      </w:pPr>
      <w:r>
        <w:t>6.</w:t>
      </w:r>
      <w:r w:rsidRPr="000D5914">
        <w:rPr>
          <w:rFonts w:eastAsia="SimSun"/>
        </w:rPr>
        <w:t>4</w:t>
      </w:r>
      <w:r w:rsidRPr="00304630">
        <w:rPr>
          <w:rFonts w:ascii="Calibri" w:hAnsi="Calibri"/>
          <w:sz w:val="22"/>
          <w:szCs w:val="22"/>
        </w:rPr>
        <w:tab/>
      </w:r>
      <w:r>
        <w:t xml:space="preserve">Support </w:t>
      </w:r>
      <w:r w:rsidRPr="000D5914">
        <w:rPr>
          <w:rFonts w:eastAsia="SimSun"/>
        </w:rPr>
        <w:t>of Multicast and Broadcast Services</w:t>
      </w:r>
      <w:r>
        <w:tab/>
      </w:r>
      <w:r>
        <w:fldChar w:fldCharType="begin" w:fldLock="1"/>
      </w:r>
      <w:r>
        <w:instrText xml:space="preserve"> PAGEREF _Toc27761975 \h </w:instrText>
      </w:r>
      <w:r>
        <w:fldChar w:fldCharType="separate"/>
      </w:r>
      <w:r>
        <w:t>16</w:t>
      </w:r>
      <w:r>
        <w:fldChar w:fldCharType="end"/>
      </w:r>
    </w:p>
    <w:p w:rsidR="00050A9B" w:rsidRPr="00304630" w:rsidRDefault="00050A9B">
      <w:pPr>
        <w:pStyle w:val="20"/>
        <w:rPr>
          <w:rFonts w:ascii="Calibri" w:hAnsi="Calibri"/>
          <w:sz w:val="22"/>
          <w:szCs w:val="22"/>
        </w:rPr>
      </w:pPr>
      <w:r>
        <w:t>6.</w:t>
      </w:r>
      <w:r w:rsidRPr="000D5914">
        <w:rPr>
          <w:rFonts w:eastAsia="SimSun"/>
        </w:rPr>
        <w:t>5</w:t>
      </w:r>
      <w:r w:rsidRPr="00304630">
        <w:rPr>
          <w:rFonts w:ascii="Calibri" w:hAnsi="Calibri"/>
          <w:sz w:val="22"/>
          <w:szCs w:val="22"/>
        </w:rPr>
        <w:tab/>
      </w:r>
      <w:r>
        <w:t xml:space="preserve">Support </w:t>
      </w:r>
      <w:r w:rsidRPr="000D5914">
        <w:rPr>
          <w:rFonts w:eastAsia="SimSun"/>
        </w:rPr>
        <w:t>of Emergency Calls</w:t>
      </w:r>
      <w:r>
        <w:tab/>
      </w:r>
      <w:r>
        <w:fldChar w:fldCharType="begin" w:fldLock="1"/>
      </w:r>
      <w:r>
        <w:instrText xml:space="preserve"> PAGEREF _Toc27761976 \h </w:instrText>
      </w:r>
      <w:r>
        <w:fldChar w:fldCharType="separate"/>
      </w:r>
      <w:r>
        <w:t>16</w:t>
      </w:r>
      <w:r>
        <w:fldChar w:fldCharType="end"/>
      </w:r>
    </w:p>
    <w:p w:rsidR="00050A9B" w:rsidRPr="00304630" w:rsidRDefault="00050A9B">
      <w:pPr>
        <w:pStyle w:val="20"/>
        <w:rPr>
          <w:rFonts w:ascii="Calibri" w:hAnsi="Calibri"/>
          <w:sz w:val="22"/>
          <w:szCs w:val="22"/>
        </w:rPr>
      </w:pPr>
      <w:r>
        <w:t>6.6</w:t>
      </w:r>
      <w:r w:rsidRPr="00304630">
        <w:rPr>
          <w:rFonts w:ascii="Calibri" w:hAnsi="Calibri"/>
          <w:sz w:val="22"/>
          <w:szCs w:val="22"/>
        </w:rPr>
        <w:tab/>
      </w:r>
      <w:r>
        <w:t>Differentiated paging for voice over E-UTRAN terminations</w:t>
      </w:r>
      <w:r>
        <w:tab/>
      </w:r>
      <w:r>
        <w:fldChar w:fldCharType="begin" w:fldLock="1"/>
      </w:r>
      <w:r>
        <w:instrText xml:space="preserve"> PAGEREF _Toc27761977 \h </w:instrText>
      </w:r>
      <w:r>
        <w:fldChar w:fldCharType="separate"/>
      </w:r>
      <w:r>
        <w:t>16</w:t>
      </w:r>
      <w:r>
        <w:fldChar w:fldCharType="end"/>
      </w:r>
    </w:p>
    <w:p w:rsidR="00050A9B" w:rsidRPr="00304630" w:rsidRDefault="00050A9B">
      <w:pPr>
        <w:pStyle w:val="20"/>
        <w:rPr>
          <w:rFonts w:ascii="Calibri" w:hAnsi="Calibri"/>
          <w:sz w:val="22"/>
          <w:szCs w:val="22"/>
        </w:rPr>
      </w:pPr>
      <w:r w:rsidRPr="00050A9B">
        <w:t>6.7</w:t>
      </w:r>
      <w:r w:rsidRPr="00304630">
        <w:rPr>
          <w:rFonts w:ascii="Calibri" w:hAnsi="Calibri"/>
          <w:sz w:val="22"/>
          <w:szCs w:val="22"/>
        </w:rPr>
        <w:tab/>
      </w:r>
      <w:r w:rsidRPr="000D5914">
        <w:rPr>
          <w:rFonts w:eastAsia="SimSun"/>
        </w:rPr>
        <w:t>Support of streaming services</w:t>
      </w:r>
      <w:r>
        <w:tab/>
      </w:r>
      <w:r>
        <w:fldChar w:fldCharType="begin" w:fldLock="1"/>
      </w:r>
      <w:r>
        <w:instrText xml:space="preserve"> PAGEREF _Toc27761978 \h </w:instrText>
      </w:r>
      <w:r>
        <w:fldChar w:fldCharType="separate"/>
      </w:r>
      <w:r>
        <w:t>16</w:t>
      </w:r>
      <w:r>
        <w:fldChar w:fldCharType="end"/>
      </w:r>
    </w:p>
    <w:p w:rsidR="00050A9B" w:rsidRPr="00304630" w:rsidRDefault="00050A9B">
      <w:pPr>
        <w:pStyle w:val="20"/>
        <w:rPr>
          <w:rFonts w:ascii="Calibri" w:hAnsi="Calibri"/>
          <w:sz w:val="22"/>
          <w:szCs w:val="22"/>
        </w:rPr>
      </w:pPr>
      <w:r>
        <w:t>6.8</w:t>
      </w:r>
      <w:r w:rsidRPr="00304630">
        <w:rPr>
          <w:rFonts w:ascii="Calibri" w:hAnsi="Calibri"/>
          <w:sz w:val="22"/>
          <w:szCs w:val="22"/>
        </w:rPr>
        <w:tab/>
      </w:r>
      <w:r>
        <w:rPr>
          <w:lang w:eastAsia="zh-CN"/>
        </w:rPr>
        <w:t>IoT resource efficiency</w:t>
      </w:r>
      <w:r>
        <w:tab/>
      </w:r>
      <w:r>
        <w:fldChar w:fldCharType="begin" w:fldLock="1"/>
      </w:r>
      <w:r>
        <w:instrText xml:space="preserve"> PAGEREF _Toc27761979 \h </w:instrText>
      </w:r>
      <w:r>
        <w:fldChar w:fldCharType="separate"/>
      </w:r>
      <w:r>
        <w:t>17</w:t>
      </w:r>
      <w:r>
        <w:fldChar w:fldCharType="end"/>
      </w:r>
    </w:p>
    <w:p w:rsidR="00050A9B" w:rsidRPr="00304630" w:rsidRDefault="00050A9B">
      <w:pPr>
        <w:pStyle w:val="20"/>
        <w:rPr>
          <w:rFonts w:ascii="Calibri" w:hAnsi="Calibri"/>
          <w:sz w:val="22"/>
          <w:szCs w:val="22"/>
        </w:rPr>
      </w:pPr>
      <w:r>
        <w:t>6.9</w:t>
      </w:r>
      <w:r w:rsidRPr="00304630">
        <w:rPr>
          <w:rFonts w:ascii="Calibri" w:hAnsi="Calibri"/>
          <w:sz w:val="22"/>
          <w:szCs w:val="22"/>
        </w:rPr>
        <w:tab/>
      </w:r>
      <w:r>
        <w:rPr>
          <w:lang w:eastAsia="zh-CN"/>
        </w:rPr>
        <w:t>Context aware network</w:t>
      </w:r>
      <w:r>
        <w:tab/>
      </w:r>
      <w:r>
        <w:fldChar w:fldCharType="begin" w:fldLock="1"/>
      </w:r>
      <w:r>
        <w:instrText xml:space="preserve"> PAGEREF _Toc27761980 \h </w:instrText>
      </w:r>
      <w:r>
        <w:fldChar w:fldCharType="separate"/>
      </w:r>
      <w:r>
        <w:t>17</w:t>
      </w:r>
      <w:r>
        <w:fldChar w:fldCharType="end"/>
      </w:r>
    </w:p>
    <w:p w:rsidR="00050A9B" w:rsidRPr="00304630" w:rsidRDefault="00050A9B">
      <w:pPr>
        <w:pStyle w:val="20"/>
        <w:rPr>
          <w:rFonts w:ascii="Calibri" w:hAnsi="Calibri"/>
          <w:sz w:val="22"/>
          <w:szCs w:val="22"/>
        </w:rPr>
      </w:pPr>
      <w:r>
        <w:t>6.10</w:t>
      </w:r>
      <w:r w:rsidRPr="00304630">
        <w:rPr>
          <w:rFonts w:ascii="Calibri" w:hAnsi="Calibri"/>
          <w:sz w:val="22"/>
          <w:szCs w:val="22"/>
        </w:rPr>
        <w:tab/>
      </w:r>
      <w:r>
        <w:t>Support of MUSIM UE</w:t>
      </w:r>
      <w:r>
        <w:tab/>
      </w:r>
      <w:r>
        <w:fldChar w:fldCharType="begin" w:fldLock="1"/>
      </w:r>
      <w:r>
        <w:instrText xml:space="preserve"> PAGEREF _Toc27761981 \h </w:instrText>
      </w:r>
      <w:r>
        <w:fldChar w:fldCharType="separate"/>
      </w:r>
      <w:r>
        <w:t>17</w:t>
      </w:r>
      <w:r>
        <w:fldChar w:fldCharType="end"/>
      </w:r>
    </w:p>
    <w:p w:rsidR="00050A9B" w:rsidRPr="00304630" w:rsidRDefault="00050A9B">
      <w:pPr>
        <w:pStyle w:val="30"/>
        <w:rPr>
          <w:rFonts w:ascii="Calibri" w:hAnsi="Calibri"/>
          <w:sz w:val="22"/>
          <w:szCs w:val="22"/>
        </w:rPr>
      </w:pPr>
      <w:r>
        <w:t>6.10.1</w:t>
      </w:r>
      <w:r w:rsidRPr="00304630">
        <w:rPr>
          <w:rFonts w:ascii="Calibri" w:hAnsi="Calibri"/>
          <w:sz w:val="22"/>
          <w:szCs w:val="22"/>
        </w:rPr>
        <w:tab/>
      </w:r>
      <w:r>
        <w:t>Description</w:t>
      </w:r>
      <w:r>
        <w:tab/>
      </w:r>
      <w:r>
        <w:fldChar w:fldCharType="begin" w:fldLock="1"/>
      </w:r>
      <w:r>
        <w:instrText xml:space="preserve"> PAGEREF _Toc27761982 \h </w:instrText>
      </w:r>
      <w:r>
        <w:fldChar w:fldCharType="separate"/>
      </w:r>
      <w:r>
        <w:t>17</w:t>
      </w:r>
      <w:r>
        <w:fldChar w:fldCharType="end"/>
      </w:r>
    </w:p>
    <w:p w:rsidR="00050A9B" w:rsidRPr="00304630" w:rsidRDefault="00050A9B">
      <w:pPr>
        <w:pStyle w:val="30"/>
        <w:rPr>
          <w:rFonts w:ascii="Calibri" w:hAnsi="Calibri"/>
          <w:sz w:val="22"/>
          <w:szCs w:val="22"/>
        </w:rPr>
      </w:pPr>
      <w:r>
        <w:t>6.10.2</w:t>
      </w:r>
      <w:r w:rsidRPr="00304630">
        <w:rPr>
          <w:rFonts w:ascii="Calibri" w:hAnsi="Calibri"/>
          <w:sz w:val="22"/>
          <w:szCs w:val="22"/>
        </w:rPr>
        <w:tab/>
      </w:r>
      <w:r>
        <w:t>Requirements</w:t>
      </w:r>
      <w:r>
        <w:tab/>
      </w:r>
      <w:r>
        <w:fldChar w:fldCharType="begin" w:fldLock="1"/>
      </w:r>
      <w:r>
        <w:instrText xml:space="preserve"> PAGEREF _Toc27761983 \h </w:instrText>
      </w:r>
      <w:r>
        <w:fldChar w:fldCharType="separate"/>
      </w:r>
      <w:r>
        <w:t>18</w:t>
      </w:r>
      <w:r>
        <w:fldChar w:fldCharType="end"/>
      </w:r>
    </w:p>
    <w:p w:rsidR="00050A9B" w:rsidRPr="00304630" w:rsidRDefault="00050A9B">
      <w:pPr>
        <w:pStyle w:val="10"/>
        <w:rPr>
          <w:rFonts w:ascii="Calibri" w:hAnsi="Calibri"/>
          <w:szCs w:val="22"/>
        </w:rPr>
      </w:pPr>
      <w:r>
        <w:t>7</w:t>
      </w:r>
      <w:r w:rsidRPr="00304630">
        <w:rPr>
          <w:rFonts w:ascii="Calibri" w:hAnsi="Calibri"/>
          <w:szCs w:val="22"/>
        </w:rPr>
        <w:tab/>
      </w:r>
      <w:r>
        <w:t>Multi-access and seamless mobility</w:t>
      </w:r>
      <w:r>
        <w:tab/>
      </w:r>
      <w:r>
        <w:fldChar w:fldCharType="begin" w:fldLock="1"/>
      </w:r>
      <w:r>
        <w:instrText xml:space="preserve"> PAGEREF _Toc27761984 \h </w:instrText>
      </w:r>
      <w:r>
        <w:fldChar w:fldCharType="separate"/>
      </w:r>
      <w:r>
        <w:t>18</w:t>
      </w:r>
      <w:r>
        <w:fldChar w:fldCharType="end"/>
      </w:r>
    </w:p>
    <w:p w:rsidR="00050A9B" w:rsidRPr="00304630" w:rsidRDefault="00050A9B">
      <w:pPr>
        <w:pStyle w:val="20"/>
        <w:rPr>
          <w:rFonts w:ascii="Calibri" w:hAnsi="Calibri"/>
          <w:sz w:val="22"/>
          <w:szCs w:val="22"/>
        </w:rPr>
      </w:pPr>
      <w:r>
        <w:t>7.1</w:t>
      </w:r>
      <w:r w:rsidRPr="00304630">
        <w:rPr>
          <w:rFonts w:ascii="Calibri" w:hAnsi="Calibri"/>
          <w:sz w:val="22"/>
          <w:szCs w:val="22"/>
        </w:rPr>
        <w:tab/>
      </w:r>
      <w:r>
        <w:t>Mobility management</w:t>
      </w:r>
      <w:r>
        <w:tab/>
      </w:r>
      <w:r>
        <w:fldChar w:fldCharType="begin" w:fldLock="1"/>
      </w:r>
      <w:r>
        <w:instrText xml:space="preserve"> PAGEREF _Toc27761985 \h </w:instrText>
      </w:r>
      <w:r>
        <w:fldChar w:fldCharType="separate"/>
      </w:r>
      <w:r>
        <w:t>18</w:t>
      </w:r>
      <w:r>
        <w:fldChar w:fldCharType="end"/>
      </w:r>
    </w:p>
    <w:p w:rsidR="00050A9B" w:rsidRPr="00304630" w:rsidRDefault="00050A9B">
      <w:pPr>
        <w:pStyle w:val="30"/>
        <w:rPr>
          <w:rFonts w:ascii="Calibri" w:hAnsi="Calibri"/>
          <w:sz w:val="22"/>
          <w:szCs w:val="22"/>
        </w:rPr>
      </w:pPr>
      <w:r>
        <w:t>7.1.1</w:t>
      </w:r>
      <w:r w:rsidRPr="00304630">
        <w:rPr>
          <w:rFonts w:ascii="Calibri" w:hAnsi="Calibri"/>
          <w:sz w:val="22"/>
          <w:szCs w:val="22"/>
        </w:rPr>
        <w:tab/>
      </w:r>
      <w:r>
        <w:t>Heterogeneous access systems mobility</w:t>
      </w:r>
      <w:r>
        <w:tab/>
      </w:r>
      <w:r>
        <w:fldChar w:fldCharType="begin" w:fldLock="1"/>
      </w:r>
      <w:r>
        <w:instrText xml:space="preserve"> PAGEREF _Toc27761986 \h </w:instrText>
      </w:r>
      <w:r>
        <w:fldChar w:fldCharType="separate"/>
      </w:r>
      <w:r>
        <w:t>18</w:t>
      </w:r>
      <w:r>
        <w:fldChar w:fldCharType="end"/>
      </w:r>
    </w:p>
    <w:p w:rsidR="00050A9B" w:rsidRPr="00304630" w:rsidRDefault="00050A9B">
      <w:pPr>
        <w:pStyle w:val="30"/>
        <w:rPr>
          <w:rFonts w:ascii="Calibri" w:hAnsi="Calibri"/>
          <w:sz w:val="22"/>
          <w:szCs w:val="22"/>
        </w:rPr>
      </w:pPr>
      <w:r>
        <w:t>7.1.2</w:t>
      </w:r>
      <w:r w:rsidRPr="00304630">
        <w:rPr>
          <w:rFonts w:ascii="Calibri" w:hAnsi="Calibri"/>
          <w:sz w:val="22"/>
          <w:szCs w:val="22"/>
        </w:rPr>
        <w:tab/>
      </w:r>
      <w:r>
        <w:t>Local breakout</w:t>
      </w:r>
      <w:r>
        <w:tab/>
      </w:r>
      <w:r>
        <w:fldChar w:fldCharType="begin" w:fldLock="1"/>
      </w:r>
      <w:r>
        <w:instrText xml:space="preserve"> PAGEREF _Toc27761987 \h </w:instrText>
      </w:r>
      <w:r>
        <w:fldChar w:fldCharType="separate"/>
      </w:r>
      <w:r>
        <w:t>19</w:t>
      </w:r>
      <w:r>
        <w:fldChar w:fldCharType="end"/>
      </w:r>
    </w:p>
    <w:p w:rsidR="00050A9B" w:rsidRPr="00304630" w:rsidRDefault="00050A9B">
      <w:pPr>
        <w:pStyle w:val="30"/>
        <w:rPr>
          <w:rFonts w:ascii="Calibri" w:hAnsi="Calibri"/>
          <w:sz w:val="22"/>
          <w:szCs w:val="22"/>
        </w:rPr>
      </w:pPr>
      <w:r>
        <w:t>7.1.3</w:t>
      </w:r>
      <w:r w:rsidRPr="00304630">
        <w:rPr>
          <w:rFonts w:ascii="Calibri" w:hAnsi="Calibri"/>
          <w:sz w:val="22"/>
          <w:szCs w:val="22"/>
        </w:rPr>
        <w:tab/>
      </w:r>
      <w:r>
        <w:t>Fixed Access Systems</w:t>
      </w:r>
      <w:r>
        <w:tab/>
      </w:r>
      <w:r>
        <w:fldChar w:fldCharType="begin" w:fldLock="1"/>
      </w:r>
      <w:r>
        <w:instrText xml:space="preserve"> PAGEREF _Toc27761988 \h </w:instrText>
      </w:r>
      <w:r>
        <w:fldChar w:fldCharType="separate"/>
      </w:r>
      <w:r>
        <w:t>19</w:t>
      </w:r>
      <w:r>
        <w:fldChar w:fldCharType="end"/>
      </w:r>
    </w:p>
    <w:p w:rsidR="00050A9B" w:rsidRPr="00304630" w:rsidRDefault="00050A9B">
      <w:pPr>
        <w:pStyle w:val="30"/>
        <w:rPr>
          <w:rFonts w:ascii="Calibri" w:hAnsi="Calibri"/>
          <w:sz w:val="22"/>
          <w:szCs w:val="22"/>
        </w:rPr>
      </w:pPr>
      <w:r>
        <w:t>7.1.4</w:t>
      </w:r>
      <w:r w:rsidRPr="00304630">
        <w:rPr>
          <w:rFonts w:ascii="Calibri" w:hAnsi="Calibri"/>
          <w:sz w:val="22"/>
          <w:szCs w:val="22"/>
        </w:rPr>
        <w:tab/>
      </w:r>
      <w:r>
        <w:t>Service continuity</w:t>
      </w:r>
      <w:r>
        <w:tab/>
      </w:r>
      <w:r>
        <w:fldChar w:fldCharType="begin" w:fldLock="1"/>
      </w:r>
      <w:r>
        <w:instrText xml:space="preserve"> PAGEREF _Toc27761989 \h </w:instrText>
      </w:r>
      <w:r>
        <w:fldChar w:fldCharType="separate"/>
      </w:r>
      <w:r>
        <w:t>19</w:t>
      </w:r>
      <w:r>
        <w:fldChar w:fldCharType="end"/>
      </w:r>
    </w:p>
    <w:p w:rsidR="00050A9B" w:rsidRPr="00304630" w:rsidRDefault="00050A9B">
      <w:pPr>
        <w:pStyle w:val="40"/>
        <w:rPr>
          <w:rFonts w:ascii="Calibri" w:hAnsi="Calibri"/>
          <w:sz w:val="22"/>
          <w:szCs w:val="22"/>
        </w:rPr>
      </w:pPr>
      <w:r>
        <w:t>7.1.4.1</w:t>
      </w:r>
      <w:r w:rsidRPr="00304630">
        <w:rPr>
          <w:rFonts w:ascii="Calibri" w:hAnsi="Calibri"/>
          <w:sz w:val="22"/>
          <w:szCs w:val="22"/>
        </w:rPr>
        <w:tab/>
      </w:r>
      <w:r>
        <w:t>General</w:t>
      </w:r>
      <w:r>
        <w:tab/>
      </w:r>
      <w:r>
        <w:fldChar w:fldCharType="begin" w:fldLock="1"/>
      </w:r>
      <w:r>
        <w:instrText xml:space="preserve"> PAGEREF _Toc27761990 \h </w:instrText>
      </w:r>
      <w:r>
        <w:fldChar w:fldCharType="separate"/>
      </w:r>
      <w:r>
        <w:t>19</w:t>
      </w:r>
      <w:r>
        <w:fldChar w:fldCharType="end"/>
      </w:r>
    </w:p>
    <w:p w:rsidR="00050A9B" w:rsidRPr="00304630" w:rsidRDefault="00050A9B">
      <w:pPr>
        <w:pStyle w:val="40"/>
        <w:rPr>
          <w:rFonts w:ascii="Calibri" w:hAnsi="Calibri"/>
          <w:sz w:val="22"/>
          <w:szCs w:val="22"/>
        </w:rPr>
      </w:pPr>
      <w:r>
        <w:t>7.1.4.2</w:t>
      </w:r>
      <w:r w:rsidRPr="00304630">
        <w:rPr>
          <w:rFonts w:ascii="Calibri" w:hAnsi="Calibri"/>
          <w:sz w:val="22"/>
          <w:szCs w:val="22"/>
        </w:rPr>
        <w:tab/>
      </w:r>
      <w:r>
        <w:t>Service continuity at domain and RAT change for TS 11, TS 12 and equivalent PS service</w:t>
      </w:r>
      <w:r>
        <w:tab/>
      </w:r>
      <w:r>
        <w:fldChar w:fldCharType="begin" w:fldLock="1"/>
      </w:r>
      <w:r>
        <w:instrText xml:space="preserve"> PAGEREF _Toc27761991 \h </w:instrText>
      </w:r>
      <w:r>
        <w:fldChar w:fldCharType="separate"/>
      </w:r>
      <w:r>
        <w:t>20</w:t>
      </w:r>
      <w:r>
        <w:fldChar w:fldCharType="end"/>
      </w:r>
    </w:p>
    <w:p w:rsidR="00050A9B" w:rsidRPr="00304630" w:rsidRDefault="00050A9B">
      <w:pPr>
        <w:pStyle w:val="40"/>
        <w:rPr>
          <w:rFonts w:ascii="Calibri" w:hAnsi="Calibri"/>
          <w:sz w:val="22"/>
          <w:szCs w:val="22"/>
        </w:rPr>
      </w:pPr>
      <w:r>
        <w:t>7.1.4.2A</w:t>
      </w:r>
      <w:r w:rsidRPr="00304630">
        <w:rPr>
          <w:rFonts w:ascii="Calibri" w:hAnsi="Calibri"/>
          <w:sz w:val="22"/>
          <w:szCs w:val="22"/>
        </w:rPr>
        <w:tab/>
      </w:r>
      <w:r>
        <w:t>Voice Call Service continuity between 3GPP defined RATs and non 3GPP defined RATs</w:t>
      </w:r>
      <w:r>
        <w:tab/>
      </w:r>
      <w:r>
        <w:fldChar w:fldCharType="begin" w:fldLock="1"/>
      </w:r>
      <w:r>
        <w:instrText xml:space="preserve"> PAGEREF _Toc27761992 \h </w:instrText>
      </w:r>
      <w:r>
        <w:fldChar w:fldCharType="separate"/>
      </w:r>
      <w:r>
        <w:t>20</w:t>
      </w:r>
      <w:r>
        <w:fldChar w:fldCharType="end"/>
      </w:r>
    </w:p>
    <w:p w:rsidR="00050A9B" w:rsidRPr="00304630" w:rsidRDefault="00050A9B">
      <w:pPr>
        <w:pStyle w:val="40"/>
        <w:rPr>
          <w:rFonts w:ascii="Calibri" w:hAnsi="Calibri"/>
          <w:sz w:val="22"/>
          <w:szCs w:val="22"/>
        </w:rPr>
      </w:pPr>
      <w:r>
        <w:t>7.1.4.3</w:t>
      </w:r>
      <w:r w:rsidRPr="00304630">
        <w:rPr>
          <w:rFonts w:ascii="Calibri" w:hAnsi="Calibri"/>
          <w:sz w:val="22"/>
          <w:szCs w:val="22"/>
        </w:rPr>
        <w:tab/>
      </w:r>
      <w:r>
        <w:t>Service continuity between E-UTRAN and 3GPP2 accesses on Evolved Packet Core</w:t>
      </w:r>
      <w:r>
        <w:tab/>
      </w:r>
      <w:r>
        <w:fldChar w:fldCharType="begin" w:fldLock="1"/>
      </w:r>
      <w:r>
        <w:instrText xml:space="preserve"> PAGEREF _Toc27761993 \h </w:instrText>
      </w:r>
      <w:r>
        <w:fldChar w:fldCharType="separate"/>
      </w:r>
      <w:r>
        <w:t>20</w:t>
      </w:r>
      <w:r>
        <w:fldChar w:fldCharType="end"/>
      </w:r>
    </w:p>
    <w:p w:rsidR="00050A9B" w:rsidRPr="00304630" w:rsidRDefault="00050A9B">
      <w:pPr>
        <w:pStyle w:val="40"/>
        <w:rPr>
          <w:rFonts w:ascii="Calibri" w:hAnsi="Calibri"/>
          <w:sz w:val="22"/>
          <w:szCs w:val="22"/>
        </w:rPr>
      </w:pPr>
      <w:r>
        <w:t>7.1.4.4</w:t>
      </w:r>
      <w:r w:rsidRPr="00304630">
        <w:rPr>
          <w:rFonts w:ascii="Calibri" w:hAnsi="Calibri"/>
          <w:sz w:val="22"/>
          <w:szCs w:val="22"/>
        </w:rPr>
        <w:tab/>
      </w:r>
      <w:r>
        <w:t>Service continuity between 3GPP and WiMAX access on Evolved Packet Core</w:t>
      </w:r>
      <w:r>
        <w:tab/>
      </w:r>
      <w:r>
        <w:fldChar w:fldCharType="begin" w:fldLock="1"/>
      </w:r>
      <w:r>
        <w:instrText xml:space="preserve"> PAGEREF _Toc27761994 \h </w:instrText>
      </w:r>
      <w:r>
        <w:fldChar w:fldCharType="separate"/>
      </w:r>
      <w:r>
        <w:t>21</w:t>
      </w:r>
      <w:r>
        <w:fldChar w:fldCharType="end"/>
      </w:r>
    </w:p>
    <w:p w:rsidR="00050A9B" w:rsidRPr="00304630" w:rsidRDefault="00050A9B">
      <w:pPr>
        <w:pStyle w:val="30"/>
        <w:rPr>
          <w:rFonts w:ascii="Calibri" w:hAnsi="Calibri"/>
          <w:sz w:val="22"/>
          <w:szCs w:val="22"/>
        </w:rPr>
      </w:pPr>
      <w:r>
        <w:t>7.1.5</w:t>
      </w:r>
      <w:r w:rsidRPr="00304630">
        <w:rPr>
          <w:rFonts w:ascii="Calibri" w:hAnsi="Calibri"/>
          <w:sz w:val="22"/>
          <w:szCs w:val="22"/>
        </w:rPr>
        <w:tab/>
      </w:r>
      <w:r>
        <w:t>Access network discovery</w:t>
      </w:r>
      <w:r>
        <w:tab/>
      </w:r>
      <w:r>
        <w:fldChar w:fldCharType="begin" w:fldLock="1"/>
      </w:r>
      <w:r>
        <w:instrText xml:space="preserve"> PAGEREF _Toc27761995 \h </w:instrText>
      </w:r>
      <w:r>
        <w:fldChar w:fldCharType="separate"/>
      </w:r>
      <w:r>
        <w:t>21</w:t>
      </w:r>
      <w:r>
        <w:fldChar w:fldCharType="end"/>
      </w:r>
    </w:p>
    <w:p w:rsidR="00050A9B" w:rsidRPr="00304630" w:rsidRDefault="00050A9B">
      <w:pPr>
        <w:pStyle w:val="30"/>
        <w:rPr>
          <w:rFonts w:ascii="Calibri" w:hAnsi="Calibri"/>
          <w:sz w:val="22"/>
          <w:szCs w:val="22"/>
        </w:rPr>
      </w:pPr>
      <w:r>
        <w:t>7.1.6</w:t>
      </w:r>
      <w:r w:rsidRPr="00304630">
        <w:rPr>
          <w:rFonts w:ascii="Calibri" w:hAnsi="Calibri"/>
          <w:sz w:val="22"/>
          <w:szCs w:val="22"/>
        </w:rPr>
        <w:tab/>
      </w:r>
      <w:r>
        <w:t>Steering of access</w:t>
      </w:r>
      <w:r>
        <w:tab/>
      </w:r>
      <w:r>
        <w:fldChar w:fldCharType="begin" w:fldLock="1"/>
      </w:r>
      <w:r>
        <w:instrText xml:space="preserve"> PAGEREF _Toc27761996 \h </w:instrText>
      </w:r>
      <w:r>
        <w:fldChar w:fldCharType="separate"/>
      </w:r>
      <w:r>
        <w:t>21</w:t>
      </w:r>
      <w:r>
        <w:fldChar w:fldCharType="end"/>
      </w:r>
    </w:p>
    <w:p w:rsidR="00050A9B" w:rsidRPr="00304630" w:rsidRDefault="00050A9B">
      <w:pPr>
        <w:pStyle w:val="30"/>
        <w:rPr>
          <w:rFonts w:ascii="Calibri" w:hAnsi="Calibri"/>
          <w:sz w:val="22"/>
          <w:szCs w:val="22"/>
        </w:rPr>
      </w:pPr>
      <w:r>
        <w:t>7.1.7</w:t>
      </w:r>
      <w:r w:rsidRPr="00304630">
        <w:rPr>
          <w:rFonts w:ascii="Calibri" w:hAnsi="Calibri"/>
          <w:sz w:val="22"/>
          <w:szCs w:val="22"/>
        </w:rPr>
        <w:tab/>
      </w:r>
      <w:r>
        <w:t>CS fallback</w:t>
      </w:r>
      <w:r>
        <w:tab/>
      </w:r>
      <w:r>
        <w:fldChar w:fldCharType="begin" w:fldLock="1"/>
      </w:r>
      <w:r>
        <w:instrText xml:space="preserve"> PAGEREF _Toc27761997 \h </w:instrText>
      </w:r>
      <w:r>
        <w:fldChar w:fldCharType="separate"/>
      </w:r>
      <w:r>
        <w:t>22</w:t>
      </w:r>
      <w:r>
        <w:fldChar w:fldCharType="end"/>
      </w:r>
    </w:p>
    <w:p w:rsidR="00050A9B" w:rsidRPr="00304630" w:rsidRDefault="00050A9B">
      <w:pPr>
        <w:pStyle w:val="40"/>
        <w:rPr>
          <w:rFonts w:ascii="Calibri" w:hAnsi="Calibri"/>
          <w:sz w:val="22"/>
          <w:szCs w:val="22"/>
        </w:rPr>
      </w:pPr>
      <w:r>
        <w:t>7.1.7.1</w:t>
      </w:r>
      <w:r w:rsidRPr="00304630">
        <w:rPr>
          <w:rFonts w:ascii="Calibri" w:hAnsi="Calibri"/>
          <w:sz w:val="22"/>
          <w:szCs w:val="22"/>
        </w:rPr>
        <w:tab/>
      </w:r>
      <w:r>
        <w:t>General</w:t>
      </w:r>
      <w:r>
        <w:tab/>
      </w:r>
      <w:r>
        <w:fldChar w:fldCharType="begin" w:fldLock="1"/>
      </w:r>
      <w:r>
        <w:instrText xml:space="preserve"> PAGEREF _Toc27761998 \h </w:instrText>
      </w:r>
      <w:r>
        <w:fldChar w:fldCharType="separate"/>
      </w:r>
      <w:r>
        <w:t>22</w:t>
      </w:r>
      <w:r>
        <w:fldChar w:fldCharType="end"/>
      </w:r>
    </w:p>
    <w:p w:rsidR="00050A9B" w:rsidRPr="00304630" w:rsidRDefault="00050A9B">
      <w:pPr>
        <w:pStyle w:val="40"/>
        <w:rPr>
          <w:rFonts w:ascii="Calibri" w:hAnsi="Calibri"/>
          <w:sz w:val="22"/>
          <w:szCs w:val="22"/>
        </w:rPr>
      </w:pPr>
      <w:r>
        <w:t>7.1.7.2</w:t>
      </w:r>
      <w:r w:rsidRPr="00304630">
        <w:rPr>
          <w:rFonts w:ascii="Calibri" w:hAnsi="Calibri"/>
          <w:sz w:val="22"/>
          <w:szCs w:val="22"/>
        </w:rPr>
        <w:tab/>
      </w:r>
      <w:r>
        <w:t>Roaming in a VPLMN not supporting CS fallback</w:t>
      </w:r>
      <w:r>
        <w:tab/>
      </w:r>
      <w:r>
        <w:fldChar w:fldCharType="begin" w:fldLock="1"/>
      </w:r>
      <w:r>
        <w:instrText xml:space="preserve"> PAGEREF _Toc27761999 \h </w:instrText>
      </w:r>
      <w:r>
        <w:fldChar w:fldCharType="separate"/>
      </w:r>
      <w:r>
        <w:t>22</w:t>
      </w:r>
      <w:r>
        <w:fldChar w:fldCharType="end"/>
      </w:r>
    </w:p>
    <w:p w:rsidR="00050A9B" w:rsidRPr="00304630" w:rsidRDefault="00050A9B">
      <w:pPr>
        <w:pStyle w:val="30"/>
        <w:rPr>
          <w:rFonts w:ascii="Calibri" w:hAnsi="Calibri"/>
          <w:sz w:val="22"/>
          <w:szCs w:val="22"/>
        </w:rPr>
      </w:pPr>
      <w:r>
        <w:t>7.1.8</w:t>
      </w:r>
      <w:r w:rsidRPr="00304630">
        <w:rPr>
          <w:rFonts w:ascii="Calibri" w:hAnsi="Calibri"/>
          <w:sz w:val="22"/>
          <w:szCs w:val="22"/>
        </w:rPr>
        <w:tab/>
      </w:r>
      <w:r>
        <w:t>Service Reachability</w:t>
      </w:r>
      <w:r>
        <w:tab/>
      </w:r>
      <w:r>
        <w:fldChar w:fldCharType="begin" w:fldLock="1"/>
      </w:r>
      <w:r>
        <w:instrText xml:space="preserve"> PAGEREF _Toc27762000 \h </w:instrText>
      </w:r>
      <w:r>
        <w:fldChar w:fldCharType="separate"/>
      </w:r>
      <w:r>
        <w:t>22</w:t>
      </w:r>
      <w:r>
        <w:fldChar w:fldCharType="end"/>
      </w:r>
    </w:p>
    <w:p w:rsidR="00050A9B" w:rsidRPr="00304630" w:rsidRDefault="00050A9B">
      <w:pPr>
        <w:pStyle w:val="20"/>
        <w:rPr>
          <w:rFonts w:ascii="Calibri" w:hAnsi="Calibri"/>
          <w:sz w:val="22"/>
          <w:szCs w:val="22"/>
        </w:rPr>
      </w:pPr>
      <w:r>
        <w:t>7.2</w:t>
      </w:r>
      <w:r w:rsidRPr="00304630">
        <w:rPr>
          <w:rFonts w:ascii="Calibri" w:hAnsi="Calibri"/>
          <w:sz w:val="22"/>
          <w:szCs w:val="22"/>
        </w:rPr>
        <w:tab/>
      </w:r>
      <w:r>
        <w:t>IFOM Service requirements</w:t>
      </w:r>
      <w:r>
        <w:tab/>
      </w:r>
      <w:r>
        <w:fldChar w:fldCharType="begin" w:fldLock="1"/>
      </w:r>
      <w:r>
        <w:instrText xml:space="preserve"> PAGEREF _Toc27762001 \h </w:instrText>
      </w:r>
      <w:r>
        <w:fldChar w:fldCharType="separate"/>
      </w:r>
      <w:r>
        <w:t>22</w:t>
      </w:r>
      <w:r>
        <w:fldChar w:fldCharType="end"/>
      </w:r>
    </w:p>
    <w:p w:rsidR="00050A9B" w:rsidRPr="00304630" w:rsidRDefault="00050A9B">
      <w:pPr>
        <w:pStyle w:val="10"/>
        <w:rPr>
          <w:rFonts w:ascii="Calibri" w:hAnsi="Calibri"/>
          <w:szCs w:val="22"/>
        </w:rPr>
      </w:pPr>
      <w:r>
        <w:t>7A</w:t>
      </w:r>
      <w:r w:rsidRPr="00304630">
        <w:rPr>
          <w:rFonts w:ascii="Calibri" w:hAnsi="Calibri"/>
          <w:szCs w:val="22"/>
        </w:rPr>
        <w:tab/>
      </w:r>
      <w:r>
        <w:t>Requirements for Proximity Services</w:t>
      </w:r>
      <w:r>
        <w:tab/>
      </w:r>
      <w:r>
        <w:fldChar w:fldCharType="begin" w:fldLock="1"/>
      </w:r>
      <w:r>
        <w:instrText xml:space="preserve"> PAGEREF _Toc27762002 \h </w:instrText>
      </w:r>
      <w:r>
        <w:fldChar w:fldCharType="separate"/>
      </w:r>
      <w:r>
        <w:t>23</w:t>
      </w:r>
      <w:r>
        <w:fldChar w:fldCharType="end"/>
      </w:r>
    </w:p>
    <w:p w:rsidR="00050A9B" w:rsidRPr="00304630" w:rsidRDefault="00050A9B">
      <w:pPr>
        <w:pStyle w:val="20"/>
        <w:rPr>
          <w:rFonts w:ascii="Calibri" w:hAnsi="Calibri"/>
          <w:sz w:val="22"/>
          <w:szCs w:val="22"/>
        </w:rPr>
      </w:pPr>
      <w:r>
        <w:t>7A.0</w:t>
      </w:r>
      <w:r w:rsidRPr="00304630">
        <w:rPr>
          <w:rFonts w:ascii="Calibri" w:hAnsi="Calibri"/>
          <w:sz w:val="22"/>
          <w:szCs w:val="22"/>
        </w:rPr>
        <w:tab/>
      </w:r>
      <w:r>
        <w:t>General</w:t>
      </w:r>
      <w:r>
        <w:tab/>
      </w:r>
      <w:r>
        <w:fldChar w:fldCharType="begin" w:fldLock="1"/>
      </w:r>
      <w:r>
        <w:instrText xml:space="preserve"> PAGEREF _Toc27762003 \h </w:instrText>
      </w:r>
      <w:r>
        <w:fldChar w:fldCharType="separate"/>
      </w:r>
      <w:r>
        <w:t>23</w:t>
      </w:r>
      <w:r>
        <w:fldChar w:fldCharType="end"/>
      </w:r>
    </w:p>
    <w:p w:rsidR="00050A9B" w:rsidRPr="00304630" w:rsidRDefault="00050A9B">
      <w:pPr>
        <w:pStyle w:val="20"/>
        <w:rPr>
          <w:rFonts w:ascii="Calibri" w:hAnsi="Calibri"/>
          <w:sz w:val="22"/>
          <w:szCs w:val="22"/>
        </w:rPr>
      </w:pPr>
      <w:r>
        <w:t>7A.0A</w:t>
      </w:r>
      <w:r w:rsidRPr="00304630">
        <w:rPr>
          <w:rFonts w:ascii="Calibri" w:hAnsi="Calibri"/>
          <w:sz w:val="22"/>
          <w:szCs w:val="22"/>
        </w:rPr>
        <w:tab/>
      </w:r>
      <w:r>
        <w:t>Feature description (Informative)</w:t>
      </w:r>
      <w:r>
        <w:tab/>
      </w:r>
      <w:r>
        <w:fldChar w:fldCharType="begin" w:fldLock="1"/>
      </w:r>
      <w:r>
        <w:instrText xml:space="preserve"> PAGEREF _Toc27762004 \h </w:instrText>
      </w:r>
      <w:r>
        <w:fldChar w:fldCharType="separate"/>
      </w:r>
      <w:r>
        <w:t>23</w:t>
      </w:r>
      <w:r>
        <w:fldChar w:fldCharType="end"/>
      </w:r>
    </w:p>
    <w:p w:rsidR="00050A9B" w:rsidRPr="00304630" w:rsidRDefault="00050A9B">
      <w:pPr>
        <w:pStyle w:val="30"/>
        <w:rPr>
          <w:rFonts w:ascii="Calibri" w:hAnsi="Calibri"/>
          <w:sz w:val="22"/>
          <w:szCs w:val="22"/>
        </w:rPr>
      </w:pPr>
      <w:r>
        <w:t>7A.0A.1</w:t>
      </w:r>
      <w:r w:rsidRPr="00304630">
        <w:rPr>
          <w:rFonts w:ascii="Calibri" w:hAnsi="Calibri"/>
          <w:sz w:val="22"/>
          <w:szCs w:val="22"/>
        </w:rPr>
        <w:tab/>
      </w:r>
      <w:r>
        <w:rPr>
          <w:lang w:eastAsia="zh-CN"/>
        </w:rPr>
        <w:t>ProSe Discovery</w:t>
      </w:r>
      <w:r>
        <w:tab/>
      </w:r>
      <w:r>
        <w:fldChar w:fldCharType="begin" w:fldLock="1"/>
      </w:r>
      <w:r>
        <w:instrText xml:space="preserve"> PAGEREF _Toc27762005 \h </w:instrText>
      </w:r>
      <w:r>
        <w:fldChar w:fldCharType="separate"/>
      </w:r>
      <w:r>
        <w:t>23</w:t>
      </w:r>
      <w:r>
        <w:fldChar w:fldCharType="end"/>
      </w:r>
    </w:p>
    <w:p w:rsidR="00050A9B" w:rsidRPr="00304630" w:rsidRDefault="00050A9B">
      <w:pPr>
        <w:pStyle w:val="30"/>
        <w:rPr>
          <w:rFonts w:ascii="Calibri" w:hAnsi="Calibri"/>
          <w:sz w:val="22"/>
          <w:szCs w:val="22"/>
        </w:rPr>
      </w:pPr>
      <w:r>
        <w:t>7A.0A.2</w:t>
      </w:r>
      <w:r w:rsidRPr="00304630">
        <w:rPr>
          <w:rFonts w:ascii="Calibri" w:hAnsi="Calibri"/>
          <w:sz w:val="22"/>
          <w:szCs w:val="22"/>
        </w:rPr>
        <w:tab/>
      </w:r>
      <w:r>
        <w:rPr>
          <w:lang w:eastAsia="zh-CN"/>
        </w:rPr>
        <w:t>ProSe Communication</w:t>
      </w:r>
      <w:r>
        <w:tab/>
      </w:r>
      <w:r>
        <w:fldChar w:fldCharType="begin" w:fldLock="1"/>
      </w:r>
      <w:r>
        <w:instrText xml:space="preserve"> PAGEREF _Toc27762006 \h </w:instrText>
      </w:r>
      <w:r>
        <w:fldChar w:fldCharType="separate"/>
      </w:r>
      <w:r>
        <w:t>24</w:t>
      </w:r>
      <w:r>
        <w:fldChar w:fldCharType="end"/>
      </w:r>
    </w:p>
    <w:p w:rsidR="00050A9B" w:rsidRPr="00304630" w:rsidRDefault="00050A9B">
      <w:pPr>
        <w:pStyle w:val="20"/>
        <w:rPr>
          <w:rFonts w:ascii="Calibri" w:hAnsi="Calibri"/>
          <w:sz w:val="22"/>
          <w:szCs w:val="22"/>
        </w:rPr>
      </w:pPr>
      <w:r>
        <w:t>7A.1</w:t>
      </w:r>
      <w:r w:rsidRPr="00304630">
        <w:rPr>
          <w:rFonts w:ascii="Calibri" w:hAnsi="Calibri"/>
          <w:sz w:val="22"/>
          <w:szCs w:val="22"/>
        </w:rPr>
        <w:tab/>
      </w:r>
      <w:r>
        <w:t>General Requirements for Proximity Services</w:t>
      </w:r>
      <w:r>
        <w:tab/>
      </w:r>
      <w:r>
        <w:fldChar w:fldCharType="begin" w:fldLock="1"/>
      </w:r>
      <w:r>
        <w:instrText xml:space="preserve"> PAGEREF _Toc27762007 \h </w:instrText>
      </w:r>
      <w:r>
        <w:fldChar w:fldCharType="separate"/>
      </w:r>
      <w:r>
        <w:t>24</w:t>
      </w:r>
      <w:r>
        <w:fldChar w:fldCharType="end"/>
      </w:r>
    </w:p>
    <w:p w:rsidR="00050A9B" w:rsidRPr="00304630" w:rsidRDefault="00050A9B">
      <w:pPr>
        <w:pStyle w:val="20"/>
        <w:rPr>
          <w:rFonts w:ascii="Calibri" w:hAnsi="Calibri"/>
          <w:sz w:val="22"/>
          <w:szCs w:val="22"/>
        </w:rPr>
      </w:pPr>
      <w:r>
        <w:t>7A.2</w:t>
      </w:r>
      <w:r w:rsidRPr="00304630">
        <w:rPr>
          <w:rFonts w:ascii="Calibri" w:hAnsi="Calibri"/>
          <w:sz w:val="22"/>
          <w:szCs w:val="22"/>
        </w:rPr>
        <w:tab/>
      </w:r>
      <w:r>
        <w:t>Public Safety Specific Requirements for Proximity Services</w:t>
      </w:r>
      <w:r>
        <w:tab/>
      </w:r>
      <w:r>
        <w:fldChar w:fldCharType="begin" w:fldLock="1"/>
      </w:r>
      <w:r>
        <w:instrText xml:space="preserve"> PAGEREF _Toc27762008 \h </w:instrText>
      </w:r>
      <w:r>
        <w:fldChar w:fldCharType="separate"/>
      </w:r>
      <w:r>
        <w:t>27</w:t>
      </w:r>
      <w:r>
        <w:fldChar w:fldCharType="end"/>
      </w:r>
    </w:p>
    <w:p w:rsidR="00050A9B" w:rsidRPr="00304630" w:rsidRDefault="00050A9B">
      <w:pPr>
        <w:pStyle w:val="20"/>
        <w:rPr>
          <w:rFonts w:ascii="Calibri" w:hAnsi="Calibri"/>
          <w:sz w:val="22"/>
          <w:szCs w:val="22"/>
        </w:rPr>
      </w:pPr>
      <w:r>
        <w:t>7A.3</w:t>
      </w:r>
      <w:r w:rsidRPr="00304630">
        <w:rPr>
          <w:rFonts w:ascii="Calibri" w:hAnsi="Calibri"/>
          <w:sz w:val="22"/>
          <w:szCs w:val="22"/>
        </w:rPr>
        <w:tab/>
      </w:r>
      <w:r>
        <w:t>ProSe-assisted WLAN direct communication</w:t>
      </w:r>
      <w:r>
        <w:tab/>
      </w:r>
      <w:r>
        <w:fldChar w:fldCharType="begin" w:fldLock="1"/>
      </w:r>
      <w:r>
        <w:instrText xml:space="preserve"> PAGEREF _Toc27762009 \h </w:instrText>
      </w:r>
      <w:r>
        <w:fldChar w:fldCharType="separate"/>
      </w:r>
      <w:r>
        <w:t>30</w:t>
      </w:r>
      <w:r>
        <w:fldChar w:fldCharType="end"/>
      </w:r>
    </w:p>
    <w:p w:rsidR="00050A9B" w:rsidRPr="00304630" w:rsidRDefault="00050A9B">
      <w:pPr>
        <w:pStyle w:val="10"/>
        <w:rPr>
          <w:rFonts w:ascii="Calibri" w:hAnsi="Calibri"/>
          <w:szCs w:val="22"/>
        </w:rPr>
      </w:pPr>
      <w:r>
        <w:t>7</w:t>
      </w:r>
      <w:r w:rsidRPr="000D5914">
        <w:rPr>
          <w:rFonts w:eastAsia="SimSun"/>
        </w:rPr>
        <w:t>B</w:t>
      </w:r>
      <w:r w:rsidRPr="00304630">
        <w:rPr>
          <w:rFonts w:ascii="Calibri" w:hAnsi="Calibri"/>
          <w:szCs w:val="22"/>
        </w:rPr>
        <w:tab/>
      </w:r>
      <w:r w:rsidRPr="000D5914">
        <w:rPr>
          <w:rFonts w:eastAsia="맑은 고딕"/>
        </w:rPr>
        <w:t xml:space="preserve">Indirect 3GPP </w:t>
      </w:r>
      <w:r w:rsidRPr="000D5914">
        <w:rPr>
          <w:rFonts w:eastAsia="SimSun"/>
        </w:rPr>
        <w:t>Communication</w:t>
      </w:r>
      <w:r>
        <w:tab/>
      </w:r>
      <w:r>
        <w:fldChar w:fldCharType="begin" w:fldLock="1"/>
      </w:r>
      <w:r>
        <w:instrText xml:space="preserve"> PAGEREF _Toc27762010 \h </w:instrText>
      </w:r>
      <w:r>
        <w:fldChar w:fldCharType="separate"/>
      </w:r>
      <w:r>
        <w:t>31</w:t>
      </w:r>
      <w:r>
        <w:fldChar w:fldCharType="end"/>
      </w:r>
    </w:p>
    <w:p w:rsidR="00050A9B" w:rsidRPr="00304630" w:rsidRDefault="00050A9B">
      <w:pPr>
        <w:pStyle w:val="20"/>
        <w:rPr>
          <w:rFonts w:ascii="Calibri" w:hAnsi="Calibri"/>
          <w:sz w:val="22"/>
          <w:szCs w:val="22"/>
        </w:rPr>
      </w:pPr>
      <w:r>
        <w:t>7</w:t>
      </w:r>
      <w:r w:rsidRPr="000D5914">
        <w:rPr>
          <w:rFonts w:eastAsia="SimSun"/>
          <w:lang w:eastAsia="zh-CN"/>
        </w:rPr>
        <w:t>B</w:t>
      </w:r>
      <w:r>
        <w:t>.1</w:t>
      </w:r>
      <w:r w:rsidRPr="00304630">
        <w:rPr>
          <w:rFonts w:ascii="Calibri" w:hAnsi="Calibri"/>
          <w:sz w:val="22"/>
          <w:szCs w:val="22"/>
        </w:rPr>
        <w:tab/>
      </w:r>
      <w:r>
        <w:t>Feature description</w:t>
      </w:r>
      <w:r>
        <w:tab/>
      </w:r>
      <w:r>
        <w:fldChar w:fldCharType="begin" w:fldLock="1"/>
      </w:r>
      <w:r>
        <w:instrText xml:space="preserve"> PAGEREF _Toc27762011 \h </w:instrText>
      </w:r>
      <w:r>
        <w:fldChar w:fldCharType="separate"/>
      </w:r>
      <w:r>
        <w:t>31</w:t>
      </w:r>
      <w:r>
        <w:fldChar w:fldCharType="end"/>
      </w:r>
    </w:p>
    <w:p w:rsidR="00050A9B" w:rsidRPr="00304630" w:rsidRDefault="00050A9B">
      <w:pPr>
        <w:pStyle w:val="20"/>
        <w:rPr>
          <w:rFonts w:ascii="Calibri" w:hAnsi="Calibri"/>
          <w:sz w:val="22"/>
          <w:szCs w:val="22"/>
        </w:rPr>
      </w:pPr>
      <w:r>
        <w:t>7</w:t>
      </w:r>
      <w:r w:rsidRPr="000D5914">
        <w:rPr>
          <w:rFonts w:eastAsia="SimSun"/>
          <w:lang w:eastAsia="zh-CN"/>
        </w:rPr>
        <w:t>B</w:t>
      </w:r>
      <w:r>
        <w:t>.2</w:t>
      </w:r>
      <w:r w:rsidRPr="00304630">
        <w:rPr>
          <w:rFonts w:ascii="Calibri" w:hAnsi="Calibri"/>
          <w:sz w:val="22"/>
          <w:szCs w:val="22"/>
        </w:rPr>
        <w:tab/>
      </w:r>
      <w:r>
        <w:t xml:space="preserve">General Requirements for </w:t>
      </w:r>
      <w:r w:rsidRPr="000D5914">
        <w:rPr>
          <w:rFonts w:eastAsia="SimSun"/>
          <w:lang w:eastAsia="zh-CN"/>
        </w:rPr>
        <w:t>I</w:t>
      </w:r>
      <w:r>
        <w:rPr>
          <w:lang w:eastAsia="zh-CN"/>
        </w:rPr>
        <w:t xml:space="preserve">ndirect 3GPP </w:t>
      </w:r>
      <w:r w:rsidRPr="000D5914">
        <w:rPr>
          <w:rFonts w:eastAsia="SimSun"/>
          <w:lang w:eastAsia="zh-CN"/>
        </w:rPr>
        <w:t>Communication</w:t>
      </w:r>
      <w:r>
        <w:tab/>
      </w:r>
      <w:r>
        <w:fldChar w:fldCharType="begin" w:fldLock="1"/>
      </w:r>
      <w:r>
        <w:instrText xml:space="preserve"> PAGEREF _Toc27762012 \h </w:instrText>
      </w:r>
      <w:r>
        <w:fldChar w:fldCharType="separate"/>
      </w:r>
      <w:r>
        <w:t>31</w:t>
      </w:r>
      <w:r>
        <w:fldChar w:fldCharType="end"/>
      </w:r>
    </w:p>
    <w:p w:rsidR="00050A9B" w:rsidRPr="00304630" w:rsidRDefault="00050A9B">
      <w:pPr>
        <w:pStyle w:val="10"/>
        <w:rPr>
          <w:rFonts w:ascii="Calibri" w:hAnsi="Calibri"/>
          <w:szCs w:val="22"/>
        </w:rPr>
      </w:pPr>
      <w:r>
        <w:t>7C</w:t>
      </w:r>
      <w:r w:rsidRPr="00304630">
        <w:rPr>
          <w:rFonts w:ascii="Calibri" w:hAnsi="Calibri"/>
          <w:szCs w:val="22"/>
        </w:rPr>
        <w:tab/>
      </w:r>
      <w:r>
        <w:rPr>
          <w:lang w:eastAsia="sv-SE"/>
        </w:rPr>
        <w:t xml:space="preserve">Requirements for relay UE selection for Evolved ProSe Remote UE access via an </w:t>
      </w:r>
      <w:r w:rsidRPr="000D5914">
        <w:rPr>
          <w:rFonts w:eastAsia="SimSun"/>
          <w:lang w:eastAsia="zh-CN"/>
        </w:rPr>
        <w:t>Evolved</w:t>
      </w:r>
      <w:r>
        <w:rPr>
          <w:lang w:eastAsia="zh-CN"/>
        </w:rPr>
        <w:t xml:space="preserve"> ProSe UE-to-Network Relay</w:t>
      </w:r>
      <w:r>
        <w:tab/>
      </w:r>
      <w:r>
        <w:fldChar w:fldCharType="begin" w:fldLock="1"/>
      </w:r>
      <w:r>
        <w:instrText xml:space="preserve"> PAGEREF _Toc27762013 \h </w:instrText>
      </w:r>
      <w:r>
        <w:fldChar w:fldCharType="separate"/>
      </w:r>
      <w:r>
        <w:t>32</w:t>
      </w:r>
      <w:r>
        <w:fldChar w:fldCharType="end"/>
      </w:r>
    </w:p>
    <w:p w:rsidR="00050A9B" w:rsidRPr="00304630" w:rsidRDefault="00050A9B">
      <w:pPr>
        <w:pStyle w:val="20"/>
        <w:rPr>
          <w:rFonts w:ascii="Calibri" w:hAnsi="Calibri"/>
          <w:sz w:val="22"/>
          <w:szCs w:val="22"/>
        </w:rPr>
      </w:pPr>
      <w:r>
        <w:t>7C.1</w:t>
      </w:r>
      <w:r w:rsidRPr="00304630">
        <w:rPr>
          <w:rFonts w:ascii="Calibri" w:hAnsi="Calibri"/>
          <w:sz w:val="22"/>
          <w:szCs w:val="22"/>
        </w:rPr>
        <w:tab/>
      </w:r>
      <w:r>
        <w:rPr>
          <w:lang w:eastAsia="sv-SE"/>
        </w:rPr>
        <w:t>General</w:t>
      </w:r>
      <w:r>
        <w:tab/>
      </w:r>
      <w:r>
        <w:fldChar w:fldCharType="begin" w:fldLock="1"/>
      </w:r>
      <w:r>
        <w:instrText xml:space="preserve"> PAGEREF _Toc27762014 \h </w:instrText>
      </w:r>
      <w:r>
        <w:fldChar w:fldCharType="separate"/>
      </w:r>
      <w:r>
        <w:t>32</w:t>
      </w:r>
      <w:r>
        <w:fldChar w:fldCharType="end"/>
      </w:r>
    </w:p>
    <w:p w:rsidR="00050A9B" w:rsidRPr="00304630" w:rsidRDefault="00050A9B">
      <w:pPr>
        <w:pStyle w:val="20"/>
        <w:rPr>
          <w:rFonts w:ascii="Calibri" w:hAnsi="Calibri"/>
          <w:sz w:val="22"/>
          <w:szCs w:val="22"/>
        </w:rPr>
      </w:pPr>
      <w:r>
        <w:t>7C.2</w:t>
      </w:r>
      <w:r w:rsidRPr="00304630">
        <w:rPr>
          <w:rFonts w:ascii="Calibri" w:hAnsi="Calibri"/>
          <w:sz w:val="22"/>
          <w:szCs w:val="22"/>
        </w:rPr>
        <w:tab/>
      </w:r>
      <w:r>
        <w:rPr>
          <w:lang w:eastAsia="sv-SE"/>
        </w:rPr>
        <w:t>Relay UE selection</w:t>
      </w:r>
      <w:r>
        <w:tab/>
      </w:r>
      <w:r>
        <w:fldChar w:fldCharType="begin" w:fldLock="1"/>
      </w:r>
      <w:r>
        <w:instrText xml:space="preserve"> PAGEREF _Toc27762015 \h </w:instrText>
      </w:r>
      <w:r>
        <w:fldChar w:fldCharType="separate"/>
      </w:r>
      <w:r>
        <w:t>33</w:t>
      </w:r>
      <w:r>
        <w:fldChar w:fldCharType="end"/>
      </w:r>
    </w:p>
    <w:p w:rsidR="00050A9B" w:rsidRPr="00304630" w:rsidRDefault="00050A9B">
      <w:pPr>
        <w:pStyle w:val="10"/>
        <w:rPr>
          <w:rFonts w:ascii="Calibri" w:hAnsi="Calibri"/>
          <w:szCs w:val="22"/>
        </w:rPr>
      </w:pPr>
      <w:r>
        <w:t>8</w:t>
      </w:r>
      <w:r w:rsidRPr="00304630">
        <w:rPr>
          <w:rFonts w:ascii="Calibri" w:hAnsi="Calibri"/>
          <w:szCs w:val="22"/>
        </w:rPr>
        <w:tab/>
      </w:r>
      <w:r>
        <w:t>Performance requirements for the Evolved Packet System</w:t>
      </w:r>
      <w:r>
        <w:tab/>
      </w:r>
      <w:r>
        <w:fldChar w:fldCharType="begin" w:fldLock="1"/>
      </w:r>
      <w:r>
        <w:instrText xml:space="preserve"> PAGEREF _Toc27762016 \h </w:instrText>
      </w:r>
      <w:r>
        <w:fldChar w:fldCharType="separate"/>
      </w:r>
      <w:r>
        <w:t>33</w:t>
      </w:r>
      <w:r>
        <w:fldChar w:fldCharType="end"/>
      </w:r>
    </w:p>
    <w:p w:rsidR="00050A9B" w:rsidRPr="00304630" w:rsidRDefault="00050A9B">
      <w:pPr>
        <w:pStyle w:val="10"/>
        <w:rPr>
          <w:rFonts w:ascii="Calibri" w:hAnsi="Calibri"/>
          <w:szCs w:val="22"/>
        </w:rPr>
      </w:pPr>
      <w:r>
        <w:t>9</w:t>
      </w:r>
      <w:r w:rsidRPr="00304630">
        <w:rPr>
          <w:rFonts w:ascii="Calibri" w:hAnsi="Calibri"/>
          <w:szCs w:val="22"/>
        </w:rPr>
        <w:tab/>
      </w:r>
      <w:r>
        <w:t xml:space="preserve"> Security and privacy</w:t>
      </w:r>
      <w:r>
        <w:tab/>
      </w:r>
      <w:r>
        <w:fldChar w:fldCharType="begin" w:fldLock="1"/>
      </w:r>
      <w:r>
        <w:instrText xml:space="preserve"> PAGEREF _Toc27762017 \h </w:instrText>
      </w:r>
      <w:r>
        <w:fldChar w:fldCharType="separate"/>
      </w:r>
      <w:r>
        <w:t>35</w:t>
      </w:r>
      <w:r>
        <w:fldChar w:fldCharType="end"/>
      </w:r>
    </w:p>
    <w:p w:rsidR="00050A9B" w:rsidRPr="00304630" w:rsidRDefault="00050A9B">
      <w:pPr>
        <w:pStyle w:val="20"/>
        <w:rPr>
          <w:rFonts w:ascii="Calibri" w:hAnsi="Calibri"/>
          <w:sz w:val="22"/>
          <w:szCs w:val="22"/>
        </w:rPr>
      </w:pPr>
      <w:r>
        <w:t>9.1</w:t>
      </w:r>
      <w:r w:rsidRPr="00304630">
        <w:rPr>
          <w:rFonts w:ascii="Calibri" w:hAnsi="Calibri"/>
          <w:sz w:val="22"/>
          <w:szCs w:val="22"/>
        </w:rPr>
        <w:tab/>
      </w:r>
      <w:r>
        <w:t>General</w:t>
      </w:r>
      <w:r>
        <w:tab/>
      </w:r>
      <w:r>
        <w:fldChar w:fldCharType="begin" w:fldLock="1"/>
      </w:r>
      <w:r>
        <w:instrText xml:space="preserve"> PAGEREF _Toc27762018 \h </w:instrText>
      </w:r>
      <w:r>
        <w:fldChar w:fldCharType="separate"/>
      </w:r>
      <w:r>
        <w:t>35</w:t>
      </w:r>
      <w:r>
        <w:fldChar w:fldCharType="end"/>
      </w:r>
    </w:p>
    <w:p w:rsidR="00050A9B" w:rsidRPr="00304630" w:rsidRDefault="00050A9B">
      <w:pPr>
        <w:pStyle w:val="20"/>
        <w:rPr>
          <w:rFonts w:ascii="Calibri" w:hAnsi="Calibri"/>
          <w:sz w:val="22"/>
          <w:szCs w:val="22"/>
        </w:rPr>
      </w:pPr>
      <w:r>
        <w:t>9.2</w:t>
      </w:r>
      <w:r w:rsidRPr="00304630">
        <w:rPr>
          <w:rFonts w:ascii="Calibri" w:hAnsi="Calibri"/>
          <w:sz w:val="22"/>
          <w:szCs w:val="22"/>
        </w:rPr>
        <w:tab/>
      </w:r>
      <w:r>
        <w:t>Security requirements</w:t>
      </w:r>
      <w:r>
        <w:tab/>
      </w:r>
      <w:r>
        <w:fldChar w:fldCharType="begin" w:fldLock="1"/>
      </w:r>
      <w:r>
        <w:instrText xml:space="preserve"> PAGEREF _Toc27762019 \h </w:instrText>
      </w:r>
      <w:r>
        <w:fldChar w:fldCharType="separate"/>
      </w:r>
      <w:r>
        <w:t>35</w:t>
      </w:r>
      <w:r>
        <w:fldChar w:fldCharType="end"/>
      </w:r>
    </w:p>
    <w:p w:rsidR="00050A9B" w:rsidRPr="00304630" w:rsidRDefault="00050A9B">
      <w:pPr>
        <w:pStyle w:val="20"/>
        <w:rPr>
          <w:rFonts w:ascii="Calibri" w:hAnsi="Calibri"/>
          <w:sz w:val="22"/>
          <w:szCs w:val="22"/>
        </w:rPr>
      </w:pPr>
      <w:r>
        <w:t>9.3</w:t>
      </w:r>
      <w:r w:rsidRPr="00304630">
        <w:rPr>
          <w:rFonts w:ascii="Calibri" w:hAnsi="Calibri"/>
          <w:sz w:val="22"/>
          <w:szCs w:val="22"/>
        </w:rPr>
        <w:tab/>
      </w:r>
      <w:r>
        <w:t>Privacy requirements</w:t>
      </w:r>
      <w:r>
        <w:tab/>
      </w:r>
      <w:r>
        <w:fldChar w:fldCharType="begin" w:fldLock="1"/>
      </w:r>
      <w:r>
        <w:instrText xml:space="preserve"> PAGEREF _Toc27762020 \h </w:instrText>
      </w:r>
      <w:r>
        <w:fldChar w:fldCharType="separate"/>
      </w:r>
      <w:r>
        <w:t>35</w:t>
      </w:r>
      <w:r>
        <w:fldChar w:fldCharType="end"/>
      </w:r>
    </w:p>
    <w:p w:rsidR="00050A9B" w:rsidRPr="00304630" w:rsidRDefault="00050A9B">
      <w:pPr>
        <w:pStyle w:val="20"/>
        <w:rPr>
          <w:rFonts w:ascii="Calibri" w:hAnsi="Calibri"/>
          <w:sz w:val="22"/>
          <w:szCs w:val="22"/>
        </w:rPr>
      </w:pPr>
      <w:r>
        <w:t>9.4</w:t>
      </w:r>
      <w:r w:rsidRPr="00304630">
        <w:rPr>
          <w:rFonts w:ascii="Calibri" w:hAnsi="Calibri"/>
          <w:sz w:val="22"/>
          <w:szCs w:val="22"/>
        </w:rPr>
        <w:tab/>
      </w:r>
      <w:r>
        <w:t>ProSe Security, Authorization and Privacy Requirements</w:t>
      </w:r>
      <w:r>
        <w:tab/>
      </w:r>
      <w:r>
        <w:fldChar w:fldCharType="begin" w:fldLock="1"/>
      </w:r>
      <w:r>
        <w:instrText xml:space="preserve"> PAGEREF _Toc27762021 \h </w:instrText>
      </w:r>
      <w:r>
        <w:fldChar w:fldCharType="separate"/>
      </w:r>
      <w:r>
        <w:t>36</w:t>
      </w:r>
      <w:r>
        <w:fldChar w:fldCharType="end"/>
      </w:r>
    </w:p>
    <w:p w:rsidR="00050A9B" w:rsidRPr="00304630" w:rsidRDefault="00050A9B">
      <w:pPr>
        <w:pStyle w:val="20"/>
        <w:rPr>
          <w:rFonts w:ascii="Calibri" w:hAnsi="Calibri"/>
          <w:sz w:val="22"/>
          <w:szCs w:val="22"/>
        </w:rPr>
      </w:pPr>
      <w:r>
        <w:t>9.</w:t>
      </w:r>
      <w:r w:rsidRPr="000D5914">
        <w:rPr>
          <w:rFonts w:eastAsia="SimSun"/>
          <w:lang w:eastAsia="zh-CN"/>
        </w:rPr>
        <w:t>5</w:t>
      </w:r>
      <w:r w:rsidRPr="00304630">
        <w:rPr>
          <w:rFonts w:ascii="Calibri" w:hAnsi="Calibri"/>
          <w:sz w:val="22"/>
          <w:szCs w:val="22"/>
        </w:rPr>
        <w:tab/>
      </w:r>
      <w:r>
        <w:t>Security</w:t>
      </w:r>
      <w:r w:rsidRPr="000D5914">
        <w:rPr>
          <w:rFonts w:eastAsia="SimSun"/>
          <w:lang w:eastAsia="zh-CN"/>
        </w:rPr>
        <w:t xml:space="preserve"> and</w:t>
      </w:r>
      <w:r>
        <w:t xml:space="preserve"> Authorization Requirements for </w:t>
      </w:r>
      <w:r w:rsidRPr="000D5914">
        <w:rPr>
          <w:rFonts w:eastAsia="SimSun"/>
          <w:lang w:eastAsia="zh-CN"/>
        </w:rPr>
        <w:t>I</w:t>
      </w:r>
      <w:r>
        <w:t xml:space="preserve">ndirect 3GPP </w:t>
      </w:r>
      <w:r w:rsidRPr="000D5914">
        <w:rPr>
          <w:rFonts w:eastAsia="SimSun"/>
          <w:lang w:eastAsia="zh-CN"/>
        </w:rPr>
        <w:t>Communication</w:t>
      </w:r>
      <w:r>
        <w:tab/>
      </w:r>
      <w:r>
        <w:fldChar w:fldCharType="begin" w:fldLock="1"/>
      </w:r>
      <w:r>
        <w:instrText xml:space="preserve"> PAGEREF _Toc27762022 \h </w:instrText>
      </w:r>
      <w:r>
        <w:fldChar w:fldCharType="separate"/>
      </w:r>
      <w:r>
        <w:t>37</w:t>
      </w:r>
      <w:r>
        <w:fldChar w:fldCharType="end"/>
      </w:r>
    </w:p>
    <w:p w:rsidR="00050A9B" w:rsidRPr="00304630" w:rsidRDefault="00050A9B">
      <w:pPr>
        <w:pStyle w:val="20"/>
        <w:rPr>
          <w:rFonts w:ascii="Calibri" w:hAnsi="Calibri"/>
          <w:sz w:val="22"/>
          <w:szCs w:val="22"/>
        </w:rPr>
      </w:pPr>
      <w:r w:rsidRPr="00050A9B">
        <w:t>9.6</w:t>
      </w:r>
      <w:r w:rsidRPr="00304630">
        <w:rPr>
          <w:rFonts w:ascii="Calibri" w:hAnsi="Calibri"/>
          <w:sz w:val="22"/>
          <w:szCs w:val="22"/>
        </w:rPr>
        <w:tab/>
      </w:r>
      <w:r w:rsidRPr="000D5914">
        <w:rPr>
          <w:rFonts w:eastAsia="SimSun"/>
          <w:lang w:eastAsia="zh-CN"/>
        </w:rPr>
        <w:t>Security and authorization requirements for streaming service</w:t>
      </w:r>
      <w:r>
        <w:tab/>
      </w:r>
      <w:r>
        <w:fldChar w:fldCharType="begin" w:fldLock="1"/>
      </w:r>
      <w:r>
        <w:instrText xml:space="preserve"> PAGEREF _Toc27762023 \h </w:instrText>
      </w:r>
      <w:r>
        <w:fldChar w:fldCharType="separate"/>
      </w:r>
      <w:r>
        <w:t>37</w:t>
      </w:r>
      <w:r>
        <w:fldChar w:fldCharType="end"/>
      </w:r>
    </w:p>
    <w:p w:rsidR="00050A9B" w:rsidRPr="00304630" w:rsidRDefault="00050A9B">
      <w:pPr>
        <w:pStyle w:val="10"/>
        <w:rPr>
          <w:rFonts w:ascii="Calibri" w:hAnsi="Calibri"/>
          <w:szCs w:val="22"/>
        </w:rPr>
      </w:pPr>
      <w:r>
        <w:t>10</w:t>
      </w:r>
      <w:r w:rsidRPr="00304630">
        <w:rPr>
          <w:rFonts w:ascii="Calibri" w:hAnsi="Calibri"/>
          <w:szCs w:val="22"/>
        </w:rPr>
        <w:tab/>
      </w:r>
      <w:r>
        <w:t>Charging Aspects</w:t>
      </w:r>
      <w:r>
        <w:tab/>
      </w:r>
      <w:r>
        <w:fldChar w:fldCharType="begin" w:fldLock="1"/>
      </w:r>
      <w:r>
        <w:instrText xml:space="preserve"> PAGEREF _Toc27762024 \h </w:instrText>
      </w:r>
      <w:r>
        <w:fldChar w:fldCharType="separate"/>
      </w:r>
      <w:r>
        <w:t>37</w:t>
      </w:r>
      <w:r>
        <w:fldChar w:fldCharType="end"/>
      </w:r>
    </w:p>
    <w:p w:rsidR="00050A9B" w:rsidRPr="00304630" w:rsidRDefault="00050A9B" w:rsidP="00050A9B">
      <w:pPr>
        <w:pStyle w:val="80"/>
        <w:tabs>
          <w:tab w:val="right" w:leader="dot" w:pos="9639"/>
        </w:tabs>
        <w:rPr>
          <w:rFonts w:ascii="Calibri" w:hAnsi="Calibri"/>
          <w:b w:val="0"/>
          <w:szCs w:val="22"/>
        </w:rPr>
      </w:pPr>
      <w:r>
        <w:t>Annex A (informative):</w:t>
      </w:r>
      <w:r>
        <w:tab/>
        <w:t>Requirements for further study</w:t>
      </w:r>
      <w:r>
        <w:tab/>
      </w:r>
      <w:r>
        <w:fldChar w:fldCharType="begin" w:fldLock="1"/>
      </w:r>
      <w:r>
        <w:instrText xml:space="preserve"> PAGEREF _Toc27762025 \h </w:instrText>
      </w:r>
      <w:r>
        <w:fldChar w:fldCharType="separate"/>
      </w:r>
      <w:r>
        <w:t>39</w:t>
      </w:r>
      <w:r>
        <w:fldChar w:fldCharType="end"/>
      </w:r>
    </w:p>
    <w:p w:rsidR="00050A9B" w:rsidRPr="00304630" w:rsidRDefault="00050A9B">
      <w:pPr>
        <w:pStyle w:val="20"/>
        <w:rPr>
          <w:rFonts w:ascii="Calibri" w:hAnsi="Calibri"/>
          <w:sz w:val="22"/>
          <w:szCs w:val="22"/>
        </w:rPr>
      </w:pPr>
      <w:r>
        <w:t>A.1</w:t>
      </w:r>
      <w:r w:rsidRPr="00304630">
        <w:rPr>
          <w:rFonts w:ascii="Calibri" w:hAnsi="Calibri"/>
          <w:sz w:val="22"/>
          <w:szCs w:val="22"/>
        </w:rPr>
        <w:tab/>
      </w:r>
      <w:r>
        <w:t>Management of access networks</w:t>
      </w:r>
      <w:r>
        <w:tab/>
      </w:r>
      <w:r>
        <w:fldChar w:fldCharType="begin" w:fldLock="1"/>
      </w:r>
      <w:r>
        <w:instrText xml:space="preserve"> PAGEREF _Toc27762026 \h </w:instrText>
      </w:r>
      <w:r>
        <w:fldChar w:fldCharType="separate"/>
      </w:r>
      <w:r>
        <w:t>39</w:t>
      </w:r>
      <w:r>
        <w:fldChar w:fldCharType="end"/>
      </w:r>
    </w:p>
    <w:p w:rsidR="00050A9B" w:rsidRPr="00304630" w:rsidRDefault="00050A9B">
      <w:pPr>
        <w:pStyle w:val="20"/>
        <w:rPr>
          <w:rFonts w:ascii="Calibri" w:hAnsi="Calibri"/>
          <w:sz w:val="22"/>
          <w:szCs w:val="22"/>
        </w:rPr>
      </w:pPr>
      <w:r>
        <w:t>A.2</w:t>
      </w:r>
      <w:r w:rsidRPr="00304630">
        <w:rPr>
          <w:rFonts w:ascii="Calibri" w:hAnsi="Calibri"/>
          <w:sz w:val="22"/>
          <w:szCs w:val="22"/>
        </w:rPr>
        <w:tab/>
      </w:r>
      <w:r>
        <w:t>Use cases for Fixed Mobile Convergence</w:t>
      </w:r>
      <w:r>
        <w:tab/>
      </w:r>
      <w:r>
        <w:fldChar w:fldCharType="begin" w:fldLock="1"/>
      </w:r>
      <w:r>
        <w:instrText xml:space="preserve"> PAGEREF _Toc27762027 \h </w:instrText>
      </w:r>
      <w:r>
        <w:fldChar w:fldCharType="separate"/>
      </w:r>
      <w:r>
        <w:t>39</w:t>
      </w:r>
      <w:r>
        <w:fldChar w:fldCharType="end"/>
      </w:r>
    </w:p>
    <w:p w:rsidR="00050A9B" w:rsidRPr="00304630" w:rsidRDefault="00050A9B" w:rsidP="00050A9B">
      <w:pPr>
        <w:pStyle w:val="80"/>
        <w:tabs>
          <w:tab w:val="right" w:leader="dot" w:pos="9639"/>
        </w:tabs>
        <w:rPr>
          <w:rFonts w:ascii="Calibri" w:hAnsi="Calibri"/>
          <w:b w:val="0"/>
          <w:szCs w:val="22"/>
        </w:rPr>
      </w:pPr>
      <w:r>
        <w:t>Annex B (Normative):</w:t>
      </w:r>
      <w:r>
        <w:tab/>
        <w:t>Void</w:t>
      </w:r>
      <w:r>
        <w:tab/>
      </w:r>
      <w:r>
        <w:fldChar w:fldCharType="begin" w:fldLock="1"/>
      </w:r>
      <w:r>
        <w:instrText xml:space="preserve"> PAGEREF _Toc27762028 \h </w:instrText>
      </w:r>
      <w:r>
        <w:fldChar w:fldCharType="separate"/>
      </w:r>
      <w:r>
        <w:t>41</w:t>
      </w:r>
      <w:r>
        <w:fldChar w:fldCharType="end"/>
      </w:r>
    </w:p>
    <w:p w:rsidR="00050A9B" w:rsidRPr="00304630" w:rsidRDefault="00050A9B" w:rsidP="00050A9B">
      <w:pPr>
        <w:pStyle w:val="80"/>
        <w:tabs>
          <w:tab w:val="right" w:leader="dot" w:pos="9639"/>
        </w:tabs>
        <w:rPr>
          <w:rFonts w:ascii="Calibri" w:hAnsi="Calibri"/>
          <w:b w:val="0"/>
          <w:szCs w:val="22"/>
        </w:rPr>
      </w:pPr>
      <w:r>
        <w:t>Annex B1 (Informative):</w:t>
      </w:r>
      <w:r>
        <w:tab/>
        <w:t>Interworking between Mobile Operators and Data Application Providers</w:t>
      </w:r>
      <w:r>
        <w:tab/>
      </w:r>
      <w:r>
        <w:fldChar w:fldCharType="begin" w:fldLock="1"/>
      </w:r>
      <w:r>
        <w:instrText xml:space="preserve"> PAGEREF _Toc27762029 \h </w:instrText>
      </w:r>
      <w:r>
        <w:fldChar w:fldCharType="separate"/>
      </w:r>
      <w:r>
        <w:t>42</w:t>
      </w:r>
      <w:r>
        <w:fldChar w:fldCharType="end"/>
      </w:r>
    </w:p>
    <w:p w:rsidR="00050A9B" w:rsidRPr="00304630" w:rsidRDefault="00050A9B">
      <w:pPr>
        <w:pStyle w:val="20"/>
        <w:rPr>
          <w:rFonts w:ascii="Calibri" w:hAnsi="Calibri"/>
          <w:sz w:val="22"/>
          <w:szCs w:val="22"/>
        </w:rPr>
      </w:pPr>
      <w:r>
        <w:t>B1.1</w:t>
      </w:r>
      <w:r w:rsidRPr="00304630">
        <w:rPr>
          <w:rFonts w:ascii="Calibri" w:hAnsi="Calibri"/>
          <w:sz w:val="22"/>
          <w:szCs w:val="22"/>
        </w:rPr>
        <w:tab/>
      </w:r>
      <w:r>
        <w:t>Scenarios</w:t>
      </w:r>
      <w:r>
        <w:tab/>
      </w:r>
      <w:r>
        <w:fldChar w:fldCharType="begin" w:fldLock="1"/>
      </w:r>
      <w:r>
        <w:instrText xml:space="preserve"> PAGEREF _Toc27762030 \h </w:instrText>
      </w:r>
      <w:r>
        <w:fldChar w:fldCharType="separate"/>
      </w:r>
      <w:r>
        <w:t>42</w:t>
      </w:r>
      <w:r>
        <w:fldChar w:fldCharType="end"/>
      </w:r>
    </w:p>
    <w:p w:rsidR="00050A9B" w:rsidRPr="00304630" w:rsidRDefault="00050A9B">
      <w:pPr>
        <w:pStyle w:val="20"/>
        <w:rPr>
          <w:rFonts w:ascii="Calibri" w:hAnsi="Calibri"/>
          <w:sz w:val="22"/>
          <w:szCs w:val="22"/>
        </w:rPr>
      </w:pPr>
      <w:r>
        <w:t>B1.2</w:t>
      </w:r>
      <w:r w:rsidRPr="00304630">
        <w:rPr>
          <w:rFonts w:ascii="Calibri" w:hAnsi="Calibri"/>
          <w:sz w:val="22"/>
          <w:szCs w:val="22"/>
        </w:rPr>
        <w:tab/>
      </w:r>
      <w:r>
        <w:t>Use cases</w:t>
      </w:r>
      <w:r>
        <w:tab/>
      </w:r>
      <w:r>
        <w:fldChar w:fldCharType="begin" w:fldLock="1"/>
      </w:r>
      <w:r>
        <w:instrText xml:space="preserve"> PAGEREF _Toc27762031 \h </w:instrText>
      </w:r>
      <w:r>
        <w:fldChar w:fldCharType="separate"/>
      </w:r>
      <w:r>
        <w:t>44</w:t>
      </w:r>
      <w:r>
        <w:fldChar w:fldCharType="end"/>
      </w:r>
    </w:p>
    <w:p w:rsidR="00050A9B" w:rsidRPr="00304630" w:rsidRDefault="00050A9B">
      <w:pPr>
        <w:pStyle w:val="30"/>
        <w:rPr>
          <w:rFonts w:ascii="Calibri" w:hAnsi="Calibri"/>
          <w:sz w:val="22"/>
          <w:szCs w:val="22"/>
        </w:rPr>
      </w:pPr>
      <w:r>
        <w:t>B1.2.1</w:t>
      </w:r>
      <w:r w:rsidRPr="00304630">
        <w:rPr>
          <w:rFonts w:ascii="Calibri" w:hAnsi="Calibri"/>
          <w:sz w:val="22"/>
          <w:szCs w:val="22"/>
        </w:rPr>
        <w:tab/>
      </w:r>
      <w:r>
        <w:t>Use cases for owned / collaborated scenarios.</w:t>
      </w:r>
      <w:r>
        <w:tab/>
      </w:r>
      <w:r>
        <w:fldChar w:fldCharType="begin" w:fldLock="1"/>
      </w:r>
      <w:r>
        <w:instrText xml:space="preserve"> PAGEREF _Toc27762032 \h </w:instrText>
      </w:r>
      <w:r>
        <w:fldChar w:fldCharType="separate"/>
      </w:r>
      <w:r>
        <w:t>44</w:t>
      </w:r>
      <w:r>
        <w:fldChar w:fldCharType="end"/>
      </w:r>
    </w:p>
    <w:p w:rsidR="00050A9B" w:rsidRPr="00304630" w:rsidRDefault="00050A9B">
      <w:pPr>
        <w:pStyle w:val="30"/>
        <w:rPr>
          <w:rFonts w:ascii="Calibri" w:hAnsi="Calibri"/>
          <w:sz w:val="22"/>
          <w:szCs w:val="22"/>
        </w:rPr>
      </w:pPr>
      <w:r>
        <w:t xml:space="preserve">B1.2.2 </w:t>
      </w:r>
      <w:r w:rsidRPr="00304630">
        <w:rPr>
          <w:rFonts w:ascii="Calibri" w:hAnsi="Calibri"/>
          <w:sz w:val="22"/>
          <w:szCs w:val="22"/>
        </w:rPr>
        <w:tab/>
      </w:r>
      <w:r>
        <w:t>Use cases for non-collaborated scenarios.</w:t>
      </w:r>
      <w:r>
        <w:tab/>
      </w:r>
      <w:r>
        <w:fldChar w:fldCharType="begin" w:fldLock="1"/>
      </w:r>
      <w:r>
        <w:instrText xml:space="preserve"> PAGEREF _Toc27762033 \h </w:instrText>
      </w:r>
      <w:r>
        <w:fldChar w:fldCharType="separate"/>
      </w:r>
      <w:r>
        <w:t>45</w:t>
      </w:r>
      <w:r>
        <w:fldChar w:fldCharType="end"/>
      </w:r>
    </w:p>
    <w:p w:rsidR="00050A9B" w:rsidRPr="00304630" w:rsidRDefault="00050A9B">
      <w:pPr>
        <w:pStyle w:val="40"/>
        <w:rPr>
          <w:rFonts w:ascii="Calibri" w:hAnsi="Calibri"/>
          <w:sz w:val="22"/>
          <w:szCs w:val="22"/>
        </w:rPr>
      </w:pPr>
      <w:r>
        <w:t>B1.2.2.1</w:t>
      </w:r>
      <w:r w:rsidRPr="00304630">
        <w:rPr>
          <w:rFonts w:ascii="Calibri" w:hAnsi="Calibri"/>
          <w:sz w:val="22"/>
          <w:szCs w:val="22"/>
        </w:rPr>
        <w:tab/>
      </w:r>
      <w:r>
        <w:t>UE initiates and requests MNO for preferential traffic handling</w:t>
      </w:r>
      <w:r>
        <w:tab/>
      </w:r>
      <w:r>
        <w:fldChar w:fldCharType="begin" w:fldLock="1"/>
      </w:r>
      <w:r>
        <w:instrText xml:space="preserve"> PAGEREF _Toc27762034 \h </w:instrText>
      </w:r>
      <w:r>
        <w:fldChar w:fldCharType="separate"/>
      </w:r>
      <w:r>
        <w:t>45</w:t>
      </w:r>
      <w:r>
        <w:fldChar w:fldCharType="end"/>
      </w:r>
    </w:p>
    <w:p w:rsidR="00050A9B" w:rsidRPr="00304630" w:rsidRDefault="00050A9B">
      <w:pPr>
        <w:pStyle w:val="40"/>
        <w:rPr>
          <w:rFonts w:ascii="Calibri" w:hAnsi="Calibri"/>
          <w:sz w:val="22"/>
          <w:szCs w:val="22"/>
        </w:rPr>
      </w:pPr>
      <w:r>
        <w:t>B1.2.2.2</w:t>
      </w:r>
      <w:r w:rsidRPr="00304630">
        <w:rPr>
          <w:rFonts w:ascii="Calibri" w:hAnsi="Calibri"/>
          <w:sz w:val="22"/>
          <w:szCs w:val="22"/>
        </w:rPr>
        <w:tab/>
      </w:r>
      <w:r>
        <w:t>UE initiates and Data Application Provider requests MNO for preferential traffic handling</w:t>
      </w:r>
      <w:r>
        <w:tab/>
      </w:r>
      <w:r>
        <w:fldChar w:fldCharType="begin" w:fldLock="1"/>
      </w:r>
      <w:r>
        <w:instrText xml:space="preserve"> PAGEREF _Toc27762035 \h </w:instrText>
      </w:r>
      <w:r>
        <w:fldChar w:fldCharType="separate"/>
      </w:r>
      <w:r>
        <w:t>46</w:t>
      </w:r>
      <w:r>
        <w:fldChar w:fldCharType="end"/>
      </w:r>
    </w:p>
    <w:p w:rsidR="00050A9B" w:rsidRPr="00304630" w:rsidRDefault="00050A9B" w:rsidP="00050A9B">
      <w:pPr>
        <w:pStyle w:val="80"/>
        <w:tabs>
          <w:tab w:val="right" w:leader="dot" w:pos="9639"/>
        </w:tabs>
        <w:rPr>
          <w:rFonts w:ascii="Calibri" w:hAnsi="Calibri"/>
          <w:b w:val="0"/>
          <w:szCs w:val="22"/>
        </w:rPr>
      </w:pPr>
      <w:r>
        <w:t>Annex B2 (Informative):</w:t>
      </w:r>
      <w:r>
        <w:tab/>
        <w:t>Service Reachability</w:t>
      </w:r>
      <w:r>
        <w:tab/>
      </w:r>
      <w:r>
        <w:fldChar w:fldCharType="begin" w:fldLock="1"/>
      </w:r>
      <w:r>
        <w:instrText xml:space="preserve"> PAGEREF _Toc27762036 \h </w:instrText>
      </w:r>
      <w:r>
        <w:fldChar w:fldCharType="separate"/>
      </w:r>
      <w:r>
        <w:t>47</w:t>
      </w:r>
      <w:r>
        <w:fldChar w:fldCharType="end"/>
      </w:r>
    </w:p>
    <w:p w:rsidR="00050A9B" w:rsidRPr="00304630" w:rsidRDefault="00050A9B">
      <w:pPr>
        <w:pStyle w:val="20"/>
        <w:rPr>
          <w:rFonts w:ascii="Calibri" w:hAnsi="Calibri"/>
          <w:sz w:val="22"/>
          <w:szCs w:val="22"/>
        </w:rPr>
      </w:pPr>
      <w:r w:rsidRPr="00050A9B">
        <w:t>B2.1</w:t>
      </w:r>
      <w:r w:rsidRPr="00304630">
        <w:rPr>
          <w:rFonts w:ascii="Calibri" w:hAnsi="Calibri"/>
          <w:sz w:val="22"/>
          <w:szCs w:val="22"/>
        </w:rPr>
        <w:tab/>
      </w:r>
      <w:r w:rsidRPr="000D5914">
        <w:rPr>
          <w:rFonts w:eastAsia="SimSun"/>
          <w:lang w:eastAsia="es-ES"/>
        </w:rPr>
        <w:t>Use case: Blocking Service Reachability</w:t>
      </w:r>
      <w:r>
        <w:tab/>
      </w:r>
      <w:r>
        <w:fldChar w:fldCharType="begin" w:fldLock="1"/>
      </w:r>
      <w:r>
        <w:instrText xml:space="preserve"> PAGEREF _Toc27762037 \h </w:instrText>
      </w:r>
      <w:r>
        <w:fldChar w:fldCharType="separate"/>
      </w:r>
      <w:r>
        <w:t>47</w:t>
      </w:r>
      <w:r>
        <w:fldChar w:fldCharType="end"/>
      </w:r>
    </w:p>
    <w:p w:rsidR="00050A9B" w:rsidRPr="00304630" w:rsidRDefault="00050A9B">
      <w:pPr>
        <w:pStyle w:val="30"/>
        <w:rPr>
          <w:rFonts w:ascii="Calibri" w:hAnsi="Calibri"/>
          <w:sz w:val="22"/>
          <w:szCs w:val="22"/>
          <w:lang w:val="fr-FR"/>
        </w:rPr>
      </w:pPr>
      <w:r w:rsidRPr="00050A9B">
        <w:rPr>
          <w:lang w:val="fr-FR"/>
        </w:rPr>
        <w:t>B2.1.1</w:t>
      </w:r>
      <w:r w:rsidRPr="00304630">
        <w:rPr>
          <w:rFonts w:ascii="Calibri" w:hAnsi="Calibri"/>
          <w:sz w:val="22"/>
          <w:szCs w:val="22"/>
          <w:lang w:val="fr-FR"/>
        </w:rPr>
        <w:tab/>
      </w:r>
      <w:r w:rsidRPr="00050A9B">
        <w:rPr>
          <w:rFonts w:eastAsia="SimSun"/>
          <w:lang w:val="fr-FR"/>
        </w:rPr>
        <w:t>Description</w:t>
      </w:r>
      <w:r w:rsidRPr="00050A9B">
        <w:rPr>
          <w:lang w:val="fr-FR"/>
        </w:rPr>
        <w:tab/>
      </w:r>
      <w:r>
        <w:fldChar w:fldCharType="begin" w:fldLock="1"/>
      </w:r>
      <w:r w:rsidRPr="00050A9B">
        <w:rPr>
          <w:lang w:val="fr-FR"/>
        </w:rPr>
        <w:instrText xml:space="preserve"> PAGEREF _Toc27762038 \h </w:instrText>
      </w:r>
      <w:r>
        <w:fldChar w:fldCharType="separate"/>
      </w:r>
      <w:r w:rsidRPr="00050A9B">
        <w:rPr>
          <w:lang w:val="fr-FR"/>
        </w:rPr>
        <w:t>47</w:t>
      </w:r>
      <w:r>
        <w:fldChar w:fldCharType="end"/>
      </w:r>
    </w:p>
    <w:p w:rsidR="00050A9B" w:rsidRPr="00304630" w:rsidRDefault="00050A9B">
      <w:pPr>
        <w:pStyle w:val="30"/>
        <w:rPr>
          <w:rFonts w:ascii="Calibri" w:hAnsi="Calibri"/>
          <w:sz w:val="22"/>
          <w:szCs w:val="22"/>
          <w:lang w:val="fr-FR"/>
        </w:rPr>
      </w:pPr>
      <w:r w:rsidRPr="00050A9B">
        <w:rPr>
          <w:lang w:val="fr-FR"/>
        </w:rPr>
        <w:t>B2.1.2</w:t>
      </w:r>
      <w:r w:rsidRPr="00304630">
        <w:rPr>
          <w:rFonts w:ascii="Calibri" w:hAnsi="Calibri"/>
          <w:sz w:val="22"/>
          <w:szCs w:val="22"/>
          <w:lang w:val="fr-FR"/>
        </w:rPr>
        <w:tab/>
      </w:r>
      <w:r w:rsidRPr="00050A9B">
        <w:rPr>
          <w:rFonts w:eastAsia="SimSun"/>
          <w:lang w:val="fr-FR"/>
        </w:rPr>
        <w:t>Pre-conditions</w:t>
      </w:r>
      <w:r w:rsidRPr="00050A9B">
        <w:rPr>
          <w:lang w:val="fr-FR"/>
        </w:rPr>
        <w:tab/>
      </w:r>
      <w:r>
        <w:fldChar w:fldCharType="begin" w:fldLock="1"/>
      </w:r>
      <w:r w:rsidRPr="00050A9B">
        <w:rPr>
          <w:lang w:val="fr-FR"/>
        </w:rPr>
        <w:instrText xml:space="preserve"> PAGEREF _Toc27762039 \h </w:instrText>
      </w:r>
      <w:r>
        <w:fldChar w:fldCharType="separate"/>
      </w:r>
      <w:r w:rsidRPr="00050A9B">
        <w:rPr>
          <w:lang w:val="fr-FR"/>
        </w:rPr>
        <w:t>47</w:t>
      </w:r>
      <w:r>
        <w:fldChar w:fldCharType="end"/>
      </w:r>
    </w:p>
    <w:p w:rsidR="00050A9B" w:rsidRPr="00304630" w:rsidRDefault="00050A9B">
      <w:pPr>
        <w:pStyle w:val="30"/>
        <w:rPr>
          <w:rFonts w:ascii="Calibri" w:hAnsi="Calibri"/>
          <w:sz w:val="22"/>
          <w:szCs w:val="22"/>
        </w:rPr>
      </w:pPr>
      <w:r w:rsidRPr="00050A9B">
        <w:t>B2.1.3</w:t>
      </w:r>
      <w:r w:rsidRPr="00304630">
        <w:rPr>
          <w:rFonts w:ascii="Calibri" w:hAnsi="Calibri"/>
          <w:sz w:val="22"/>
          <w:szCs w:val="22"/>
        </w:rPr>
        <w:tab/>
      </w:r>
      <w:r w:rsidRPr="000D5914">
        <w:rPr>
          <w:rFonts w:eastAsia="SimSun"/>
        </w:rPr>
        <w:t>Service Flow</w:t>
      </w:r>
      <w:r>
        <w:tab/>
      </w:r>
      <w:r>
        <w:fldChar w:fldCharType="begin" w:fldLock="1"/>
      </w:r>
      <w:r>
        <w:instrText xml:space="preserve"> PAGEREF _Toc27762040 \h </w:instrText>
      </w:r>
      <w:r>
        <w:fldChar w:fldCharType="separate"/>
      </w:r>
      <w:r>
        <w:t>47</w:t>
      </w:r>
      <w:r>
        <w:fldChar w:fldCharType="end"/>
      </w:r>
    </w:p>
    <w:p w:rsidR="00050A9B" w:rsidRPr="00304630" w:rsidRDefault="00050A9B">
      <w:pPr>
        <w:pStyle w:val="30"/>
        <w:rPr>
          <w:rFonts w:ascii="Calibri" w:hAnsi="Calibri"/>
          <w:sz w:val="22"/>
          <w:szCs w:val="22"/>
        </w:rPr>
      </w:pPr>
      <w:r w:rsidRPr="00050A9B">
        <w:t>B2.1.4</w:t>
      </w:r>
      <w:r w:rsidRPr="00304630">
        <w:rPr>
          <w:rFonts w:ascii="Calibri" w:hAnsi="Calibri"/>
          <w:sz w:val="22"/>
          <w:szCs w:val="22"/>
        </w:rPr>
        <w:tab/>
      </w:r>
      <w:r w:rsidRPr="000D5914">
        <w:rPr>
          <w:rFonts w:eastAsia="SimSun"/>
        </w:rPr>
        <w:t>Post-conditions</w:t>
      </w:r>
      <w:r>
        <w:tab/>
      </w:r>
      <w:r>
        <w:fldChar w:fldCharType="begin" w:fldLock="1"/>
      </w:r>
      <w:r>
        <w:instrText xml:space="preserve"> PAGEREF _Toc27762041 \h </w:instrText>
      </w:r>
      <w:r>
        <w:fldChar w:fldCharType="separate"/>
      </w:r>
      <w:r>
        <w:t>47</w:t>
      </w:r>
      <w:r>
        <w:fldChar w:fldCharType="end"/>
      </w:r>
    </w:p>
    <w:p w:rsidR="00050A9B" w:rsidRPr="00304630" w:rsidRDefault="00050A9B" w:rsidP="00050A9B">
      <w:pPr>
        <w:pStyle w:val="80"/>
        <w:tabs>
          <w:tab w:val="right" w:leader="dot" w:pos="9639"/>
        </w:tabs>
        <w:rPr>
          <w:rFonts w:ascii="Calibri" w:hAnsi="Calibri"/>
          <w:b w:val="0"/>
          <w:szCs w:val="22"/>
        </w:rPr>
      </w:pPr>
      <w:r>
        <w:t>Annex C (informative):</w:t>
      </w:r>
      <w:r>
        <w:tab/>
        <w:t>Change history</w:t>
      </w:r>
      <w:r>
        <w:tab/>
      </w:r>
      <w:r>
        <w:fldChar w:fldCharType="begin" w:fldLock="1"/>
      </w:r>
      <w:r>
        <w:instrText xml:space="preserve"> PAGEREF _Toc27762042 \h </w:instrText>
      </w:r>
      <w:r>
        <w:fldChar w:fldCharType="separate"/>
      </w:r>
      <w:r>
        <w:t>48</w:t>
      </w:r>
      <w:r>
        <w:fldChar w:fldCharType="end"/>
      </w:r>
    </w:p>
    <w:p w:rsidR="004A3549" w:rsidRDefault="00050A9B">
      <w:r>
        <w:rPr>
          <w:noProof/>
          <w:sz w:val="22"/>
        </w:rPr>
        <w:fldChar w:fldCharType="end"/>
      </w:r>
    </w:p>
    <w:p w:rsidR="004A3549" w:rsidRDefault="004A3549">
      <w:pPr>
        <w:pStyle w:val="1"/>
      </w:pPr>
      <w:r>
        <w:br w:type="page"/>
      </w:r>
      <w:bookmarkStart w:id="5" w:name="_Toc27761952"/>
      <w:r>
        <w:t>Foreword</w:t>
      </w:r>
      <w:bookmarkEnd w:id="5"/>
    </w:p>
    <w:p w:rsidR="004A3549" w:rsidRDefault="004A3549">
      <w:r>
        <w:t>This Technical Specification has been produced by the 3</w:t>
      </w:r>
      <w:r>
        <w:rPr>
          <w:vertAlign w:val="superscript"/>
        </w:rPr>
        <w:t>rd</w:t>
      </w:r>
      <w:r>
        <w:t xml:space="preserve"> Generation Partnership Project (3GPP).</w:t>
      </w:r>
    </w:p>
    <w:p w:rsidR="004A3549" w:rsidRPr="006A46B3" w:rsidRDefault="004A3549">
      <w:r w:rsidRPr="006A46B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4C473B" w:rsidRDefault="004A3549">
      <w:r w:rsidRPr="004C473B">
        <w:t>Version x.y.z</w:t>
      </w:r>
    </w:p>
    <w:p w:rsidR="004A3549" w:rsidRDefault="004A3549">
      <w:r>
        <w:t>where:</w:t>
      </w:r>
    </w:p>
    <w:p w:rsidR="004A3549" w:rsidRDefault="004A3549">
      <w:pPr>
        <w:pStyle w:val="B2"/>
      </w:pPr>
      <w:r>
        <w:t>x</w:t>
      </w:r>
      <w:r>
        <w:tab/>
        <w:t>the first digit:</w:t>
      </w:r>
    </w:p>
    <w:p w:rsidR="004A3549" w:rsidRDefault="004A3549">
      <w:pPr>
        <w:pStyle w:val="B3"/>
      </w:pPr>
      <w:r>
        <w:t>1</w:t>
      </w:r>
      <w:r>
        <w:tab/>
        <w:t>presented to TSG for information;</w:t>
      </w:r>
    </w:p>
    <w:p w:rsidR="004A3549" w:rsidRDefault="004A3549">
      <w:pPr>
        <w:pStyle w:val="B3"/>
      </w:pPr>
      <w:r>
        <w:t>2</w:t>
      </w:r>
      <w:r>
        <w:tab/>
        <w:t>presented to TSG for approval;</w:t>
      </w:r>
    </w:p>
    <w:p w:rsidR="004A3549" w:rsidRDefault="004A3549">
      <w:pPr>
        <w:pStyle w:val="B3"/>
      </w:pPr>
      <w:r>
        <w:t>3</w:t>
      </w:r>
      <w:r>
        <w:tab/>
        <w:t>or greater indicates TSG approved document under change control.</w:t>
      </w:r>
    </w:p>
    <w:p w:rsidR="004A3549" w:rsidRDefault="004A3549">
      <w:pPr>
        <w:pStyle w:val="B2"/>
      </w:pPr>
      <w:r>
        <w:t>y</w:t>
      </w:r>
      <w:r>
        <w:tab/>
        <w:t>the second digit is incremented for all changes of substance, i.e. technical enhancements, corrections, updates, etc.</w:t>
      </w:r>
    </w:p>
    <w:p w:rsidR="004A3549" w:rsidRDefault="004A3549">
      <w:pPr>
        <w:pStyle w:val="B2"/>
      </w:pPr>
      <w:r>
        <w:t>z</w:t>
      </w:r>
      <w:r>
        <w:tab/>
        <w:t>the third digit is incremented when editorial only changes have been incorporated in the document.</w:t>
      </w:r>
    </w:p>
    <w:p w:rsidR="004A3549" w:rsidRDefault="004A3549">
      <w:pPr>
        <w:pStyle w:val="1"/>
      </w:pPr>
      <w:bookmarkStart w:id="6" w:name="_Toc27761953"/>
      <w:r>
        <w:t>Introduction</w:t>
      </w:r>
      <w:bookmarkEnd w:id="6"/>
    </w:p>
    <w:p w:rsidR="00051EF7" w:rsidRPr="00744372" w:rsidRDefault="00051EF7" w:rsidP="001F439E">
      <w:r w:rsidRPr="00744372">
        <w:t xml:space="preserve">To ensure competitiveness in a longer time frame an evolution of the </w:t>
      </w:r>
      <w:r>
        <w:t xml:space="preserve">overall </w:t>
      </w:r>
      <w:r w:rsidRPr="00744372">
        <w:t xml:space="preserve">3GPP </w:t>
      </w:r>
      <w:r>
        <w:t xml:space="preserve">system </w:t>
      </w:r>
      <w:r w:rsidRPr="00744372">
        <w:t>needs to be considered.</w:t>
      </w:r>
    </w:p>
    <w:p w:rsidR="00B14DCC" w:rsidRDefault="00051EF7" w:rsidP="001F439E">
      <w:r>
        <w:t xml:space="preserve">This document compiles requirements to ensure that an </w:t>
      </w:r>
      <w:r w:rsidR="00812583">
        <w:t>Evolved Packet System</w:t>
      </w:r>
      <w:r>
        <w:t xml:space="preserve"> can </w:t>
      </w:r>
      <w:r w:rsidRPr="00744372">
        <w:t>cope with the rapid growth in IP data traffic</w:t>
      </w:r>
      <w:r>
        <w:t xml:space="preserve"> and demanding requirements for new multimedia type of applications in terms of performance and quality, delivered to the user, whilst at the same time enabling cost effective deployment and operation.</w:t>
      </w:r>
    </w:p>
    <w:p w:rsidR="00B14DCC" w:rsidRDefault="00051EF7" w:rsidP="001F439E">
      <w:r>
        <w:t xml:space="preserve">The </w:t>
      </w:r>
      <w:r w:rsidR="00812583">
        <w:t>Evolved Packet System</w:t>
      </w:r>
      <w:r>
        <w:t xml:space="preserve"> is characterised by:</w:t>
      </w:r>
    </w:p>
    <w:p w:rsidR="00B14DCC" w:rsidRDefault="002B6A97" w:rsidP="00461AE3">
      <w:pPr>
        <w:pStyle w:val="B1"/>
        <w:rPr>
          <w:lang w:eastAsia="ar-SA"/>
        </w:rPr>
      </w:pPr>
      <w:r>
        <w:rPr>
          <w:lang w:eastAsia="ar-SA"/>
        </w:rPr>
        <w:t xml:space="preserve">- </w:t>
      </w:r>
      <w:r>
        <w:rPr>
          <w:lang w:eastAsia="ar-SA"/>
        </w:rPr>
        <w:tab/>
      </w:r>
      <w:r w:rsidR="00051EF7" w:rsidRPr="001311DC">
        <w:rPr>
          <w:lang w:eastAsia="ar-SA"/>
        </w:rPr>
        <w:t>Reduced latency</w:t>
      </w:r>
    </w:p>
    <w:p w:rsidR="00051EF7" w:rsidRPr="001311DC" w:rsidRDefault="00051EF7" w:rsidP="00461AE3">
      <w:pPr>
        <w:pStyle w:val="B1"/>
        <w:rPr>
          <w:lang w:eastAsia="ar-SA"/>
        </w:rPr>
      </w:pPr>
      <w:r w:rsidRPr="001311DC">
        <w:rPr>
          <w:lang w:eastAsia="ar-SA"/>
        </w:rPr>
        <w:t xml:space="preserve">- </w:t>
      </w:r>
      <w:r w:rsidRPr="001311DC">
        <w:rPr>
          <w:lang w:eastAsia="ar-SA"/>
        </w:rPr>
        <w:tab/>
        <w:t>Higher user data rates equating to broadband performance</w:t>
      </w:r>
    </w:p>
    <w:p w:rsidR="00B14DCC" w:rsidRDefault="00051EF7" w:rsidP="00461AE3">
      <w:pPr>
        <w:pStyle w:val="B1"/>
        <w:rPr>
          <w:lang w:eastAsia="ar-SA"/>
        </w:rPr>
      </w:pPr>
      <w:r w:rsidRPr="001311DC">
        <w:rPr>
          <w:lang w:eastAsia="ar-SA"/>
        </w:rPr>
        <w:t xml:space="preserve">- </w:t>
      </w:r>
      <w:r w:rsidRPr="001311DC">
        <w:rPr>
          <w:lang w:eastAsia="ar-SA"/>
        </w:rPr>
        <w:tab/>
        <w:t>Improved system capacity and coverage</w:t>
      </w:r>
    </w:p>
    <w:p w:rsidR="00E4043E" w:rsidRDefault="00051EF7" w:rsidP="00E4043E">
      <w:pPr>
        <w:pStyle w:val="B1"/>
        <w:rPr>
          <w:lang w:eastAsia="ar-SA"/>
        </w:rPr>
      </w:pPr>
      <w:r w:rsidRPr="001311DC">
        <w:rPr>
          <w:lang w:eastAsia="ar-SA"/>
        </w:rPr>
        <w:t xml:space="preserve">- </w:t>
      </w:r>
      <w:r w:rsidRPr="001311DC">
        <w:rPr>
          <w:lang w:eastAsia="ar-SA"/>
        </w:rPr>
        <w:tab/>
        <w:t>Lower operational costs</w:t>
      </w:r>
    </w:p>
    <w:p w:rsidR="004A3549" w:rsidRPr="00616D1F" w:rsidRDefault="004A3549" w:rsidP="00E4043E">
      <w:pPr>
        <w:pStyle w:val="1"/>
        <w:rPr>
          <w:lang w:eastAsia="ar-SA"/>
        </w:rPr>
      </w:pPr>
      <w:r>
        <w:br w:type="page"/>
      </w:r>
      <w:bookmarkStart w:id="7" w:name="_Toc27761954"/>
      <w:r w:rsidRPr="00616D1F">
        <w:t>1</w:t>
      </w:r>
      <w:r w:rsidRPr="00616D1F">
        <w:tab/>
        <w:t>Scope</w:t>
      </w:r>
      <w:bookmarkEnd w:id="7"/>
    </w:p>
    <w:p w:rsidR="00051EF7" w:rsidRPr="00AB4457" w:rsidRDefault="00051EF7" w:rsidP="001F439E">
      <w:r w:rsidRPr="001311DC">
        <w:t xml:space="preserve">The present document describes the service requirements for the </w:t>
      </w:r>
      <w:r w:rsidR="00812583">
        <w:t>Evolved Packet System</w:t>
      </w:r>
      <w:r w:rsidR="00AB4457" w:rsidRPr="00AB4457">
        <w:t>.</w:t>
      </w:r>
      <w:r w:rsidR="00043585">
        <w:t xml:space="preserve"> </w:t>
      </w:r>
      <w:r w:rsidR="00043585" w:rsidRPr="00043585">
        <w:t>Requirements for 5G E-UTRA-NR Dual Connectivity in E-UTRAN connected to EPC, are included in this document.</w:t>
      </w:r>
    </w:p>
    <w:p w:rsidR="004A3549" w:rsidRDefault="004A3549">
      <w:pPr>
        <w:pStyle w:val="1"/>
      </w:pPr>
      <w:bookmarkStart w:id="8" w:name="_Toc27761955"/>
      <w:r>
        <w:t>2</w:t>
      </w:r>
      <w:r>
        <w:tab/>
        <w:t>References</w:t>
      </w:r>
      <w:bookmarkEnd w:id="8"/>
    </w:p>
    <w:p w:rsidR="004A3549" w:rsidRDefault="004A3549">
      <w:r>
        <w:t>The following documents contain provisions which, through reference in this text, constitute provisions of the present document.</w:t>
      </w:r>
    </w:p>
    <w:p w:rsidR="004A3549" w:rsidRDefault="004A3549">
      <w:pPr>
        <w:pStyle w:val="a9"/>
        <w:numPr>
          <w:ilvl w:val="0"/>
          <w:numId w:val="2"/>
        </w:numPr>
        <w:ind w:left="568" w:hanging="284"/>
      </w:pPr>
      <w:r>
        <w:t>References are either specific (identified by date of publication, edition number, version number, etc.) or non</w:t>
      </w:r>
      <w:r>
        <w:noBreakHyphen/>
        <w:t>specific.</w:t>
      </w:r>
    </w:p>
    <w:p w:rsidR="004A3549" w:rsidRDefault="004A3549">
      <w:pPr>
        <w:pStyle w:val="a9"/>
        <w:numPr>
          <w:ilvl w:val="0"/>
          <w:numId w:val="2"/>
        </w:numPr>
        <w:ind w:left="568" w:hanging="284"/>
      </w:pPr>
      <w:r>
        <w:t>For a specific reference, subsequent revisions do not apply.</w:t>
      </w:r>
    </w:p>
    <w:p w:rsidR="004A3549" w:rsidRDefault="004A3549">
      <w:pPr>
        <w:pStyle w:val="a9"/>
        <w:numPr>
          <w:ilvl w:val="0"/>
          <w:numId w:val="2"/>
        </w:numPr>
        <w:ind w:left="568" w:hanging="284"/>
      </w:pPr>
      <w:r>
        <w:t>For a non-specific reference, the latest version applies.</w:t>
      </w:r>
      <w:r w:rsidR="00B14DCC">
        <w:t xml:space="preserve"> </w:t>
      </w:r>
      <w:r>
        <w:t xml:space="preserve">In the case of a reference to a 3GPP document (including a GSM document), a non-specific reference implicitly refers to the latest version of that document </w:t>
      </w:r>
      <w:r w:rsidRPr="00FC711B">
        <w:rPr>
          <w:i/>
        </w:rPr>
        <w:t>in the same Release as the present document</w:t>
      </w:r>
      <w:r>
        <w:t>.</w:t>
      </w:r>
    </w:p>
    <w:p w:rsidR="00BF39FE" w:rsidRDefault="00BF39FE" w:rsidP="00BF39FE">
      <w:pPr>
        <w:pStyle w:val="EX"/>
      </w:pPr>
      <w:r w:rsidRPr="00E11F84">
        <w:rPr>
          <w:rFonts w:hint="eastAsia"/>
        </w:rPr>
        <w:t>[</w:t>
      </w:r>
      <w:r w:rsidR="00345CC6">
        <w:t>1</w:t>
      </w:r>
      <w:r w:rsidRPr="00E11F84">
        <w:rPr>
          <w:rFonts w:hint="eastAsia"/>
        </w:rPr>
        <w:t>]</w:t>
      </w:r>
      <w:r>
        <w:rPr>
          <w:rFonts w:ascii="Arial" w:hAnsi="Arial" w:cs="Arial" w:hint="eastAsia"/>
        </w:rPr>
        <w:tab/>
      </w:r>
      <w:r>
        <w:t xml:space="preserve">3GPP TS 22.003: </w:t>
      </w:r>
      <w:r w:rsidR="00836CC2">
        <w:t>"</w:t>
      </w:r>
      <w:r>
        <w:t>Circuit Teleservices supported by a Public Land Mobile Network (PLMN)</w:t>
      </w:r>
      <w:r w:rsidR="00836CC2">
        <w:t>"</w:t>
      </w:r>
      <w:r w:rsidR="00FC711B">
        <w:t>.</w:t>
      </w:r>
    </w:p>
    <w:p w:rsidR="00BF39FE" w:rsidRPr="00BF39FE" w:rsidRDefault="00BF39FE" w:rsidP="00BF39FE">
      <w:pPr>
        <w:pStyle w:val="EX"/>
        <w:rPr>
          <w:rFonts w:hint="eastAsia"/>
        </w:rPr>
      </w:pPr>
      <w:r w:rsidRPr="00BF39FE">
        <w:rPr>
          <w:rFonts w:hint="eastAsia"/>
        </w:rPr>
        <w:t>[</w:t>
      </w:r>
      <w:r w:rsidR="00345CC6">
        <w:t>2</w:t>
      </w:r>
      <w:r w:rsidRPr="00BF39FE">
        <w:rPr>
          <w:rFonts w:hint="eastAsia"/>
        </w:rPr>
        <w:t>]</w:t>
      </w:r>
      <w:r>
        <w:tab/>
      </w:r>
      <w:r w:rsidRPr="00BF39FE">
        <w:rPr>
          <w:rFonts w:hint="eastAsia"/>
        </w:rPr>
        <w:t>3GPP T</w:t>
      </w:r>
      <w:r w:rsidR="0020659F">
        <w:t>S</w:t>
      </w:r>
      <w:r w:rsidRPr="00BF39FE">
        <w:rPr>
          <w:rFonts w:hint="eastAsia"/>
        </w:rPr>
        <w:t xml:space="preserve"> 21.905: </w:t>
      </w:r>
      <w:r w:rsidR="00836CC2">
        <w:t>"</w:t>
      </w:r>
      <w:r w:rsidRPr="00BF39FE">
        <w:rPr>
          <w:rFonts w:hint="eastAsia"/>
        </w:rPr>
        <w:t>Vocabulary for 3GPP specifications</w:t>
      </w:r>
      <w:r w:rsidR="00836CC2">
        <w:t>"</w:t>
      </w:r>
      <w:r w:rsidR="00FC711B">
        <w:t>.</w:t>
      </w:r>
    </w:p>
    <w:p w:rsidR="00BF39FE" w:rsidRDefault="00BF39FE" w:rsidP="00BF39FE">
      <w:pPr>
        <w:pStyle w:val="EX"/>
      </w:pPr>
      <w:r w:rsidRPr="00BF39FE">
        <w:rPr>
          <w:rFonts w:hint="eastAsia"/>
        </w:rPr>
        <w:t>[</w:t>
      </w:r>
      <w:r w:rsidR="00345CC6">
        <w:t>3</w:t>
      </w:r>
      <w:r w:rsidRPr="00BF39FE">
        <w:rPr>
          <w:rFonts w:hint="eastAsia"/>
        </w:rPr>
        <w:t>]</w:t>
      </w:r>
      <w:r>
        <w:tab/>
      </w:r>
      <w:r w:rsidRPr="00BF39FE">
        <w:rPr>
          <w:rFonts w:hint="eastAsia"/>
        </w:rPr>
        <w:t>3GPP T</w:t>
      </w:r>
      <w:r w:rsidR="0020659F">
        <w:t>S</w:t>
      </w:r>
      <w:r w:rsidRPr="00BF39FE">
        <w:rPr>
          <w:rFonts w:hint="eastAsia"/>
        </w:rPr>
        <w:t xml:space="preserve"> 22.258: </w:t>
      </w:r>
      <w:r w:rsidR="00836CC2">
        <w:t>"</w:t>
      </w:r>
      <w:r w:rsidRPr="00BF39FE">
        <w:rPr>
          <w:rFonts w:hint="eastAsia"/>
        </w:rPr>
        <w:t>Service Requirements for the All-IP Network (AIPN); Stage1</w:t>
      </w:r>
      <w:r w:rsidR="00836CC2">
        <w:t>"</w:t>
      </w:r>
      <w:r w:rsidR="00FC711B">
        <w:t>.</w:t>
      </w:r>
    </w:p>
    <w:p w:rsidR="00397CEA" w:rsidRPr="00FC711B" w:rsidRDefault="00397CEA" w:rsidP="00397CEA">
      <w:pPr>
        <w:pStyle w:val="EX"/>
      </w:pPr>
      <w:r>
        <w:t>[4]</w:t>
      </w:r>
      <w:r>
        <w:tab/>
      </w:r>
      <w:r w:rsidR="00FC711B" w:rsidRPr="00FC711B">
        <w:t xml:space="preserve">3GPP TR 25.913: </w:t>
      </w:r>
      <w:r w:rsidR="00836CC2">
        <w:t>"</w:t>
      </w:r>
      <w:r w:rsidR="00FC711B" w:rsidRPr="00FC711B">
        <w:t>Requirements for Evolved UTRA (E-UTRA) and Evolved UTRAN (E-UTRAN)</w:t>
      </w:r>
      <w:r w:rsidR="00836CC2">
        <w:t>"</w:t>
      </w:r>
      <w:r w:rsidR="00FC711B" w:rsidRPr="00FC711B">
        <w:t>.</w:t>
      </w:r>
    </w:p>
    <w:p w:rsidR="00F47CF8" w:rsidRPr="00FC711B" w:rsidRDefault="00F47CF8" w:rsidP="00397CEA">
      <w:pPr>
        <w:pStyle w:val="EX"/>
      </w:pPr>
      <w:r>
        <w:t>[5]</w:t>
      </w:r>
      <w:r>
        <w:tab/>
      </w:r>
      <w:r w:rsidR="00FC711B" w:rsidRPr="00FC711B">
        <w:t xml:space="preserve">3GPP TS 22.115: </w:t>
      </w:r>
      <w:r w:rsidR="00836CC2">
        <w:t>"</w:t>
      </w:r>
      <w:r w:rsidR="00FC711B" w:rsidRPr="00FC711B">
        <w:t>Service aspects; Charging and billing</w:t>
      </w:r>
      <w:r w:rsidR="00836CC2">
        <w:t>"</w:t>
      </w:r>
      <w:r w:rsidR="00FC711B" w:rsidRPr="00FC711B">
        <w:t>.</w:t>
      </w:r>
    </w:p>
    <w:p w:rsidR="00B73591" w:rsidRDefault="00B73591" w:rsidP="00397CEA">
      <w:pPr>
        <w:pStyle w:val="EX"/>
      </w:pPr>
      <w:r>
        <w:t>[6]</w:t>
      </w:r>
      <w:r>
        <w:tab/>
        <w:t xml:space="preserve">ETSI </w:t>
      </w:r>
      <w:r w:rsidRPr="001363F6">
        <w:rPr>
          <w:rFonts w:eastAsia="MS Mincho"/>
        </w:rPr>
        <w:t>TS 102 250-1</w:t>
      </w:r>
      <w:r>
        <w:rPr>
          <w:rFonts w:eastAsia="MS Mincho"/>
        </w:rPr>
        <w:t xml:space="preserve">: </w:t>
      </w:r>
      <w:r w:rsidR="00836CC2">
        <w:t>"</w:t>
      </w:r>
      <w:r w:rsidR="00AB7097">
        <w:t>Speech Processing, Transmission</w:t>
      </w:r>
      <w:r w:rsidR="000A4108">
        <w:t xml:space="preserve"> </w:t>
      </w:r>
      <w:r w:rsidR="00AB7097">
        <w:t>and Quality Aspects (STQ); QoS aspec</w:t>
      </w:r>
      <w:r w:rsidR="00FC711B">
        <w:t>ts for popular services in GSM and</w:t>
      </w:r>
      <w:r w:rsidR="00AB7097">
        <w:t xml:space="preserve"> 3G networks: Part 1: Identification of Quality of Service aspects</w:t>
      </w:r>
      <w:r w:rsidR="00836CC2">
        <w:t>"</w:t>
      </w:r>
      <w:r w:rsidR="00FC711B">
        <w:t>.</w:t>
      </w:r>
    </w:p>
    <w:p w:rsidR="00EB7093" w:rsidRDefault="00EB7093" w:rsidP="00EB7093">
      <w:pPr>
        <w:pStyle w:val="EX"/>
      </w:pPr>
      <w:r>
        <w:t>[7]</w:t>
      </w:r>
      <w:r>
        <w:tab/>
      </w:r>
      <w:r w:rsidR="00FC711B" w:rsidRPr="00FC711B">
        <w:t xml:space="preserve">3GPP TR 23.882: </w:t>
      </w:r>
      <w:r w:rsidR="00836CC2">
        <w:t>"</w:t>
      </w:r>
      <w:r w:rsidR="00FC711B" w:rsidRPr="00FC711B">
        <w:t>3GPP system architecture evolution (SAE): Report on technical options and conclusions</w:t>
      </w:r>
      <w:r w:rsidR="00836CC2">
        <w:t>"</w:t>
      </w:r>
      <w:r w:rsidR="00FC711B" w:rsidRPr="00FC711B">
        <w:t>.</w:t>
      </w:r>
    </w:p>
    <w:p w:rsidR="007C3DB0" w:rsidRDefault="007C3DB0" w:rsidP="00EB7093">
      <w:pPr>
        <w:pStyle w:val="EX"/>
      </w:pPr>
      <w:r>
        <w:t>[8]</w:t>
      </w:r>
      <w:r>
        <w:tab/>
      </w:r>
      <w:r w:rsidRPr="007C3DB0">
        <w:t>C.S0001-A</w:t>
      </w:r>
      <w:r w:rsidRPr="007C3DB0">
        <w:tab/>
        <w:t>Introduction to cdma2000 Standards for Spread Spectrum Systems - Release A</w:t>
      </w:r>
      <w:r>
        <w:t>.</w:t>
      </w:r>
    </w:p>
    <w:p w:rsidR="007C3DB0" w:rsidRPr="007C3DB0" w:rsidRDefault="007C3DB0" w:rsidP="007C3DB0">
      <w:pPr>
        <w:pStyle w:val="EX"/>
      </w:pPr>
      <w:r>
        <w:t>[9]</w:t>
      </w:r>
      <w:r>
        <w:tab/>
      </w:r>
      <w:r w:rsidRPr="007C3DB0">
        <w:t>C.S0002-</w:t>
      </w:r>
      <w:r>
        <w:t>A</w:t>
      </w:r>
      <w:r w:rsidRPr="007C3DB0">
        <w:tab/>
        <w:t>Physical Layer Standard for cdma2000 Spread Spectrum Systems - Release A</w:t>
      </w:r>
      <w:r>
        <w:t>.</w:t>
      </w:r>
    </w:p>
    <w:p w:rsidR="007C3DB0" w:rsidRPr="007C3DB0" w:rsidRDefault="007C3DB0" w:rsidP="007C3DB0">
      <w:pPr>
        <w:pStyle w:val="EX"/>
      </w:pPr>
      <w:r>
        <w:t>[10]</w:t>
      </w:r>
      <w:r>
        <w:tab/>
      </w:r>
      <w:r w:rsidRPr="007C3DB0">
        <w:t xml:space="preserve">C.S0003-A </w:t>
      </w:r>
      <w:r w:rsidRPr="007C3DB0">
        <w:tab/>
        <w:t>Medium Access Control (MAC) Standard for cdma2000 Spread Spectrum Systems - Release A addendum 2</w:t>
      </w:r>
      <w:r>
        <w:t>.</w:t>
      </w:r>
    </w:p>
    <w:p w:rsidR="007C3DB0" w:rsidRPr="007C3DB0" w:rsidRDefault="007C3DB0" w:rsidP="007C3DB0">
      <w:pPr>
        <w:pStyle w:val="EX"/>
      </w:pPr>
      <w:r>
        <w:t>[11]</w:t>
      </w:r>
      <w:r>
        <w:tab/>
        <w:t>C.S0004-A</w:t>
      </w:r>
      <w:r w:rsidRPr="007C3DB0">
        <w:tab/>
        <w:t>Signaling Link Access Control (LAC) Specification for cdma2000 Spread Spectrum Systems -Addendum 2</w:t>
      </w:r>
      <w:r>
        <w:t>.</w:t>
      </w:r>
    </w:p>
    <w:p w:rsidR="007C3DB0" w:rsidRPr="007C3DB0" w:rsidRDefault="007C3DB0" w:rsidP="007C3DB0">
      <w:pPr>
        <w:pStyle w:val="EX"/>
      </w:pPr>
      <w:r>
        <w:t>[12]</w:t>
      </w:r>
      <w:r>
        <w:tab/>
        <w:t>C.S0005-A</w:t>
      </w:r>
      <w:r w:rsidRPr="007C3DB0">
        <w:tab/>
        <w:t>Upper Layer (Layer 3) Signaling Standard for cdma2000 Spread Spectrum Systems - Release A addendum 2</w:t>
      </w:r>
      <w:r>
        <w:t>.</w:t>
      </w:r>
    </w:p>
    <w:p w:rsidR="007C3DB0" w:rsidRPr="007C3DB0" w:rsidRDefault="007C3DB0" w:rsidP="007C3DB0">
      <w:pPr>
        <w:pStyle w:val="EX"/>
      </w:pPr>
      <w:r>
        <w:t>[13]</w:t>
      </w:r>
      <w:r>
        <w:tab/>
      </w:r>
      <w:r w:rsidRPr="007C3DB0">
        <w:t xml:space="preserve">C.S0006-A </w:t>
      </w:r>
      <w:r w:rsidRPr="007C3DB0">
        <w:tab/>
        <w:t>Analog Signaling Standard for cdma2000 Spread Spectrum Systems - Addendum 2</w:t>
      </w:r>
      <w:r>
        <w:t>.</w:t>
      </w:r>
    </w:p>
    <w:p w:rsidR="007C3DB0" w:rsidRPr="007C3DB0" w:rsidRDefault="007C3DB0" w:rsidP="007C3DB0">
      <w:pPr>
        <w:pStyle w:val="EX"/>
      </w:pPr>
      <w:r>
        <w:t>[14]</w:t>
      </w:r>
      <w:r>
        <w:tab/>
      </w:r>
      <w:r w:rsidRPr="007C3DB0">
        <w:t>A.S0007 – A.S0009</w:t>
      </w:r>
      <w:r w:rsidRPr="007C3DB0">
        <w:tab/>
        <w:t>Interoperability Specification (IOS) for High Rate Packet Data (HRPD)</w:t>
      </w:r>
      <w:r>
        <w:t>.</w:t>
      </w:r>
    </w:p>
    <w:p w:rsidR="007C3DB0" w:rsidRPr="007C3DB0" w:rsidRDefault="007C3DB0" w:rsidP="007C3DB0">
      <w:pPr>
        <w:pStyle w:val="EX"/>
      </w:pPr>
      <w:r>
        <w:t>[15]</w:t>
      </w:r>
      <w:r>
        <w:tab/>
      </w:r>
      <w:r w:rsidRPr="007C3DB0">
        <w:t>A.S0011 – A.S0017</w:t>
      </w:r>
      <w:r w:rsidRPr="007C3DB0">
        <w:tab/>
        <w:t>Interoperability Specification (IOS) for cdma2000 Access Network Interfaces</w:t>
      </w:r>
      <w:r>
        <w:t>.</w:t>
      </w:r>
    </w:p>
    <w:p w:rsidR="007C3DB0" w:rsidRDefault="007C3DB0" w:rsidP="007C3DB0">
      <w:pPr>
        <w:pStyle w:val="EX"/>
      </w:pPr>
      <w:r>
        <w:t>[16]</w:t>
      </w:r>
      <w:r>
        <w:tab/>
      </w:r>
      <w:r w:rsidRPr="007C3DB0">
        <w:t>X.S0011</w:t>
      </w:r>
      <w:r w:rsidRPr="007C3DB0">
        <w:tab/>
        <w:t>cdma2000 Wireless IP Network</w:t>
      </w:r>
      <w:r>
        <w:t>.</w:t>
      </w:r>
    </w:p>
    <w:p w:rsidR="007C3DB0" w:rsidRDefault="007C3DB0" w:rsidP="007C3DB0">
      <w:pPr>
        <w:pStyle w:val="EX"/>
      </w:pPr>
      <w:r>
        <w:t>[17]</w:t>
      </w:r>
      <w:r>
        <w:tab/>
      </w:r>
      <w:r w:rsidRPr="007C3DB0">
        <w:t>C.S0024-A</w:t>
      </w:r>
      <w:r w:rsidR="00F7499E">
        <w:t xml:space="preserve"> </w:t>
      </w:r>
      <w:r w:rsidRPr="007C3DB0">
        <w:t>cdma2000 High Rate Packet Data Air Interface Specification</w:t>
      </w:r>
      <w:r>
        <w:t>.</w:t>
      </w:r>
    </w:p>
    <w:p w:rsidR="007C3DB0" w:rsidRDefault="007C3DB0" w:rsidP="00EB7093">
      <w:pPr>
        <w:pStyle w:val="EX"/>
      </w:pPr>
      <w:r>
        <w:t>[18]</w:t>
      </w:r>
      <w:r>
        <w:tab/>
      </w:r>
      <w:r w:rsidRPr="007C3DB0">
        <w:t>C.S0024-0</w:t>
      </w:r>
      <w:r w:rsidR="00F7499E">
        <w:t xml:space="preserve"> </w:t>
      </w:r>
      <w:r w:rsidRPr="007C3DB0">
        <w:t>cdma2000 High Rate Packet Data Air Interface Specification</w:t>
      </w:r>
      <w:r>
        <w:t>.</w:t>
      </w:r>
    </w:p>
    <w:p w:rsidR="007C75C8" w:rsidRDefault="007C75C8" w:rsidP="007C75C8">
      <w:pPr>
        <w:pStyle w:val="EX"/>
      </w:pPr>
      <w:r>
        <w:t>[19]</w:t>
      </w:r>
      <w:r>
        <w:tab/>
      </w:r>
      <w:r w:rsidR="00430049">
        <w:rPr>
          <w:bCs/>
        </w:rPr>
        <w:t>Void</w:t>
      </w:r>
      <w:r>
        <w:t>.</w:t>
      </w:r>
    </w:p>
    <w:p w:rsidR="007C75C8" w:rsidRDefault="007C75C8" w:rsidP="00EB7093">
      <w:pPr>
        <w:pStyle w:val="EX"/>
      </w:pPr>
      <w:r>
        <w:t>[20]</w:t>
      </w:r>
      <w:r>
        <w:tab/>
      </w:r>
      <w:hyperlink r:id="rId10" w:history="1">
        <w:r w:rsidRPr="0016159D">
          <w:rPr>
            <w:iCs/>
          </w:rPr>
          <w:t xml:space="preserve">WiMAX Forum Mobile System Profile, Release 1.0 </w:t>
        </w:r>
      </w:hyperlink>
      <w:r>
        <w:t>.</w:t>
      </w:r>
    </w:p>
    <w:p w:rsidR="00B14DCC" w:rsidRDefault="000948B5" w:rsidP="00430049">
      <w:pPr>
        <w:pStyle w:val="NO"/>
        <w:rPr>
          <w:rFonts w:eastAsia="MS Mincho"/>
        </w:rPr>
      </w:pPr>
      <w:r>
        <w:t>[21]</w:t>
      </w:r>
      <w:r>
        <w:tab/>
      </w:r>
      <w:r>
        <w:tab/>
      </w:r>
      <w:r>
        <w:tab/>
        <w:t xml:space="preserve">3GPP TS 22.101: </w:t>
      </w:r>
      <w:r w:rsidR="00836CC2">
        <w:t>"</w:t>
      </w:r>
      <w:r>
        <w:t>Service Aspects; Service Principles</w:t>
      </w:r>
      <w:r w:rsidR="00836CC2">
        <w:t>"</w:t>
      </w:r>
      <w:r>
        <w:t>.</w:t>
      </w:r>
    </w:p>
    <w:p w:rsidR="00430049" w:rsidRDefault="00430049" w:rsidP="00430049">
      <w:pPr>
        <w:pStyle w:val="EX"/>
      </w:pPr>
      <w:r w:rsidRPr="00742D2A">
        <w:t>[22]</w:t>
      </w:r>
      <w:r w:rsidRPr="00742D2A">
        <w:tab/>
      </w:r>
      <w:r w:rsidR="00836CC2">
        <w:t>"</w:t>
      </w:r>
      <w:r w:rsidRPr="005C0408">
        <w:t>Recommendations and Requirements for Networks based on WiMAX Forum CertifiedTM Products</w:t>
      </w:r>
      <w:r w:rsidR="00836CC2">
        <w:t>"</w:t>
      </w:r>
      <w:r>
        <w:t xml:space="preserve"> (WiMAX stage 1)</w:t>
      </w:r>
    </w:p>
    <w:p w:rsidR="00430049" w:rsidRDefault="00430049" w:rsidP="00430049">
      <w:pPr>
        <w:pStyle w:val="EX"/>
      </w:pPr>
      <w:r w:rsidRPr="00742D2A">
        <w:t>[23]</w:t>
      </w:r>
      <w:r w:rsidRPr="00742D2A">
        <w:tab/>
      </w:r>
      <w:r w:rsidR="00836CC2">
        <w:t>"</w:t>
      </w:r>
      <w:r>
        <w:t>W</w:t>
      </w:r>
      <w:r w:rsidRPr="00742D2A">
        <w:t>iMAX Forum Network Architecture</w:t>
      </w:r>
      <w:r w:rsidR="00B14DCC">
        <w:t xml:space="preserve"> </w:t>
      </w:r>
      <w:r w:rsidRPr="00742D2A">
        <w:t>(Stage 2:</w:t>
      </w:r>
      <w:r w:rsidR="00B14DCC">
        <w:t xml:space="preserve"> </w:t>
      </w:r>
      <w:r w:rsidRPr="00742D2A">
        <w:t>Architecture Tenets, Reference Model and Reference Points)</w:t>
      </w:r>
      <w:r w:rsidR="00836CC2">
        <w:t>"</w:t>
      </w:r>
    </w:p>
    <w:p w:rsidR="00251961" w:rsidRDefault="00430049" w:rsidP="00251961">
      <w:pPr>
        <w:pStyle w:val="EX"/>
      </w:pPr>
      <w:r w:rsidRPr="00A973E3">
        <w:t xml:space="preserve">[24] </w:t>
      </w:r>
      <w:r>
        <w:tab/>
      </w:r>
      <w:r w:rsidR="00836CC2">
        <w:t>"</w:t>
      </w:r>
      <w:r w:rsidRPr="00A973E3">
        <w:t>WiMAX Forum Network Architecture (Stage 3: Detailed Protocols and Procedures)</w:t>
      </w:r>
      <w:r w:rsidR="00836CC2">
        <w:t>"</w:t>
      </w:r>
    </w:p>
    <w:p w:rsidR="000948B5" w:rsidRDefault="00251961" w:rsidP="00251961">
      <w:pPr>
        <w:pStyle w:val="EX"/>
      </w:pPr>
      <w:r>
        <w:t>[25]</w:t>
      </w:r>
      <w:r>
        <w:tab/>
      </w:r>
      <w:r w:rsidR="00B02826">
        <w:t>Void.</w:t>
      </w:r>
    </w:p>
    <w:p w:rsidR="00B02826" w:rsidRDefault="00B02826" w:rsidP="00B02826">
      <w:pPr>
        <w:pStyle w:val="EX"/>
      </w:pPr>
      <w:r>
        <w:t>[26]</w:t>
      </w:r>
      <w:r>
        <w:tab/>
        <w:t>S.R0048-A 3G Mobile Equipment Identifier (MEID)</w:t>
      </w:r>
    </w:p>
    <w:p w:rsidR="00B14DCC" w:rsidRDefault="004B1C40" w:rsidP="004B1C40">
      <w:pPr>
        <w:pStyle w:val="EX"/>
      </w:pPr>
      <w:r>
        <w:t>[27]</w:t>
      </w:r>
      <w:r>
        <w:tab/>
        <w:t>BBF TR-144 -</w:t>
      </w:r>
      <w:r w:rsidR="00B14DCC">
        <w:t xml:space="preserve"> </w:t>
      </w:r>
      <w:r>
        <w:t>Broadband Multi-Service Architecture &amp; Framework Requirements</w:t>
      </w:r>
    </w:p>
    <w:p w:rsidR="004612B4" w:rsidRDefault="004B1C40" w:rsidP="004612B4">
      <w:pPr>
        <w:pStyle w:val="EX"/>
      </w:pPr>
      <w:r>
        <w:t>[28]</w:t>
      </w:r>
      <w:r>
        <w:tab/>
        <w:t>BBF Technical Report TR-126 - Triple-play Services Quality o</w:t>
      </w:r>
      <w:r w:rsidR="004612B4">
        <w:t>f Experience (QoE) Requirements</w:t>
      </w:r>
    </w:p>
    <w:p w:rsidR="00043585" w:rsidRDefault="004612B4" w:rsidP="00043585">
      <w:pPr>
        <w:keepLines/>
        <w:ind w:left="1702" w:hanging="1418"/>
      </w:pPr>
      <w:r>
        <w:t>[29]</w:t>
      </w:r>
      <w:r w:rsidRPr="00AF3EA5">
        <w:tab/>
      </w:r>
      <w:r>
        <w:t xml:space="preserve">3GPP TS 36.101: </w:t>
      </w:r>
      <w:r w:rsidR="00836CC2">
        <w:t>"</w:t>
      </w:r>
      <w:r w:rsidRPr="00425672">
        <w:t>Evolved Universal Terrestrial Radio Access (E-UTRA); User Equipment (UE) radio transmission and reception</w:t>
      </w:r>
      <w:r w:rsidR="00836CC2">
        <w:t>"</w:t>
      </w:r>
      <w:r>
        <w:t>.</w:t>
      </w:r>
    </w:p>
    <w:p w:rsidR="00043585" w:rsidRDefault="00043585" w:rsidP="00043585">
      <w:pPr>
        <w:keepLines/>
        <w:ind w:left="1702" w:hanging="1418"/>
      </w:pPr>
      <w:r>
        <w:t>[30]</w:t>
      </w:r>
      <w:r>
        <w:tab/>
        <w:t>3GPP TS 22.261</w:t>
      </w:r>
      <w:r w:rsidRPr="004D3578">
        <w:t>: "</w:t>
      </w:r>
      <w:r w:rsidRPr="00A33A42">
        <w:t>Service requirements for the 5G system</w:t>
      </w:r>
      <w:r w:rsidRPr="004D3578">
        <w:t>".</w:t>
      </w:r>
    </w:p>
    <w:p w:rsidR="004B1C40" w:rsidRPr="00B02826" w:rsidRDefault="00043585" w:rsidP="00043585">
      <w:pPr>
        <w:pStyle w:val="EX"/>
      </w:pPr>
      <w:r>
        <w:t>[31]</w:t>
      </w:r>
      <w:r>
        <w:tab/>
        <w:t>3GPP TR 38.913</w:t>
      </w:r>
      <w:r w:rsidRPr="004D3578">
        <w:t>: "</w:t>
      </w:r>
      <w:r w:rsidRPr="003D2D65">
        <w:t>Study on scenarios and requirements for next generation access technologies</w:t>
      </w:r>
      <w:r w:rsidRPr="004D3578">
        <w:t>".</w:t>
      </w:r>
    </w:p>
    <w:p w:rsidR="004A3549" w:rsidRDefault="00D62135">
      <w:pPr>
        <w:pStyle w:val="1"/>
      </w:pPr>
      <w:bookmarkStart w:id="9" w:name="_Toc27761956"/>
      <w:r>
        <w:t>3</w:t>
      </w:r>
      <w:r>
        <w:tab/>
        <w:t>Definitions</w:t>
      </w:r>
      <w:r w:rsidR="004A3549">
        <w:t xml:space="preserve"> and abbreviations</w:t>
      </w:r>
      <w:bookmarkEnd w:id="9"/>
    </w:p>
    <w:p w:rsidR="004A3549" w:rsidRDefault="004A3549">
      <w:pPr>
        <w:pStyle w:val="2"/>
      </w:pPr>
      <w:bookmarkStart w:id="10" w:name="_Toc27761957"/>
      <w:r>
        <w:t>3.1</w:t>
      </w:r>
      <w:r>
        <w:tab/>
        <w:t>Definitions</w:t>
      </w:r>
      <w:bookmarkEnd w:id="10"/>
    </w:p>
    <w:p w:rsidR="00B14DCC" w:rsidRDefault="005B1D5E" w:rsidP="005B1D5E">
      <w:r>
        <w:t>For the purposes of the present document, the terms and definitions given in TR 21.905 [</w:t>
      </w:r>
      <w:r>
        <w:rPr>
          <w:rFonts w:hint="eastAsia"/>
        </w:rPr>
        <w:t>2</w:t>
      </w:r>
      <w:r>
        <w:t>] and the following apply.</w:t>
      </w:r>
    </w:p>
    <w:p w:rsidR="00043585" w:rsidRDefault="00F44609" w:rsidP="00043585">
      <w:smartTag w:uri="urn:schemas-microsoft-com:office:smarttags" w:element="place">
        <w:smartTag w:uri="urn:schemas-microsoft-com:office:smarttags" w:element="PlaceName">
          <w:r>
            <w:rPr>
              <w:b/>
              <w:bCs/>
            </w:rPr>
            <w:t>Communication</w:t>
          </w:r>
        </w:smartTag>
        <w:r>
          <w:rPr>
            <w:b/>
            <w:bCs/>
          </w:rPr>
          <w:t xml:space="preserve"> </w:t>
        </w:r>
        <w:smartTag w:uri="urn:schemas-microsoft-com:office:smarttags" w:element="PlaceType">
          <w:r>
            <w:rPr>
              <w:b/>
              <w:bCs/>
            </w:rPr>
            <w:t>Range</w:t>
          </w:r>
        </w:smartTag>
      </w:smartTag>
      <w:r>
        <w:rPr>
          <w:b/>
          <w:bCs/>
        </w:rPr>
        <w:t>:</w:t>
      </w:r>
      <w:r>
        <w:t xml:space="preserve"> The range between UEs and /or between UEs and eNBs such that ProSe Communication is possible.</w:t>
      </w:r>
      <w:r w:rsidR="00043585" w:rsidRPr="00043585">
        <w:t xml:space="preserve"> </w:t>
      </w:r>
    </w:p>
    <w:p w:rsidR="00B14DCC" w:rsidRDefault="00812583" w:rsidP="000967C9">
      <w:r>
        <w:rPr>
          <w:rFonts w:hint="eastAsia"/>
          <w:b/>
        </w:rPr>
        <w:t>Evolved Packet System</w:t>
      </w:r>
      <w:r w:rsidR="005B1D5E">
        <w:rPr>
          <w:b/>
        </w:rPr>
        <w:t>:</w:t>
      </w:r>
      <w:r w:rsidR="005B1D5E">
        <w:t xml:space="preserve"> </w:t>
      </w:r>
      <w:r w:rsidR="005B1D5E">
        <w:rPr>
          <w:rFonts w:hint="eastAsia"/>
        </w:rPr>
        <w:t>is</w:t>
      </w:r>
      <w:r w:rsidR="005B1D5E">
        <w:t xml:space="preserve"> an evolution of the 3G UMTS</w:t>
      </w:r>
      <w:r w:rsidR="005B1D5E">
        <w:rPr>
          <w:rFonts w:hint="eastAsia"/>
        </w:rPr>
        <w:t xml:space="preserve"> </w:t>
      </w:r>
      <w:r w:rsidR="005B1D5E">
        <w:t>characterized by</w:t>
      </w:r>
      <w:r w:rsidR="00B14DCC">
        <w:t xml:space="preserve"> </w:t>
      </w:r>
      <w:r w:rsidR="005B1D5E">
        <w:rPr>
          <w:rFonts w:hint="eastAsia"/>
        </w:rPr>
        <w:t>higher-data-rate, lower-latency, packet-optimized system that supports multiple RATs.</w:t>
      </w:r>
      <w:r w:rsidR="00B14DCC">
        <w:t xml:space="preserve"> </w:t>
      </w:r>
      <w:r w:rsidR="00B73591" w:rsidRPr="0056782E">
        <w:t xml:space="preserve">The </w:t>
      </w:r>
      <w:r>
        <w:t>Evolved Packet System</w:t>
      </w:r>
      <w:r w:rsidR="00B73591" w:rsidRPr="0056782E">
        <w:t xml:space="preserve"> comprises the </w:t>
      </w:r>
      <w:r>
        <w:t xml:space="preserve">Evolved Packet Core </w:t>
      </w:r>
      <w:r w:rsidR="00B73591">
        <w:t>together with the evolved radio access network (E-UTRA and E-UTRAN).</w:t>
      </w:r>
    </w:p>
    <w:p w:rsidR="00B14DCC" w:rsidRDefault="000967C9" w:rsidP="00502532">
      <w:r w:rsidRPr="00335A87">
        <w:rPr>
          <w:b/>
        </w:rPr>
        <w:t>Firewall:</w:t>
      </w:r>
      <w:r>
        <w:t xml:space="preserve"> </w:t>
      </w:r>
      <w:r w:rsidRPr="00335A87">
        <w:t xml:space="preserve">a functional entity which blocks or permits the flow of various traffic types based on </w:t>
      </w:r>
      <w:r>
        <w:t xml:space="preserve">a </w:t>
      </w:r>
      <w:r w:rsidRPr="00335A87">
        <w:t>set of policy rules and definitions</w:t>
      </w:r>
    </w:p>
    <w:p w:rsidR="00861A7A" w:rsidRDefault="00861A7A" w:rsidP="00861A7A">
      <w:pPr>
        <w:rPr>
          <w:rFonts w:hint="eastAsia"/>
          <w:lang w:eastAsia="ko-KR"/>
        </w:rPr>
      </w:pPr>
      <w:r>
        <w:rPr>
          <w:rFonts w:hint="eastAsia"/>
          <w:b/>
          <w:lang w:eastAsia="ko-KR"/>
        </w:rPr>
        <w:t>EPC</w:t>
      </w:r>
      <w:r w:rsidRPr="00983DD1">
        <w:rPr>
          <w:rFonts w:hint="eastAsia"/>
          <w:b/>
          <w:lang w:eastAsia="ko-KR"/>
        </w:rPr>
        <w:t xml:space="preserve"> </w:t>
      </w:r>
      <w:r>
        <w:rPr>
          <w:rFonts w:hint="eastAsia"/>
          <w:b/>
          <w:lang w:eastAsia="ko-KR"/>
        </w:rPr>
        <w:t>P</w:t>
      </w:r>
      <w:r w:rsidRPr="00983DD1">
        <w:rPr>
          <w:rFonts w:hint="eastAsia"/>
          <w:b/>
          <w:lang w:eastAsia="ko-KR"/>
        </w:rPr>
        <w:t>ath</w:t>
      </w:r>
      <w:r w:rsidRPr="00983DD1">
        <w:rPr>
          <w:rFonts w:hint="eastAsia"/>
          <w:lang w:eastAsia="ko-KR"/>
        </w:rPr>
        <w:t xml:space="preserve">: the </w:t>
      </w:r>
      <w:r>
        <w:rPr>
          <w:rFonts w:hint="eastAsia"/>
          <w:lang w:eastAsia="ko-KR"/>
        </w:rPr>
        <w:t xml:space="preserve">user plane </w:t>
      </w:r>
      <w:r w:rsidRPr="00983DD1">
        <w:rPr>
          <w:rFonts w:hint="eastAsia"/>
          <w:lang w:eastAsia="ko-KR"/>
        </w:rPr>
        <w:t xml:space="preserve">communication path through </w:t>
      </w:r>
      <w:r>
        <w:rPr>
          <w:rFonts w:hint="eastAsia"/>
          <w:lang w:eastAsia="ko-KR"/>
        </w:rPr>
        <w:t>EPC.</w:t>
      </w:r>
    </w:p>
    <w:p w:rsidR="00B14DCC" w:rsidRDefault="00502532" w:rsidP="00502532">
      <w:r w:rsidRPr="00615FEE">
        <w:rPr>
          <w:b/>
          <w:lang w:val="en-US"/>
        </w:rPr>
        <w:t>Open ProSe Discovery</w:t>
      </w:r>
      <w:r w:rsidRPr="00615FEE">
        <w:rPr>
          <w:lang w:val="en-US"/>
        </w:rPr>
        <w:t>: is ProSe Discovery</w:t>
      </w:r>
      <w:r w:rsidRPr="00615FEE">
        <w:t xml:space="preserve"> without explicit permission from the </w:t>
      </w:r>
      <w:r>
        <w:t xml:space="preserve">ProSe-enabled </w:t>
      </w:r>
      <w:r w:rsidRPr="00615FEE">
        <w:t>UE being discovered.</w:t>
      </w:r>
    </w:p>
    <w:p w:rsidR="00502532" w:rsidRPr="00615FEE" w:rsidRDefault="00502532" w:rsidP="00502532">
      <w:r w:rsidRPr="00615FEE">
        <w:rPr>
          <w:b/>
        </w:rPr>
        <w:t>ProSe Broadcast Communication:</w:t>
      </w:r>
      <w:r w:rsidRPr="00615FEE">
        <w:t xml:space="preserve"> a one-to-all ProSe Communication, between all authorized</w:t>
      </w:r>
      <w:r w:rsidR="00B14DCC">
        <w:t xml:space="preserve"> </w:t>
      </w:r>
      <w:r w:rsidRPr="00615FEE">
        <w:t xml:space="preserve">UEs in proximity, by means of a common </w:t>
      </w:r>
      <w:r w:rsidR="001218AC" w:rsidRPr="00D92F5C">
        <w:t xml:space="preserve">ProSe Communication Path </w:t>
      </w:r>
      <w:r w:rsidRPr="00615FEE">
        <w:t>established between the</w:t>
      </w:r>
      <w:r w:rsidR="001218AC" w:rsidRPr="00D92F5C">
        <w:t>se</w:t>
      </w:r>
      <w:r w:rsidRPr="00615FEE">
        <w:t xml:space="preserve"> UEs.</w:t>
      </w:r>
    </w:p>
    <w:p w:rsidR="001218AC" w:rsidRPr="00D92F5C" w:rsidRDefault="001218AC" w:rsidP="001218AC">
      <w:r w:rsidRPr="00D92F5C">
        <w:rPr>
          <w:b/>
        </w:rPr>
        <w:t>ProSe E-UTRA Communication:</w:t>
      </w:r>
      <w:r w:rsidRPr="00D92F5C">
        <w:t xml:space="preserve"> a ProSe Communication using a ProSe E-UTRA Communication path.</w:t>
      </w:r>
    </w:p>
    <w:p w:rsidR="001218AC" w:rsidRPr="00D92F5C" w:rsidRDefault="001218AC" w:rsidP="001218AC">
      <w:r w:rsidRPr="00D92F5C">
        <w:rPr>
          <w:b/>
        </w:rPr>
        <w:t xml:space="preserve">ProSe-assisted WLAN direct communication: </w:t>
      </w:r>
      <w:r w:rsidRPr="00D92F5C">
        <w:t>a ProSe Communication using a ProSe-assisted WLAN direct communication path.</w:t>
      </w:r>
    </w:p>
    <w:p w:rsidR="001218AC" w:rsidRPr="00D92F5C" w:rsidRDefault="001218AC" w:rsidP="001218AC">
      <w:pPr>
        <w:rPr>
          <w:b/>
        </w:rPr>
      </w:pPr>
      <w:r w:rsidRPr="00D92F5C">
        <w:rPr>
          <w:b/>
        </w:rPr>
        <w:t>ProSe Communication path:</w:t>
      </w:r>
      <w:r w:rsidRPr="00D92F5C">
        <w:t xml:space="preserve"> the communication path supporting ProSe Communication. The communication path of a ProSe E-UTRA Communication (ProSe E-UTRA Communication path) could be established e.g. directly between the ProSe-enabled UEs using E-UTRA, or routed via local eNB(s). The communication path of a ProSe-assisted WLAN direct communication (ProSe-assisted WLAN direct communication path) is established directly between the ProSe-enabled UEs using WLAN.</w:t>
      </w:r>
    </w:p>
    <w:p w:rsidR="00B14DCC" w:rsidRDefault="00502532" w:rsidP="00502532">
      <w:pPr>
        <w:rPr>
          <w:rFonts w:eastAsia="맑은 고딕"/>
          <w:b/>
          <w:lang w:val="en-US"/>
        </w:rPr>
      </w:pPr>
      <w:r w:rsidRPr="00615FEE">
        <w:rPr>
          <w:b/>
        </w:rPr>
        <w:t>ProSe Group Communication:</w:t>
      </w:r>
      <w:r w:rsidRPr="00615FEE">
        <w:t xml:space="preserve"> a one-to-many ProSe Communication, between </w:t>
      </w:r>
      <w:r>
        <w:t>more than two</w:t>
      </w:r>
      <w:r w:rsidRPr="00615FEE">
        <w:t xml:space="preserve"> UEs in proximity, by means of a common </w:t>
      </w:r>
      <w:r w:rsidR="001218AC" w:rsidRPr="00D92F5C">
        <w:t xml:space="preserve">ProSe Communication </w:t>
      </w:r>
      <w:r w:rsidRPr="00615FEE">
        <w:t>path established between the UEs.</w:t>
      </w:r>
    </w:p>
    <w:p w:rsidR="00502532" w:rsidRDefault="00D71BEC" w:rsidP="00D71BEC">
      <w:pPr>
        <w:rPr>
          <w:rFonts w:eastAsia="맑은 고딕"/>
          <w:lang w:val="en-US"/>
        </w:rPr>
      </w:pPr>
      <w:r>
        <w:rPr>
          <w:rFonts w:eastAsia="SimSun" w:hint="eastAsia"/>
          <w:b/>
          <w:lang w:val="en-US" w:eastAsia="zh-CN"/>
        </w:rPr>
        <w:t>E</w:t>
      </w:r>
      <w:r w:rsidRPr="00E66BE6">
        <w:rPr>
          <w:rFonts w:eastAsia="맑은 고딕"/>
          <w:b/>
          <w:lang w:val="en-US"/>
        </w:rPr>
        <w:t>volved</w:t>
      </w:r>
      <w:r w:rsidRPr="005E0A99">
        <w:rPr>
          <w:rFonts w:eastAsia="맑은 고딕"/>
          <w:b/>
          <w:lang w:val="en-US"/>
        </w:rPr>
        <w:t xml:space="preserve"> </w:t>
      </w:r>
      <w:r w:rsidR="00502532" w:rsidRPr="005E0A99">
        <w:rPr>
          <w:rFonts w:eastAsia="맑은 고딕"/>
          <w:b/>
          <w:lang w:val="en-US"/>
        </w:rPr>
        <w:t>ProSe UE-to-Network Relay</w:t>
      </w:r>
      <w:r w:rsidR="00502532">
        <w:rPr>
          <w:rFonts w:eastAsia="맑은 고딕"/>
          <w:lang w:val="en-US"/>
        </w:rPr>
        <w:t>: is a form of relay in which a</w:t>
      </w:r>
      <w:r w:rsidR="001218AC" w:rsidRPr="00D92F5C">
        <w:rPr>
          <w:rFonts w:eastAsia="맑은 고딕"/>
          <w:lang w:val="en-US"/>
        </w:rPr>
        <w:t xml:space="preserve"> UE</w:t>
      </w:r>
      <w:r w:rsidR="00502532">
        <w:rPr>
          <w:rFonts w:eastAsia="맑은 고딕"/>
          <w:lang w:val="en-US"/>
        </w:rPr>
        <w:t xml:space="preserve"> </w:t>
      </w:r>
      <w:r>
        <w:rPr>
          <w:rFonts w:eastAsia="맑은 고딕"/>
          <w:lang w:val="en-US"/>
        </w:rPr>
        <w:t>supports Indirect 3GPP Communication</w:t>
      </w:r>
      <w:r w:rsidR="00502532">
        <w:rPr>
          <w:rFonts w:eastAsia="맑은 고딕"/>
          <w:lang w:val="en-US"/>
        </w:rPr>
        <w:t xml:space="preserve"> between a</w:t>
      </w:r>
      <w:r>
        <w:rPr>
          <w:rFonts w:eastAsia="맑은 고딕"/>
          <w:lang w:val="en-US"/>
        </w:rPr>
        <w:t>n</w:t>
      </w:r>
      <w:r w:rsidR="00502532">
        <w:rPr>
          <w:rFonts w:eastAsia="맑은 고딕"/>
          <w:lang w:val="en-US"/>
        </w:rPr>
        <w:t xml:space="preserve"> </w:t>
      </w:r>
      <w:r>
        <w:rPr>
          <w:rFonts w:eastAsia="SimSun" w:hint="eastAsia"/>
          <w:lang w:val="en-US" w:eastAsia="zh-CN"/>
        </w:rPr>
        <w:t>E</w:t>
      </w:r>
      <w:r>
        <w:rPr>
          <w:rFonts w:eastAsia="맑은 고딕"/>
          <w:lang w:val="en-US"/>
        </w:rPr>
        <w:t>volved ProSe Remote</w:t>
      </w:r>
      <w:r w:rsidR="001218AC" w:rsidRPr="00D92F5C">
        <w:rPr>
          <w:rFonts w:eastAsia="맑은 고딕"/>
          <w:lang w:val="en-US"/>
        </w:rPr>
        <w:t xml:space="preserve"> UE</w:t>
      </w:r>
      <w:r w:rsidR="00502532">
        <w:rPr>
          <w:rFonts w:eastAsia="맑은 고딕"/>
          <w:lang w:val="en-US"/>
        </w:rPr>
        <w:t xml:space="preserve"> and the network</w:t>
      </w:r>
      <w:r>
        <w:rPr>
          <w:rFonts w:eastAsia="맑은 고딕"/>
          <w:lang w:val="en-US"/>
        </w:rPr>
        <w:t>,</w:t>
      </w:r>
      <w:r w:rsidR="00502532">
        <w:rPr>
          <w:rFonts w:eastAsia="맑은 고딕"/>
          <w:lang w:val="en-US"/>
        </w:rPr>
        <w:t xml:space="preserve"> using E-UTRA</w:t>
      </w:r>
      <w:r>
        <w:rPr>
          <w:rFonts w:eastAsia="SimSun" w:hint="eastAsia"/>
          <w:lang w:val="en-US" w:eastAsia="zh-CN"/>
        </w:rPr>
        <w:t xml:space="preserve"> or WLAN</w:t>
      </w:r>
      <w:r w:rsidRPr="00F35C72">
        <w:rPr>
          <w:rFonts w:eastAsia="SimSun"/>
          <w:lang w:val="en-US" w:eastAsia="zh-CN"/>
        </w:rPr>
        <w:t xml:space="preserve"> </w:t>
      </w:r>
      <w:r>
        <w:rPr>
          <w:rFonts w:eastAsia="SimSun"/>
          <w:lang w:val="en-US" w:eastAsia="zh-CN"/>
        </w:rPr>
        <w:t xml:space="preserve">between </w:t>
      </w:r>
      <w:r>
        <w:rPr>
          <w:rFonts w:eastAsia="맑은 고딕"/>
          <w:lang w:val="en-US"/>
        </w:rPr>
        <w:t xml:space="preserve">the </w:t>
      </w:r>
      <w:r>
        <w:rPr>
          <w:rFonts w:eastAsia="SimSun" w:hint="eastAsia"/>
          <w:lang w:val="en-US" w:eastAsia="zh-CN"/>
        </w:rPr>
        <w:t>E</w:t>
      </w:r>
      <w:r>
        <w:rPr>
          <w:rFonts w:eastAsia="맑은 고딕"/>
          <w:lang w:val="en-US"/>
        </w:rPr>
        <w:t>volved ProSe Remote</w:t>
      </w:r>
      <w:r w:rsidRPr="00D92F5C">
        <w:rPr>
          <w:rFonts w:eastAsia="맑은 고딕"/>
          <w:lang w:val="en-US"/>
        </w:rPr>
        <w:t xml:space="preserve"> UE</w:t>
      </w:r>
      <w:r>
        <w:rPr>
          <w:rFonts w:eastAsia="맑은 고딕"/>
          <w:lang w:val="en-US"/>
        </w:rPr>
        <w:t xml:space="preserve"> </w:t>
      </w:r>
      <w:r w:rsidRPr="00E44177">
        <w:rPr>
          <w:rFonts w:eastAsia="SimSun"/>
          <w:lang w:val="en-US" w:eastAsia="zh-CN"/>
        </w:rPr>
        <w:t xml:space="preserve">and </w:t>
      </w:r>
      <w:r>
        <w:rPr>
          <w:rFonts w:eastAsia="SimSun"/>
          <w:lang w:val="en-US" w:eastAsia="zh-CN"/>
        </w:rPr>
        <w:t xml:space="preserve">the </w:t>
      </w:r>
      <w:r>
        <w:rPr>
          <w:rFonts w:eastAsia="SimSun" w:hint="eastAsia"/>
          <w:lang w:val="en-US" w:eastAsia="zh-CN"/>
        </w:rPr>
        <w:t>E</w:t>
      </w:r>
      <w:r w:rsidRPr="00E44177">
        <w:rPr>
          <w:rFonts w:eastAsia="맑은 고딕"/>
          <w:lang w:val="en-US"/>
        </w:rPr>
        <w:t>volved ProSe UE-to-Network Relay</w:t>
      </w:r>
      <w:r w:rsidR="00502532">
        <w:rPr>
          <w:rFonts w:eastAsia="맑은 고딕"/>
          <w:lang w:val="en-US"/>
        </w:rPr>
        <w:t>.</w:t>
      </w:r>
    </w:p>
    <w:p w:rsidR="00502532" w:rsidRDefault="00502532" w:rsidP="00502532">
      <w:pPr>
        <w:rPr>
          <w:rFonts w:eastAsia="맑은 고딕"/>
          <w:lang w:val="en-US"/>
        </w:rPr>
      </w:pPr>
      <w:r w:rsidRPr="005E0A99">
        <w:rPr>
          <w:rFonts w:eastAsia="맑은 고딕"/>
          <w:b/>
          <w:lang w:val="en-US"/>
        </w:rPr>
        <w:t>ProSe UE-to-UE Relay</w:t>
      </w:r>
      <w:r>
        <w:rPr>
          <w:rFonts w:eastAsia="맑은 고딕"/>
          <w:lang w:val="en-US"/>
        </w:rPr>
        <w:t xml:space="preserve">: is a form of relay in which a </w:t>
      </w:r>
      <w:r w:rsidR="001218AC" w:rsidRPr="00D92F5C">
        <w:rPr>
          <w:rFonts w:eastAsia="맑은 고딕"/>
          <w:lang w:val="en-US"/>
        </w:rPr>
        <w:t>Public Safety ProSe-enabled UE</w:t>
      </w:r>
      <w:r>
        <w:rPr>
          <w:rFonts w:eastAsia="맑은 고딕"/>
          <w:lang w:val="en-US"/>
        </w:rPr>
        <w:t xml:space="preserve"> acts as a ProSe </w:t>
      </w:r>
      <w:r w:rsidR="001218AC" w:rsidRPr="00D92F5C">
        <w:rPr>
          <w:rFonts w:eastAsia="맑은 고딕"/>
          <w:lang w:val="en-US"/>
        </w:rPr>
        <w:t xml:space="preserve">E-UTRA </w:t>
      </w:r>
      <w:r>
        <w:rPr>
          <w:rFonts w:eastAsia="맑은 고딕"/>
          <w:lang w:val="en-US"/>
        </w:rPr>
        <w:t xml:space="preserve">Communication relay between two other </w:t>
      </w:r>
      <w:r w:rsidR="001218AC" w:rsidRPr="00D92F5C">
        <w:rPr>
          <w:rFonts w:eastAsia="맑은 고딕"/>
          <w:lang w:val="en-US"/>
        </w:rPr>
        <w:t>Public Safety ProSe-enabled UE</w:t>
      </w:r>
      <w:r>
        <w:rPr>
          <w:rFonts w:eastAsia="맑은 고딕"/>
          <w:lang w:val="en-US"/>
        </w:rPr>
        <w:t>s.</w:t>
      </w:r>
    </w:p>
    <w:p w:rsidR="00D71BEC" w:rsidRDefault="00D71BEC" w:rsidP="00502532">
      <w:pPr>
        <w:rPr>
          <w:rFonts w:eastAsia="맑은 고딕"/>
          <w:lang w:val="en-US"/>
        </w:rPr>
      </w:pPr>
      <w:r>
        <w:rPr>
          <w:rFonts w:eastAsia="SimSun" w:hint="eastAsia"/>
          <w:b/>
          <w:lang w:val="en-US" w:eastAsia="zh-CN"/>
        </w:rPr>
        <w:t>E</w:t>
      </w:r>
      <w:r>
        <w:rPr>
          <w:rFonts w:eastAsia="맑은 고딕"/>
          <w:b/>
          <w:lang w:val="en-US"/>
        </w:rPr>
        <w:t xml:space="preserve">volved </w:t>
      </w:r>
      <w:r w:rsidRPr="00887884">
        <w:rPr>
          <w:rFonts w:eastAsia="맑은 고딕"/>
          <w:b/>
          <w:lang w:val="en-US"/>
        </w:rPr>
        <w:t xml:space="preserve">ProSe Remote UE: </w:t>
      </w:r>
      <w:r>
        <w:rPr>
          <w:rFonts w:eastAsia="맑은 고딕"/>
          <w:lang w:val="en-US"/>
        </w:rPr>
        <w:t xml:space="preserve">is a UE that is connected to an </w:t>
      </w:r>
      <w:r>
        <w:rPr>
          <w:rFonts w:eastAsia="SimSun" w:hint="eastAsia"/>
          <w:lang w:val="en-US" w:eastAsia="zh-CN"/>
        </w:rPr>
        <w:t>E</w:t>
      </w:r>
      <w:r>
        <w:rPr>
          <w:rFonts w:eastAsia="맑은 고딕"/>
          <w:lang w:val="en-US"/>
        </w:rPr>
        <w:t>volved ProSe UE-to-Network Relay using an Indirect 3GPP Communication.</w:t>
      </w:r>
    </w:p>
    <w:p w:rsidR="00502532" w:rsidRDefault="00502532" w:rsidP="00502532">
      <w:r w:rsidRPr="00615FEE">
        <w:rPr>
          <w:b/>
        </w:rPr>
        <w:t xml:space="preserve">ProSe-enabled Network: </w:t>
      </w:r>
      <w:r w:rsidRPr="00615FEE">
        <w:t>a network that suppor</w:t>
      </w:r>
      <w:r>
        <w:t xml:space="preserve">ts ProSe Discovery </w:t>
      </w:r>
      <w:r w:rsidR="001218AC" w:rsidRPr="00D92F5C">
        <w:t xml:space="preserve">and/or </w:t>
      </w:r>
      <w:r>
        <w:t>ProSe Communication.</w:t>
      </w:r>
    </w:p>
    <w:p w:rsidR="00502532" w:rsidRDefault="00502532" w:rsidP="00502532">
      <w:r w:rsidRPr="00615FEE">
        <w:rPr>
          <w:b/>
        </w:rPr>
        <w:t xml:space="preserve">Proximity: </w:t>
      </w:r>
      <w:r w:rsidRPr="00615FEE">
        <w:t>proximity is determined (</w:t>
      </w:r>
      <w:r w:rsidR="00836CC2">
        <w:t>"</w:t>
      </w:r>
      <w:r w:rsidRPr="00615FEE">
        <w:t>a UE is in proximity of another UE</w:t>
      </w:r>
      <w:r w:rsidR="00836CC2">
        <w:t>"</w:t>
      </w:r>
      <w:r w:rsidRPr="00615FEE">
        <w:t>) when given proximity criteria are fulfilled. Proximity criteria can be different for discovery and communication.</w:t>
      </w:r>
    </w:p>
    <w:p w:rsidR="00502532" w:rsidRDefault="00502532" w:rsidP="00502532">
      <w:r>
        <w:rPr>
          <w:b/>
        </w:rPr>
        <w:t>Range Class</w:t>
      </w:r>
      <w:r w:rsidRPr="000F6E54">
        <w:t>:</w:t>
      </w:r>
      <w:r>
        <w:t xml:space="preserve"> Rough indication of distance for use in ProSe Discovery, for example, based on geographical distance, radio conditions.</w:t>
      </w:r>
    </w:p>
    <w:p w:rsidR="00B14DCC" w:rsidRDefault="00502532" w:rsidP="00502532">
      <w:r w:rsidRPr="00615FEE">
        <w:rPr>
          <w:b/>
        </w:rPr>
        <w:t>Restricted ProSe Discovery</w:t>
      </w:r>
      <w:r w:rsidRPr="00615FEE">
        <w:t xml:space="preserve">: ProSe Discovery that only takes place with explicit permission from the </w:t>
      </w:r>
      <w:r>
        <w:t xml:space="preserve">ProSe-enabled </w:t>
      </w:r>
      <w:r w:rsidRPr="00615FEE">
        <w:t>UE being discovered.</w:t>
      </w:r>
    </w:p>
    <w:p w:rsidR="00B14DCC" w:rsidRDefault="00A8640D" w:rsidP="00A8640D">
      <w:pPr>
        <w:rPr>
          <w:lang w:val="en-US"/>
        </w:rPr>
      </w:pPr>
      <w:r w:rsidRPr="0023078B">
        <w:rPr>
          <w:b/>
          <w:lang w:val="en-US"/>
        </w:rPr>
        <w:t>Service Continuity:</w:t>
      </w:r>
      <w:r w:rsidRPr="0023078B">
        <w:rPr>
          <w:lang w:val="en-US"/>
        </w:rPr>
        <w:t xml:space="preserve"> </w:t>
      </w:r>
      <w:r>
        <w:rPr>
          <w:lang w:val="en-US"/>
        </w:rPr>
        <w:t xml:space="preserve">The uninterrupted user experience of a service that is using an active communication (e.g. an ongoing voice call) </w:t>
      </w:r>
      <w:r w:rsidRPr="0023078B">
        <w:rPr>
          <w:lang w:val="en-US"/>
        </w:rPr>
        <w:t>when a UE undergoes a radio access technology change</w:t>
      </w:r>
      <w:r w:rsidR="00B14DCC">
        <w:rPr>
          <w:lang w:val="en-US"/>
        </w:rPr>
        <w:t xml:space="preserve"> </w:t>
      </w:r>
      <w:r>
        <w:rPr>
          <w:lang w:val="en-US"/>
        </w:rPr>
        <w:t xml:space="preserve">or a CS/PS domain change </w:t>
      </w:r>
      <w:r w:rsidRPr="0023078B">
        <w:rPr>
          <w:lang w:val="en-US"/>
        </w:rPr>
        <w:t>without, as far as possible, the user noticing the change.</w:t>
      </w:r>
    </w:p>
    <w:p w:rsidR="00A8640D" w:rsidRDefault="00595518" w:rsidP="000967C9">
      <w:pPr>
        <w:pStyle w:val="NO"/>
        <w:rPr>
          <w:lang w:val="en-US"/>
        </w:rPr>
      </w:pPr>
      <w:r>
        <w:t>NOTE:</w:t>
      </w:r>
      <w:r w:rsidR="000967C9">
        <w:tab/>
      </w:r>
      <w:r w:rsidR="00A8640D" w:rsidRPr="0023078B">
        <w:rPr>
          <w:lang w:val="en-US"/>
        </w:rPr>
        <w:t xml:space="preserve">In particular Service Continuity encompasses the possibility that after a RAT / </w:t>
      </w:r>
      <w:r w:rsidR="00A8640D">
        <w:rPr>
          <w:lang w:val="en-US"/>
        </w:rPr>
        <w:t>domain</w:t>
      </w:r>
      <w:r w:rsidR="00A8640D" w:rsidRPr="0023078B">
        <w:rPr>
          <w:lang w:val="en-US"/>
        </w:rPr>
        <w:t xml:space="preserve"> change the user experience is maintained by a different telecommunication service (e.g. tele- or bearer service) than before the RAT / </w:t>
      </w:r>
      <w:r w:rsidR="00A8640D">
        <w:rPr>
          <w:lang w:val="en-US"/>
        </w:rPr>
        <w:t>domain</w:t>
      </w:r>
      <w:r w:rsidR="00A8640D" w:rsidRPr="0023078B">
        <w:rPr>
          <w:lang w:val="en-US"/>
        </w:rPr>
        <w:t xml:space="preserve"> change.</w:t>
      </w:r>
    </w:p>
    <w:p w:rsidR="00D71BEC" w:rsidRDefault="000967C9" w:rsidP="00D71BEC">
      <w:pPr>
        <w:rPr>
          <w:rFonts w:eastAsia="SimSun" w:hint="eastAsia"/>
          <w:lang w:eastAsia="zh-CN"/>
        </w:rPr>
      </w:pPr>
      <w:r w:rsidRPr="00CB05A5">
        <w:rPr>
          <w:b/>
          <w:lang w:val="en-US"/>
        </w:rPr>
        <w:t xml:space="preserve">Service </w:t>
      </w:r>
      <w:r>
        <w:rPr>
          <w:b/>
          <w:lang w:val="en-US"/>
        </w:rPr>
        <w:t>Reachability</w:t>
      </w:r>
      <w:r w:rsidRPr="00CB05A5">
        <w:rPr>
          <w:b/>
          <w:lang w:val="en-US"/>
        </w:rPr>
        <w:t>:</w:t>
      </w:r>
      <w:r w:rsidRPr="00CB05A5">
        <w:rPr>
          <w:lang w:val="en-US"/>
        </w:rPr>
        <w:t xml:space="preserve"> </w:t>
      </w:r>
      <w:r>
        <w:t>Functionality to enable user access to PLMN IP-based services from outside of the PLMN</w:t>
      </w:r>
      <w:r w:rsidR="00836CC2">
        <w:t>'</w:t>
      </w:r>
      <w:r>
        <w:t>s domain via non-3GPP access technologies that have IP traffic-flow restrictions (e.g. such as firewall functions that only allow HTTP traffic).</w:t>
      </w:r>
    </w:p>
    <w:p w:rsidR="000967C9" w:rsidRPr="00D71BEC" w:rsidRDefault="00D71BEC" w:rsidP="000967C9">
      <w:pPr>
        <w:rPr>
          <w:rFonts w:eastAsia="SimSun"/>
          <w:lang w:eastAsia="zh-CN"/>
        </w:rPr>
      </w:pPr>
      <w:r>
        <w:rPr>
          <w:b/>
          <w:bCs/>
        </w:rPr>
        <w:t xml:space="preserve">Indirect 3GPP </w:t>
      </w:r>
      <w:r>
        <w:rPr>
          <w:rFonts w:eastAsia="SimSun" w:hint="eastAsia"/>
          <w:b/>
          <w:bCs/>
          <w:lang w:eastAsia="zh-CN"/>
        </w:rPr>
        <w:t>Communication</w:t>
      </w:r>
      <w:r>
        <w:rPr>
          <w:b/>
          <w:bCs/>
        </w:rPr>
        <w:t>:</w:t>
      </w:r>
      <w:r>
        <w:t xml:space="preserve"> </w:t>
      </w:r>
      <w:r>
        <w:rPr>
          <w:rFonts w:eastAsia="SimSun" w:hint="eastAsia"/>
          <w:lang w:eastAsia="zh-CN"/>
        </w:rPr>
        <w:t>T</w:t>
      </w:r>
      <w:r>
        <w:t xml:space="preserve">he signalling and communication </w:t>
      </w:r>
      <w:r>
        <w:rPr>
          <w:rFonts w:eastAsia="SimSun"/>
          <w:lang w:eastAsia="zh-CN"/>
        </w:rPr>
        <w:t>between</w:t>
      </w:r>
      <w:r>
        <w:t xml:space="preserve"> a UE </w:t>
      </w:r>
      <w:r>
        <w:rPr>
          <w:rFonts w:eastAsia="SimSun"/>
          <w:lang w:eastAsia="zh-CN"/>
        </w:rPr>
        <w:t>and</w:t>
      </w:r>
      <w:r>
        <w:t xml:space="preserve"> 3GPP network, where there is an </w:t>
      </w:r>
      <w:r>
        <w:rPr>
          <w:rFonts w:eastAsia="SimSun" w:hint="eastAsia"/>
          <w:lang w:eastAsia="zh-CN"/>
        </w:rPr>
        <w:t>E</w:t>
      </w:r>
      <w:r>
        <w:t xml:space="preserve">volved ProSe UE-to-Network Relay between the </w:t>
      </w:r>
      <w:r>
        <w:rPr>
          <w:rFonts w:eastAsia="SimSun" w:hint="eastAsia"/>
          <w:lang w:eastAsia="zh-CN"/>
        </w:rPr>
        <w:t>Evolved</w:t>
      </w:r>
      <w:r>
        <w:t xml:space="preserve"> ProSe Remote UE and the 3GPP network.</w:t>
      </w:r>
    </w:p>
    <w:p w:rsidR="004A3549" w:rsidRDefault="00EE2C37">
      <w:pPr>
        <w:pStyle w:val="2"/>
      </w:pPr>
      <w:bookmarkStart w:id="11" w:name="_Toc27761958"/>
      <w:r>
        <w:t>3.2</w:t>
      </w:r>
      <w:r w:rsidR="004A3549">
        <w:tab/>
        <w:t>Abbreviations</w:t>
      </w:r>
      <w:bookmarkEnd w:id="11"/>
    </w:p>
    <w:p w:rsidR="00B14DCC" w:rsidRDefault="005B1D5E" w:rsidP="005B1D5E">
      <w:pPr>
        <w:keepNext/>
      </w:pPr>
      <w:r>
        <w:t>For the purposes of the present document, the abbreviations given in TR 21.905 [</w:t>
      </w:r>
      <w:r>
        <w:rPr>
          <w:rFonts w:hint="eastAsia"/>
        </w:rPr>
        <w:t>2</w:t>
      </w:r>
      <w:r>
        <w:t>] and the following apply.</w:t>
      </w:r>
    </w:p>
    <w:p w:rsidR="004612B4" w:rsidRDefault="004612B4" w:rsidP="004612B4">
      <w:pPr>
        <w:pStyle w:val="EW"/>
      </w:pPr>
      <w:r>
        <w:t>GW</w:t>
      </w:r>
      <w:r>
        <w:tab/>
      </w:r>
      <w:r>
        <w:tab/>
        <w:t>Gateway</w:t>
      </w:r>
    </w:p>
    <w:p w:rsidR="004612B4" w:rsidRDefault="00F43F04" w:rsidP="004612B4">
      <w:pPr>
        <w:pStyle w:val="EW"/>
      </w:pPr>
      <w:r>
        <w:t>GWCN</w:t>
      </w:r>
      <w:r w:rsidR="004612B4">
        <w:tab/>
      </w:r>
      <w:r w:rsidR="004612B4">
        <w:tab/>
        <w:t>Gateway Core Network</w:t>
      </w:r>
    </w:p>
    <w:p w:rsidR="004612B4" w:rsidRDefault="004612B4" w:rsidP="004612B4">
      <w:pPr>
        <w:pStyle w:val="EW"/>
      </w:pPr>
      <w:r>
        <w:t>HD</w:t>
      </w:r>
      <w:r>
        <w:tab/>
      </w:r>
      <w:r>
        <w:tab/>
        <w:t>High Definition</w:t>
      </w:r>
    </w:p>
    <w:p w:rsidR="004612B4" w:rsidRDefault="004612B4" w:rsidP="004612B4">
      <w:pPr>
        <w:pStyle w:val="EW"/>
      </w:pPr>
      <w:r>
        <w:t>MNO</w:t>
      </w:r>
      <w:r>
        <w:tab/>
      </w:r>
      <w:r>
        <w:tab/>
      </w:r>
      <w:smartTag w:uri="urn:schemas-microsoft-com:office:smarttags" w:element="place">
        <w:r>
          <w:t>Mobile</w:t>
        </w:r>
      </w:smartTag>
      <w:r>
        <w:t xml:space="preserve"> Network Operator</w:t>
      </w:r>
    </w:p>
    <w:p w:rsidR="004612B4" w:rsidRDefault="004612B4" w:rsidP="004612B4">
      <w:pPr>
        <w:pStyle w:val="EW"/>
      </w:pPr>
      <w:r>
        <w:t>MOCN</w:t>
      </w:r>
      <w:r>
        <w:tab/>
        <w:t>Multi-Operator Core Network</w:t>
      </w:r>
    </w:p>
    <w:p w:rsidR="00BD7EE4" w:rsidRDefault="00BD7EE4" w:rsidP="004612B4">
      <w:pPr>
        <w:pStyle w:val="EW"/>
      </w:pPr>
      <w:r w:rsidRPr="00821220">
        <w:t>MPS</w:t>
      </w:r>
      <w:r w:rsidRPr="00821220">
        <w:tab/>
        <w:t>Multimedia Priority Service</w:t>
      </w:r>
      <w:r>
        <w:t xml:space="preserve"> </w:t>
      </w:r>
    </w:p>
    <w:p w:rsidR="004612B4" w:rsidRDefault="004612B4" w:rsidP="004612B4">
      <w:pPr>
        <w:pStyle w:val="EW"/>
      </w:pPr>
      <w:r>
        <w:t>ProSe</w:t>
      </w:r>
      <w:r>
        <w:tab/>
      </w:r>
      <w:r>
        <w:tab/>
        <w:t>Proximity Services</w:t>
      </w:r>
    </w:p>
    <w:p w:rsidR="004612B4" w:rsidRDefault="004612B4" w:rsidP="004612B4">
      <w:pPr>
        <w:pStyle w:val="EW"/>
      </w:pPr>
      <w:r>
        <w:t>RCS</w:t>
      </w:r>
      <w:r>
        <w:tab/>
      </w:r>
      <w:r>
        <w:tab/>
        <w:t>Rich Communication Services</w:t>
      </w:r>
    </w:p>
    <w:p w:rsidR="006F7671" w:rsidRDefault="006F7671" w:rsidP="004612B4">
      <w:pPr>
        <w:pStyle w:val="EW"/>
      </w:pPr>
      <w:r w:rsidRPr="006F7671">
        <w:t>SHE</w:t>
      </w:r>
      <w:r w:rsidR="00F16113">
        <w:tab/>
      </w:r>
      <w:r>
        <w:t>S</w:t>
      </w:r>
      <w:r w:rsidRPr="006F7671">
        <w:t xml:space="preserve">ervice </w:t>
      </w:r>
      <w:r>
        <w:t>H</w:t>
      </w:r>
      <w:r w:rsidRPr="006F7671">
        <w:t xml:space="preserve">osting </w:t>
      </w:r>
      <w:r>
        <w:t>E</w:t>
      </w:r>
      <w:r w:rsidRPr="006F7671">
        <w:t>nvironment</w:t>
      </w:r>
    </w:p>
    <w:p w:rsidR="004A3549" w:rsidRDefault="004612B4" w:rsidP="004612B4">
      <w:pPr>
        <w:pStyle w:val="EW"/>
      </w:pPr>
      <w:r>
        <w:t>SGW/PGW</w:t>
      </w:r>
      <w:r>
        <w:tab/>
      </w:r>
      <w:r>
        <w:tab/>
        <w:t>Serving Gateway / Packet data network Gateway</w:t>
      </w:r>
    </w:p>
    <w:p w:rsidR="00B14DCC" w:rsidRDefault="006F3F87">
      <w:pPr>
        <w:pStyle w:val="1"/>
      </w:pPr>
      <w:r>
        <w:br w:type="page"/>
      </w:r>
      <w:bookmarkStart w:id="12" w:name="_Toc27761959"/>
      <w:r w:rsidR="004A3549">
        <w:t>4</w:t>
      </w:r>
      <w:r w:rsidR="004A3549">
        <w:tab/>
      </w:r>
      <w:r w:rsidR="00EE2C37" w:rsidRPr="00EE2C37">
        <w:t>General description</w:t>
      </w:r>
      <w:bookmarkEnd w:id="12"/>
    </w:p>
    <w:p w:rsidR="00B14DCC" w:rsidRDefault="004A3549">
      <w:pPr>
        <w:pStyle w:val="2"/>
      </w:pPr>
      <w:bookmarkStart w:id="13" w:name="_Toc27761960"/>
      <w:r>
        <w:t>4.1</w:t>
      </w:r>
      <w:r>
        <w:tab/>
      </w:r>
      <w:r w:rsidR="00D62135" w:rsidRPr="00D62135">
        <w:t>Objectives</w:t>
      </w:r>
      <w:bookmarkEnd w:id="13"/>
    </w:p>
    <w:p w:rsidR="00B14DCC" w:rsidRDefault="007E3FBC" w:rsidP="001A49CB">
      <w:pPr>
        <w:rPr>
          <w:rFonts w:hint="eastAsia"/>
        </w:rPr>
      </w:pPr>
      <w:r w:rsidRPr="00BF10BE">
        <w:t xml:space="preserve">The </w:t>
      </w:r>
      <w:r w:rsidR="00812583">
        <w:t>Evolved Packet System</w:t>
      </w:r>
      <w:r>
        <w:rPr>
          <w:rFonts w:hint="eastAsia"/>
        </w:rPr>
        <w:t xml:space="preserve"> is a higher-data-rate, lower-latency, packet-optimized system that supports multiple RATs. The focus of the </w:t>
      </w:r>
      <w:r w:rsidR="00812583">
        <w:t>Evolved Packet System</w:t>
      </w:r>
      <w:r w:rsidR="001F4B2B">
        <w:t xml:space="preserve"> </w:t>
      </w:r>
      <w:r>
        <w:rPr>
          <w:rFonts w:hint="eastAsia"/>
        </w:rPr>
        <w:t xml:space="preserve">work is on enhancement of Packet Switched </w:t>
      </w:r>
      <w:r>
        <w:t>technology</w:t>
      </w:r>
      <w:r>
        <w:rPr>
          <w:rFonts w:hint="eastAsia"/>
        </w:rPr>
        <w:t xml:space="preserve"> to cope with rapid </w:t>
      </w:r>
      <w:r w:rsidRPr="00C91D32">
        <w:rPr>
          <w:rFonts w:hint="eastAsia"/>
        </w:rPr>
        <w:t>growth in IP traffic</w:t>
      </w:r>
      <w:r>
        <w:rPr>
          <w:rFonts w:hint="eastAsia"/>
        </w:rPr>
        <w:t>.</w:t>
      </w:r>
    </w:p>
    <w:p w:rsidR="00A137F7" w:rsidRPr="00662E32" w:rsidRDefault="00A137F7" w:rsidP="001A49CB">
      <w:r w:rsidRPr="00662E32">
        <w:t xml:space="preserve">The objectives of the </w:t>
      </w:r>
      <w:r w:rsidR="00812583">
        <w:t>Evolved Packet System</w:t>
      </w:r>
      <w:r w:rsidRPr="00662E32">
        <w:t xml:space="preserve"> are to:</w:t>
      </w:r>
    </w:p>
    <w:p w:rsidR="00A137F7" w:rsidRPr="00662E32" w:rsidRDefault="002B6A97" w:rsidP="00744CDC">
      <w:pPr>
        <w:pStyle w:val="B1"/>
      </w:pPr>
      <w:r>
        <w:t>-</w:t>
      </w:r>
      <w:r>
        <w:tab/>
      </w:r>
      <w:r w:rsidR="00A137F7" w:rsidRPr="00662E32">
        <w:t>Provide higher data rates, lower latency</w:t>
      </w:r>
      <w:r w:rsidR="002B4465">
        <w:rPr>
          <w:rFonts w:hint="eastAsia"/>
        </w:rPr>
        <w:t>, high level of security</w:t>
      </w:r>
      <w:r w:rsidR="00A137F7" w:rsidRPr="00662E32">
        <w:t xml:space="preserve"> and enhanced QoS;</w:t>
      </w:r>
    </w:p>
    <w:p w:rsidR="00A137F7" w:rsidRPr="00662E32" w:rsidRDefault="002B6A97" w:rsidP="00744CDC">
      <w:pPr>
        <w:pStyle w:val="B1"/>
      </w:pPr>
      <w:r>
        <w:t>-</w:t>
      </w:r>
      <w:r>
        <w:tab/>
      </w:r>
      <w:r w:rsidR="00A137F7" w:rsidRPr="00662E32">
        <w:t>Support a variety of different access systems (existing and future), ensuring mobility and service continuity between these access systems;</w:t>
      </w:r>
    </w:p>
    <w:p w:rsidR="00A137F7" w:rsidRPr="00662E32" w:rsidRDefault="002B6A97" w:rsidP="00744CDC">
      <w:pPr>
        <w:pStyle w:val="B1"/>
      </w:pPr>
      <w:r>
        <w:t>-</w:t>
      </w:r>
      <w:r>
        <w:tab/>
      </w:r>
      <w:r w:rsidR="00A137F7" w:rsidRPr="00662E32">
        <w:t>Support access system selection based on a combination of operator policies, user preference and access network conditions;</w:t>
      </w:r>
    </w:p>
    <w:p w:rsidR="00A137F7" w:rsidRPr="00662E32" w:rsidRDefault="002B6A97" w:rsidP="00744CDC">
      <w:pPr>
        <w:pStyle w:val="B1"/>
      </w:pPr>
      <w:r>
        <w:t>-</w:t>
      </w:r>
      <w:r>
        <w:tab/>
      </w:r>
      <w:r w:rsidR="00A137F7" w:rsidRPr="00662E32">
        <w:t>Realise improvements in basic system performance whilst maintaining the negotiated QoS across the whole system;</w:t>
      </w:r>
    </w:p>
    <w:p w:rsidR="00A137F7" w:rsidRPr="00662E32" w:rsidRDefault="002B6A97" w:rsidP="00744CDC">
      <w:pPr>
        <w:pStyle w:val="B1"/>
      </w:pPr>
      <w:r>
        <w:t>-</w:t>
      </w:r>
      <w:r>
        <w:tab/>
      </w:r>
      <w:r w:rsidR="00A137F7" w:rsidRPr="00662E32">
        <w:t xml:space="preserve">Provide capabilities for co-existence with legacy systems and migration to the </w:t>
      </w:r>
      <w:r w:rsidR="00812583">
        <w:t>Evolved Packet System</w:t>
      </w:r>
      <w:r w:rsidR="00A137F7" w:rsidRPr="00662E32">
        <w:t>.</w:t>
      </w:r>
    </w:p>
    <w:p w:rsidR="001311DC" w:rsidRPr="008E7C55" w:rsidRDefault="006F3F87" w:rsidP="001311DC">
      <w:pPr>
        <w:pStyle w:val="1"/>
      </w:pPr>
      <w:r>
        <w:br w:type="page"/>
      </w:r>
      <w:bookmarkStart w:id="14" w:name="_Toc27761961"/>
      <w:r w:rsidR="001311DC" w:rsidRPr="008E7C55">
        <w:t>5</w:t>
      </w:r>
      <w:r w:rsidR="001311DC" w:rsidRPr="008E7C55">
        <w:tab/>
      </w:r>
      <w:r w:rsidR="001311DC">
        <w:t>High-level requirements – user and operational aspects</w:t>
      </w:r>
      <w:bookmarkEnd w:id="14"/>
    </w:p>
    <w:p w:rsidR="00613198" w:rsidRDefault="00613198" w:rsidP="00613198">
      <w:pPr>
        <w:pStyle w:val="2"/>
      </w:pPr>
      <w:bookmarkStart w:id="15" w:name="_Toc27761962"/>
      <w:r>
        <w:t>5.0</w:t>
      </w:r>
      <w:r>
        <w:tab/>
        <w:t>General</w:t>
      </w:r>
      <w:bookmarkEnd w:id="15"/>
    </w:p>
    <w:p w:rsidR="00B14DCC" w:rsidRDefault="00D012BA" w:rsidP="00D012BA">
      <w:pPr>
        <w:rPr>
          <w:rFonts w:hint="eastAsia"/>
        </w:rPr>
      </w:pPr>
      <w:r w:rsidRPr="001311DC">
        <w:t xml:space="preserve">The </w:t>
      </w:r>
      <w:r w:rsidR="00812583">
        <w:t>Evolved Packet System</w:t>
      </w:r>
      <w:r w:rsidRPr="001311DC">
        <w:t xml:space="preserve"> </w:t>
      </w:r>
      <w:r w:rsidRPr="001311DC">
        <w:rPr>
          <w:rFonts w:hint="eastAsia"/>
        </w:rPr>
        <w:t xml:space="preserve">shall be capable of </w:t>
      </w:r>
      <w:r w:rsidRPr="001311DC">
        <w:t>accommodating</w:t>
      </w:r>
      <w:r w:rsidRPr="001311DC">
        <w:rPr>
          <w:rFonts w:hint="eastAsia"/>
        </w:rPr>
        <w:t xml:space="preserve"> a variety of </w:t>
      </w:r>
      <w:r w:rsidRPr="001311DC">
        <w:t>different</w:t>
      </w:r>
      <w:r w:rsidRPr="001311DC">
        <w:rPr>
          <w:rFonts w:hint="eastAsia"/>
        </w:rPr>
        <w:t xml:space="preserve"> access systems </w:t>
      </w:r>
      <w:r w:rsidRPr="001311DC">
        <w:t>thus</w:t>
      </w:r>
      <w:r w:rsidRPr="001311DC">
        <w:rPr>
          <w:rFonts w:hint="eastAsia"/>
        </w:rPr>
        <w:t xml:space="preserve"> providing a multi-access system environment to the user.</w:t>
      </w:r>
    </w:p>
    <w:p w:rsidR="00B14DCC" w:rsidRDefault="00D012BA" w:rsidP="00B02826">
      <w:pPr>
        <w:rPr>
          <w:rFonts w:hint="eastAsia"/>
        </w:rPr>
      </w:pPr>
      <w:r w:rsidRPr="001311DC">
        <w:t xml:space="preserve">The </w:t>
      </w:r>
      <w:r w:rsidR="00812583">
        <w:t>Evolved Packet System</w:t>
      </w:r>
      <w:r w:rsidRPr="001311DC">
        <w:t xml:space="preserve"> </w:t>
      </w:r>
      <w:r w:rsidRPr="001311DC">
        <w:rPr>
          <w:rFonts w:hint="eastAsia"/>
        </w:rPr>
        <w:t>shall</w:t>
      </w:r>
      <w:r w:rsidRPr="001311DC">
        <w:t xml:space="preserve"> </w:t>
      </w:r>
      <w:r w:rsidRPr="001311DC">
        <w:rPr>
          <w:rFonts w:hint="eastAsia"/>
        </w:rPr>
        <w:t>provide mobility functionality within and across the different access systems.</w:t>
      </w:r>
    </w:p>
    <w:p w:rsidR="00B02826" w:rsidRDefault="00B02826" w:rsidP="00B02826">
      <w:r w:rsidRPr="00F334F8">
        <w:t>The Evolved Packet System shall provide capabilities to support the efficient integration of E-UTRAN PS Core Network Nodes and GERAN/UTRAN PS Core Network Nod</w:t>
      </w:r>
      <w:r>
        <w:t>es.</w:t>
      </w:r>
    </w:p>
    <w:p w:rsidR="00B14DCC" w:rsidRDefault="00B02826" w:rsidP="00B02826">
      <w:pPr>
        <w:rPr>
          <w:rFonts w:hint="eastAsia"/>
        </w:rPr>
      </w:pPr>
      <w:r w:rsidRPr="001311DC">
        <w:t xml:space="preserve">The </w:t>
      </w:r>
      <w:r>
        <w:t>Evolved Packet System</w:t>
      </w:r>
      <w:r w:rsidRPr="001311DC">
        <w:t xml:space="preserve"> </w:t>
      </w:r>
      <w:r>
        <w:t>shall optimize m</w:t>
      </w:r>
      <w:r w:rsidR="00D012BA">
        <w:t xml:space="preserve">obility </w:t>
      </w:r>
      <w:r w:rsidR="00D012BA">
        <w:rPr>
          <w:rFonts w:hint="eastAsia"/>
        </w:rPr>
        <w:t xml:space="preserve">functionality meaning that it </w:t>
      </w:r>
      <w:r>
        <w:t xml:space="preserve">shall </w:t>
      </w:r>
      <w:r w:rsidR="00D012BA">
        <w:rPr>
          <w:rFonts w:hint="eastAsia"/>
        </w:rPr>
        <w:t xml:space="preserve">offer minimal </w:t>
      </w:r>
      <w:r w:rsidR="00D012BA">
        <w:t>signalling</w:t>
      </w:r>
      <w:r w:rsidR="00D012BA">
        <w:rPr>
          <w:rFonts w:hint="eastAsia"/>
        </w:rPr>
        <w:t xml:space="preserve"> overhead, minimal handover interruption time, secure handover procedure and local breakout</w:t>
      </w:r>
      <w:r w:rsidR="00D012BA" w:rsidRPr="005736C4">
        <w:t>.</w:t>
      </w:r>
    </w:p>
    <w:p w:rsidR="00D012BA" w:rsidRPr="001311DC" w:rsidRDefault="00D012BA" w:rsidP="00D012BA">
      <w:r w:rsidRPr="001311DC">
        <w:t xml:space="preserve">The </w:t>
      </w:r>
      <w:r w:rsidR="00812583">
        <w:t>Evolved Packet System</w:t>
      </w:r>
      <w:r w:rsidRPr="001311DC">
        <w:t xml:space="preserve"> shall provide capabilities to inter-work with a variety of</w:t>
      </w:r>
      <w:r w:rsidRPr="001311DC">
        <w:rPr>
          <w:rFonts w:hint="eastAsia"/>
        </w:rPr>
        <w:t xml:space="preserve"> </w:t>
      </w:r>
      <w:r w:rsidRPr="001311DC">
        <w:t>broadband</w:t>
      </w:r>
      <w:r w:rsidRPr="001311DC">
        <w:rPr>
          <w:rFonts w:hint="eastAsia"/>
        </w:rPr>
        <w:t xml:space="preserve"> networks based on IP technologies including those </w:t>
      </w:r>
      <w:r w:rsidRPr="001311DC">
        <w:t>no</w:t>
      </w:r>
      <w:r w:rsidRPr="001311DC">
        <w:rPr>
          <w:rFonts w:hint="eastAsia"/>
        </w:rPr>
        <w:t xml:space="preserve">t specified by </w:t>
      </w:r>
      <w:r w:rsidRPr="001311DC">
        <w:t>3GPP.</w:t>
      </w:r>
    </w:p>
    <w:p w:rsidR="001311DC" w:rsidRPr="001311DC" w:rsidRDefault="001311DC" w:rsidP="001A49CB">
      <w:r w:rsidRPr="001311DC">
        <w:t xml:space="preserve">The </w:t>
      </w:r>
      <w:r w:rsidR="00812583">
        <w:t>Evolved Packet System</w:t>
      </w:r>
      <w:r w:rsidRPr="001311DC">
        <w:rPr>
          <w:rFonts w:hint="eastAsia"/>
        </w:rPr>
        <w:t xml:space="preserve"> shall provide </w:t>
      </w:r>
      <w:r w:rsidRPr="001311DC">
        <w:t xml:space="preserve">enhanced performance e.g., </w:t>
      </w:r>
      <w:r w:rsidRPr="001311DC">
        <w:rPr>
          <w:rFonts w:hint="eastAsia"/>
        </w:rPr>
        <w:t>low communication delay, low connection set-up time and high communication quality.</w:t>
      </w:r>
    </w:p>
    <w:p w:rsidR="001311DC" w:rsidRPr="001311DC" w:rsidRDefault="00625791" w:rsidP="001A49CB">
      <w:pPr>
        <w:rPr>
          <w:rFonts w:hint="eastAsia"/>
        </w:rPr>
      </w:pPr>
      <w:r w:rsidRPr="001311DC">
        <w:t xml:space="preserve">The </w:t>
      </w:r>
      <w:r w:rsidR="00812583">
        <w:t>Evolved Packet System</w:t>
      </w:r>
      <w:r w:rsidRPr="001311DC">
        <w:rPr>
          <w:rFonts w:hint="eastAsia"/>
        </w:rPr>
        <w:t xml:space="preserve"> shall be able to efficiently support a variety of traffic models e.g. user-to-user, user-to-group and traffic models </w:t>
      </w:r>
      <w:r w:rsidRPr="001311DC">
        <w:t>generated by</w:t>
      </w:r>
      <w:r w:rsidRPr="001311DC">
        <w:rPr>
          <w:rFonts w:hint="eastAsia"/>
        </w:rPr>
        <w:t xml:space="preserve"> ubiquitous</w:t>
      </w:r>
      <w:r w:rsidRPr="001311DC">
        <w:t xml:space="preserve"> services.</w:t>
      </w:r>
    </w:p>
    <w:p w:rsidR="00B14DCC" w:rsidRDefault="001311DC" w:rsidP="001A49CB">
      <w:r w:rsidRPr="001311DC">
        <w:t xml:space="preserve">The </w:t>
      </w:r>
      <w:r w:rsidR="00812583">
        <w:t>Evolved Packet System</w:t>
      </w:r>
      <w:r w:rsidRPr="001311DC">
        <w:t xml:space="preserve"> shall provide functionality to support outbound roaming subscribers on other </w:t>
      </w:r>
      <w:r w:rsidR="00812583">
        <w:t>Evolved Packet System</w:t>
      </w:r>
      <w:r w:rsidRPr="001311DC">
        <w:t>s and legacy networks.</w:t>
      </w:r>
    </w:p>
    <w:p w:rsidR="00B14DCC" w:rsidRDefault="001311DC" w:rsidP="001A49CB">
      <w:r w:rsidRPr="001311DC">
        <w:t xml:space="preserve">The </w:t>
      </w:r>
      <w:r w:rsidR="00812583">
        <w:t>Evolved Packet System</w:t>
      </w:r>
      <w:r w:rsidRPr="001311DC">
        <w:t xml:space="preserve"> shall provide functionality to support inbound roaming subscribers from other </w:t>
      </w:r>
      <w:r w:rsidR="00812583">
        <w:t>Evolved Packet System</w:t>
      </w:r>
      <w:r w:rsidRPr="001311DC">
        <w:t>s and legacy networks.</w:t>
      </w:r>
    </w:p>
    <w:p w:rsidR="00C421DE" w:rsidRDefault="001311DC" w:rsidP="001A49CB">
      <w:r w:rsidRPr="001311DC">
        <w:t xml:space="preserve">The </w:t>
      </w:r>
      <w:r w:rsidR="00812583">
        <w:t>Evolved Packet System</w:t>
      </w:r>
      <w:r w:rsidRPr="001311DC">
        <w:t xml:space="preserve"> shall be capable of supporting and inter-working with PS services provided on Rel-7 and earlier networks.</w:t>
      </w:r>
      <w:r w:rsidR="00B14DCC">
        <w:t xml:space="preserve"> </w:t>
      </w:r>
      <w:r w:rsidRPr="001311DC">
        <w:t xml:space="preserve">The </w:t>
      </w:r>
      <w:r w:rsidR="00812583">
        <w:t>Evolved Packet System</w:t>
      </w:r>
      <w:r w:rsidRPr="001311DC">
        <w:t xml:space="preserve"> shall be capable of</w:t>
      </w:r>
      <w:r w:rsidR="00B14DCC">
        <w:t xml:space="preserve"> </w:t>
      </w:r>
      <w:r w:rsidRPr="001311DC">
        <w:t>inter-working with CS services provided on Rel-7 and earlier networks</w:t>
      </w:r>
      <w:r w:rsidR="00C421DE">
        <w:t>.</w:t>
      </w:r>
    </w:p>
    <w:p w:rsidR="00C421DE" w:rsidRDefault="00C421DE" w:rsidP="00C421DE">
      <w:pPr>
        <w:rPr>
          <w:rFonts w:hint="eastAsia"/>
        </w:rPr>
      </w:pPr>
      <w:r w:rsidRPr="00B07501">
        <w:rPr>
          <w:rFonts w:hint="eastAsia"/>
        </w:rPr>
        <w:t xml:space="preserve">The </w:t>
      </w:r>
      <w:r w:rsidR="00812583">
        <w:t>Evolved Packet System</w:t>
      </w:r>
      <w:r w:rsidRPr="00B07501">
        <w:rPr>
          <w:rFonts w:hint="eastAsia"/>
        </w:rPr>
        <w:t xml:space="preserve"> shall support service continuity between </w:t>
      </w:r>
      <w:r>
        <w:rPr>
          <w:rFonts w:hint="eastAsia"/>
        </w:rPr>
        <w:t xml:space="preserve">3GPP access systems and also </w:t>
      </w:r>
      <w:r w:rsidRPr="00B07501">
        <w:rPr>
          <w:rFonts w:hint="eastAsia"/>
        </w:rPr>
        <w:t xml:space="preserve">between </w:t>
      </w:r>
      <w:r>
        <w:rPr>
          <w:rFonts w:hint="eastAsia"/>
        </w:rPr>
        <w:t>3GPP access systems and non 3GPP access systems whether</w:t>
      </w:r>
      <w:r w:rsidRPr="00B07501">
        <w:rPr>
          <w:rFonts w:hint="eastAsia"/>
        </w:rPr>
        <w:t xml:space="preserve"> the UE </w:t>
      </w:r>
      <w:r>
        <w:rPr>
          <w:rFonts w:hint="eastAsia"/>
        </w:rPr>
        <w:t>supports simultaneous radio transmission or not.</w:t>
      </w:r>
    </w:p>
    <w:p w:rsidR="002835DD" w:rsidRPr="00DF6AC3" w:rsidRDefault="002835DD" w:rsidP="001A49CB">
      <w:pPr>
        <w:rPr>
          <w:rFonts w:hint="eastAsia"/>
          <w:szCs w:val="21"/>
        </w:rPr>
      </w:pPr>
      <w:r w:rsidRPr="00DF6AC3">
        <w:rPr>
          <w:rFonts w:hint="eastAsia"/>
          <w:szCs w:val="21"/>
        </w:rPr>
        <w:t>The</w:t>
      </w:r>
      <w:r w:rsidRPr="00DF6AC3">
        <w:rPr>
          <w:szCs w:val="21"/>
        </w:rPr>
        <w:t xml:space="preserve"> </w:t>
      </w:r>
      <w:r w:rsidR="00812583">
        <w:rPr>
          <w:rFonts w:hint="eastAsia"/>
          <w:szCs w:val="21"/>
        </w:rPr>
        <w:t>Evolved Packet System</w:t>
      </w:r>
      <w:r>
        <w:rPr>
          <w:rFonts w:hint="eastAsia"/>
          <w:szCs w:val="21"/>
        </w:rPr>
        <w:t xml:space="preserve"> </w:t>
      </w:r>
      <w:r w:rsidRPr="00DF6AC3">
        <w:rPr>
          <w:szCs w:val="21"/>
        </w:rPr>
        <w:t xml:space="preserve">shall </w:t>
      </w:r>
      <w:r w:rsidRPr="00DF6AC3">
        <w:rPr>
          <w:rFonts w:hint="eastAsia"/>
          <w:szCs w:val="21"/>
        </w:rPr>
        <w:t xml:space="preserve">be able to </w:t>
      </w:r>
      <w:r w:rsidRPr="00DF6AC3">
        <w:rPr>
          <w:szCs w:val="21"/>
        </w:rPr>
        <w:t>accommodate</w:t>
      </w:r>
      <w:r w:rsidRPr="00DF6AC3">
        <w:rPr>
          <w:rFonts w:hint="eastAsia"/>
          <w:szCs w:val="21"/>
        </w:rPr>
        <w:t xml:space="preserve"> fixed access systems and to inter-work with fixed networks in order to provide service </w:t>
      </w:r>
      <w:r>
        <w:rPr>
          <w:szCs w:val="21"/>
        </w:rPr>
        <w:t xml:space="preserve">continuity </w:t>
      </w:r>
      <w:r w:rsidRPr="00DF6AC3">
        <w:rPr>
          <w:rFonts w:hint="eastAsia"/>
          <w:szCs w:val="21"/>
        </w:rPr>
        <w:t>over fixed/mobile converged networks</w:t>
      </w:r>
      <w:r w:rsidRPr="00DF6AC3">
        <w:rPr>
          <w:szCs w:val="21"/>
        </w:rPr>
        <w:t>.</w:t>
      </w:r>
    </w:p>
    <w:p w:rsidR="001311DC" w:rsidRPr="001311DC" w:rsidRDefault="001311DC" w:rsidP="001A49CB">
      <w:r w:rsidRPr="001311DC">
        <w:t xml:space="preserve">The </w:t>
      </w:r>
      <w:r w:rsidR="00812583">
        <w:t>Evolved Packet System</w:t>
      </w:r>
      <w:r w:rsidRPr="001311DC">
        <w:t xml:space="preserve"> service capability set shall include, as a minimum, support for the following categories of services that are likely to be used by the majority of operators:</w:t>
      </w:r>
    </w:p>
    <w:p w:rsidR="001311DC" w:rsidRPr="001311DC" w:rsidRDefault="001311DC" w:rsidP="00744CDC">
      <w:pPr>
        <w:pStyle w:val="B1"/>
      </w:pPr>
      <w:r w:rsidRPr="001311DC">
        <w:t>-</w:t>
      </w:r>
      <w:r w:rsidRPr="001311DC">
        <w:tab/>
        <w:t>Voice</w:t>
      </w:r>
    </w:p>
    <w:p w:rsidR="001311DC" w:rsidRPr="001311DC" w:rsidRDefault="001311DC" w:rsidP="00744CDC">
      <w:pPr>
        <w:pStyle w:val="B1"/>
      </w:pPr>
      <w:r w:rsidRPr="001311DC">
        <w:t>-</w:t>
      </w:r>
      <w:r w:rsidRPr="001311DC">
        <w:tab/>
        <w:t>Video</w:t>
      </w:r>
    </w:p>
    <w:p w:rsidR="001311DC" w:rsidRPr="001311DC" w:rsidRDefault="001311DC" w:rsidP="00744CDC">
      <w:pPr>
        <w:pStyle w:val="B1"/>
      </w:pPr>
      <w:r w:rsidRPr="001311DC">
        <w:t>-</w:t>
      </w:r>
      <w:r w:rsidRPr="001311DC">
        <w:tab/>
        <w:t>Messaging</w:t>
      </w:r>
    </w:p>
    <w:p w:rsidR="001311DC" w:rsidRPr="001311DC" w:rsidRDefault="001311DC" w:rsidP="00744CDC">
      <w:pPr>
        <w:pStyle w:val="B1"/>
      </w:pPr>
      <w:r w:rsidRPr="001311DC">
        <w:t>-</w:t>
      </w:r>
      <w:r w:rsidRPr="001311DC">
        <w:tab/>
        <w:t>Data file exchange</w:t>
      </w:r>
    </w:p>
    <w:p w:rsidR="00CD56EE" w:rsidRDefault="001311DC" w:rsidP="00F43F04">
      <w:pPr>
        <w:rPr>
          <w:rFonts w:eastAsia="MS Mincho"/>
        </w:rPr>
      </w:pPr>
      <w:r w:rsidRPr="001311DC">
        <w:t xml:space="preserve">The </w:t>
      </w:r>
      <w:r w:rsidR="00812583">
        <w:t>Evolved Packet System</w:t>
      </w:r>
      <w:r w:rsidRPr="001311DC">
        <w:t xml:space="preserve"> shall provide for efficient usage of system resources</w:t>
      </w:r>
      <w:r w:rsidR="00CD56EE" w:rsidRPr="001247E2">
        <w:rPr>
          <w:rFonts w:eastAsia="MS Mincho"/>
        </w:rPr>
        <w:t>, especially of radio resources through both signalling and transport optimization</w:t>
      </w:r>
      <w:r w:rsidR="00CD56EE">
        <w:rPr>
          <w:rFonts w:eastAsia="MS Mincho" w:hint="eastAsia"/>
        </w:rPr>
        <w:t>, e.g. overhead</w:t>
      </w:r>
      <w:r w:rsidR="00143304">
        <w:rPr>
          <w:rFonts w:eastAsia="MS Mincho"/>
        </w:rPr>
        <w:t xml:space="preserve">, </w:t>
      </w:r>
      <w:r w:rsidR="00143304" w:rsidRPr="00143304">
        <w:rPr>
          <w:rFonts w:eastAsia="MS Mincho"/>
        </w:rPr>
        <w:t>terminal power, radio resources, mobility state, signalling load</w:t>
      </w:r>
      <w:r w:rsidR="00143304">
        <w:rPr>
          <w:rFonts w:eastAsia="MS Mincho"/>
        </w:rPr>
        <w:t>.</w:t>
      </w:r>
    </w:p>
    <w:p w:rsidR="000948B5" w:rsidRPr="00F80A23" w:rsidRDefault="000948B5" w:rsidP="00F43F04">
      <w:pPr>
        <w:rPr>
          <w:rFonts w:eastAsia="SimSun"/>
        </w:rPr>
      </w:pPr>
      <w:r w:rsidRPr="00F80A23">
        <w:rPr>
          <w:rFonts w:eastAsia="SimSun"/>
        </w:rPr>
        <w:t>The Evolved Packet System shall support efficient delivery of text-based broadcast messages received from a legacy CBC.</w:t>
      </w:r>
    </w:p>
    <w:p w:rsidR="00865EAA" w:rsidRPr="00865EAA" w:rsidRDefault="00865EAA" w:rsidP="001A49CB">
      <w:pPr>
        <w:rPr>
          <w:rFonts w:eastAsia="MS Mincho" w:hint="eastAsia"/>
        </w:rPr>
      </w:pPr>
      <w:r w:rsidRPr="00865EAA">
        <w:rPr>
          <w:rFonts w:eastAsia="MS Mincho"/>
        </w:rPr>
        <w:t xml:space="preserve">The </w:t>
      </w:r>
      <w:r w:rsidR="00812583">
        <w:rPr>
          <w:rFonts w:eastAsia="MS Mincho"/>
        </w:rPr>
        <w:t>Evolved Packet System</w:t>
      </w:r>
      <w:r w:rsidRPr="00865EAA">
        <w:rPr>
          <w:rFonts w:eastAsia="MS Mincho"/>
        </w:rPr>
        <w:t xml:space="preserve"> shall support </w:t>
      </w:r>
      <w:r w:rsidR="00812583">
        <w:rPr>
          <w:rFonts w:eastAsia="MS Mincho"/>
        </w:rPr>
        <w:t>E-UTRAN</w:t>
      </w:r>
      <w:r w:rsidRPr="00865EAA">
        <w:rPr>
          <w:rFonts w:eastAsia="MS Mincho"/>
        </w:rPr>
        <w:t xml:space="preserve"> only operators. The system shall allow these operators to offer national roaming to their subscribers</w:t>
      </w:r>
      <w:r>
        <w:rPr>
          <w:rFonts w:eastAsia="MS Mincho"/>
        </w:rPr>
        <w:t>.</w:t>
      </w:r>
    </w:p>
    <w:p w:rsidR="00B02826" w:rsidRDefault="00B02826" w:rsidP="00B02826">
      <w:r>
        <w:t>The Evolved Packet System shall be capable of uniquely identifying each device that connects via 3GPP access networks and 3GPP2 access networks. For a dual mode device supporting both 3GPP and 3GPP2 access technologies, there shall be a single persistent identifier used to identify the device. This device identifier shall be the same even when the device moves between 3GPP and 3GPP2 access types.</w:t>
      </w:r>
    </w:p>
    <w:p w:rsidR="00B02826" w:rsidRDefault="00595518" w:rsidP="00B02826">
      <w:pPr>
        <w:pStyle w:val="NO"/>
      </w:pPr>
      <w:r>
        <w:t>NOTE:</w:t>
      </w:r>
      <w:r w:rsidR="00B02826">
        <w:t xml:space="preserve"> The 3GPP2 device identifier structure is consistent with the IMEI structure [26].</w:t>
      </w:r>
    </w:p>
    <w:p w:rsidR="00B02826" w:rsidRPr="00C8254E" w:rsidRDefault="00B02826" w:rsidP="00B02826">
      <w:pPr>
        <w:rPr>
          <w:noProof/>
        </w:rPr>
      </w:pPr>
      <w:r w:rsidRPr="00C8254E">
        <w:rPr>
          <w:noProof/>
        </w:rPr>
        <w:t>The E</w:t>
      </w:r>
      <w:r>
        <w:rPr>
          <w:noProof/>
        </w:rPr>
        <w:t xml:space="preserve">PC </w:t>
      </w:r>
      <w:r w:rsidRPr="00C8254E">
        <w:rPr>
          <w:noProof/>
        </w:rPr>
        <w:t>shall be capable of restricting</w:t>
      </w:r>
      <w:r>
        <w:rPr>
          <w:noProof/>
        </w:rPr>
        <w:t xml:space="preserve"> </w:t>
      </w:r>
      <w:r w:rsidRPr="00C8254E">
        <w:rPr>
          <w:noProof/>
        </w:rPr>
        <w:t xml:space="preserve">access of </w:t>
      </w:r>
      <w:r>
        <w:rPr>
          <w:noProof/>
        </w:rPr>
        <w:t xml:space="preserve">specific 3GPP </w:t>
      </w:r>
      <w:r w:rsidRPr="00C8254E">
        <w:rPr>
          <w:noProof/>
        </w:rPr>
        <w:t>device</w:t>
      </w:r>
      <w:r>
        <w:rPr>
          <w:noProof/>
        </w:rPr>
        <w:t>s,</w:t>
      </w:r>
      <w:r w:rsidRPr="00C8254E">
        <w:rPr>
          <w:noProof/>
        </w:rPr>
        <w:t xml:space="preserve"> </w:t>
      </w:r>
      <w:r>
        <w:rPr>
          <w:noProof/>
        </w:rPr>
        <w:t>3GPP2 devices and dual mode 3GPP/3GPP2 devices</w:t>
      </w:r>
      <w:r w:rsidRPr="00C8254E">
        <w:rPr>
          <w:noProof/>
        </w:rPr>
        <w:t>.</w:t>
      </w:r>
    </w:p>
    <w:p w:rsidR="006F69BB" w:rsidRDefault="006F69BB" w:rsidP="006F69BB">
      <w:pPr>
        <w:pStyle w:val="2"/>
      </w:pPr>
      <w:bookmarkStart w:id="16" w:name="_Toc27761963"/>
      <w:r>
        <w:t>5.1</w:t>
      </w:r>
      <w:r>
        <w:tab/>
        <w:t xml:space="preserve">Requirements for Fixed </w:t>
      </w:r>
      <w:smartTag w:uri="urn:schemas-microsoft-com:office:smarttags" w:element="place">
        <w:r>
          <w:t>Mobile</w:t>
        </w:r>
      </w:smartTag>
      <w:r>
        <w:t xml:space="preserve"> Interworking</w:t>
      </w:r>
      <w:bookmarkEnd w:id="16"/>
    </w:p>
    <w:p w:rsidR="006F69BB" w:rsidRDefault="006F69BB" w:rsidP="006F69BB">
      <w:r w:rsidRPr="004870F9">
        <w:t>The Evolved Packet System</w:t>
      </w:r>
      <w:r>
        <w:t xml:space="preserve"> shall support </w:t>
      </w:r>
      <w:r w:rsidRPr="004870F9">
        <w:t xml:space="preserve">the following scenarios: a single Operator offering both fixed and mobile access; </w:t>
      </w:r>
      <w:r>
        <w:t>different</w:t>
      </w:r>
      <w:r w:rsidRPr="004870F9">
        <w:t xml:space="preserve"> </w:t>
      </w:r>
      <w:r>
        <w:t xml:space="preserve">Operators </w:t>
      </w:r>
      <w:r w:rsidRPr="004870F9">
        <w:t>collaborating to deliver services across both networks.</w:t>
      </w:r>
      <w:r>
        <w:t xml:space="preserve"> These scenarios will be supported by interworking between the access networks.</w:t>
      </w:r>
    </w:p>
    <w:p w:rsidR="006F69BB" w:rsidRPr="00401848" w:rsidRDefault="006F69BB" w:rsidP="006F69BB">
      <w:r w:rsidRPr="004870F9">
        <w:t xml:space="preserve">The Evolved Packet System shall support access </w:t>
      </w:r>
      <w:r>
        <w:t xml:space="preserve">to </w:t>
      </w:r>
      <w:r w:rsidRPr="004870F9">
        <w:t xml:space="preserve">services </w:t>
      </w:r>
      <w:r>
        <w:t xml:space="preserve">on the </w:t>
      </w:r>
      <w:r w:rsidRPr="004870F9">
        <w:t xml:space="preserve">mobile network </w:t>
      </w:r>
      <w:r>
        <w:t xml:space="preserve">via interworking with a </w:t>
      </w:r>
      <w:r w:rsidRPr="004870F9">
        <w:t xml:space="preserve">fixed </w:t>
      </w:r>
      <w:r>
        <w:t>access network</w:t>
      </w:r>
      <w:r w:rsidR="00432E0B" w:rsidRPr="00432E0B">
        <w:t xml:space="preserve"> for the following scenarios:</w:t>
      </w:r>
    </w:p>
    <w:p w:rsidR="00432E0B" w:rsidRDefault="00432E0B" w:rsidP="00432E0B">
      <w:pPr>
        <w:pStyle w:val="B1"/>
      </w:pPr>
      <w:r>
        <w:t>-</w:t>
      </w:r>
      <w:r>
        <w:tab/>
        <w:t>Residential scenarios for operators that own both wireless and wireline access networks</w:t>
      </w:r>
    </w:p>
    <w:p w:rsidR="00432E0B" w:rsidRDefault="00432E0B" w:rsidP="00432E0B">
      <w:pPr>
        <w:pStyle w:val="B1"/>
      </w:pPr>
      <w:r>
        <w:t>-</w:t>
      </w:r>
      <w:r>
        <w:tab/>
        <w:t>Residential scenarios for operators that own wireless access networks only</w:t>
      </w:r>
    </w:p>
    <w:p w:rsidR="00432E0B" w:rsidRDefault="00432E0B" w:rsidP="00432E0B">
      <w:pPr>
        <w:pStyle w:val="B1"/>
      </w:pPr>
      <w:r>
        <w:t>-</w:t>
      </w:r>
      <w:r>
        <w:tab/>
      </w:r>
      <w:smartTag w:uri="urn:schemas-microsoft-com:office:smarttags" w:element="place">
        <w:smartTag w:uri="urn:schemas-microsoft-com:office:smarttags" w:element="City">
          <w:r>
            <w:t>Enterprise</w:t>
          </w:r>
        </w:smartTag>
      </w:smartTag>
      <w:r>
        <w:t xml:space="preserve"> scenarios with managed connectivity between mobile operators and enterprise networks</w:t>
      </w:r>
    </w:p>
    <w:p w:rsidR="006F69BB" w:rsidRDefault="006F69BB" w:rsidP="00432E0B">
      <w:r w:rsidRPr="004870F9">
        <w:t xml:space="preserve">The Evolved Packet System </w:t>
      </w:r>
      <w:r w:rsidRPr="004870F9">
        <w:rPr>
          <w:rFonts w:hint="eastAsia"/>
        </w:rPr>
        <w:t xml:space="preserve">shall </w:t>
      </w:r>
      <w:r w:rsidRPr="004870F9">
        <w:t>be able to support</w:t>
      </w:r>
      <w:r>
        <w:t xml:space="preserve"> the following </w:t>
      </w:r>
      <w:r w:rsidRPr="004870F9">
        <w:t xml:space="preserve">functions for interworking between the fixed access </w:t>
      </w:r>
      <w:r w:rsidR="00432E0B" w:rsidRPr="00432E0B">
        <w:t xml:space="preserve">in the above scenarios </w:t>
      </w:r>
      <w:r w:rsidRPr="004870F9">
        <w:t>and Evolved Packet Core</w:t>
      </w:r>
      <w:r>
        <w:t>:</w:t>
      </w:r>
    </w:p>
    <w:p w:rsidR="00B14DCC" w:rsidRDefault="006F69BB" w:rsidP="006F69BB">
      <w:pPr>
        <w:pStyle w:val="B1"/>
      </w:pPr>
      <w:r>
        <w:t>-</w:t>
      </w:r>
      <w:r>
        <w:tab/>
      </w:r>
      <w:r w:rsidRPr="004870F9">
        <w:t>connectivity,</w:t>
      </w:r>
    </w:p>
    <w:p w:rsidR="00B14DCC" w:rsidRDefault="006F69BB" w:rsidP="006F69BB">
      <w:pPr>
        <w:pStyle w:val="B1"/>
      </w:pPr>
      <w:r>
        <w:t>-</w:t>
      </w:r>
      <w:r>
        <w:tab/>
      </w:r>
      <w:r w:rsidRPr="004870F9">
        <w:t xml:space="preserve">subscriber </w:t>
      </w:r>
      <w:r>
        <w:t>authentication</w:t>
      </w:r>
      <w:r w:rsidR="00432E0B" w:rsidRPr="00432E0B">
        <w:t>/authorization</w:t>
      </w:r>
      <w:r>
        <w:t>,</w:t>
      </w:r>
    </w:p>
    <w:p w:rsidR="006F69BB" w:rsidRDefault="006F69BB" w:rsidP="006F69BB">
      <w:pPr>
        <w:pStyle w:val="B1"/>
      </w:pPr>
      <w:r>
        <w:t>-</w:t>
      </w:r>
      <w:r>
        <w:tab/>
        <w:t>offline charging</w:t>
      </w:r>
    </w:p>
    <w:p w:rsidR="00B14DCC" w:rsidRDefault="006F69BB" w:rsidP="006F69BB">
      <w:pPr>
        <w:pStyle w:val="B1"/>
      </w:pPr>
      <w:r>
        <w:t>-</w:t>
      </w:r>
      <w:r>
        <w:tab/>
        <w:t>online charging for traffic routed via the Evolved Packet Core</w:t>
      </w:r>
    </w:p>
    <w:p w:rsidR="00B14DCC" w:rsidRDefault="006F69BB" w:rsidP="006F69BB">
      <w:pPr>
        <w:pStyle w:val="B1"/>
      </w:pPr>
      <w:r>
        <w:t>-</w:t>
      </w:r>
      <w:r>
        <w:tab/>
      </w:r>
      <w:r w:rsidRPr="004870F9">
        <w:t>Policy Control and</w:t>
      </w:r>
    </w:p>
    <w:p w:rsidR="006F69BB" w:rsidRDefault="006F69BB" w:rsidP="006F69BB">
      <w:pPr>
        <w:pStyle w:val="B1"/>
      </w:pPr>
      <w:r>
        <w:t>-</w:t>
      </w:r>
      <w:r>
        <w:tab/>
        <w:t>Q</w:t>
      </w:r>
      <w:r w:rsidRPr="004870F9">
        <w:t xml:space="preserve">uality of </w:t>
      </w:r>
      <w:r>
        <w:t>S</w:t>
      </w:r>
      <w:r w:rsidRPr="004870F9">
        <w:t>ervice.</w:t>
      </w:r>
    </w:p>
    <w:p w:rsidR="00AF7501" w:rsidRPr="00AF7501" w:rsidRDefault="00AF7501" w:rsidP="00AF7501">
      <w:pPr>
        <w:rPr>
          <w:rFonts w:eastAsia="MS Mincho"/>
        </w:rPr>
      </w:pPr>
      <w:r w:rsidRPr="00AF7501">
        <w:rPr>
          <w:rFonts w:eastAsia="MS Mincho"/>
        </w:rPr>
        <w:t>The Evolved Packet Core shall support the following for fixed access:</w:t>
      </w:r>
    </w:p>
    <w:p w:rsidR="00AF7501" w:rsidRPr="00AF7501" w:rsidRDefault="00AF7501" w:rsidP="00AF7501">
      <w:pPr>
        <w:pStyle w:val="B1"/>
      </w:pPr>
      <w:r>
        <w:t>-</w:t>
      </w:r>
      <w:r>
        <w:tab/>
      </w:r>
      <w:r w:rsidRPr="00AF7501">
        <w:t>policy management,</w:t>
      </w:r>
    </w:p>
    <w:p w:rsidR="00B14DCC" w:rsidRDefault="00AF7501" w:rsidP="00AF7501">
      <w:pPr>
        <w:pStyle w:val="B1"/>
      </w:pPr>
      <w:r>
        <w:t>-</w:t>
      </w:r>
      <w:r>
        <w:tab/>
      </w:r>
      <w:r w:rsidRPr="00AF7501">
        <w:t>authentication for WLAN terminals and fixed devices,</w:t>
      </w:r>
    </w:p>
    <w:p w:rsidR="00AF7501" w:rsidRPr="00AF7501" w:rsidRDefault="00AF7501" w:rsidP="00AF7501">
      <w:pPr>
        <w:pStyle w:val="B1"/>
      </w:pPr>
      <w:r>
        <w:t>-</w:t>
      </w:r>
      <w:r>
        <w:tab/>
      </w:r>
      <w:r w:rsidRPr="00AF7501">
        <w:t>charging</w:t>
      </w:r>
    </w:p>
    <w:p w:rsidR="00432E0B" w:rsidRDefault="00432E0B" w:rsidP="00AF7501">
      <w:pPr>
        <w:rPr>
          <w:rFonts w:eastAsia="MS Mincho"/>
        </w:rPr>
      </w:pPr>
      <w:r w:rsidRPr="00432E0B">
        <w:rPr>
          <w:rFonts w:eastAsia="MS Mincho"/>
        </w:rPr>
        <w:t>The EPS shall be capable to set operator policies to support simultaneous access to PLMN services and traffic offloading to the fixed network.</w:t>
      </w:r>
    </w:p>
    <w:p w:rsidR="00B14DCC" w:rsidRDefault="00432E0B" w:rsidP="00432E0B">
      <w:pPr>
        <w:rPr>
          <w:rFonts w:eastAsia="MS Mincho"/>
          <w:lang w:val="en-US"/>
        </w:rPr>
      </w:pPr>
      <w:r>
        <w:rPr>
          <w:rFonts w:eastAsia="MS Mincho"/>
        </w:rPr>
        <w:t>I</w:t>
      </w:r>
      <w:r w:rsidRPr="00D4155E">
        <w:rPr>
          <w:rFonts w:eastAsia="MS Mincho"/>
        </w:rPr>
        <w:t xml:space="preserve">nterworking </w:t>
      </w:r>
      <w:r>
        <w:rPr>
          <w:rFonts w:eastAsia="MS Mincho"/>
        </w:rPr>
        <w:t>shall support</w:t>
      </w:r>
      <w:r w:rsidRPr="00D4155E">
        <w:rPr>
          <w:rFonts w:eastAsia="MS Mincho"/>
        </w:rPr>
        <w:t xml:space="preserve"> the following scenarios</w:t>
      </w:r>
      <w:r w:rsidRPr="00D632DA">
        <w:rPr>
          <w:rFonts w:eastAsia="MS Mincho"/>
          <w:lang w:val="en-US"/>
        </w:rPr>
        <w:t>:</w:t>
      </w:r>
    </w:p>
    <w:p w:rsidR="00432E0B" w:rsidRPr="00880B82" w:rsidRDefault="00432E0B" w:rsidP="00432E0B">
      <w:pPr>
        <w:pStyle w:val="B1"/>
      </w:pPr>
      <w:r>
        <w:tab/>
        <w:t>W</w:t>
      </w:r>
      <w:r w:rsidRPr="00880B82">
        <w:t>hen traffic is routed via EPC</w:t>
      </w:r>
    </w:p>
    <w:p w:rsidR="00432E0B" w:rsidRPr="00D632DA" w:rsidRDefault="00432E0B" w:rsidP="00432E0B">
      <w:pPr>
        <w:pStyle w:val="B1"/>
      </w:pPr>
      <w:r>
        <w:t>-</w:t>
      </w:r>
      <w:r>
        <w:tab/>
      </w:r>
      <w:r w:rsidRPr="00D632DA">
        <w:t>When H(e)NB is being used and</w:t>
      </w:r>
      <w:r w:rsidR="00B14DCC">
        <w:t xml:space="preserve"> </w:t>
      </w:r>
      <w:r w:rsidRPr="00D632DA">
        <w:t>traffic is offloaded in the local wireline network</w:t>
      </w:r>
    </w:p>
    <w:p w:rsidR="00432E0B" w:rsidRPr="00D632DA" w:rsidRDefault="00432E0B" w:rsidP="00432E0B">
      <w:pPr>
        <w:pStyle w:val="B1"/>
      </w:pPr>
      <w:r>
        <w:t>-</w:t>
      </w:r>
      <w:r>
        <w:tab/>
      </w:r>
      <w:r w:rsidRPr="00D632DA">
        <w:t>When WLAN is being used and</w:t>
      </w:r>
      <w:r w:rsidR="00B14DCC">
        <w:t xml:space="preserve"> </w:t>
      </w:r>
      <w:r w:rsidRPr="00D632DA">
        <w:t>traffic is offloaded in the local wireline network (i.e. non-seamless WLAN offloading)</w:t>
      </w:r>
    </w:p>
    <w:p w:rsidR="006F69BB" w:rsidRDefault="006F69BB" w:rsidP="006F69BB">
      <w:r>
        <w:t xml:space="preserve">Additionally the </w:t>
      </w:r>
      <w:r w:rsidRPr="004870F9">
        <w:t xml:space="preserve">Evolved Packet System </w:t>
      </w:r>
      <w:r w:rsidRPr="004870F9">
        <w:rPr>
          <w:rFonts w:hint="eastAsia"/>
        </w:rPr>
        <w:t xml:space="preserve">shall </w:t>
      </w:r>
      <w:r>
        <w:t>be able:</w:t>
      </w:r>
    </w:p>
    <w:p w:rsidR="006F69BB" w:rsidRPr="004870F9" w:rsidDel="00671EC2" w:rsidRDefault="006F69BB" w:rsidP="006F69BB">
      <w:pPr>
        <w:pStyle w:val="B1"/>
      </w:pPr>
      <w:r>
        <w:t>-</w:t>
      </w:r>
      <w:r>
        <w:tab/>
        <w:t xml:space="preserve">to minimize </w:t>
      </w:r>
      <w:r w:rsidRPr="004870F9">
        <w:t>QoS and Policy management</w:t>
      </w:r>
      <w:r w:rsidRPr="004870F9">
        <w:rPr>
          <w:rFonts w:hint="eastAsia"/>
        </w:rPr>
        <w:t xml:space="preserve"> </w:t>
      </w:r>
      <w:r>
        <w:t>signalling overhead while interworking</w:t>
      </w:r>
      <w:r w:rsidRPr="0060680F">
        <w:t xml:space="preserve"> </w:t>
      </w:r>
      <w:r w:rsidRPr="004870F9">
        <w:t>between the fixed access and Evolved Packet Core.</w:t>
      </w:r>
    </w:p>
    <w:p w:rsidR="006F69BB" w:rsidRDefault="006F69BB" w:rsidP="006F69BB">
      <w:pPr>
        <w:pStyle w:val="B1"/>
        <w:overflowPunct/>
        <w:autoSpaceDE/>
        <w:autoSpaceDN/>
        <w:adjustRightInd/>
        <w:textAlignment w:val="auto"/>
      </w:pPr>
      <w:r>
        <w:t>-</w:t>
      </w:r>
      <w:r>
        <w:tab/>
        <w:t>to route different simultaneously active PDN connections through different accesses</w:t>
      </w:r>
      <w:r w:rsidRPr="00581DD1">
        <w:t xml:space="preserve"> </w:t>
      </w:r>
      <w:r>
        <w:t>while interworking</w:t>
      </w:r>
      <w:r w:rsidRPr="0060680F">
        <w:t xml:space="preserve"> </w:t>
      </w:r>
      <w:r w:rsidRPr="004870F9">
        <w:t>between the fixed access and Evolved Packet Core.</w:t>
      </w:r>
    </w:p>
    <w:p w:rsidR="006F69BB" w:rsidRPr="004870F9" w:rsidDel="00671EC2" w:rsidRDefault="006F69BB" w:rsidP="006F69BB">
      <w:pPr>
        <w:pStyle w:val="B1"/>
      </w:pPr>
      <w:r>
        <w:t>-</w:t>
      </w:r>
      <w:r>
        <w:tab/>
        <w:t>to route different IP flows belonging to the same PDN connection through different accesses</w:t>
      </w:r>
      <w:r w:rsidRPr="00581DD1">
        <w:t xml:space="preserve"> </w:t>
      </w:r>
      <w:r>
        <w:t>while interworking</w:t>
      </w:r>
      <w:r w:rsidRPr="0060680F">
        <w:t xml:space="preserve"> </w:t>
      </w:r>
      <w:r w:rsidRPr="004870F9">
        <w:t>between the fixed access and Evolved Packet Core.</w:t>
      </w:r>
    </w:p>
    <w:p w:rsidR="006F69BB" w:rsidRDefault="006F69BB" w:rsidP="006F69BB">
      <w:r>
        <w:t>The requirements for mobility in chapter 7.1.3 apply also to interworking</w:t>
      </w:r>
      <w:r w:rsidRPr="0060680F">
        <w:t xml:space="preserve"> </w:t>
      </w:r>
      <w:r w:rsidRPr="004870F9">
        <w:t>between the fixed access and Evolved Packet Core</w:t>
      </w:r>
      <w:r>
        <w:t>.</w:t>
      </w:r>
    </w:p>
    <w:p w:rsidR="007B1FD8" w:rsidRDefault="007B1FD8" w:rsidP="007B1FD8">
      <w:pPr>
        <w:pStyle w:val="2"/>
      </w:pPr>
      <w:bookmarkStart w:id="17" w:name="_Toc27761964"/>
      <w:r>
        <w:t>5.2</w:t>
      </w:r>
      <w:r>
        <w:tab/>
        <w:t xml:space="preserve">Requirements for Fixed </w:t>
      </w:r>
      <w:smartTag w:uri="urn:schemas-microsoft-com:office:smarttags" w:element="place">
        <w:r>
          <w:t>Mobile</w:t>
        </w:r>
      </w:smartTag>
      <w:r>
        <w:t xml:space="preserve"> Convergence</w:t>
      </w:r>
      <w:bookmarkEnd w:id="17"/>
    </w:p>
    <w:p w:rsidR="007B1FD8" w:rsidRPr="003C2FED" w:rsidRDefault="007B1FD8" w:rsidP="007B1FD8">
      <w:r w:rsidRPr="00B52FA9">
        <w:t>The Evolved Packet System shall be able to accommo</w:t>
      </w:r>
      <w:r>
        <w:t xml:space="preserve">date fixed access systems </w:t>
      </w:r>
      <w:r w:rsidRPr="00B52FA9">
        <w:t xml:space="preserve">to provide </w:t>
      </w:r>
      <w:r>
        <w:t>services</w:t>
      </w:r>
      <w:r w:rsidRPr="00B52FA9">
        <w:t xml:space="preserve"> over </w:t>
      </w:r>
      <w:r>
        <w:t xml:space="preserve">a </w:t>
      </w:r>
      <w:r w:rsidRPr="00B52FA9">
        <w:t xml:space="preserve">converged </w:t>
      </w:r>
      <w:r>
        <w:t>network supporting both fixed and mobile accesses.</w:t>
      </w:r>
      <w:r w:rsidR="007F4AD4">
        <w:t xml:space="preserve"> </w:t>
      </w:r>
      <w:r w:rsidRPr="001311DC">
        <w:t xml:space="preserve">The </w:t>
      </w:r>
      <w:r>
        <w:t>Evolved Packet System</w:t>
      </w:r>
      <w:r w:rsidRPr="001311DC">
        <w:t xml:space="preserve"> </w:t>
      </w:r>
      <w:r>
        <w:rPr>
          <w:rFonts w:hint="eastAsia"/>
        </w:rPr>
        <w:t xml:space="preserve">shall </w:t>
      </w:r>
      <w:r>
        <w:t xml:space="preserve">support common functions (e.g. for policy management, accounting) when a single </w:t>
      </w:r>
      <w:r w:rsidR="00432E0B">
        <w:t>o</w:t>
      </w:r>
      <w:r>
        <w:t>perator operates both fixed and mobile accesses.</w:t>
      </w:r>
    </w:p>
    <w:p w:rsidR="007B1FD8" w:rsidRDefault="007B1FD8" w:rsidP="007B1FD8">
      <w:r w:rsidRPr="001311DC">
        <w:t xml:space="preserve">The </w:t>
      </w:r>
      <w:r>
        <w:t>Evolved Packet System</w:t>
      </w:r>
      <w:r w:rsidRPr="001311DC">
        <w:t xml:space="preserve"> </w:t>
      </w:r>
      <w:r>
        <w:rPr>
          <w:rFonts w:hint="eastAsia"/>
        </w:rPr>
        <w:t xml:space="preserve">shall </w:t>
      </w:r>
      <w:r>
        <w:t>be capable of providing an equivalent experience to users consuming converged services on different accesses, subject to different accesses capabilities.</w:t>
      </w:r>
    </w:p>
    <w:p w:rsidR="00432E0B" w:rsidRDefault="007B1FD8" w:rsidP="007B1FD8">
      <w:r w:rsidRPr="001311DC">
        <w:t xml:space="preserve">The </w:t>
      </w:r>
      <w:r>
        <w:t>Evolved Packet System</w:t>
      </w:r>
      <w:r w:rsidRPr="001311DC">
        <w:t xml:space="preserve"> </w:t>
      </w:r>
      <w:r>
        <w:rPr>
          <w:rFonts w:hint="eastAsia"/>
        </w:rPr>
        <w:t xml:space="preserve">shall </w:t>
      </w:r>
      <w:r w:rsidR="00432E0B">
        <w:t>provide the following, while providing converged services:</w:t>
      </w:r>
    </w:p>
    <w:p w:rsidR="007B1FD8" w:rsidRDefault="00432E0B" w:rsidP="00432E0B">
      <w:pPr>
        <w:pStyle w:val="B1"/>
      </w:pPr>
      <w:r>
        <w:t>-</w:t>
      </w:r>
      <w:r>
        <w:tab/>
      </w:r>
      <w:r w:rsidR="007B1FD8">
        <w:t>common operational and management procedures</w:t>
      </w:r>
      <w:r>
        <w:t>,</w:t>
      </w:r>
    </w:p>
    <w:p w:rsidR="00B14DCC" w:rsidRDefault="00432E0B" w:rsidP="00432E0B">
      <w:pPr>
        <w:pStyle w:val="B1"/>
      </w:pPr>
      <w:r>
        <w:t>-</w:t>
      </w:r>
      <w:r>
        <w:tab/>
        <w:t>common subscriber profiles,</w:t>
      </w:r>
    </w:p>
    <w:p w:rsidR="00432E0B" w:rsidRDefault="00432E0B" w:rsidP="00432E0B">
      <w:pPr>
        <w:pStyle w:val="B1"/>
      </w:pPr>
      <w:r>
        <w:t>-</w:t>
      </w:r>
      <w:r>
        <w:tab/>
        <w:t>common services profiles,</w:t>
      </w:r>
    </w:p>
    <w:p w:rsidR="00B14DCC" w:rsidRDefault="00432E0B" w:rsidP="00432E0B">
      <w:pPr>
        <w:pStyle w:val="B1"/>
      </w:pPr>
      <w:r>
        <w:t>-</w:t>
      </w:r>
      <w:r>
        <w:tab/>
        <w:t>common charging procedures (e.g. a common post-paid bill).</w:t>
      </w:r>
    </w:p>
    <w:p w:rsidR="007B1FD8" w:rsidRDefault="007B1FD8" w:rsidP="00432E0B">
      <w:r w:rsidRPr="001311DC">
        <w:t xml:space="preserve">The </w:t>
      </w:r>
      <w:r>
        <w:t>Evolved Packet System</w:t>
      </w:r>
      <w:r w:rsidRPr="001311DC">
        <w:t xml:space="preserve"> </w:t>
      </w:r>
      <w:r>
        <w:t>should optimize QoS and Policy management.</w:t>
      </w:r>
    </w:p>
    <w:p w:rsidR="00514035" w:rsidRDefault="007B1FD8" w:rsidP="00514035">
      <w:r>
        <w:t xml:space="preserve">The requirements for mobility in clause 7.1.3 of this specification also apply to a </w:t>
      </w:r>
      <w:r w:rsidRPr="00B52FA9">
        <w:t xml:space="preserve">converged </w:t>
      </w:r>
      <w:r>
        <w:t>network supporting both fixed and mobile accesses.</w:t>
      </w:r>
    </w:p>
    <w:p w:rsidR="004B1C40" w:rsidRDefault="004B1C40" w:rsidP="004B1C40">
      <w:r>
        <w:t>The Evolved Packet System shall support requests for allocation and enforcement of QoS for layer 2 and layer 3 in fixed broadband networks as defined in [27].</w:t>
      </w:r>
    </w:p>
    <w:p w:rsidR="004B1C40" w:rsidRDefault="004B1C40" w:rsidP="004B1C40">
      <w:r>
        <w:t>The Evolved Packet System shall support operator network policies for application sessions to request QoS in fixed broadband networks as defined in [27].</w:t>
      </w:r>
    </w:p>
    <w:p w:rsidR="004B1C40" w:rsidRDefault="004B1C40" w:rsidP="004B1C40">
      <w:r>
        <w:t>The Evolved Packet System shall support user requests for authorization of QoS for application sessions in fixed broadband access network as defined in [27].</w:t>
      </w:r>
    </w:p>
    <w:p w:rsidR="004B1C40" w:rsidRDefault="004B1C40" w:rsidP="004B1C40">
      <w:r>
        <w:t>The Evolved Packet System shall support policy management for QoS attributes of fixed broadband access network services (e.g. voice, VPN, IPTV) as defined in [28].</w:t>
      </w:r>
    </w:p>
    <w:p w:rsidR="004B1C40" w:rsidRDefault="004B1C40" w:rsidP="004B1C40">
      <w:r>
        <w:t>The Evolved Packet System shall support policy management for unicast and multicast traffic for fixed devices and IPTV services in fixed broadband access network as defined in</w:t>
      </w:r>
      <w:r w:rsidR="00B14DCC">
        <w:t xml:space="preserve"> </w:t>
      </w:r>
      <w:r>
        <w:t>[27].</w:t>
      </w:r>
    </w:p>
    <w:p w:rsidR="00514035" w:rsidRDefault="00514035" w:rsidP="00514035">
      <w:pPr>
        <w:pStyle w:val="2"/>
      </w:pPr>
      <w:bookmarkStart w:id="18" w:name="_Toc27761965"/>
      <w:r>
        <w:t>5.3</w:t>
      </w:r>
      <w:r>
        <w:tab/>
        <w:t>Requirements for Interworking with Data Application Providers</w:t>
      </w:r>
      <w:bookmarkEnd w:id="18"/>
    </w:p>
    <w:p w:rsidR="00B14DCC" w:rsidRDefault="00514035" w:rsidP="00514035">
      <w:r w:rsidRPr="0087379D">
        <w:t>The Evolved Packet System shall support the following interworking scenarios between a mobile operator and data application providers:</w:t>
      </w:r>
    </w:p>
    <w:p w:rsidR="00514035" w:rsidRPr="0087379D" w:rsidRDefault="00514035" w:rsidP="00514035">
      <w:pPr>
        <w:pStyle w:val="B1"/>
      </w:pPr>
      <w:r>
        <w:t>-</w:t>
      </w:r>
      <w:r>
        <w:tab/>
      </w:r>
      <w:r w:rsidRPr="0087379D">
        <w:t>Scenario #1: access/IP connectivity and non-IMS/non-OSA based data applications provided by the same mobile operator</w:t>
      </w:r>
    </w:p>
    <w:p w:rsidR="00AD4D45" w:rsidRDefault="00514035" w:rsidP="00AD4D45">
      <w:pPr>
        <w:pStyle w:val="B1"/>
      </w:pPr>
      <w:r>
        <w:t>-</w:t>
      </w:r>
      <w:r>
        <w:tab/>
      </w:r>
      <w:r w:rsidRPr="0087379D">
        <w:t>Scenario #2: collaboration between mobile operator providing access/IP connectivity and non-IMS/non-OSA based data applications provided by 3rd party providers</w:t>
      </w:r>
    </w:p>
    <w:p w:rsidR="00AD4D45" w:rsidRPr="002757DF" w:rsidRDefault="00AD4D45" w:rsidP="00F43F04">
      <w:pPr>
        <w:pStyle w:val="B1"/>
      </w:pPr>
      <w:r>
        <w:t>-</w:t>
      </w:r>
      <w:r>
        <w:tab/>
      </w:r>
      <w:r w:rsidRPr="002757DF">
        <w:t>Scenario #3: no collaboration between mobile operator providing access/IP connectivity and non-IMS/non-OSA based data applications provided by 3</w:t>
      </w:r>
      <w:r w:rsidRPr="002757DF">
        <w:rPr>
          <w:vertAlign w:val="superscript"/>
        </w:rPr>
        <w:t>rd</w:t>
      </w:r>
      <w:r w:rsidRPr="002757DF">
        <w:t xml:space="preserve"> party providers</w:t>
      </w:r>
    </w:p>
    <w:p w:rsidR="00514035" w:rsidRPr="0087379D" w:rsidRDefault="00514035" w:rsidP="00514035">
      <w:r w:rsidRPr="0087379D">
        <w:t xml:space="preserve">The Evolved Packet System shall support </w:t>
      </w:r>
      <w:r w:rsidR="00AD4D45">
        <w:t>all</w:t>
      </w:r>
      <w:r w:rsidR="00AD4D45" w:rsidRPr="0087379D">
        <w:t xml:space="preserve"> </w:t>
      </w:r>
      <w:r w:rsidRPr="0087379D">
        <w:t>scenarios in non-roaming and roaming configurations.</w:t>
      </w:r>
    </w:p>
    <w:p w:rsidR="00B14DCC" w:rsidRDefault="00514035" w:rsidP="00514035">
      <w:r w:rsidRPr="0087379D">
        <w:t xml:space="preserve">The Evolved Packet System shall support </w:t>
      </w:r>
      <w:r w:rsidR="00AD4D45">
        <w:t>all</w:t>
      </w:r>
      <w:r w:rsidR="00AD4D45" w:rsidRPr="0087379D">
        <w:t xml:space="preserve"> </w:t>
      </w:r>
      <w:r w:rsidRPr="0087379D">
        <w:t>scenarios for home routed and local breakout roaming traffic</w:t>
      </w:r>
      <w:r w:rsidR="00F22939">
        <w:t xml:space="preserve"> except for authentication and authorization as identified below</w:t>
      </w:r>
      <w:r w:rsidRPr="0087379D">
        <w:t>.</w:t>
      </w:r>
    </w:p>
    <w:p w:rsidR="00B14DCC" w:rsidRDefault="00514035" w:rsidP="00514035">
      <w:r w:rsidRPr="0087379D">
        <w:t>For scenario#2, the Evolved Packet System shall enable 3rd party data applications to rely on security derived from the security provided by the operator.</w:t>
      </w:r>
    </w:p>
    <w:p w:rsidR="00514035" w:rsidRPr="0087379D" w:rsidRDefault="00514035" w:rsidP="00514035">
      <w:r w:rsidRPr="0087379D">
        <w:t>For scenario#2, the Evolved Packet System shall support authorization and allocation of resources on 3GPP accesses for 3rd party data applications.</w:t>
      </w:r>
      <w:r w:rsidR="00F22939">
        <w:t xml:space="preserve"> The home network performs authentication and authorisation in the</w:t>
      </w:r>
      <w:r w:rsidR="00F22939" w:rsidRPr="00514035">
        <w:t xml:space="preserve"> local-breakout </w:t>
      </w:r>
      <w:r w:rsidR="00F22939">
        <w:t xml:space="preserve">roaming </w:t>
      </w:r>
      <w:r w:rsidR="00F22939" w:rsidRPr="00514035">
        <w:t>scenario</w:t>
      </w:r>
      <w:r w:rsidR="00F22939">
        <w:t>.</w:t>
      </w:r>
    </w:p>
    <w:p w:rsidR="00AD4D45" w:rsidRDefault="00514035" w:rsidP="00AD4D45">
      <w:r w:rsidRPr="0087379D">
        <w:t xml:space="preserve">The Evolved Packet System shall support policy control interactions between a mobile operator and data applications for </w:t>
      </w:r>
      <w:r w:rsidR="00AD4D45">
        <w:t>all</w:t>
      </w:r>
      <w:r w:rsidR="00AD4D45" w:rsidRPr="0087379D">
        <w:t xml:space="preserve"> </w:t>
      </w:r>
      <w:r w:rsidRPr="0087379D">
        <w:t>scenarios triggered by application layer signalling or by user plane traffic.</w:t>
      </w:r>
    </w:p>
    <w:p w:rsidR="00B14DCC" w:rsidRDefault="00AD4D45" w:rsidP="00AD4D45">
      <w:r w:rsidRPr="002757DF">
        <w:t>For scenario #3, the Evolved Packet System shall support UE initiated requests for prioritised traffic handling</w:t>
      </w:r>
      <w:r>
        <w:t xml:space="preserve"> </w:t>
      </w:r>
      <w:r w:rsidRPr="00631A8B">
        <w:t>through authorisation and allocation of resources on 3GPP access for 3</w:t>
      </w:r>
      <w:r w:rsidRPr="00631A8B">
        <w:rPr>
          <w:vertAlign w:val="superscript"/>
        </w:rPr>
        <w:t>rd</w:t>
      </w:r>
      <w:r w:rsidRPr="00631A8B">
        <w:t xml:space="preserve"> party data applications.</w:t>
      </w:r>
      <w:r>
        <w:t xml:space="preserve"> T</w:t>
      </w:r>
      <w:r w:rsidRPr="002757DF">
        <w:t>he Evolved Packet System shall revert to normal traffic handling if the request is n</w:t>
      </w:r>
      <w:r>
        <w:t xml:space="preserve">ot confirmed by the UE within a specified preview </w:t>
      </w:r>
      <w:r w:rsidRPr="002757DF">
        <w:t>period.</w:t>
      </w:r>
    </w:p>
    <w:p w:rsidR="00514035" w:rsidRDefault="00514035" w:rsidP="00514035">
      <w:pPr>
        <w:rPr>
          <w:sz w:val="24"/>
          <w:szCs w:val="24"/>
        </w:rPr>
      </w:pPr>
      <w:r w:rsidRPr="0087379D">
        <w:t xml:space="preserve">The Evolved Packet System shall support online and offline charging models (e.g., user pays, application provider pays, etc.) for </w:t>
      </w:r>
      <w:r w:rsidR="00AD4D45">
        <w:t xml:space="preserve">all </w:t>
      </w:r>
      <w:r w:rsidRPr="0087379D">
        <w:t>scenarios.</w:t>
      </w:r>
    </w:p>
    <w:p w:rsidR="00B14DCC" w:rsidRDefault="00447C0F" w:rsidP="00514035">
      <w:pPr>
        <w:pStyle w:val="1"/>
      </w:pPr>
      <w:bookmarkStart w:id="19" w:name="_Toc27761966"/>
      <w:r>
        <w:t>6</w:t>
      </w:r>
      <w:r>
        <w:tab/>
      </w:r>
      <w:r w:rsidRPr="00447C0F">
        <w:t>Basic capabilities</w:t>
      </w:r>
      <w:bookmarkEnd w:id="19"/>
    </w:p>
    <w:p w:rsidR="001B6166" w:rsidRDefault="001B6166" w:rsidP="001B6166">
      <w:pPr>
        <w:pStyle w:val="2"/>
      </w:pPr>
      <w:bookmarkStart w:id="20" w:name="_Toc27761967"/>
      <w:r>
        <w:t>6.1</w:t>
      </w:r>
      <w:r>
        <w:tab/>
        <w:t>Support of IP traffic</w:t>
      </w:r>
      <w:bookmarkEnd w:id="20"/>
    </w:p>
    <w:p w:rsidR="001B6166" w:rsidRPr="002B6A97" w:rsidRDefault="001B6166" w:rsidP="00EC6C67">
      <w:pPr>
        <w:pStyle w:val="3"/>
        <w:rPr>
          <w:lang w:eastAsia="zh-CN"/>
        </w:rPr>
      </w:pPr>
      <w:bookmarkStart w:id="21" w:name="_Toc27761968"/>
      <w:r w:rsidRPr="002B6A97">
        <w:rPr>
          <w:lang w:eastAsia="zh-CN"/>
        </w:rPr>
        <w:t>6.1.1</w:t>
      </w:r>
      <w:r w:rsidRPr="002B6A97">
        <w:rPr>
          <w:lang w:eastAsia="zh-CN"/>
        </w:rPr>
        <w:tab/>
        <w:t>Support of increased IP traffic demand</w:t>
      </w:r>
      <w:bookmarkEnd w:id="21"/>
    </w:p>
    <w:p w:rsidR="00B14DCC" w:rsidRDefault="001B6166" w:rsidP="001B6166">
      <w:r>
        <w:t xml:space="preserve">The </w:t>
      </w:r>
      <w:r w:rsidR="00812583">
        <w:t>Evolved Packet System</w:t>
      </w:r>
      <w:r>
        <w:t xml:space="preserve"> shall be able to provide guaranteed QoS for services and use the resources of the </w:t>
      </w:r>
      <w:r w:rsidR="00812583">
        <w:t>Evolved Packet System</w:t>
      </w:r>
      <w:r>
        <w:t xml:space="preserve"> with high efficiency i.e. ensure that quality conditions for a particular communication are fulfilled without deterioration between the communicating end-points.</w:t>
      </w:r>
    </w:p>
    <w:p w:rsidR="001B6166" w:rsidRPr="00EC6C67" w:rsidRDefault="001B6166" w:rsidP="001B6166">
      <w:pPr>
        <w:pStyle w:val="3"/>
        <w:rPr>
          <w:lang w:eastAsia="zh-CN"/>
        </w:rPr>
      </w:pPr>
      <w:bookmarkStart w:id="22" w:name="_Toc27761969"/>
      <w:r w:rsidRPr="00EC6C67">
        <w:rPr>
          <w:lang w:eastAsia="zh-CN"/>
        </w:rPr>
        <w:t>6.1.2</w:t>
      </w:r>
      <w:r w:rsidRPr="00EC6C67">
        <w:rPr>
          <w:lang w:eastAsia="zh-CN"/>
        </w:rPr>
        <w:tab/>
      </w:r>
      <w:r w:rsidR="00B02826">
        <w:rPr>
          <w:lang w:eastAsia="zh-CN"/>
        </w:rPr>
        <w:t>Void</w:t>
      </w:r>
      <w:bookmarkEnd w:id="22"/>
    </w:p>
    <w:p w:rsidR="00EC6C67" w:rsidRPr="00316C4A" w:rsidRDefault="00EC6C67" w:rsidP="00EC6C67">
      <w:pPr>
        <w:pStyle w:val="3"/>
        <w:rPr>
          <w:lang w:eastAsia="zh-CN"/>
        </w:rPr>
      </w:pPr>
      <w:bookmarkStart w:id="23" w:name="_Toc27761970"/>
      <w:r w:rsidRPr="00316C4A">
        <w:rPr>
          <w:lang w:eastAsia="zh-CN"/>
        </w:rPr>
        <w:t>6.1.3</w:t>
      </w:r>
      <w:r w:rsidRPr="00316C4A">
        <w:rPr>
          <w:lang w:eastAsia="zh-CN"/>
        </w:rPr>
        <w:tab/>
      </w:r>
      <w:r w:rsidR="00B02826">
        <w:rPr>
          <w:lang w:eastAsia="zh-CN"/>
        </w:rPr>
        <w:t>Void</w:t>
      </w:r>
      <w:bookmarkEnd w:id="23"/>
    </w:p>
    <w:p w:rsidR="00EC6C67" w:rsidRPr="00316C4A" w:rsidRDefault="00EC6C67" w:rsidP="00EC6C67">
      <w:pPr>
        <w:pStyle w:val="3"/>
        <w:rPr>
          <w:rFonts w:hint="eastAsia"/>
          <w:lang w:eastAsia="zh-CN"/>
        </w:rPr>
      </w:pPr>
      <w:bookmarkStart w:id="24" w:name="_Toc27761971"/>
      <w:r w:rsidRPr="00316C4A">
        <w:rPr>
          <w:rFonts w:hint="eastAsia"/>
          <w:lang w:eastAsia="zh-CN"/>
        </w:rPr>
        <w:t>6.1.</w:t>
      </w:r>
      <w:r w:rsidRPr="00316C4A">
        <w:rPr>
          <w:lang w:eastAsia="zh-CN"/>
        </w:rPr>
        <w:t>4</w:t>
      </w:r>
      <w:r w:rsidRPr="00316C4A">
        <w:rPr>
          <w:lang w:eastAsia="zh-CN"/>
        </w:rPr>
        <w:tab/>
      </w:r>
      <w:r w:rsidRPr="00316C4A">
        <w:rPr>
          <w:rFonts w:hint="eastAsia"/>
          <w:lang w:eastAsia="zh-CN"/>
        </w:rPr>
        <w:t>Support of basic IP connectivity</w:t>
      </w:r>
      <w:bookmarkEnd w:id="24"/>
    </w:p>
    <w:p w:rsidR="00EC6C67" w:rsidRDefault="00EC6C67" w:rsidP="00EC6C67">
      <w:pPr>
        <w:rPr>
          <w:lang w:eastAsia="zh-CN"/>
        </w:rPr>
      </w:pPr>
      <w:r>
        <w:rPr>
          <w:lang w:eastAsia="zh-CN"/>
        </w:rPr>
        <w:t xml:space="preserve">Following registration on the network, the </w:t>
      </w:r>
      <w:r w:rsidR="00812583">
        <w:rPr>
          <w:lang w:eastAsia="zh-CN"/>
        </w:rPr>
        <w:t>Evolved Packet System</w:t>
      </w:r>
      <w:r>
        <w:rPr>
          <w:lang w:eastAsia="zh-CN"/>
        </w:rPr>
        <w:t xml:space="preserve"> shall maintain an IP connectivity with the UE. Following </w:t>
      </w:r>
      <w:r w:rsidR="00595518">
        <w:rPr>
          <w:lang w:eastAsia="zh-CN"/>
        </w:rPr>
        <w:t>registration,</w:t>
      </w:r>
      <w:r>
        <w:rPr>
          <w:lang w:eastAsia="zh-CN"/>
        </w:rPr>
        <w:t xml:space="preserve"> it shall be possible for an UE to send and receive IP packets.</w:t>
      </w:r>
    </w:p>
    <w:p w:rsidR="00EC6C67" w:rsidRPr="00316C4A" w:rsidRDefault="00EC6C67" w:rsidP="00EC6C67">
      <w:pPr>
        <w:pStyle w:val="3"/>
        <w:rPr>
          <w:rFonts w:hint="eastAsia"/>
          <w:lang w:eastAsia="zh-CN"/>
        </w:rPr>
      </w:pPr>
      <w:bookmarkStart w:id="25" w:name="_Toc27761972"/>
      <w:r w:rsidRPr="00316C4A">
        <w:rPr>
          <w:rFonts w:hint="eastAsia"/>
          <w:lang w:eastAsia="zh-CN"/>
        </w:rPr>
        <w:t>6.1.</w:t>
      </w:r>
      <w:r w:rsidRPr="00316C4A">
        <w:rPr>
          <w:lang w:eastAsia="zh-CN"/>
        </w:rPr>
        <w:t>5</w:t>
      </w:r>
      <w:r w:rsidRPr="00316C4A">
        <w:rPr>
          <w:rFonts w:hint="eastAsia"/>
          <w:lang w:eastAsia="zh-CN"/>
        </w:rPr>
        <w:t xml:space="preserve"> </w:t>
      </w:r>
      <w:r w:rsidRPr="00316C4A">
        <w:rPr>
          <w:lang w:eastAsia="zh-CN"/>
        </w:rPr>
        <w:tab/>
      </w:r>
      <w:r w:rsidRPr="00316C4A">
        <w:rPr>
          <w:rFonts w:hint="eastAsia"/>
          <w:lang w:eastAsia="zh-CN"/>
        </w:rPr>
        <w:t>Support of IP multicast service</w:t>
      </w:r>
      <w:bookmarkEnd w:id="25"/>
    </w:p>
    <w:p w:rsidR="00EC6C67" w:rsidRPr="00316C4A" w:rsidRDefault="00EC6C67" w:rsidP="00EC6C67">
      <w:pPr>
        <w:rPr>
          <w:lang w:eastAsia="zh-CN"/>
        </w:rPr>
      </w:pPr>
      <w:r w:rsidRPr="00316C4A">
        <w:rPr>
          <w:rFonts w:hint="eastAsia"/>
          <w:lang w:val="en-US" w:eastAsia="zh-CN"/>
        </w:rPr>
        <w:t xml:space="preserve">The </w:t>
      </w:r>
      <w:r w:rsidR="00812583">
        <w:rPr>
          <w:rFonts w:hint="eastAsia"/>
          <w:lang w:val="en-US" w:eastAsia="zh-CN"/>
        </w:rPr>
        <w:t>Evolved Packet System</w:t>
      </w:r>
      <w:r w:rsidRPr="00316C4A">
        <w:rPr>
          <w:rFonts w:hint="eastAsia"/>
          <w:lang w:val="en-US" w:eastAsia="zh-CN"/>
        </w:rPr>
        <w:t xml:space="preserve"> shall support IP multicast service.</w:t>
      </w:r>
    </w:p>
    <w:p w:rsidR="00EC6C67" w:rsidRPr="002B6A97" w:rsidRDefault="00EC6C67" w:rsidP="003B01A3">
      <w:pPr>
        <w:pStyle w:val="2"/>
        <w:rPr>
          <w:rFonts w:eastAsia="MS Mincho"/>
        </w:rPr>
      </w:pPr>
      <w:bookmarkStart w:id="26" w:name="_Toc27761973"/>
      <w:r w:rsidRPr="002B6A97">
        <w:rPr>
          <w:rFonts w:eastAsia="MS Mincho"/>
        </w:rPr>
        <w:t>6.2</w:t>
      </w:r>
      <w:r w:rsidRPr="002B6A97">
        <w:rPr>
          <w:rFonts w:eastAsia="MS Mincho"/>
        </w:rPr>
        <w:tab/>
        <w:t>IP session control</w:t>
      </w:r>
      <w:bookmarkEnd w:id="26"/>
    </w:p>
    <w:p w:rsidR="00B14DCC" w:rsidRDefault="00EC6C67" w:rsidP="00EC6C67">
      <w:r w:rsidRPr="00316C4A">
        <w:t xml:space="preserve">The </w:t>
      </w:r>
      <w:r w:rsidR="00812583">
        <w:t>Evolved Packet System</w:t>
      </w:r>
      <w:r w:rsidRPr="00316C4A">
        <w:t xml:space="preserve"> shall provide </w:t>
      </w:r>
      <w:r>
        <w:t xml:space="preserve">for </w:t>
      </w:r>
      <w:r w:rsidRPr="00316C4A">
        <w:t>session mobility and session adaptation to terminal capabilit</w:t>
      </w:r>
      <w:r>
        <w:t>ies</w:t>
      </w:r>
      <w:r w:rsidRPr="00316C4A">
        <w:t>, user preferences, subscriber priorities, network conditions and/or other operator-defined criteria. Session adaptation shall be under the control of the operator.</w:t>
      </w:r>
    </w:p>
    <w:p w:rsidR="00EC6C67" w:rsidRPr="00316C4A" w:rsidRDefault="00EC6C67" w:rsidP="00EC6C67">
      <w:r w:rsidRPr="00316C4A">
        <w:t xml:space="preserve">The </w:t>
      </w:r>
      <w:r w:rsidR="00812583">
        <w:t>Evolved Packet System</w:t>
      </w:r>
      <w:r w:rsidRPr="00316C4A">
        <w:t xml:space="preserve"> shall support session control for multi-party sessions (e.g. user-to-</w:t>
      </w:r>
      <w:r w:rsidR="00035BA9">
        <w:t>group) and shall provide a scala</w:t>
      </w:r>
      <w:r w:rsidRPr="00316C4A">
        <w:t>ble solution.</w:t>
      </w:r>
    </w:p>
    <w:p w:rsidR="00EC6C67" w:rsidRPr="00DB10B0" w:rsidRDefault="00EC6C67" w:rsidP="00EC6C67">
      <w:r w:rsidRPr="00DB10B0">
        <w:rPr>
          <w:lang w:eastAsia="zh-CN"/>
        </w:rPr>
        <w:t>In order to support the efficient routing of</w:t>
      </w:r>
      <w:r>
        <w:rPr>
          <w:lang w:eastAsia="zh-CN"/>
        </w:rPr>
        <w:t xml:space="preserve"> </w:t>
      </w:r>
      <w:r w:rsidRPr="00DB10B0">
        <w:rPr>
          <w:lang w:eastAsia="zh-CN"/>
        </w:rPr>
        <w:t>IP traffic</w:t>
      </w:r>
      <w:r>
        <w:rPr>
          <w:lang w:eastAsia="zh-CN"/>
        </w:rPr>
        <w:t>,</w:t>
      </w:r>
      <w:r w:rsidRPr="00DB10B0">
        <w:rPr>
          <w:lang w:eastAsia="zh-CN"/>
        </w:rPr>
        <w:t xml:space="preserve"> local breakout</w:t>
      </w:r>
      <w:r w:rsidR="00B73591">
        <w:rPr>
          <w:lang w:eastAsia="zh-CN"/>
        </w:rPr>
        <w:t xml:space="preserve"> (see Section 7.1.</w:t>
      </w:r>
      <w:r w:rsidR="00B256D7">
        <w:rPr>
          <w:lang w:eastAsia="zh-CN"/>
        </w:rPr>
        <w:t>2</w:t>
      </w:r>
      <w:r w:rsidR="00B73591">
        <w:rPr>
          <w:lang w:eastAsia="zh-CN"/>
        </w:rPr>
        <w:t>)</w:t>
      </w:r>
      <w:r w:rsidRPr="00DB10B0">
        <w:rPr>
          <w:lang w:eastAsia="zh-CN"/>
        </w:rPr>
        <w:t xml:space="preserve"> shall be supported.</w:t>
      </w:r>
    </w:p>
    <w:p w:rsidR="00101EB5" w:rsidRDefault="00101EB5" w:rsidP="00101EB5">
      <w:pPr>
        <w:rPr>
          <w:noProof/>
        </w:rPr>
      </w:pPr>
      <w:r w:rsidRPr="00251961">
        <w:t>The Evolved Packet System shall support a UE having simultaneously more than one active PDN connections</w:t>
      </w:r>
      <w:r w:rsidRPr="00A350E8">
        <w:rPr>
          <w:noProof/>
        </w:rPr>
        <w:t xml:space="preserve"> exchanging traffic with more than one peer (external network or other UE), when the network policies and user subscription allow it</w:t>
      </w:r>
      <w:r>
        <w:rPr>
          <w:noProof/>
        </w:rPr>
        <w:t>.</w:t>
      </w:r>
    </w:p>
    <w:p w:rsidR="00F14328" w:rsidRDefault="00F14328" w:rsidP="00F14328">
      <w:pPr>
        <w:rPr>
          <w:noProof/>
        </w:rPr>
      </w:pPr>
      <w:r>
        <w:rPr>
          <w:noProof/>
        </w:rPr>
        <w:t>If a UE is under the coverage of 3GPP access and one or more non-3GPP accesses, it shall be possible for the UE to communicate using multiple accesses simultaneously.</w:t>
      </w:r>
    </w:p>
    <w:p w:rsidR="00101EB5" w:rsidRPr="001022C6" w:rsidRDefault="00101EB5" w:rsidP="00101EB5">
      <w:pPr>
        <w:rPr>
          <w:noProof/>
        </w:rPr>
      </w:pPr>
      <w:r>
        <w:rPr>
          <w:noProof/>
        </w:rPr>
        <w:t>The Evolved</w:t>
      </w:r>
      <w:r w:rsidRPr="001022C6">
        <w:rPr>
          <w:noProof/>
        </w:rPr>
        <w:t xml:space="preserve"> Packet System shall provide the system operator with the means to control the number of simultaneously active PDN connections and combinations thereof to and from a UE.</w:t>
      </w:r>
    </w:p>
    <w:p w:rsidR="00251961" w:rsidRDefault="00251961" w:rsidP="00251961">
      <w:pPr>
        <w:rPr>
          <w:noProof/>
        </w:rPr>
      </w:pPr>
      <w:r w:rsidRPr="00B72C1A">
        <w:rPr>
          <w:noProof/>
        </w:rPr>
        <w:t>A single application running on the UE shall not be required to send and receive traffic through multiple PDNs.</w:t>
      </w:r>
    </w:p>
    <w:p w:rsidR="001B6166" w:rsidRPr="003B01A3" w:rsidRDefault="006F3F87" w:rsidP="00101EB5">
      <w:pPr>
        <w:pStyle w:val="2"/>
      </w:pPr>
      <w:r>
        <w:br w:type="page"/>
      </w:r>
      <w:bookmarkStart w:id="27" w:name="_Toc27761974"/>
      <w:r w:rsidR="001B6166" w:rsidRPr="003B01A3">
        <w:t>6.3</w:t>
      </w:r>
      <w:r w:rsidR="001B6166" w:rsidRPr="003B01A3">
        <w:tab/>
        <w:t>Quality of Service</w:t>
      </w:r>
      <w:bookmarkEnd w:id="27"/>
    </w:p>
    <w:p w:rsidR="007476F5" w:rsidRPr="001363F6" w:rsidRDefault="007476F5" w:rsidP="001A49CB">
      <w:pPr>
        <w:rPr>
          <w:rFonts w:eastAsia="MS Mincho"/>
        </w:rPr>
      </w:pPr>
      <w:r>
        <w:rPr>
          <w:rFonts w:eastAsia="MS Mincho"/>
        </w:rPr>
        <w:t xml:space="preserve">The </w:t>
      </w:r>
      <w:r w:rsidR="00812583">
        <w:rPr>
          <w:rFonts w:eastAsia="MS Mincho"/>
        </w:rPr>
        <w:t>Evolved Packet System</w:t>
      </w:r>
      <w:r>
        <w:rPr>
          <w:rFonts w:eastAsia="MS Mincho"/>
        </w:rPr>
        <w:t xml:space="preserve"> shall have the ability to provide a quality of service equal to or better than the QoS requirements specified for GSM and UMTS.</w:t>
      </w:r>
      <w:r w:rsidRPr="001363F6">
        <w:rPr>
          <w:rFonts w:eastAsia="MS Mincho"/>
        </w:rPr>
        <w:t xml:space="preserve"> Quality of Service from the customer</w:t>
      </w:r>
      <w:r w:rsidR="00836CC2">
        <w:rPr>
          <w:rFonts w:eastAsia="MS Mincho"/>
        </w:rPr>
        <w:t>'</w:t>
      </w:r>
      <w:r w:rsidRPr="001363F6">
        <w:rPr>
          <w:rFonts w:eastAsia="MS Mincho"/>
        </w:rPr>
        <w:t>s perspective is to be considered in phases as specified in</w:t>
      </w:r>
      <w:r w:rsidR="00B14DCC">
        <w:rPr>
          <w:rFonts w:eastAsia="MS Mincho"/>
        </w:rPr>
        <w:t xml:space="preserve"> </w:t>
      </w:r>
      <w:r w:rsidR="00EB7093">
        <w:t xml:space="preserve">ETSI </w:t>
      </w:r>
      <w:r w:rsidR="00EB7093" w:rsidRPr="001363F6">
        <w:rPr>
          <w:rFonts w:eastAsia="MS Mincho"/>
        </w:rPr>
        <w:t>TS 102 250-1</w:t>
      </w:r>
      <w:r w:rsidR="00B73591">
        <w:rPr>
          <w:rFonts w:eastAsia="MS Mincho"/>
        </w:rPr>
        <w:t>[6]</w:t>
      </w:r>
      <w:r w:rsidRPr="001363F6">
        <w:rPr>
          <w:rFonts w:eastAsia="MS Mincho"/>
        </w:rPr>
        <w:t>.</w:t>
      </w:r>
    </w:p>
    <w:bookmarkStart w:id="28" w:name="_MON_1127202588"/>
    <w:bookmarkStart w:id="29" w:name="_MON_1223458372"/>
    <w:bookmarkStart w:id="30" w:name="_MON_1424157877"/>
    <w:bookmarkEnd w:id="28"/>
    <w:bookmarkEnd w:id="29"/>
    <w:bookmarkEnd w:id="30"/>
    <w:p w:rsidR="007476F5" w:rsidRPr="001363F6" w:rsidRDefault="007476F5" w:rsidP="00344798">
      <w:pPr>
        <w:pStyle w:val="TH"/>
      </w:pPr>
      <w:r w:rsidRPr="001363F6">
        <w:object w:dxaOrig="6435" w:dyaOrig="764">
          <v:shape id="_x0000_i1027" type="#_x0000_t75" style="width:321.75pt;height:38.25pt" o:ole="" filled="t">
            <v:imagedata r:id="rId11" o:title=""/>
          </v:shape>
          <o:OLEObject Type="Embed" ProgID="Word.Picture.8" ShapeID="_x0000_i1027" DrawAspect="Content" ObjectID="_1793812840" r:id="rId12"/>
        </w:object>
      </w:r>
    </w:p>
    <w:p w:rsidR="007476F5" w:rsidRPr="001A49CB" w:rsidRDefault="0001142E" w:rsidP="001A49CB">
      <w:pPr>
        <w:pStyle w:val="TF"/>
      </w:pPr>
      <w:r>
        <w:t>Figure 2</w:t>
      </w:r>
      <w:r w:rsidR="007476F5" w:rsidRPr="001A49CB">
        <w:t>: Phases of service use from customer</w:t>
      </w:r>
      <w:r w:rsidR="00836CC2">
        <w:t>'</w:t>
      </w:r>
      <w:r w:rsidR="007476F5" w:rsidRPr="001A49CB">
        <w:t>s point of view</w:t>
      </w:r>
    </w:p>
    <w:p w:rsidR="00B14DCC" w:rsidRDefault="007476F5" w:rsidP="007476F5">
      <w:pPr>
        <w:keepNext/>
        <w:keepLines/>
      </w:pPr>
      <w:r w:rsidRPr="00F43F04">
        <w:t xml:space="preserve">Figure </w:t>
      </w:r>
      <w:r w:rsidR="0001142E" w:rsidRPr="00F43F04">
        <w:t>2</w:t>
      </w:r>
      <w:r w:rsidRPr="00F43F04">
        <w:t xml:space="preserve"> shows the different phases (Quality of Service aspects) during service use from the customer</w:t>
      </w:r>
      <w:r w:rsidR="00836CC2">
        <w:t>'</w:t>
      </w:r>
      <w:r w:rsidRPr="00F43F04">
        <w:t>s point of view.</w:t>
      </w:r>
    </w:p>
    <w:p w:rsidR="007476F5" w:rsidRPr="00F43F04" w:rsidRDefault="007476F5" w:rsidP="007476F5">
      <w:pPr>
        <w:keepNext/>
        <w:keepLines/>
      </w:pPr>
      <w:r w:rsidRPr="00F43F04">
        <w:t>The meaning of these QoS aspects are:</w:t>
      </w:r>
    </w:p>
    <w:p w:rsidR="007476F5" w:rsidRPr="001363F6" w:rsidRDefault="007476F5" w:rsidP="007476F5">
      <w:r w:rsidRPr="001363F6">
        <w:t>1)</w:t>
      </w:r>
      <w:r w:rsidRPr="001363F6">
        <w:rPr>
          <w:b/>
        </w:rPr>
        <w:tab/>
        <w:t>Network Access:</w:t>
      </w:r>
      <w:r w:rsidRPr="001363F6">
        <w:t xml:space="preserve"> The network indication on the display of the mobile is a signal to the customer that he can use the service of this network operator </w:t>
      </w:r>
      <w:r w:rsidRPr="00CA3413">
        <w:t>(or any other means to indicate to the user that a network is available)</w:t>
      </w:r>
      <w:r w:rsidRPr="001363F6">
        <w:t>.</w:t>
      </w:r>
    </w:p>
    <w:p w:rsidR="00B14DCC" w:rsidRDefault="007476F5" w:rsidP="007476F5">
      <w:r w:rsidRPr="001363F6">
        <w:t>2)</w:t>
      </w:r>
      <w:r w:rsidRPr="001363F6">
        <w:rPr>
          <w:b/>
        </w:rPr>
        <w:tab/>
        <w:t>Service Access:</w:t>
      </w:r>
      <w:r w:rsidRPr="001363F6">
        <w:t xml:space="preserve"> If the customer wants to use a service, the network operator should provide him as fast as possible access to the service.</w:t>
      </w:r>
    </w:p>
    <w:p w:rsidR="007476F5" w:rsidRPr="001363F6" w:rsidRDefault="007476F5" w:rsidP="007476F5">
      <w:r w:rsidRPr="001363F6">
        <w:t>3)</w:t>
      </w:r>
      <w:r w:rsidRPr="001363F6">
        <w:rPr>
          <w:b/>
        </w:rPr>
        <w:tab/>
        <w:t>Service Integrity:</w:t>
      </w:r>
      <w:r w:rsidRPr="001363F6">
        <w:t xml:space="preserve"> This describes the Quality of Service during service use.</w:t>
      </w:r>
    </w:p>
    <w:p w:rsidR="007476F5" w:rsidRPr="001363F6" w:rsidRDefault="007476F5" w:rsidP="007476F5">
      <w:r w:rsidRPr="001363F6">
        <w:t>4)</w:t>
      </w:r>
      <w:r w:rsidRPr="001363F6">
        <w:rPr>
          <w:b/>
        </w:rPr>
        <w:tab/>
        <w:t>Service Retainability:</w:t>
      </w:r>
      <w:r w:rsidRPr="001363F6">
        <w:t xml:space="preserve"> Service Retainability describes the termination of services (in accordance with or against the will of the user).</w:t>
      </w:r>
    </w:p>
    <w:p w:rsidR="007476F5" w:rsidRDefault="007476F5" w:rsidP="006308B9">
      <w:pPr>
        <w:rPr>
          <w:rFonts w:eastAsia="MS Mincho"/>
        </w:rPr>
      </w:pPr>
      <w:r>
        <w:rPr>
          <w:rFonts w:eastAsia="MS Mincho"/>
        </w:rPr>
        <w:t xml:space="preserve">In particular the </w:t>
      </w:r>
      <w:r w:rsidR="00812583">
        <w:rPr>
          <w:rFonts w:eastAsia="MS Mincho"/>
        </w:rPr>
        <w:t>E</w:t>
      </w:r>
      <w:r>
        <w:rPr>
          <w:rFonts w:eastAsia="MS Mincho"/>
        </w:rPr>
        <w:t xml:space="preserve">volved </w:t>
      </w:r>
      <w:r w:rsidR="00812583">
        <w:rPr>
          <w:rFonts w:eastAsia="MS Mincho"/>
        </w:rPr>
        <w:t>Packet System</w:t>
      </w:r>
      <w:r>
        <w:rPr>
          <w:rFonts w:eastAsia="MS Mincho"/>
        </w:rPr>
        <w:t xml:space="preserve"> shall provide for the following:</w:t>
      </w:r>
    </w:p>
    <w:p w:rsidR="007476F5" w:rsidRPr="0028404E" w:rsidRDefault="007476F5" w:rsidP="00744CDC">
      <w:pPr>
        <w:pStyle w:val="B1"/>
        <w:rPr>
          <w:rFonts w:eastAsia="MS Mincho"/>
        </w:rPr>
      </w:pPr>
      <w:r w:rsidRPr="006308B9">
        <w:rPr>
          <w:rFonts w:eastAsia="MS Mincho"/>
        </w:rPr>
        <w:t>-</w:t>
      </w:r>
      <w:r w:rsidR="006308B9">
        <w:rPr>
          <w:rFonts w:eastAsia="MS Mincho"/>
        </w:rPr>
        <w:t xml:space="preserve"> </w:t>
      </w:r>
      <w:r w:rsidR="006308B9">
        <w:rPr>
          <w:rFonts w:eastAsia="MS Mincho"/>
        </w:rPr>
        <w:tab/>
      </w:r>
      <w:r w:rsidRPr="006308B9">
        <w:rPr>
          <w:rFonts w:eastAsia="MS Mincho"/>
        </w:rPr>
        <w:t>There should be no perceptible deterioration of audio quality of a voice call during and following handover between dissimilar CS and PS access networks, and transitions between PS access networks supporting different IP protocol versions</w:t>
      </w:r>
      <w:r w:rsidR="006308B9">
        <w:rPr>
          <w:rFonts w:eastAsia="MS Mincho"/>
        </w:rPr>
        <w:t>.</w:t>
      </w:r>
    </w:p>
    <w:p w:rsidR="007476F5" w:rsidRPr="0028404E" w:rsidRDefault="007476F5" w:rsidP="00744CDC">
      <w:pPr>
        <w:pStyle w:val="B1"/>
        <w:rPr>
          <w:rFonts w:eastAsia="MS Mincho"/>
        </w:rPr>
      </w:pPr>
      <w:r w:rsidRPr="0028404E">
        <w:rPr>
          <w:rFonts w:eastAsia="MS Mincho"/>
        </w:rPr>
        <w:t>-</w:t>
      </w:r>
      <w:r w:rsidR="006308B9">
        <w:rPr>
          <w:rFonts w:eastAsia="MS Mincho"/>
        </w:rPr>
        <w:t xml:space="preserve"> </w:t>
      </w:r>
      <w:r w:rsidR="006308B9">
        <w:rPr>
          <w:rFonts w:eastAsia="MS Mincho"/>
        </w:rPr>
        <w:tab/>
      </w:r>
      <w:r w:rsidRPr="0028404E">
        <w:rPr>
          <w:rFonts w:eastAsia="MS Mincho"/>
        </w:rPr>
        <w:t>There should be no loss of data, as a result of handovers between dissimilar fixed and mobile access systems, including those that support different versions of the IP protocol.</w:t>
      </w:r>
    </w:p>
    <w:p w:rsidR="007476F5" w:rsidRPr="0028404E" w:rsidRDefault="007476F5" w:rsidP="00744CDC">
      <w:pPr>
        <w:pStyle w:val="B1"/>
        <w:rPr>
          <w:rFonts w:eastAsia="MS Mincho"/>
        </w:rPr>
      </w:pPr>
      <w:r w:rsidRPr="0028404E">
        <w:rPr>
          <w:rFonts w:eastAsia="MS Mincho"/>
        </w:rPr>
        <w:t>-</w:t>
      </w:r>
      <w:r w:rsidR="006308B9">
        <w:rPr>
          <w:rFonts w:eastAsia="MS Mincho"/>
        </w:rPr>
        <w:tab/>
      </w:r>
      <w:r w:rsidRPr="0028404E">
        <w:rPr>
          <w:rFonts w:eastAsia="MS Mincho"/>
        </w:rPr>
        <w:t>There should be no discernable difference in perceived service quality for users receiving services via unicast and users receiving the same service via multicast.</w:t>
      </w:r>
    </w:p>
    <w:p w:rsidR="00B14DCC"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The </w:t>
      </w:r>
      <w:r w:rsidR="00812583">
        <w:rPr>
          <w:rFonts w:eastAsia="MS Mincho"/>
        </w:rPr>
        <w:t>Evolved Packet System</w:t>
      </w:r>
      <w:r w:rsidR="007476F5" w:rsidRPr="0028404E">
        <w:rPr>
          <w:rFonts w:eastAsia="MS Mincho"/>
        </w:rPr>
        <w:t xml:space="preserve"> shall support QoS differentiations for unicast bearers.</w:t>
      </w:r>
    </w:p>
    <w:p w:rsidR="007476F5"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The </w:t>
      </w:r>
      <w:r w:rsidR="00812583">
        <w:rPr>
          <w:rFonts w:eastAsia="MS Mincho"/>
        </w:rPr>
        <w:t>Evolved Packet System</w:t>
      </w:r>
      <w:r w:rsidR="007476F5" w:rsidRPr="0028404E">
        <w:rPr>
          <w:rFonts w:eastAsia="MS Mincho"/>
        </w:rPr>
        <w:t xml:space="preserve"> shall support QoS backwards compatibility to earlier 3GPP QoS releases.</w:t>
      </w:r>
    </w:p>
    <w:p w:rsidR="007476F5"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It shall be possible for the </w:t>
      </w:r>
      <w:r w:rsidR="00812583">
        <w:rPr>
          <w:rFonts w:eastAsia="MS Mincho"/>
        </w:rPr>
        <w:t>Evolved Packet System</w:t>
      </w:r>
      <w:r w:rsidR="007476F5" w:rsidRPr="0028404E">
        <w:rPr>
          <w:rFonts w:eastAsia="MS Mincho"/>
        </w:rPr>
        <w:t xml:space="preserve"> to maintain end-to-end QoS without modification when the terminal moves from one access system to a new access system, and the new access system supports the required QoS.</w:t>
      </w:r>
    </w:p>
    <w:p w:rsidR="007476F5"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It shall be possible for the </w:t>
      </w:r>
      <w:r w:rsidR="00812583">
        <w:rPr>
          <w:rFonts w:eastAsia="MS Mincho"/>
        </w:rPr>
        <w:t>Evolved Packet System</w:t>
      </w:r>
      <w:r w:rsidR="007476F5" w:rsidRPr="0028404E">
        <w:rPr>
          <w:rFonts w:eastAsia="MS Mincho"/>
        </w:rPr>
        <w:t xml:space="preserve"> to change QoS, when the terminal moves from one access system to a new access system and the new access system can not provide the same QoS as the old access system</w:t>
      </w:r>
      <w:r w:rsidR="00251BF4">
        <w:rPr>
          <w:rFonts w:hint="eastAsia"/>
          <w:lang w:eastAsia="zh-CN"/>
        </w:rPr>
        <w:t xml:space="preserve"> or the new access system can provide higher QoS</w:t>
      </w:r>
      <w:r w:rsidR="007476F5" w:rsidRPr="0028404E">
        <w:rPr>
          <w:rFonts w:eastAsia="MS Mincho"/>
        </w:rPr>
        <w:t>.</w:t>
      </w:r>
    </w:p>
    <w:p w:rsidR="00B14DCC"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It shall be possible for the </w:t>
      </w:r>
      <w:r w:rsidR="00812583">
        <w:rPr>
          <w:rFonts w:eastAsia="MS Mincho"/>
        </w:rPr>
        <w:t>Evolved Packet System</w:t>
      </w:r>
      <w:r w:rsidR="007476F5" w:rsidRPr="0028404E">
        <w:rPr>
          <w:rFonts w:eastAsia="MS Mincho"/>
        </w:rPr>
        <w:t xml:space="preserve"> to support service continuity for a terminal changing access system and the new access system cannot provide the same QoS as the old one.</w:t>
      </w:r>
    </w:p>
    <w:p w:rsidR="00B14DCC"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The </w:t>
      </w:r>
      <w:r w:rsidR="00812583">
        <w:rPr>
          <w:rFonts w:eastAsia="MS Mincho"/>
        </w:rPr>
        <w:t>Evolved Packet System</w:t>
      </w:r>
      <w:r w:rsidR="007476F5" w:rsidRPr="0028404E">
        <w:rPr>
          <w:rFonts w:eastAsia="MS Mincho"/>
        </w:rPr>
        <w:t xml:space="preserve"> shall support transport QoS differentiations for multicast bearers.</w:t>
      </w:r>
    </w:p>
    <w:p w:rsidR="00B14DCC"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It shall be possible for the </w:t>
      </w:r>
      <w:r w:rsidR="00812583">
        <w:rPr>
          <w:rFonts w:eastAsia="MS Mincho"/>
        </w:rPr>
        <w:t>Evolved Packet System</w:t>
      </w:r>
      <w:r w:rsidR="007476F5" w:rsidRPr="0028404E">
        <w:rPr>
          <w:rFonts w:eastAsia="MS Mincho"/>
        </w:rPr>
        <w:t xml:space="preserve"> to maintain QoS within a multicast session without QoS changes for other members of the session when a terminal joins or leaves the multicast session or moves to a new access system.</w:t>
      </w:r>
    </w:p>
    <w:p w:rsidR="008A007C" w:rsidRDefault="008A007C" w:rsidP="00744CDC">
      <w:pPr>
        <w:pStyle w:val="B1"/>
      </w:pPr>
      <w:r>
        <w:t>-</w:t>
      </w:r>
      <w:r>
        <w:tab/>
      </w:r>
      <w:r w:rsidRPr="0028404E">
        <w:t xml:space="preserve">The </w:t>
      </w:r>
      <w:r w:rsidR="00812583">
        <w:t>E</w:t>
      </w:r>
      <w:r w:rsidRPr="0028404E">
        <w:t xml:space="preserve">volved </w:t>
      </w:r>
      <w:r w:rsidR="00812583">
        <w:t>Packet System</w:t>
      </w:r>
      <w:r w:rsidRPr="0028404E">
        <w:t xml:space="preserve"> </w:t>
      </w:r>
      <w:r>
        <w:t>network</w:t>
      </w:r>
      <w:r w:rsidRPr="0028404E">
        <w:t xml:space="preserve"> shall support </w:t>
      </w:r>
      <w:r>
        <w:t xml:space="preserve">a minimum of 8 </w:t>
      </w:r>
      <w:r w:rsidRPr="0028404E">
        <w:t xml:space="preserve">levels of QoS </w:t>
      </w:r>
      <w:r>
        <w:t>in parallel</w:t>
      </w:r>
      <w:r w:rsidRPr="0028404E">
        <w:t>.</w:t>
      </w:r>
    </w:p>
    <w:p w:rsidR="00B14DCC" w:rsidRDefault="008A007C" w:rsidP="00744CDC">
      <w:pPr>
        <w:pStyle w:val="B1"/>
      </w:pPr>
      <w:r>
        <w:t>-</w:t>
      </w:r>
      <w:r>
        <w:tab/>
        <w:t xml:space="preserve">The </w:t>
      </w:r>
      <w:r w:rsidR="00812583">
        <w:t>E</w:t>
      </w:r>
      <w:r>
        <w:t xml:space="preserve">volved </w:t>
      </w:r>
      <w:r w:rsidR="00812583">
        <w:t>Packet System</w:t>
      </w:r>
      <w:r>
        <w:t xml:space="preserve"> network shall support a minimum of 4 parallel </w:t>
      </w:r>
      <w:smartTag w:uri="urn:schemas-microsoft-com:office:smarttags" w:element="PersonName">
        <w:r>
          <w:t>RT</w:t>
        </w:r>
      </w:smartTag>
      <w:r>
        <w:t xml:space="preserve"> QoS levels with the appropriate QoS differentiation.</w:t>
      </w:r>
    </w:p>
    <w:p w:rsidR="008A007C" w:rsidRPr="00370358" w:rsidRDefault="00E4043E" w:rsidP="00744CDC">
      <w:pPr>
        <w:pStyle w:val="NO"/>
        <w:rPr>
          <w:lang w:eastAsia="de-DE"/>
        </w:rPr>
      </w:pPr>
      <w:r>
        <w:rPr>
          <w:lang w:eastAsia="de-DE"/>
        </w:rPr>
        <w:t>Note</w:t>
      </w:r>
      <w:r w:rsidR="00DE6A60">
        <w:rPr>
          <w:lang w:eastAsia="de-DE"/>
        </w:rPr>
        <w:t xml:space="preserve"> </w:t>
      </w:r>
      <w:r w:rsidR="001547A4">
        <w:rPr>
          <w:lang w:eastAsia="de-DE"/>
        </w:rPr>
        <w:t>1</w:t>
      </w:r>
      <w:r w:rsidR="008A007C" w:rsidRPr="00370358">
        <w:rPr>
          <w:lang w:eastAsia="de-DE"/>
        </w:rPr>
        <w:t>:</w:t>
      </w:r>
      <w:r w:rsidR="008A007C">
        <w:rPr>
          <w:lang w:eastAsia="de-DE"/>
        </w:rPr>
        <w:tab/>
      </w:r>
      <w:r w:rsidR="008A007C" w:rsidRPr="00370358">
        <w:rPr>
          <w:lang w:eastAsia="de-DE"/>
        </w:rPr>
        <w:t>The</w:t>
      </w:r>
      <w:r w:rsidR="008A007C">
        <w:rPr>
          <w:lang w:eastAsia="de-DE"/>
        </w:rPr>
        <w:t xml:space="preserve"> requirement for the number of </w:t>
      </w:r>
      <w:r w:rsidR="008A007C" w:rsidRPr="00370358">
        <w:rPr>
          <w:lang w:eastAsia="de-DE"/>
        </w:rPr>
        <w:t>simultaneously supported QoS levels is independent of any MBMS QoS levels.</w:t>
      </w:r>
    </w:p>
    <w:p w:rsidR="00B14DCC" w:rsidRDefault="008A007C" w:rsidP="00744CDC">
      <w:pPr>
        <w:pStyle w:val="B1"/>
      </w:pPr>
      <w:r>
        <w:t xml:space="preserve">- </w:t>
      </w:r>
      <w:r>
        <w:tab/>
        <w:t xml:space="preserve">Multiple </w:t>
      </w:r>
      <w:smartTag w:uri="urn:schemas-microsoft-com:office:smarttags" w:element="PersonName">
        <w:r>
          <w:t>RT</w:t>
        </w:r>
      </w:smartTag>
      <w:r>
        <w:t xml:space="preserve"> services, with similar QoS requirements, shall be served by the same </w:t>
      </w:r>
      <w:smartTag w:uri="urn:schemas-microsoft-com:office:smarttags" w:element="PersonName">
        <w:r>
          <w:t>RT</w:t>
        </w:r>
      </w:smartTag>
      <w:r>
        <w:t xml:space="preserve"> QoS level and multiple N</w:t>
      </w:r>
      <w:smartTag w:uri="urn:schemas-microsoft-com:office:smarttags" w:element="PersonName">
        <w:r>
          <w:t>RT</w:t>
        </w:r>
      </w:smartTag>
      <w:r>
        <w:t xml:space="preserve"> services, with similar QoS requirements, shall be served by the same N</w:t>
      </w:r>
      <w:smartTag w:uri="urn:schemas-microsoft-com:office:smarttags" w:element="PersonName">
        <w:r>
          <w:t>RT</w:t>
        </w:r>
      </w:smartTag>
      <w:r>
        <w:t xml:space="preserve"> QoS level.</w:t>
      </w:r>
    </w:p>
    <w:p w:rsidR="00B14DCC" w:rsidRDefault="008A007C" w:rsidP="00744CDC">
      <w:pPr>
        <w:pStyle w:val="B1"/>
      </w:pPr>
      <w:r>
        <w:tab/>
        <w:t xml:space="preserve">The maximum number of parallel </w:t>
      </w:r>
      <w:smartTag w:uri="urn:schemas-microsoft-com:office:smarttags" w:element="PersonName">
        <w:r>
          <w:t>RT</w:t>
        </w:r>
      </w:smartTag>
      <w:r>
        <w:t xml:space="preserve"> and N</w:t>
      </w:r>
      <w:smartTag w:uri="urn:schemas-microsoft-com:office:smarttags" w:element="PersonName">
        <w:r>
          <w:t>RT</w:t>
        </w:r>
      </w:smartTag>
      <w:r>
        <w:t xml:space="preserve"> services shall not be limited in the </w:t>
      </w:r>
      <w:r w:rsidR="00812583">
        <w:t>Evolved Packet System</w:t>
      </w:r>
      <w:r>
        <w:t xml:space="preserve"> including the UE. Only the number of parallel </w:t>
      </w:r>
      <w:smartTag w:uri="urn:schemas-microsoft-com:office:smarttags" w:element="PersonName">
        <w:r>
          <w:t>RT</w:t>
        </w:r>
      </w:smartTag>
      <w:r>
        <w:t xml:space="preserve"> and N</w:t>
      </w:r>
      <w:smartTag w:uri="urn:schemas-microsoft-com:office:smarttags" w:element="PersonName">
        <w:r>
          <w:t>RT</w:t>
        </w:r>
      </w:smartTag>
      <w:r>
        <w:t xml:space="preserve"> QoS levels are limited to the upper value supported by the </w:t>
      </w:r>
      <w:r w:rsidR="00812583">
        <w:t>Evolved Packet System</w:t>
      </w:r>
      <w:r>
        <w:t>.</w:t>
      </w:r>
    </w:p>
    <w:p w:rsidR="00B14DCC" w:rsidRDefault="006308B9" w:rsidP="00744CDC">
      <w:pPr>
        <w:pStyle w:val="B1"/>
        <w:rPr>
          <w:rFonts w:eastAsia="MS Mincho"/>
        </w:rPr>
      </w:pPr>
      <w:r>
        <w:rPr>
          <w:rFonts w:eastAsia="MS Mincho"/>
        </w:rPr>
        <w:t>-</w:t>
      </w:r>
      <w:r>
        <w:rPr>
          <w:rFonts w:eastAsia="MS Mincho"/>
        </w:rPr>
        <w:tab/>
      </w:r>
      <w:r w:rsidR="007476F5" w:rsidRPr="0028404E">
        <w:rPr>
          <w:rFonts w:eastAsia="MS Mincho"/>
        </w:rPr>
        <w:t>Differentiated handling based on QoS is needed for different traffic types</w:t>
      </w:r>
      <w:r w:rsidR="007476F5">
        <w:rPr>
          <w:rFonts w:eastAsia="MS Mincho"/>
        </w:rPr>
        <w:t>.</w:t>
      </w:r>
    </w:p>
    <w:p w:rsidR="00B14DCC" w:rsidRDefault="006308B9" w:rsidP="00744CDC">
      <w:pPr>
        <w:pStyle w:val="B1"/>
        <w:rPr>
          <w:rFonts w:eastAsia="MS Mincho"/>
        </w:rPr>
      </w:pPr>
      <w:r>
        <w:rPr>
          <w:rFonts w:eastAsia="MS Mincho"/>
        </w:rPr>
        <w:t>-</w:t>
      </w:r>
      <w:r>
        <w:rPr>
          <w:rFonts w:eastAsia="MS Mincho"/>
        </w:rPr>
        <w:tab/>
      </w:r>
      <w:r w:rsidR="007476F5" w:rsidRPr="0028404E">
        <w:rPr>
          <w:rFonts w:eastAsia="MS Mincho"/>
        </w:rPr>
        <w:t xml:space="preserve">The </w:t>
      </w:r>
      <w:r w:rsidR="00812583">
        <w:rPr>
          <w:rFonts w:eastAsia="MS Mincho"/>
        </w:rPr>
        <w:t>Evolved Packet System</w:t>
      </w:r>
      <w:r w:rsidR="007476F5" w:rsidRPr="0028404E">
        <w:rPr>
          <w:rFonts w:eastAsia="MS Mincho"/>
        </w:rPr>
        <w:t xml:space="preserve"> shall support parallel operation of </w:t>
      </w:r>
      <w:smartTag w:uri="urn:schemas-microsoft-com:office:smarttags" w:element="PersonName">
        <w:r w:rsidR="007476F5" w:rsidRPr="0028404E">
          <w:rPr>
            <w:rFonts w:eastAsia="MS Mincho"/>
          </w:rPr>
          <w:t>RT</w:t>
        </w:r>
      </w:smartTag>
      <w:r w:rsidR="007476F5" w:rsidRPr="0028404E">
        <w:rPr>
          <w:rFonts w:eastAsia="MS Mincho"/>
        </w:rPr>
        <w:t xml:space="preserve"> and N</w:t>
      </w:r>
      <w:smartTag w:uri="urn:schemas-microsoft-com:office:smarttags" w:element="PersonName">
        <w:r w:rsidR="007476F5" w:rsidRPr="0028404E">
          <w:rPr>
            <w:rFonts w:eastAsia="MS Mincho"/>
          </w:rPr>
          <w:t>RT</w:t>
        </w:r>
      </w:smartTag>
      <w:r w:rsidR="007476F5" w:rsidRPr="0028404E">
        <w:rPr>
          <w:rFonts w:eastAsia="MS Mincho"/>
        </w:rPr>
        <w:t xml:space="preserve"> services per user.</w:t>
      </w:r>
    </w:p>
    <w:p w:rsidR="001547A4" w:rsidRDefault="00E4043E" w:rsidP="001547A4">
      <w:pPr>
        <w:pStyle w:val="NO"/>
      </w:pPr>
      <w:r>
        <w:t>Note</w:t>
      </w:r>
      <w:r w:rsidR="00DE6A60">
        <w:t xml:space="preserve"> </w:t>
      </w:r>
      <w:r w:rsidR="001547A4">
        <w:t>2</w:t>
      </w:r>
      <w:r w:rsidR="008A007C" w:rsidRPr="005C3049">
        <w:t>:</w:t>
      </w:r>
      <w:r w:rsidR="008A007C">
        <w:tab/>
      </w:r>
      <w:r w:rsidR="008A007C" w:rsidRPr="005C3049">
        <w:t xml:space="preserve">The different QoS levels </w:t>
      </w:r>
      <w:r w:rsidR="008A007C">
        <w:t>provided for</w:t>
      </w:r>
      <w:r w:rsidR="008A007C" w:rsidRPr="005C3049">
        <w:t xml:space="preserve"> </w:t>
      </w:r>
      <w:smartTag w:uri="urn:schemas-microsoft-com:office:smarttags" w:element="PersonName">
        <w:r w:rsidR="008A007C" w:rsidRPr="005C3049">
          <w:t>RT</w:t>
        </w:r>
      </w:smartTag>
      <w:r w:rsidR="008A007C" w:rsidRPr="005C3049">
        <w:t xml:space="preserve"> and N</w:t>
      </w:r>
      <w:smartTag w:uri="urn:schemas-microsoft-com:office:smarttags" w:element="PersonName">
        <w:r w:rsidR="008A007C" w:rsidRPr="005C3049">
          <w:t>RT</w:t>
        </w:r>
      </w:smartTag>
      <w:r w:rsidR="008A007C" w:rsidRPr="005C3049">
        <w:t xml:space="preserve"> services would be differentiated with regards to e.g. maximum </w:t>
      </w:r>
      <w:r w:rsidR="008A007C">
        <w:t>end-to-end</w:t>
      </w:r>
      <w:r w:rsidR="008A007C" w:rsidRPr="005C3049">
        <w:t xml:space="preserve"> delay, packet size, packet drop percentage, etc.</w:t>
      </w:r>
      <w:r w:rsidR="008A007C">
        <w:t xml:space="preserve"> Bandwidth is not used to define a QoS level.</w:t>
      </w:r>
    </w:p>
    <w:p w:rsidR="00C169AB" w:rsidRPr="002B6A97" w:rsidRDefault="00C169AB" w:rsidP="002B6A97">
      <w:pPr>
        <w:pStyle w:val="2"/>
        <w:rPr>
          <w:rFonts w:eastAsia="SimSun"/>
        </w:rPr>
      </w:pPr>
      <w:bookmarkStart w:id="31" w:name="_Toc27761975"/>
      <w:r w:rsidRPr="002B6A97">
        <w:t>6.</w:t>
      </w:r>
      <w:r w:rsidRPr="002B6A97">
        <w:rPr>
          <w:rFonts w:eastAsia="SimSun" w:hint="eastAsia"/>
        </w:rPr>
        <w:t>4</w:t>
      </w:r>
      <w:r w:rsidRPr="002B6A97">
        <w:tab/>
        <w:t xml:space="preserve">Support </w:t>
      </w:r>
      <w:r w:rsidRPr="002B6A97">
        <w:rPr>
          <w:rFonts w:eastAsia="SimSun" w:hint="eastAsia"/>
        </w:rPr>
        <w:t xml:space="preserve">of Multicast and Broadcast </w:t>
      </w:r>
      <w:r w:rsidRPr="002B6A97">
        <w:rPr>
          <w:rFonts w:eastAsia="SimSun"/>
        </w:rPr>
        <w:t>Services</w:t>
      </w:r>
      <w:bookmarkEnd w:id="31"/>
    </w:p>
    <w:p w:rsidR="00B14DCC" w:rsidRDefault="00C169AB" w:rsidP="006308B9">
      <w:pPr>
        <w:rPr>
          <w:rFonts w:eastAsia="SimSun"/>
        </w:rPr>
      </w:pPr>
      <w:r w:rsidRPr="0069066A">
        <w:t xml:space="preserve">The </w:t>
      </w:r>
      <w:r w:rsidR="00812583">
        <w:t>Evolved Packet System</w:t>
      </w:r>
      <w:r w:rsidRPr="0069066A">
        <w:t xml:space="preserve"> shall </w:t>
      </w:r>
      <w:r w:rsidRPr="0069066A">
        <w:rPr>
          <w:rFonts w:eastAsia="SimSun"/>
        </w:rPr>
        <w:t xml:space="preserve">be able to support Multicast and Broadcast </w:t>
      </w:r>
      <w:r w:rsidRPr="000948B5">
        <w:rPr>
          <w:rFonts w:eastAsia="SimSun"/>
        </w:rPr>
        <w:t>Services</w:t>
      </w:r>
      <w:r>
        <w:rPr>
          <w:rFonts w:eastAsia="SimSun"/>
        </w:rPr>
        <w:t xml:space="preserve"> </w:t>
      </w:r>
      <w:r w:rsidRPr="0069066A">
        <w:rPr>
          <w:rFonts w:eastAsia="SimSun"/>
        </w:rPr>
        <w:t>which shall be enhanced especially from some aspects, e.g. optimized service provisioning procedures, better performance compared to current MBMS system, and support of multiple access systems.</w:t>
      </w:r>
    </w:p>
    <w:p w:rsidR="000948B5" w:rsidRPr="002B6A97" w:rsidRDefault="000948B5" w:rsidP="000948B5">
      <w:pPr>
        <w:pStyle w:val="2"/>
        <w:rPr>
          <w:rFonts w:eastAsia="SimSun"/>
        </w:rPr>
      </w:pPr>
      <w:bookmarkStart w:id="32" w:name="_Toc27761976"/>
      <w:r w:rsidRPr="002B6A97">
        <w:t>6.</w:t>
      </w:r>
      <w:r>
        <w:rPr>
          <w:rFonts w:eastAsia="SimSun"/>
        </w:rPr>
        <w:t>5</w:t>
      </w:r>
      <w:r w:rsidRPr="002B6A97">
        <w:tab/>
        <w:t xml:space="preserve">Support </w:t>
      </w:r>
      <w:r w:rsidRPr="002B6A97">
        <w:rPr>
          <w:rFonts w:eastAsia="SimSun" w:hint="eastAsia"/>
        </w:rPr>
        <w:t xml:space="preserve">of </w:t>
      </w:r>
      <w:r>
        <w:rPr>
          <w:rFonts w:eastAsia="SimSun"/>
        </w:rPr>
        <w:t>Emergency Calls</w:t>
      </w:r>
      <w:bookmarkEnd w:id="32"/>
    </w:p>
    <w:p w:rsidR="000948B5" w:rsidRDefault="000948B5" w:rsidP="000948B5">
      <w:pPr>
        <w:rPr>
          <w:rFonts w:eastAsia="SimSun"/>
        </w:rPr>
      </w:pPr>
      <w:r w:rsidRPr="0069066A">
        <w:t xml:space="preserve">The </w:t>
      </w:r>
      <w:r>
        <w:t>Evolved Packet System</w:t>
      </w:r>
      <w:r w:rsidRPr="0069066A">
        <w:t xml:space="preserve"> shall </w:t>
      </w:r>
      <w:r w:rsidRPr="0069066A">
        <w:rPr>
          <w:rFonts w:eastAsia="SimSun"/>
        </w:rPr>
        <w:t xml:space="preserve">support </w:t>
      </w:r>
      <w:r>
        <w:rPr>
          <w:rFonts w:eastAsia="SimSun"/>
        </w:rPr>
        <w:t>IMS emergency calls applicable to the PS domain, defined in TS 22.101 [21]</w:t>
      </w:r>
    </w:p>
    <w:p w:rsidR="000D2092" w:rsidRPr="000D2092" w:rsidRDefault="000D2092" w:rsidP="000D2092">
      <w:pPr>
        <w:pStyle w:val="2"/>
      </w:pPr>
      <w:bookmarkStart w:id="33" w:name="_Toc27761977"/>
      <w:r>
        <w:t>6.6</w:t>
      </w:r>
      <w:r w:rsidRPr="000D2092">
        <w:tab/>
        <w:t>Differentiated paging for voice over E-UTRAN terminations</w:t>
      </w:r>
      <w:bookmarkEnd w:id="33"/>
    </w:p>
    <w:p w:rsidR="000D2092" w:rsidRPr="000D2092" w:rsidRDefault="000D2092" w:rsidP="000D2092">
      <w:pPr>
        <w:rPr>
          <w:rFonts w:eastAsia="SimSun"/>
        </w:rPr>
      </w:pPr>
      <w:r w:rsidRPr="000D2092">
        <w:rPr>
          <w:rFonts w:eastAsia="SimSun"/>
        </w:rPr>
        <w:t xml:space="preserve">More efficient radio resource usage can be achieved by using a more aggressive paging profile for voice over E-UTRAN services than for other services using the IMS signaling bearer, requiring a distinction to be made between voice over E-UTRAN and non-voice over E-UTRAN traffic. </w:t>
      </w:r>
    </w:p>
    <w:p w:rsidR="000D2092" w:rsidRDefault="000D2092" w:rsidP="000D2092">
      <w:pPr>
        <w:rPr>
          <w:rFonts w:eastAsia="SimSun"/>
        </w:rPr>
      </w:pPr>
      <w:r w:rsidRPr="000D2092">
        <w:rPr>
          <w:rFonts w:eastAsia="SimSun"/>
        </w:rPr>
        <w:t>As a network option, the EPS shall support a mechanism to apply a different paging policy to E-UTRAN access for voice services vs. other services using the IMS signaling bearer.</w:t>
      </w:r>
    </w:p>
    <w:p w:rsidR="006F7671" w:rsidRPr="006F7671" w:rsidRDefault="006F7671" w:rsidP="006F7671">
      <w:pPr>
        <w:pStyle w:val="2"/>
        <w:rPr>
          <w:rFonts w:eastAsia="SimSun"/>
        </w:rPr>
      </w:pPr>
      <w:bookmarkStart w:id="34" w:name="_Toc27761978"/>
      <w:r w:rsidRPr="006F7671">
        <w:rPr>
          <w:rFonts w:eastAsia="SimSun"/>
        </w:rPr>
        <w:t>6.</w:t>
      </w:r>
      <w:r>
        <w:rPr>
          <w:rFonts w:eastAsia="SimSun"/>
        </w:rPr>
        <w:t>7</w:t>
      </w:r>
      <w:r>
        <w:rPr>
          <w:rFonts w:eastAsia="SimSun"/>
        </w:rPr>
        <w:tab/>
        <w:t>S</w:t>
      </w:r>
      <w:r w:rsidRPr="006F7671">
        <w:rPr>
          <w:rFonts w:eastAsia="SimSun"/>
        </w:rPr>
        <w:t>upport of streaming services</w:t>
      </w:r>
      <w:bookmarkEnd w:id="34"/>
    </w:p>
    <w:p w:rsidR="00BD7EE4" w:rsidRPr="00B531E1" w:rsidRDefault="006F7671" w:rsidP="00BD7EE4">
      <w:pPr>
        <w:rPr>
          <w:lang w:eastAsia="zh-CN"/>
        </w:rPr>
      </w:pPr>
      <w:r w:rsidRPr="006F7671">
        <w:rPr>
          <w:rFonts w:eastAsia="SimSun"/>
        </w:rPr>
        <w:t>A 3GPP system shall support a mechanism to indicate to UEs that operator streaming services are available.</w:t>
      </w:r>
      <w:r w:rsidR="00BD7EE4" w:rsidRPr="00AE3F9F">
        <w:t xml:space="preserve"> </w:t>
      </w:r>
    </w:p>
    <w:p w:rsidR="00BD7EE4" w:rsidRPr="00C67615" w:rsidRDefault="00BD7EE4" w:rsidP="00BD7EE4">
      <w:pPr>
        <w:rPr>
          <w:lang w:eastAsia="zh-CN"/>
        </w:rPr>
      </w:pPr>
      <w:r w:rsidRPr="00C67615">
        <w:t xml:space="preserve">The </w:t>
      </w:r>
      <w:r w:rsidRPr="00C67615">
        <w:rPr>
          <w:lang w:eastAsia="zh-CN"/>
        </w:rPr>
        <w:t>3GPP system shall</w:t>
      </w:r>
      <w:r w:rsidRPr="00C67615">
        <w:t xml:space="preserve"> </w:t>
      </w:r>
      <w:r w:rsidRPr="00C67615">
        <w:rPr>
          <w:rFonts w:hint="eastAsia"/>
          <w:lang w:eastAsia="zh-CN"/>
        </w:rPr>
        <w:t xml:space="preserve">be able to </w:t>
      </w:r>
      <w:r w:rsidRPr="00C67615">
        <w:t xml:space="preserve">support </w:t>
      </w:r>
      <w:r w:rsidRPr="00C67615">
        <w:rPr>
          <w:rFonts w:hint="eastAsia"/>
          <w:lang w:eastAsia="zh-CN"/>
        </w:rPr>
        <w:t>UE</w:t>
      </w:r>
      <w:r w:rsidRPr="00C67615">
        <w:rPr>
          <w:rFonts w:eastAsia="SimSun"/>
          <w:lang w:eastAsia="zh-CN"/>
        </w:rPr>
        <w:t xml:space="preserve"> </w:t>
      </w:r>
      <w:r w:rsidRPr="00C67615">
        <w:rPr>
          <w:lang w:eastAsia="zh-CN"/>
        </w:rPr>
        <w:t>c</w:t>
      </w:r>
      <w:r w:rsidRPr="00C67615">
        <w:rPr>
          <w:lang w:eastAsia="ko-KR"/>
        </w:rPr>
        <w:t>aching</w:t>
      </w:r>
      <w:r w:rsidRPr="00C67615">
        <w:rPr>
          <w:rFonts w:hint="eastAsia"/>
          <w:lang w:eastAsia="zh-CN"/>
        </w:rPr>
        <w:t xml:space="preserve"> for streaming services</w:t>
      </w:r>
      <w:r w:rsidRPr="00C67615">
        <w:t>.</w:t>
      </w:r>
    </w:p>
    <w:p w:rsidR="006F7671" w:rsidRPr="006F7671" w:rsidRDefault="00BD7EE4" w:rsidP="00BD7EE4">
      <w:pPr>
        <w:rPr>
          <w:rFonts w:eastAsia="SimSun"/>
        </w:rPr>
      </w:pPr>
      <w:r w:rsidRPr="00C67615">
        <w:t xml:space="preserve">Based on operator policy, the 3GPP system shall support a mechanism </w:t>
      </w:r>
      <w:r w:rsidRPr="00C67615">
        <w:rPr>
          <w:rFonts w:hint="eastAsia"/>
          <w:lang w:eastAsia="zh-CN"/>
        </w:rPr>
        <w:t xml:space="preserve">that </w:t>
      </w:r>
      <w:r w:rsidRPr="00C67615">
        <w:rPr>
          <w:lang w:eastAsia="zh-CN"/>
        </w:rPr>
        <w:t xml:space="preserve">the </w:t>
      </w:r>
      <w:r w:rsidRPr="00C67615">
        <w:rPr>
          <w:rFonts w:eastAsia="SimSun"/>
          <w:lang w:eastAsia="zh-CN"/>
        </w:rPr>
        <w:t>subscribed</w:t>
      </w:r>
      <w:r w:rsidRPr="00C67615">
        <w:t xml:space="preserve"> </w:t>
      </w:r>
      <w:r w:rsidRPr="00C67615">
        <w:rPr>
          <w:lang w:eastAsia="zh-CN"/>
        </w:rPr>
        <w:t>UE is configured with the list of a</w:t>
      </w:r>
      <w:r w:rsidRPr="00C67615">
        <w:t>uthorized content providers</w:t>
      </w:r>
      <w:r w:rsidRPr="00C67615">
        <w:rPr>
          <w:rFonts w:eastAsia="SimSun"/>
          <w:lang w:eastAsia="zh-CN"/>
        </w:rPr>
        <w:t xml:space="preserve"> and data volume</w:t>
      </w:r>
      <w:r w:rsidRPr="00C67615">
        <w:rPr>
          <w:rFonts w:hint="eastAsia"/>
          <w:lang w:eastAsia="zh-CN"/>
        </w:rPr>
        <w:t xml:space="preserve"> for UE caching of streaming services</w:t>
      </w:r>
      <w:r w:rsidRPr="00C67615">
        <w:rPr>
          <w:rFonts w:eastAsia="SimSun"/>
          <w:lang w:eastAsia="zh-CN"/>
        </w:rPr>
        <w:t>.</w:t>
      </w:r>
    </w:p>
    <w:p w:rsidR="006F7671" w:rsidRPr="006F7671" w:rsidRDefault="006F7671" w:rsidP="006F7671">
      <w:pPr>
        <w:rPr>
          <w:rFonts w:eastAsia="SimSun"/>
        </w:rPr>
      </w:pPr>
      <w:r w:rsidRPr="006F7671">
        <w:rPr>
          <w:rFonts w:eastAsia="SimSun"/>
        </w:rPr>
        <w:t>The 3GPP system shall be able to schedule delivery of a download-and-play service to UE to the off-peak hours.</w:t>
      </w:r>
    </w:p>
    <w:p w:rsidR="006F7671" w:rsidRPr="006F7671" w:rsidRDefault="006F7671" w:rsidP="006F7671">
      <w:pPr>
        <w:rPr>
          <w:rFonts w:eastAsia="SimSun"/>
        </w:rPr>
      </w:pPr>
      <w:r w:rsidRPr="006F7671">
        <w:rPr>
          <w:rFonts w:eastAsia="SimSun"/>
        </w:rPr>
        <w:t xml:space="preserve">The 3GPP system shall be able to support local connection to local streaming servers according to operator’s policy. </w:t>
      </w:r>
    </w:p>
    <w:p w:rsidR="006F7671" w:rsidRPr="006F7671" w:rsidRDefault="006F7671" w:rsidP="006F7671">
      <w:pPr>
        <w:rPr>
          <w:rFonts w:eastAsia="SimSun"/>
        </w:rPr>
      </w:pPr>
      <w:r w:rsidRPr="006F7671">
        <w:rPr>
          <w:rFonts w:eastAsia="SimSun"/>
        </w:rPr>
        <w:t>The 3GPP system shall be able to configure local streaming service area according to operator’s policy.</w:t>
      </w:r>
    </w:p>
    <w:p w:rsidR="006F7671" w:rsidRPr="006F7671" w:rsidRDefault="006F7671" w:rsidP="006F7671">
      <w:pPr>
        <w:rPr>
          <w:rFonts w:eastAsia="SimSun"/>
        </w:rPr>
      </w:pPr>
      <w:r w:rsidRPr="006F7671">
        <w:rPr>
          <w:rFonts w:eastAsia="SimSun"/>
        </w:rPr>
        <w:t>The 3GPP system shall be able to identify a user is in the specific local streaming service area.</w:t>
      </w:r>
    </w:p>
    <w:p w:rsidR="006F7671" w:rsidRPr="006F7671" w:rsidRDefault="006F7671" w:rsidP="006F7671">
      <w:pPr>
        <w:rPr>
          <w:rFonts w:eastAsia="SimSun"/>
        </w:rPr>
      </w:pPr>
      <w:r w:rsidRPr="006F7671">
        <w:rPr>
          <w:rFonts w:eastAsia="SimSun"/>
        </w:rPr>
        <w:t>The 3GPP system shall be able to identify a user is not in the specific local streaming service area and stop the local streaming service.</w:t>
      </w:r>
    </w:p>
    <w:p w:rsidR="006F7671" w:rsidRPr="006F7671" w:rsidRDefault="006F7671" w:rsidP="006F7671">
      <w:pPr>
        <w:rPr>
          <w:rFonts w:eastAsia="SimSun"/>
        </w:rPr>
      </w:pPr>
      <w:r w:rsidRPr="006F7671">
        <w:rPr>
          <w:rFonts w:eastAsia="SimSun"/>
        </w:rPr>
        <w:t>The 3GPP system shall be able to deliver streaming content via local service delivery immediately or postponed according to user’s preference.</w:t>
      </w:r>
    </w:p>
    <w:p w:rsidR="006F7671" w:rsidRPr="006F7671" w:rsidRDefault="006F7671" w:rsidP="006F7671">
      <w:pPr>
        <w:rPr>
          <w:rFonts w:eastAsia="SimSun"/>
        </w:rPr>
      </w:pPr>
      <w:r w:rsidRPr="006F7671">
        <w:rPr>
          <w:rFonts w:eastAsia="SimSun"/>
        </w:rPr>
        <w:t xml:space="preserve">According to the mobility of the users who do not always stay in one place, the 3GPP system should be able to adaptively change video server and the route to continue supply experience for streaming service, e.g. from a local streaming server to a non-local streaming server, vice versa. </w:t>
      </w:r>
    </w:p>
    <w:p w:rsidR="006F7671" w:rsidRPr="006F7671" w:rsidRDefault="006F7671" w:rsidP="006F7671">
      <w:pPr>
        <w:rPr>
          <w:rFonts w:eastAsia="SimSun"/>
        </w:rPr>
      </w:pPr>
      <w:r w:rsidRPr="006F7671">
        <w:rPr>
          <w:rFonts w:eastAsia="SimSun"/>
        </w:rPr>
        <w:t>According to operator’s policy, the 3GPP system shall be able to configure which context information is related with streaming route.</w:t>
      </w:r>
    </w:p>
    <w:p w:rsidR="006F7671" w:rsidRPr="006F7671" w:rsidRDefault="006F7671" w:rsidP="006F7671">
      <w:pPr>
        <w:rPr>
          <w:rFonts w:eastAsia="SimSun"/>
        </w:rPr>
      </w:pPr>
      <w:r w:rsidRPr="006F7671">
        <w:rPr>
          <w:rFonts w:eastAsia="SimSun"/>
        </w:rPr>
        <w:t>The 3GPP system shall be able to collect context information related to update streaming route according to operator’s policy.</w:t>
      </w:r>
    </w:p>
    <w:p w:rsidR="006F7671" w:rsidRPr="006F7671" w:rsidRDefault="006F7671" w:rsidP="006F7671">
      <w:pPr>
        <w:rPr>
          <w:rFonts w:eastAsia="SimSun"/>
        </w:rPr>
      </w:pPr>
      <w:r w:rsidRPr="006F7671">
        <w:rPr>
          <w:rFonts w:eastAsia="SimSun"/>
        </w:rPr>
        <w:t>According to agreement between application server and Operator, the 3GPP system shall support the operator or the 3rd party to configure which user profile information belonging to the application server should be shared with the 3GPP system.</w:t>
      </w:r>
    </w:p>
    <w:p w:rsidR="006F7671" w:rsidRPr="006F7671" w:rsidRDefault="006F7671" w:rsidP="006F7671">
      <w:pPr>
        <w:rPr>
          <w:rFonts w:eastAsia="SimSun"/>
        </w:rPr>
      </w:pPr>
      <w:r w:rsidRPr="006F7671">
        <w:rPr>
          <w:rFonts w:eastAsia="SimSun"/>
        </w:rPr>
        <w:t>According to operator’s policy, the 3GPP system shall support the SHE which is deployed in different local area (no matter belongs to operator or the 3rd party) to configure which radio environment information can be shared to the application layer which is hosted in the SHE.</w:t>
      </w:r>
    </w:p>
    <w:p w:rsidR="006F7671" w:rsidRDefault="006F7671" w:rsidP="006F7671">
      <w:pPr>
        <w:rPr>
          <w:rFonts w:eastAsia="SimSun"/>
        </w:rPr>
      </w:pPr>
      <w:r w:rsidRPr="006F7671">
        <w:rPr>
          <w:rFonts w:eastAsia="SimSun"/>
        </w:rPr>
        <w:t>According to operator’s policy, the 3GPP system shall support the SHE which is deployed in different local area (no matter belongs to operator or the 3rd party) to get radio environment information based on the configuration.</w:t>
      </w:r>
    </w:p>
    <w:p w:rsidR="00C10E6E" w:rsidRPr="00D2728A" w:rsidRDefault="00C10E6E" w:rsidP="00C10E6E">
      <w:pPr>
        <w:pStyle w:val="2"/>
        <w:rPr>
          <w:lang w:eastAsia="zh-CN"/>
        </w:rPr>
      </w:pPr>
      <w:bookmarkStart w:id="35" w:name="_Toc27761979"/>
      <w:r w:rsidRPr="00D2728A">
        <w:rPr>
          <w:lang w:eastAsia="zh-CN"/>
        </w:rPr>
        <w:t>6.</w:t>
      </w:r>
      <w:r>
        <w:rPr>
          <w:lang w:eastAsia="zh-CN"/>
        </w:rPr>
        <w:t>8</w:t>
      </w:r>
      <w:r w:rsidRPr="00D2728A">
        <w:rPr>
          <w:lang w:eastAsia="zh-CN"/>
        </w:rPr>
        <w:tab/>
        <w:t>IoT resource efficiency</w:t>
      </w:r>
      <w:bookmarkEnd w:id="35"/>
    </w:p>
    <w:p w:rsidR="00C10E6E" w:rsidRPr="00D2728A" w:rsidRDefault="00C10E6E" w:rsidP="00C10E6E">
      <w:pPr>
        <w:rPr>
          <w:lang w:eastAsia="zh-CN"/>
        </w:rPr>
      </w:pPr>
      <w:r w:rsidRPr="00D2728A">
        <w:t xml:space="preserve">The 3GPP system shall support </w:t>
      </w:r>
      <w:r>
        <w:t xml:space="preserve">efficient </w:t>
      </w:r>
      <w:r w:rsidRPr="00D2728A">
        <w:rPr>
          <w:lang w:eastAsia="zh-CN"/>
        </w:rPr>
        <w:t>transmi</w:t>
      </w:r>
      <w:r>
        <w:rPr>
          <w:lang w:eastAsia="zh-CN"/>
        </w:rPr>
        <w:t>ssi</w:t>
      </w:r>
      <w:r w:rsidRPr="00D2728A">
        <w:rPr>
          <w:lang w:eastAsia="zh-CN"/>
        </w:rPr>
        <w:t xml:space="preserve">on of </w:t>
      </w:r>
      <w:r w:rsidRPr="007A0DEA">
        <w:rPr>
          <w:lang w:eastAsia="zh-CN"/>
        </w:rPr>
        <w:t xml:space="preserve">IP data and </w:t>
      </w:r>
      <w:r w:rsidRPr="00D2728A">
        <w:rPr>
          <w:lang w:eastAsia="zh-CN"/>
        </w:rPr>
        <w:t>non-IP data to/from a UE.</w:t>
      </w:r>
    </w:p>
    <w:p w:rsidR="00C10E6E" w:rsidRPr="00D2728A" w:rsidRDefault="00C10E6E" w:rsidP="00C10E6E">
      <w:pPr>
        <w:rPr>
          <w:lang w:eastAsia="zh-CN"/>
        </w:rPr>
      </w:pPr>
      <w:r w:rsidRPr="00D2728A">
        <w:t xml:space="preserve">The 3GPP system shall support </w:t>
      </w:r>
      <w:r>
        <w:t xml:space="preserve">efficient </w:t>
      </w:r>
      <w:r w:rsidRPr="00D2728A">
        <w:rPr>
          <w:lang w:eastAsia="zh-CN"/>
        </w:rPr>
        <w:t>transmi</w:t>
      </w:r>
      <w:r>
        <w:rPr>
          <w:lang w:eastAsia="zh-CN"/>
        </w:rPr>
        <w:t>ss</w:t>
      </w:r>
      <w:r w:rsidRPr="00D2728A">
        <w:rPr>
          <w:lang w:eastAsia="zh-CN"/>
        </w:rPr>
        <w:t>ion of small data to/from a UE.</w:t>
      </w:r>
    </w:p>
    <w:p w:rsidR="00C10E6E" w:rsidRPr="00D2728A" w:rsidRDefault="00C10E6E" w:rsidP="00C10E6E">
      <w:r w:rsidRPr="00D2728A">
        <w:t xml:space="preserve">The </w:t>
      </w:r>
      <w:r w:rsidRPr="00D2728A">
        <w:rPr>
          <w:lang w:eastAsia="zh-CN"/>
        </w:rPr>
        <w:t>3GPP</w:t>
      </w:r>
      <w:r w:rsidRPr="00D2728A">
        <w:t xml:space="preserve"> system shall minimize control and user plane resource usage for stationary UEs (e.g., lower signalling to user data resource</w:t>
      </w:r>
      <w:r>
        <w:t>s</w:t>
      </w:r>
      <w:r w:rsidRPr="00D2728A">
        <w:t xml:space="preserve"> usage ratio).</w:t>
      </w:r>
    </w:p>
    <w:p w:rsidR="00C10E6E" w:rsidRPr="00D2728A" w:rsidRDefault="00C10E6E" w:rsidP="00C10E6E">
      <w:r w:rsidRPr="00D2728A">
        <w:t xml:space="preserve">The </w:t>
      </w:r>
      <w:r w:rsidRPr="00D2728A">
        <w:rPr>
          <w:lang w:eastAsia="zh-CN"/>
        </w:rPr>
        <w:t>3GPP</w:t>
      </w:r>
      <w:r w:rsidRPr="00D2728A">
        <w:t xml:space="preserve"> system</w:t>
      </w:r>
      <w:r>
        <w:t xml:space="preserve"> shall optimize the resource usage</w:t>
      </w:r>
      <w:r w:rsidRPr="00D2728A">
        <w:t xml:space="preserve"> of the control plane and/or user plane for transfer of small data units.</w:t>
      </w:r>
    </w:p>
    <w:p w:rsidR="00C10E6E" w:rsidRDefault="00C10E6E" w:rsidP="00C10E6E">
      <w:pPr>
        <w:rPr>
          <w:lang w:eastAsia="zh-CN"/>
        </w:rPr>
      </w:pPr>
      <w:r w:rsidRPr="00D2728A">
        <w:rPr>
          <w:lang w:eastAsia="zh-CN"/>
        </w:rPr>
        <w:t xml:space="preserve">The 3GPP system shall support methods to </w:t>
      </w:r>
      <w:r>
        <w:rPr>
          <w:lang w:eastAsia="zh-CN"/>
        </w:rPr>
        <w:t>minimize the usage</w:t>
      </w:r>
      <w:r w:rsidRPr="00D2728A">
        <w:rPr>
          <w:lang w:eastAsia="zh-CN"/>
        </w:rPr>
        <w:t xml:space="preserve"> of battery resources at the UE.</w:t>
      </w:r>
    </w:p>
    <w:p w:rsidR="00BD7EE4" w:rsidRDefault="00BD7EE4" w:rsidP="00BD7EE4">
      <w:pPr>
        <w:pStyle w:val="2"/>
        <w:rPr>
          <w:lang w:eastAsia="zh-CN"/>
        </w:rPr>
      </w:pPr>
      <w:bookmarkStart w:id="36" w:name="_Toc27761980"/>
      <w:r>
        <w:rPr>
          <w:lang w:eastAsia="zh-CN"/>
        </w:rPr>
        <w:t>6.9</w:t>
      </w:r>
      <w:r>
        <w:rPr>
          <w:lang w:eastAsia="zh-CN"/>
        </w:rPr>
        <w:tab/>
        <w:t>Context aware network</w:t>
      </w:r>
      <w:bookmarkEnd w:id="36"/>
    </w:p>
    <w:p w:rsidR="00BD7EE4" w:rsidRDefault="00BD7EE4" w:rsidP="00BD7EE4">
      <w:pPr>
        <w:rPr>
          <w:lang w:eastAsia="zh-CN"/>
        </w:rPr>
      </w:pPr>
      <w:r>
        <w:rPr>
          <w:lang w:eastAsia="zh-CN"/>
        </w:rPr>
        <w:t>The 3GPP system shall support network resource utilization efficiently and network optimization based on context information, including:</w:t>
      </w:r>
    </w:p>
    <w:p w:rsidR="00BD7EE4" w:rsidRDefault="00BD7EE4" w:rsidP="00BD7EE4">
      <w:pPr>
        <w:rPr>
          <w:lang w:eastAsia="zh-CN"/>
        </w:rPr>
      </w:pPr>
      <w:r>
        <w:rPr>
          <w:lang w:eastAsia="zh-CN"/>
        </w:rPr>
        <w:t>-</w:t>
      </w:r>
      <w:r>
        <w:rPr>
          <w:lang w:eastAsia="zh-CN"/>
        </w:rPr>
        <w:tab/>
        <w:t>network conditions, such as network load and congestion information;</w:t>
      </w:r>
    </w:p>
    <w:p w:rsidR="00BD7EE4" w:rsidRDefault="00BD7EE4" w:rsidP="00BD7EE4">
      <w:pPr>
        <w:rPr>
          <w:lang w:eastAsia="zh-CN"/>
        </w:rPr>
      </w:pPr>
      <w:r>
        <w:rPr>
          <w:lang w:eastAsia="zh-CN"/>
        </w:rPr>
        <w:t>-</w:t>
      </w:r>
      <w:r>
        <w:rPr>
          <w:lang w:eastAsia="zh-CN"/>
        </w:rPr>
        <w:tab/>
        <w:t>information on served UEs such as access information (e.g., 3GPP access, non-3GPP access), cell type (e.g., macro cell, small cell);</w:t>
      </w:r>
    </w:p>
    <w:p w:rsidR="00BD7EE4" w:rsidRDefault="00BD7EE4" w:rsidP="00BD7EE4">
      <w:pPr>
        <w:rPr>
          <w:lang w:eastAsia="zh-CN"/>
        </w:rPr>
      </w:pPr>
      <w:r>
        <w:rPr>
          <w:lang w:eastAsia="zh-CN"/>
        </w:rPr>
        <w:t>-</w:t>
      </w:r>
      <w:r>
        <w:rPr>
          <w:lang w:eastAsia="zh-CN"/>
        </w:rPr>
        <w:tab/>
        <w:t>information on prioritized communication such as user subscription profile and priority level, priority services (e.g., MPS, Emergency, and Public Safety), application used for priority communications (e.g., voice, video, and data) and traffic associated with priority communications (signalling and media).</w:t>
      </w:r>
    </w:p>
    <w:p w:rsidR="00DF5869" w:rsidRPr="00254DD6" w:rsidRDefault="00DF5869" w:rsidP="00DF5869">
      <w:pPr>
        <w:pStyle w:val="2"/>
      </w:pPr>
      <w:bookmarkStart w:id="37" w:name="_Toc27761981"/>
      <w:r w:rsidRPr="00FF3908">
        <w:t>6.</w:t>
      </w:r>
      <w:r>
        <w:t>10</w:t>
      </w:r>
      <w:r w:rsidRPr="00254DD6">
        <w:tab/>
      </w:r>
      <w:r>
        <w:t>Support of MUSIM UE</w:t>
      </w:r>
      <w:bookmarkEnd w:id="37"/>
    </w:p>
    <w:p w:rsidR="00DF5869" w:rsidRDefault="00DF5869" w:rsidP="00DF5869">
      <w:pPr>
        <w:pStyle w:val="3"/>
      </w:pPr>
      <w:bookmarkStart w:id="38" w:name="_Toc27761982"/>
      <w:r w:rsidRPr="000D1CA5">
        <w:t>6</w:t>
      </w:r>
      <w:r>
        <w:t>.10.</w:t>
      </w:r>
      <w:r w:rsidRPr="000D1CA5">
        <w:t>1</w:t>
      </w:r>
      <w:r w:rsidRPr="000D1CA5">
        <w:tab/>
        <w:t>Description</w:t>
      </w:r>
      <w:bookmarkEnd w:id="38"/>
    </w:p>
    <w:p w:rsidR="00DF5869" w:rsidRPr="00DF5869" w:rsidRDefault="00DF5869" w:rsidP="00DF5869">
      <w:pPr>
        <w:pStyle w:val="B1"/>
        <w:ind w:left="0" w:firstLine="0"/>
      </w:pPr>
      <w:r w:rsidRPr="0013542B">
        <w:rPr>
          <w:lang w:val="en-US"/>
        </w:rPr>
        <w:t>With the growing demand in the consumer market</w:t>
      </w:r>
      <w:r w:rsidRPr="0013542B">
        <w:t xml:space="preserve">, </w:t>
      </w:r>
      <w:r w:rsidR="002806CF">
        <w:t>some</w:t>
      </w:r>
      <w:r w:rsidRPr="0013542B">
        <w:t xml:space="preserve"> commercially deployed </w:t>
      </w:r>
      <w:r w:rsidR="002806CF">
        <w:t>UE</w:t>
      </w:r>
      <w:r w:rsidR="002806CF" w:rsidRPr="008D1F17">
        <w:t xml:space="preserve">s </w:t>
      </w:r>
      <w:r w:rsidRPr="0013542B">
        <w:t>support more than one USIM (typically two)</w:t>
      </w:r>
      <w:r w:rsidR="002806CF">
        <w:t>-</w:t>
      </w:r>
      <w:r w:rsidRPr="00DF5869">
        <w:t>.</w:t>
      </w:r>
      <w:r w:rsidR="002806CF">
        <w:t xml:space="preserve"> </w:t>
      </w:r>
      <w:r w:rsidR="002806CF" w:rsidRPr="008D1F17">
        <w:t>For example, a user can use the MUSIM UE to install another USIM with local data service when traveling, or to have both a work related USIM and a personal USIM. With support of MUSIM UEs in the 3GPP system, the system performance and user experiences are expected to be improved.</w:t>
      </w:r>
    </w:p>
    <w:p w:rsidR="00DF5869" w:rsidRPr="00DF5869" w:rsidRDefault="00DF5869" w:rsidP="00DF5869">
      <w:pPr>
        <w:pStyle w:val="3"/>
      </w:pPr>
      <w:bookmarkStart w:id="39" w:name="_Toc27761983"/>
      <w:r w:rsidRPr="00DF5869">
        <w:t>6.10.2</w:t>
      </w:r>
      <w:r w:rsidRPr="00DF5869">
        <w:tab/>
        <w:t>Requirements</w:t>
      </w:r>
      <w:bookmarkEnd w:id="39"/>
    </w:p>
    <w:p w:rsidR="00DF5869" w:rsidRDefault="00DF5869" w:rsidP="00DF5869">
      <w:r w:rsidRPr="00DF5869">
        <w:t xml:space="preserve">The 3GPP system shall be able to support a MUSIM UE with multiple USIMs provided by the same or different Network Operators </w:t>
      </w:r>
      <w:r w:rsidRPr="00DF5869">
        <w:rPr>
          <w:lang w:eastAsia="zh-CN"/>
        </w:rPr>
        <w:t xml:space="preserve">as </w:t>
      </w:r>
      <w:r w:rsidRPr="00DF5869">
        <w:t>described at clause 13.4 in [21].</w:t>
      </w:r>
    </w:p>
    <w:p w:rsidR="000C0094" w:rsidRPr="001311C9" w:rsidRDefault="000C0094" w:rsidP="000C0094">
      <w:pPr>
        <w:rPr>
          <w:lang w:val="en-US"/>
        </w:rPr>
      </w:pPr>
      <w:r w:rsidRPr="001311C9">
        <w:rPr>
          <w:lang w:val="en-US"/>
        </w:rPr>
        <w:t>The 3GPP system shall enable the end user to select the mobile terminated services that can take priority over ongoing communications associated with another USIM.</w:t>
      </w:r>
    </w:p>
    <w:p w:rsidR="000C0094" w:rsidRPr="004D56AF" w:rsidRDefault="000C0094" w:rsidP="000C0094">
      <w:pPr>
        <w:pStyle w:val="NO"/>
      </w:pPr>
      <w:r w:rsidRPr="004D56AF">
        <w:t xml:space="preserve">NOTE: </w:t>
      </w:r>
      <w:r>
        <w:tab/>
      </w:r>
      <w:r w:rsidRPr="00D20062">
        <w:t xml:space="preserve">Regulatory required services </w:t>
      </w:r>
      <w:r w:rsidRPr="004D56AF">
        <w:t>are not subject to this requirement.</w:t>
      </w:r>
    </w:p>
    <w:p w:rsidR="000C0094" w:rsidRDefault="000C0094" w:rsidP="000C0094">
      <w:r w:rsidRPr="00F3206C">
        <w:t xml:space="preserve">The 3GPP system shall enable a MUSIM UE in coordination with the network to pause and </w:t>
      </w:r>
      <w:r>
        <w:t>continue</w:t>
      </w:r>
      <w:r w:rsidRPr="00F3206C">
        <w:t xml:space="preserve"> an active </w:t>
      </w:r>
      <w:r>
        <w:t xml:space="preserve">communication for efficient use of </w:t>
      </w:r>
      <w:r w:rsidRPr="00F3206C">
        <w:t>resources.</w:t>
      </w:r>
    </w:p>
    <w:p w:rsidR="00C10E6E" w:rsidRDefault="000C0094" w:rsidP="000C0094">
      <w:pPr>
        <w:rPr>
          <w:rFonts w:eastAsia="SimSun"/>
        </w:rPr>
      </w:pPr>
      <w:r w:rsidRPr="008D0132">
        <w:t>The 3GPP system shall be able to effectively page MUSIM UEs in order to reduce missed paging.</w:t>
      </w:r>
    </w:p>
    <w:p w:rsidR="00447C0F" w:rsidRDefault="00447C0F" w:rsidP="00447C0F">
      <w:pPr>
        <w:pStyle w:val="1"/>
      </w:pPr>
      <w:r w:rsidRPr="00D62135">
        <w:t xml:space="preserve"> </w:t>
      </w:r>
      <w:bookmarkStart w:id="40" w:name="_Toc27761984"/>
      <w:r>
        <w:t>7</w:t>
      </w:r>
      <w:r>
        <w:tab/>
        <w:t>Multi-access and seamless mobility</w:t>
      </w:r>
      <w:bookmarkEnd w:id="40"/>
    </w:p>
    <w:p w:rsidR="00D356C3" w:rsidRDefault="00457B7C" w:rsidP="002B6A97">
      <w:pPr>
        <w:pStyle w:val="2"/>
      </w:pPr>
      <w:bookmarkStart w:id="41" w:name="_Toc27761985"/>
      <w:r w:rsidRPr="002B6A97">
        <w:rPr>
          <w:rFonts w:hint="eastAsia"/>
        </w:rPr>
        <w:t>7.</w:t>
      </w:r>
      <w:r w:rsidRPr="002B6A97">
        <w:t>1</w:t>
      </w:r>
      <w:r w:rsidR="00403CF3">
        <w:tab/>
      </w:r>
      <w:r w:rsidR="00D356C3" w:rsidRPr="002B6A97">
        <w:rPr>
          <w:rFonts w:hint="eastAsia"/>
        </w:rPr>
        <w:t>Mobility management</w:t>
      </w:r>
      <w:bookmarkEnd w:id="41"/>
    </w:p>
    <w:p w:rsidR="00C469DF" w:rsidRPr="002B6A97" w:rsidRDefault="00C469DF" w:rsidP="00C469DF">
      <w:pPr>
        <w:pStyle w:val="3"/>
        <w:rPr>
          <w:rFonts w:hint="eastAsia"/>
        </w:rPr>
      </w:pPr>
      <w:bookmarkStart w:id="42" w:name="_Toc27761986"/>
      <w:r w:rsidRPr="002B6A97">
        <w:rPr>
          <w:rFonts w:hint="eastAsia"/>
        </w:rPr>
        <w:t>7.</w:t>
      </w:r>
      <w:r w:rsidRPr="002B6A97">
        <w:t>1</w:t>
      </w:r>
      <w:r w:rsidRPr="002B6A97">
        <w:rPr>
          <w:rFonts w:hint="eastAsia"/>
        </w:rPr>
        <w:t>.</w:t>
      </w:r>
      <w:r w:rsidRPr="002B6A97">
        <w:t>1</w:t>
      </w:r>
      <w:r w:rsidRPr="002B6A97">
        <w:rPr>
          <w:rFonts w:hint="eastAsia"/>
        </w:rPr>
        <w:tab/>
      </w:r>
      <w:r w:rsidRPr="002B6A97">
        <w:t xml:space="preserve">Heterogeneous </w:t>
      </w:r>
      <w:r w:rsidRPr="002B6A97">
        <w:rPr>
          <w:rFonts w:hint="eastAsia"/>
        </w:rPr>
        <w:t>a</w:t>
      </w:r>
      <w:r w:rsidRPr="002B6A97">
        <w:t xml:space="preserve">ccess </w:t>
      </w:r>
      <w:r w:rsidRPr="002B6A97">
        <w:rPr>
          <w:rFonts w:hint="eastAsia"/>
        </w:rPr>
        <w:t>system</w:t>
      </w:r>
      <w:r w:rsidRPr="002B6A97">
        <w:t xml:space="preserve">s </w:t>
      </w:r>
      <w:r w:rsidRPr="002B6A97">
        <w:rPr>
          <w:rFonts w:hint="eastAsia"/>
        </w:rPr>
        <w:t>m</w:t>
      </w:r>
      <w:r w:rsidRPr="002B6A97">
        <w:t>obility</w:t>
      </w:r>
      <w:bookmarkEnd w:id="42"/>
    </w:p>
    <w:p w:rsidR="009936CC" w:rsidRDefault="00E04CE8" w:rsidP="009936CC">
      <w:pPr>
        <w:pStyle w:val="TH"/>
      </w:pPr>
      <w:r>
        <w:rPr>
          <w:noProof/>
        </w:rPr>
      </w:r>
      <w:r>
        <w:pict>
          <v:group id="_x0000_s9951" editas="canvas" style="width:528.6pt;height:319.55pt;mso-position-horizontal-relative:char;mso-position-vertical-relative:line" coordorigin="120,60" coordsize="10572,6391">
            <o:lock v:ext="edit" aspectratio="t"/>
            <v:shape id="_x0000_s9952" type="#_x0000_t75" style="position:absolute;left:120;top:60;width:10572;height:6391" o:preferrelative="f">
              <v:fill o:detectmouseclick="t"/>
              <v:path o:extrusionok="t" o:connecttype="none"/>
              <o:lock v:ext="edit" text="t"/>
            </v:shape>
            <v:rect id="_x0000_s9953" style="position:absolute;left:8656;top:6041;width:56;height:410;mso-wrap-style:none" filled="f" stroked="f">
              <v:textbox style="mso-next-textbox:#_x0000_s9953;mso-fit-shape-to-text:t" inset="0,0,0,0">
                <w:txbxContent>
                  <w:p w:rsidR="00F7499E" w:rsidRDefault="00F7499E" w:rsidP="00E04CE8">
                    <w:r>
                      <w:rPr>
                        <w:rFonts w:ascii="Arial" w:hAnsi="Arial" w:cs="Arial"/>
                        <w:b/>
                        <w:bCs/>
                        <w:color w:val="000000"/>
                        <w:lang w:val="en-US"/>
                      </w:rPr>
                      <w:t xml:space="preserve"> </w:t>
                    </w:r>
                  </w:p>
                </w:txbxContent>
              </v:textbox>
            </v:rect>
            <v:rect id="_x0000_s9954" style="position:absolute;left:409;top:60;width:51;height:410;mso-wrap-style:none" filled="f" stroked="f">
              <v:textbox style="mso-next-textbox:#_x0000_s9954;mso-fit-shape-to-text:t" inset="0,0,0,0">
                <w:txbxContent>
                  <w:p w:rsidR="00F7499E" w:rsidRDefault="00F7499E" w:rsidP="00E04CE8">
                    <w:r>
                      <w:rPr>
                        <w:color w:val="000000"/>
                        <w:lang w:val="en-US"/>
                      </w:rPr>
                      <w:t xml:space="preserve"> </w:t>
                    </w:r>
                  </w:p>
                </w:txbxContent>
              </v:textbox>
            </v:rect>
            <v:rect id="_x0000_s9955" style="position:absolute;left:459;top:60;width:51;height:410;mso-wrap-style:none" filled="f" stroked="f">
              <v:textbox style="mso-next-textbox:#_x0000_s9955;mso-fit-shape-to-text:t" inset="0,0,0,0">
                <w:txbxContent>
                  <w:p w:rsidR="00F7499E" w:rsidRDefault="00F7499E" w:rsidP="00E04CE8">
                    <w:r>
                      <w:rPr>
                        <w:color w:val="000000"/>
                        <w:lang w:val="en-US"/>
                      </w:rPr>
                      <w:t xml:space="preserve"> </w:t>
                    </w:r>
                  </w:p>
                </w:txbxContent>
              </v:textbox>
            </v:rect>
            <v:shape id="_x0000_s9956" style="position:absolute;left:5826;top:147;width:2667;height:1888" coordsize="2667,1888" path="m241,626r-12,3l215,631r-13,2l191,637r-22,9l144,654r-21,13l103,680,86,695,69,712,54,729,39,748,28,770,17,791r-6,24l7,825,5,838,2,849,,862r,13l,885r,18l2,920r3,17l9,954r4,15l20,986r6,15l35,1016r8,15l54,1044r11,13l78,1070r10,10l103,1091r13,10l131,1110r,-3l114,1127r-15,19l88,1167r-6,12l78,1188r-5,11l69,1212r-4,11l62,1235r-2,12l60,1259r-2,13l58,1285r,13l60,1310r,13l65,1336r2,13l71,1362r4,10l80,1385r4,11l90,1407r13,21l120,1450r18,17l157,1484r19,15l200,1512r11,6l221,1522r14,5l247,1531r13,4l274,1537r13,2l299,1542r15,l328,1544r16,-2l359,1542r-1,2l375,1569r19,26l413,1619r22,21l456,1659r26,20l506,1698r28,15l559,1728r28,11l617,1749r30,11l677,1766r30,5l740,1775r32,l787,1775r17,l836,1771r32,-5l899,1758r30,-9l959,1736r30,-12l1017,1709r15,21l1047,1749r17,17l1083,1783r19,18l1122,1816r21,12l1167,1841r21,11l1212,1861r24,8l1262,1876r24,6l1311,1886r26,2l1362,1888r18,l1398,1886r17,l1432,1884r15,-4l1464,1876r15,-3l1496,1867r15,-4l1526,1856r15,-6l1556,1843r15,-8l1584,1826r28,-17l1638,1790r24,-24l1683,1743r19,-24l1713,1704r9,-13l1730,1676r7,-12l1745,1649r7,-15l1756,1619r6,-17l1762,1604r22,13l1808,1627r21,9l1853,1642r23,7l1902,1653r24,2l1951,1657r20,-2l1988,1655r17,-2l2022,1649r17,-3l2057,1640r17,-4l2089,1629r17,-6l2121,1614r15,-6l2151,1597r13,-8l2177,1578r13,-11l2202,1557r13,-13l2226,1533r12,-13l2245,1505r11,-13l2265,1477r9,-15l2280,1447r6,-15l2293,1417r5,-17l2302,1383r2,-17l2307,1349r1,-17l2308,1315r20,-5l2347,1306r17,-4l2383,1298r18,-7l2418,1285r17,-8l2452,1268r16,-9l2483,1248r15,-7l2513,1229r15,-12l2541,1206r12,-13l2566,1181r11,-15l2588,1152r10,-15l2609,1122r9,-15l2626,1091r7,-15l2641,1059r5,-17l2652,1025r4,-18l2661,988r2,-17l2665,952r2,-17l2667,915r,-17l2665,883r,-17l2663,849r-4,-15l2654,817r-4,-15l2646,785r-7,-15l2633,755r-7,-15l2618,725r-9,-15l2601,697r-9,-15l2581,669r-2,l2586,654r6,-15l2596,624r5,-17l2603,592r2,-15l2607,560r,-15l2607,530r-2,-13l2605,504r-2,-12l2601,479r-5,-13l2590,440r-11,-23l2568,393r-15,-21l2538,350r-15,-19l2504,312r-19,-15l2463,280r-23,-13l2416,255r-27,-9l2364,238r-2,-13l2359,211r-3,-12l2352,189r-11,-24l2328,141r-14,-19l2298,101,2280,84,2263,67,2241,52,2220,39,2196,28,2172,17r-23,-6l2136,7,2123,4,2110,2,2097,r-15,l2069,r-17,l2037,2r-17,2l2005,7r-17,4l1973,15r-15,4l1943,26r-13,8l1915,41r-13,8l1889,58r-13,11l1863,79r-10,11l1842,103,1831,90,1820,79,1810,69,1799,58r-13,-9l1773,41r-13,-7l1747,26r-15,-4l1720,15r-16,-4l1689,7,1674,4,1659,2,1642,r-15,l1608,r-19,2l1571,4r-19,5l1535,15r-17,7l1501,30r-15,9l1471,49r-16,11l1443,71r-15,13l1417,99r-11,13l1395,129r-8,15l1387,148r-11,-11l1362,127r-12,-9l1337,109r-12,-8l1310,94r-14,-8l1281,79r-15,-4l1251,71r-15,-4l1218,62r-15,-2l1188,58r-17,l1156,56r-24,2l1111,60r-24,4l1066,69r-22,6l1025,84r-19,8l987,103r-20,11l950,127r-17,12l918,154r-15,17l888,189r-11,16l864,225r,1l838,214,815,204r-26,-9l761,186r-26,-6l707,175r-25,-1l654,174r-22,l611,174r-22,4l570,180r-21,4l529,190r-19,6l491,204r-20,7l454,220r-17,11l420,241r-17,12l388,264r-15,12l358,291r-14,12l332,318r-13,15l308,348r-12,17l287,382r-9,18l269,417r-9,19l254,455r-4,17l244,494r-3,19l239,532r-3,22l236,573r,28l239,629r2,-3xe" stroked="f">
              <v:path arrowok="t"/>
            </v:shape>
            <v:shape id="_x0000_s9957" style="position:absolute;left:5826;top:147;width:2667;height:1888" coordsize="2667,1888" path="m241,626r-12,3l215,631r-13,2l191,637r-22,9l144,654r-21,13l103,680,86,695,69,712,54,729,39,748,28,770,17,791r-6,24l7,825,5,838,2,849,,862r,13l,885r,18l2,920r3,17l9,954r4,15l20,986r6,15l35,1016r8,15l54,1044r11,13l78,1070r10,10l103,1091r13,10l131,1110r,-3l114,1127r-15,19l88,1167r-6,12l78,1188r-5,11l69,1212r-4,11l62,1235r-2,12l60,1259r-2,13l58,1285r,13l60,1310r,13l65,1336r2,13l71,1362r4,10l80,1385r4,11l90,1407r13,21l120,1450r18,17l157,1484r19,15l200,1512r11,6l221,1522r14,5l247,1531r13,4l274,1537r13,2l299,1542r15,l328,1544r16,-2l359,1542r-1,2l375,1569r19,26l413,1619r22,21l456,1659r26,20l506,1698r28,15l559,1728r28,11l617,1749r30,11l677,1766r30,5l740,1775r32,l787,1775r17,l836,1771r32,-5l899,1758r30,-9l959,1736r30,-12l1017,1709r15,21l1047,1749r17,17l1083,1783r19,18l1122,1816r21,12l1167,1841r21,11l1212,1861r24,8l1262,1876r24,6l1311,1886r26,2l1362,1888r18,l1398,1886r17,l1432,1884r15,-4l1464,1876r15,-3l1496,1867r15,-4l1526,1856r15,-6l1556,1843r15,-8l1584,1826r28,-17l1638,1790r24,-24l1683,1743r19,-24l1713,1704r9,-13l1730,1676r7,-12l1745,1649r7,-15l1756,1619r6,-17l1762,1604r22,13l1808,1627r21,9l1853,1642r23,7l1902,1653r24,2l1951,1657r20,-2l1988,1655r17,-2l2022,1649r17,-3l2057,1640r17,-4l2089,1629r17,-6l2121,1614r15,-6l2151,1597r13,-8l2177,1578r13,-11l2202,1557r13,-13l2226,1533r12,-13l2245,1505r11,-13l2265,1477r9,-15l2280,1447r6,-15l2293,1417r5,-17l2302,1383r2,-17l2307,1349r1,-17l2308,1315r20,-5l2347,1306r17,-4l2383,1298r18,-7l2418,1285r17,-8l2452,1268r16,-9l2483,1248r15,-7l2513,1229r15,-12l2541,1206r12,-13l2566,1181r11,-15l2588,1152r10,-15l2609,1122r9,-15l2626,1091r7,-15l2641,1059r5,-17l2652,1025r4,-18l2661,988r2,-17l2665,952r2,-17l2667,915r,-17l2665,883r,-17l2663,849r-4,-15l2654,817r-4,-15l2646,785r-7,-15l2633,755r-7,-15l2618,725r-9,-15l2601,697r-9,-15l2581,669r-2,l2586,654r6,-15l2596,624r5,-17l2603,592r2,-15l2607,560r,-15l2607,530r-2,-13l2605,504r-2,-12l2601,479r-5,-13l2590,440r-11,-23l2568,393r-15,-21l2538,350r-15,-19l2504,312r-19,-15l2463,280r-23,-13l2416,255r-27,-9l2364,238r-2,-13l2359,211r-3,-12l2352,189r-11,-24l2328,141r-14,-19l2298,101,2280,84,2263,67,2241,52,2220,39,2196,28,2172,17r-23,-6l2136,7,2123,4,2110,2,2097,r-15,l2069,r-17,l2037,2r-17,2l2005,7r-17,4l1973,15r-15,4l1943,26r-13,8l1915,41r-13,8l1889,58r-13,11l1863,79r-10,11l1842,103,1831,90,1820,79,1810,69,1799,58r-13,-9l1773,41r-13,-7l1747,26r-15,-4l1720,15r-16,-4l1689,7,1674,4,1659,2,1642,r-15,l1608,r-19,2l1571,4r-19,5l1535,15r-17,7l1501,30r-15,9l1471,49r-16,11l1443,71r-15,13l1417,99r-11,13l1395,129r-8,15l1387,148r-11,-11l1362,127r-12,-9l1337,109r-12,-8l1310,94r-14,-8l1281,79r-15,-4l1251,71r-15,-4l1218,62r-15,-2l1188,58r-17,l1156,56r-24,2l1111,60r-24,4l1066,69r-22,6l1025,84r-19,8l987,103r-20,11l950,127r-17,12l918,154r-15,17l888,189r-11,16l864,225r,1l838,214,815,204r-26,-9l761,186r-26,-6l707,175r-25,-1l654,174r-22,l611,174r-22,4l570,180r-21,4l529,190r-19,6l491,204r-20,7l454,220r-17,11l420,241r-17,12l388,264r-15,12l358,291r-14,12l332,318r-13,15l308,348r-12,17l287,382r-9,18l269,417r-9,19l254,455r-4,17l244,494r-3,19l239,532r-3,22l236,573r,28l239,629r2,-3e" filled="f" strokeweight=".65pt">
              <v:stroke endcap="round"/>
              <v:path arrowok="t"/>
            </v:shape>
            <v:shape id="_x0000_s9958" style="position:absolute;left:5957;top:1257;width:158;height:36" coordsize="158,36" path="m,l17,9r15,6l50,21r18,6l84,32r17,1l119,36r19,l147,36r11,e" filled="f" strokeweight=".65pt">
              <v:stroke endcap="round"/>
              <v:path arrowok="t"/>
            </v:shape>
            <v:shape id="_x0000_s9959" style="position:absolute;left:6185;top:1671;width:69;height:18" coordsize="69,18" path="m,18l18,15,35,11,52,7,69,e" filled="f" strokeweight=".65pt">
              <v:stroke endcap="round"/>
              <v:path arrowok="t"/>
            </v:shape>
            <v:shape id="_x0000_s9960" style="position:absolute;left:6802;top:1781;width:41;height:75" coordsize="41,75" path="m,l8,19r9,19l28,57,41,75e" filled="f" strokeweight=".65pt">
              <v:stroke endcap="round"/>
              <v:path arrowok="t"/>
            </v:shape>
            <v:shape id="_x0000_s9961" style="position:absolute;left:7588;top:1665;width:15;height:84" coordsize="15,84" path="m,84l5,64,11,43,13,21,15,e" filled="f" strokeweight=".65pt">
              <v:stroke endcap="round"/>
              <v:path arrowok="t"/>
            </v:shape>
            <v:shape id="_x0000_s9962" style="position:absolute;left:7934;top:1150;width:200;height:312" coordsize="200,312" path="m200,312r,-2l200,284r-1,-24l194,238r-7,-24l178,190r-8,-21l160,148,146,128,133,107,118,89,101,71,84,54,64,39,43,26,22,13,,e" filled="f" strokeweight=".65pt">
              <v:stroke endcap="round"/>
              <v:path arrowok="t"/>
            </v:shape>
            <v:shape id="_x0000_s9963" style="position:absolute;left:8317;top:816;width:88;height:118" coordsize="88,118" path="m,118l13,105,28,92,39,79,52,64,62,49,73,34,82,17,88,e" filled="f" strokeweight=".65pt">
              <v:stroke endcap="round"/>
              <v:path arrowok="t"/>
            </v:shape>
            <v:shape id="_x0000_s9964" style="position:absolute;left:8190;top:385;width:7;height:54" coordsize="7,54" path="m7,54r,-4l7,38,4,26,3,12,,e" filled="f" strokeweight=".65pt">
              <v:stroke endcap="round"/>
              <v:path arrowok="t"/>
            </v:shape>
            <v:shape id="_x0000_s9965" style="position:absolute;left:7621;top:250;width:47;height:68" coordsize="47,68" path="m47,l32,15,21,32,10,51,,68e" filled="f" strokeweight=".65pt">
              <v:stroke endcap="round"/>
              <v:path arrowok="t"/>
            </v:shape>
            <v:shape id="_x0000_s9966" style="position:absolute;left:7188;top:291;width:25;height:61" coordsize="25,61" path="m25,l15,15,12,30,5,45,,61e" filled="f" strokeweight=".65pt">
              <v:stroke endcap="round"/>
              <v:path arrowok="t"/>
            </v:shape>
            <v:shape id="_x0000_s9967" style="position:absolute;left:6690;top:373;width:80;height:60" coordsize="80,60" path="m80,60l60,44,41,29,22,14,,e" filled="f" strokeweight=".65pt">
              <v:stroke endcap="round"/>
              <v:path arrowok="t"/>
            </v:shape>
            <v:shape id="_x0000_s9968" style="position:absolute;left:6065;top:776;width:15;height:62" coordsize="15,62" path="m,l2,15,6,30r5,15l15,62e" filled="f" strokeweight=".65pt">
              <v:stroke endcap="round"/>
              <v:path arrowok="t"/>
            </v:shape>
            <v:rect id="_x0000_s9969" style="position:absolute;left:6485;top:882;width:1174;height:548;mso-wrap-style:none" filled="f" stroked="f">
              <v:textbox style="mso-next-textbox:#_x0000_s9969;mso-fit-shape-to-text:t" inset="0,0,0,0">
                <w:txbxContent>
                  <w:p w:rsidR="00F7499E" w:rsidRDefault="00F7499E" w:rsidP="00E04CE8">
                    <w:r>
                      <w:rPr>
                        <w:rFonts w:ascii="Arial" w:hAnsi="Arial" w:cs="Arial"/>
                        <w:b/>
                        <w:bCs/>
                        <w:color w:val="002278"/>
                        <w:sz w:val="32"/>
                        <w:szCs w:val="32"/>
                        <w:lang w:val="en-US"/>
                      </w:rPr>
                      <w:t>Internet</w:t>
                    </w:r>
                  </w:p>
                </w:txbxContent>
              </v:textbox>
            </v:rect>
            <v:rect id="_x0000_s9970" style="position:absolute;left:7657;top:992;width:51;height:410;mso-wrap-style:none" filled="f" stroked="f">
              <v:textbox style="mso-next-textbox:#_x0000_s9970;mso-fit-shape-to-text:t" inset="0,0,0,0">
                <w:txbxContent>
                  <w:p w:rsidR="00F7499E" w:rsidRDefault="00F7499E" w:rsidP="00E04CE8">
                    <w:r>
                      <w:rPr>
                        <w:color w:val="000000"/>
                        <w:lang w:val="en-US"/>
                      </w:rPr>
                      <w:t xml:space="preserve"> </w:t>
                    </w:r>
                  </w:p>
                </w:txbxContent>
              </v:textbox>
            </v:rect>
            <v:rect id="_x0000_s9971" style="position:absolute;left:7667;top:760;width:89;height:410;mso-wrap-style:none" filled="f" stroked="f">
              <v:textbox style="mso-next-textbox:#_x0000_s9971;mso-fit-shape-to-text:t" inset="0,0,0,0">
                <w:txbxContent>
                  <w:p w:rsidR="00F7499E" w:rsidRDefault="00F7499E" w:rsidP="00E04CE8">
                    <w:r>
                      <w:rPr>
                        <w:rFonts w:ascii="Arial" w:hAnsi="Arial" w:cs="Arial"/>
                        <w:b/>
                        <w:bCs/>
                        <w:color w:val="002278"/>
                        <w:sz w:val="32"/>
                        <w:szCs w:val="32"/>
                        <w:lang w:val="en-US"/>
                      </w:rPr>
                      <w:t xml:space="preserve"> </w:t>
                    </w:r>
                  </w:p>
                </w:txbxContent>
              </v:textbox>
            </v:rect>
            <v:rect id="_x0000_s9972" style="position:absolute;left:7755;top:870;width:51;height:410;mso-wrap-style:none" filled="f" stroked="f">
              <v:textbox style="mso-next-textbox:#_x0000_s9972;mso-fit-shape-to-text:t" inset="0,0,0,0">
                <w:txbxContent>
                  <w:p w:rsidR="00F7499E" w:rsidRDefault="00F7499E" w:rsidP="00E04CE8">
                    <w:r>
                      <w:rPr>
                        <w:color w:val="000000"/>
                        <w:lang w:val="en-US"/>
                      </w:rPr>
                      <w:t xml:space="preserve"> </w:t>
                    </w:r>
                  </w:p>
                </w:txbxContent>
              </v:textbox>
            </v:rect>
            <v:group id="_x0000_s9973" style="position:absolute;left:6211;top:1440;width:681;height:219" coordorigin="5802,1440" coordsize="681,219">
              <v:oval id="_x0000_s9974" style="position:absolute;left:5802;top:1440;width:681;height:219" fillcolor="#0078aa" strokeweight="0"/>
              <v:oval id="_x0000_s9975" style="position:absolute;left:5802;top:1440;width:681;height:219" filled="f" strokecolor="#aae6ff" strokeweight=".2pt">
                <v:stroke endcap="round"/>
              </v:oval>
            </v:group>
            <v:rect id="_x0000_s9976" style="position:absolute;left:6209;top:1395;width:681;height:157" fillcolor="#0078aa" stroked="f"/>
            <v:rect id="_x0000_s9977" style="position:absolute;left:6209;top:1395;width:681;height:157" fillcolor="#0078aa" stroked="f"/>
            <v:group id="_x0000_s9978" style="position:absolute;left:6211;top:1287;width:681;height:216" coordorigin="5802,1287" coordsize="681,216">
              <v:oval id="_x0000_s9979" style="position:absolute;left:5802;top:1287;width:681;height:216" fillcolor="#00b4ff" strokeweight="0"/>
              <v:oval id="_x0000_s9980" style="position:absolute;left:5802;top:1287;width:681;height:216" filled="f" strokecolor="#aae6ff" strokeweight=".2pt">
                <v:stroke endcap="round"/>
              </v:oval>
            </v:group>
            <v:shape id="_x0000_s9981" style="position:absolute;left:6559;top:1317;width:223;height:68" coordsize="223,68" path="m,53l47,68,170,21r53,15l193,,52,r60,11l,53xe" fillcolor="black" stroked="f">
              <v:path arrowok="t"/>
            </v:shape>
            <v:shape id="_x0000_s9982" style="position:absolute;left:6559;top:1317;width:223;height:68" coordsize="223,68" path="m,53l47,68,170,21r53,15l193,,52,r60,11l,53xe" fillcolor="black" stroked="f">
              <v:path arrowok="t"/>
            </v:shape>
            <v:shape id="_x0000_s9983" style="position:absolute;left:6312;top:1395;width:226;height:75" coordsize="226,75" path="m226,17l176,,58,47,,32,30,75r146,l114,60,226,17xe" fillcolor="black" stroked="f">
              <v:path arrowok="t"/>
            </v:shape>
            <v:shape id="_x0000_s9984" style="position:absolute;left:6312;top:1395;width:226;height:75" coordsize="226,75" path="m226,17l176,,58,47,,32,30,75r146,l114,60,226,17xe" fillcolor="black" stroked="f">
              <v:path arrowok="t"/>
            </v:shape>
            <v:shape id="_x0000_s9985" style="position:absolute;left:6325;top:1313;width:226;height:67" coordsize="226,67" path="m,15l50,,172,40,226,30,196,67,54,67,112,57,,15xe" fillcolor="black" stroked="f">
              <v:path arrowok="t"/>
            </v:shape>
            <v:shape id="_x0000_s9986" style="position:absolute;left:6325;top:1313;width:226;height:67" coordsize="226,67" path="m,15l50,,172,40,226,30,196,67,54,67,112,57,,15xe" fillcolor="black" stroked="f">
              <v:path arrowok="t"/>
            </v:shape>
            <v:shape id="_x0000_s9987" style="position:absolute;left:6551;top:1404;width:223;height:71" coordsize="223,71" path="m223,56l174,71,55,23,,38,28,,174,,111,14,223,56xe" fillcolor="black" stroked="f">
              <v:path arrowok="t"/>
            </v:shape>
            <v:shape id="_x0000_s9988" style="position:absolute;left:6551;top:1404;width:223;height:71" coordsize="223,71" path="m223,56l174,71,55,23,,38,28,,174,,111,14,223,56xe" fillcolor="black" stroked="f">
              <v:path arrowok="t"/>
            </v:shape>
            <v:shape id="_x0000_s9989" style="position:absolute;left:6561;top:1319;width:226;height:70" coordsize="226,70" path="m,55l50,70,172,24r54,15l196,,54,r58,12l,55xe" stroked="f">
              <v:path arrowok="t"/>
            </v:shape>
            <v:shape id="_x0000_s9990" style="position:absolute;left:6561;top:1319;width:226;height:70" coordsize="226,70" path="m,55l50,70,172,24r54,15l196,,54,r58,12l,55xe" stroked="f">
              <v:path arrowok="t"/>
            </v:shape>
            <v:shape id="_x0000_s9991" style="position:absolute;left:6317;top:1400;width:225;height:75" coordsize="225,75" path="m225,18l176,,58,47,,32,30,75r146,l113,60,225,18xe" stroked="f">
              <v:path arrowok="t"/>
            </v:shape>
            <v:shape id="_x0000_s9992" style="position:absolute;left:6317;top:1400;width:225;height:75" coordsize="225,75" path="m225,18l176,,58,47,,32,30,75r146,l113,60,225,18xe" stroked="f">
              <v:path arrowok="t"/>
            </v:shape>
            <v:shape id="_x0000_s9993" style="position:absolute;left:6330;top:1317;width:225;height:68" coordsize="225,68" path="m,14l49,,169,41,225,29,195,68,53,68,111,57,,14xe" stroked="f">
              <v:path arrowok="t"/>
            </v:shape>
            <v:shape id="_x0000_s9994" style="position:absolute;left:6330;top:1317;width:225;height:68" coordsize="225,68" path="m,14l49,,169,41,225,29,195,68,53,68,111,57,,14xe" stroked="f">
              <v:path arrowok="t"/>
            </v:shape>
            <v:shape id="_x0000_s9995" style="position:absolute;left:6555;top:1409;width:223;height:70" coordsize="223,70" path="m223,53l174,70,56,23,,38,28,,174,,112,10,223,53xe" stroked="f">
              <v:path arrowok="t"/>
            </v:shape>
            <v:shape id="_x0000_s9996" style="position:absolute;left:6555;top:1409;width:223;height:70" coordsize="223,70" path="m223,53l174,70,56,23,,38,28,,174,,112,10,223,53xe" stroked="f">
              <v:path arrowok="t"/>
            </v:shape>
            <v:line id="_x0000_s9997" style="position:absolute" from="6209,1394" to="6210,1549" strokecolor="#aae6ff" strokeweight=".2pt">
              <v:stroke endcap="round"/>
            </v:line>
            <v:line id="_x0000_s9998" style="position:absolute" from="6890,1394" to="6891,1549" strokecolor="#aae6ff" strokeweight=".2pt">
              <v:stroke endcap="round"/>
            </v:line>
            <v:group id="_x0000_s9999" style="position:absolute;left:7279;top:606;width:681;height:219" coordorigin="6870,606" coordsize="681,219">
              <v:oval id="_x0000_s10000" style="position:absolute;left:6870;top:606;width:681;height:219" fillcolor="#0078aa" strokeweight="0"/>
              <v:oval id="_x0000_s10001" style="position:absolute;left:6870;top:606;width:681;height:219" filled="f" strokecolor="#aae6ff" strokeweight=".2pt">
                <v:stroke endcap="round"/>
              </v:oval>
            </v:group>
            <v:rect id="_x0000_s10002" style="position:absolute;left:7277;top:561;width:681;height:157" fillcolor="#0078aa" stroked="f"/>
            <v:rect id="_x0000_s10003" style="position:absolute;left:7277;top:561;width:681;height:157" fillcolor="#0078aa" stroked="f"/>
            <v:group id="_x0000_s10004" style="position:absolute;left:7279;top:453;width:681;height:216" coordorigin="6870,453" coordsize="681,216">
              <v:oval id="_x0000_s10005" style="position:absolute;left:6870;top:453;width:681;height:216" fillcolor="#00b4ff" strokeweight="0"/>
              <v:oval id="_x0000_s10006" style="position:absolute;left:6870;top:453;width:681;height:216" filled="f" strokecolor="#aae6ff" strokeweight=".2pt">
                <v:stroke endcap="round"/>
              </v:oval>
            </v:group>
            <v:shape id="_x0000_s10007" style="position:absolute;left:7627;top:483;width:223;height:68" coordsize="223,68" path="m,53l47,68,170,21r53,15l193,,52,r60,10l,53xe" fillcolor="black" stroked="f">
              <v:path arrowok="t"/>
            </v:shape>
            <v:shape id="_x0000_s10008" style="position:absolute;left:7627;top:483;width:223;height:68" coordsize="223,68" path="m,53l47,68,170,21r53,15l193,,52,r60,10l,53xe" fillcolor="black" stroked="f">
              <v:path arrowok="t"/>
            </v:shape>
            <v:shape id="_x0000_s10009" style="position:absolute;left:7380;top:561;width:226;height:75" coordsize="226,75" path="m226,18l176,,58,48,,33,30,75r146,l114,60,226,18xe" fillcolor="black" stroked="f">
              <v:path arrowok="t"/>
            </v:shape>
            <v:shape id="_x0000_s10010" style="position:absolute;left:7380;top:561;width:226;height:75" coordsize="226,75" path="m226,18l176,,58,48,,33,30,75r146,l114,60,226,18xe" fillcolor="black" stroked="f">
              <v:path arrowok="t"/>
            </v:shape>
            <v:shape id="_x0000_s10011" style="position:absolute;left:7393;top:478;width:225;height:69" coordsize="225,69" path="m,15l49,,172,41,225,30,195,69,54,69,112,58,,15xe" fillcolor="black" stroked="f">
              <v:path arrowok="t"/>
            </v:shape>
            <v:shape id="_x0000_s10012" style="position:absolute;left:7393;top:478;width:225;height:69" coordsize="225,69" path="m,15l49,,172,41,225,30,195,69,54,69,112,58,,15xe" fillcolor="black" stroked="f">
              <v:path arrowok="t"/>
            </v:shape>
            <v:shape id="_x0000_s10013" style="position:absolute;left:7618;top:570;width:224;height:71" coordsize="224,71" path="m224,56l174,71,56,24,,39,28,,174,,112,13,224,56xe" fillcolor="black" stroked="f">
              <v:path arrowok="t"/>
            </v:shape>
            <v:shape id="_x0000_s10014" style="position:absolute;left:7618;top:570;width:224;height:71" coordsize="224,71" path="m224,56l174,71,56,24,,39,28,,174,,112,13,224,56xe" fillcolor="black" stroked="f">
              <v:path arrowok="t"/>
            </v:shape>
            <v:shape id="_x0000_s10015" style="position:absolute;left:7629;top:484;width:226;height:71" coordsize="226,71" path="m,56l50,71,172,24r54,15l196,,54,r58,13l,56xe" stroked="f">
              <v:path arrowok="t"/>
            </v:shape>
            <v:shape id="_x0000_s10016" style="position:absolute;left:7629;top:484;width:226;height:71" coordsize="226,71" path="m,56l50,71,172,24r54,15l196,,54,r58,13l,56xe" stroked="f">
              <v:path arrowok="t"/>
            </v:shape>
            <v:shape id="_x0000_s10017" style="position:absolute;left:7385;top:566;width:225;height:75" coordsize="225,75" path="m225,17l176,,57,47,,32,30,75r146,l113,60,225,17xe" stroked="f">
              <v:path arrowok="t"/>
            </v:shape>
            <v:shape id="_x0000_s10018" style="position:absolute;left:7385;top:566;width:225;height:75" coordsize="225,75" path="m225,17l176,,57,47,,32,30,75r146,l113,60,225,17xe" stroked="f">
              <v:path arrowok="t"/>
            </v:shape>
            <v:shape id="_x0000_s10019" style="position:absolute;left:7397;top:483;width:226;height:68" coordsize="226,68" path="m,14l50,,170,40,226,29,196,68,54,68,112,57,,14xe" stroked="f">
              <v:path arrowok="t"/>
            </v:shape>
            <v:shape id="_x0000_s10020" style="position:absolute;left:7397;top:483;width:226;height:68" coordsize="226,68" path="m,14l50,,170,40,226,29,196,68,54,68,112,57,,14xe" stroked="f">
              <v:path arrowok="t"/>
            </v:shape>
            <v:shape id="_x0000_s10021" style="position:absolute;left:7623;top:574;width:223;height:71" coordsize="223,71" path="m223,54l174,71,56,24,,39,28,,174,,111,11,223,54xe" stroked="f">
              <v:path arrowok="t"/>
            </v:shape>
            <v:shape id="_x0000_s10022" style="position:absolute;left:7623;top:574;width:223;height:71" coordsize="223,71" path="m223,54l174,71,56,24,,39,28,,174,,111,11,223,54xe" stroked="f">
              <v:path arrowok="t"/>
            </v:shape>
            <v:line id="_x0000_s10023" style="position:absolute" from="7277,559" to="7278,716" strokecolor="#aae6ff" strokeweight=".2pt">
              <v:stroke endcap="round"/>
            </v:line>
            <v:line id="_x0000_s10024" style="position:absolute" from="7958,559" to="7959,716" strokecolor="#aae6ff" strokeweight=".2pt">
              <v:stroke endcap="round"/>
            </v:line>
            <v:group id="_x0000_s10025" style="position:absolute;left:7202;top:1440;width:683;height:219" coordorigin="6793,1440" coordsize="683,219">
              <v:oval id="_x0000_s10026" style="position:absolute;left:6793;top:1440;width:683;height:219" fillcolor="#0078aa" strokeweight="0"/>
              <v:oval id="_x0000_s10027" style="position:absolute;left:6793;top:1440;width:683;height:219" filled="f" strokecolor="#aae6ff" strokeweight=".2pt">
                <v:stroke endcap="round"/>
              </v:oval>
            </v:group>
            <v:rect id="_x0000_s10028" style="position:absolute;left:7200;top:1395;width:683;height:157" fillcolor="#0078aa" stroked="f"/>
            <v:rect id="_x0000_s10029" style="position:absolute;left:7200;top:1395;width:683;height:157" fillcolor="#0078aa" stroked="f"/>
            <v:group id="_x0000_s10030" style="position:absolute;left:7202;top:1287;width:683;height:216" coordorigin="6793,1287" coordsize="683,216">
              <v:oval id="_x0000_s10031" style="position:absolute;left:6793;top:1287;width:683;height:216" fillcolor="#00b4ff" strokeweight="0"/>
              <v:oval id="_x0000_s10032" style="position:absolute;left:6793;top:1287;width:683;height:216" filled="f" strokecolor="#aae6ff" strokeweight=".2pt">
                <v:stroke endcap="round"/>
              </v:oval>
            </v:group>
            <v:shape id="_x0000_s10033" style="position:absolute;left:7550;top:1317;width:225;height:68" coordsize="225,68" path="m,53l49,68,169,21r56,15l195,,53,r58,11l,53xe" fillcolor="black" stroked="f">
              <v:path arrowok="t"/>
            </v:shape>
            <v:shape id="_x0000_s10034" style="position:absolute;left:7550;top:1317;width:225;height:68" coordsize="225,68" path="m,53l49,68,169,21r56,15l195,,53,r58,11l,53xe" fillcolor="black" stroked="f">
              <v:path arrowok="t"/>
            </v:shape>
            <v:shape id="_x0000_s10035" style="position:absolute;left:7305;top:1395;width:223;height:75" coordsize="223,75" path="m223,17l174,,58,47,,32,28,75r146,l112,60,223,17xe" fillcolor="black" stroked="f">
              <v:path arrowok="t"/>
            </v:shape>
            <v:shape id="_x0000_s10036" style="position:absolute;left:7305;top:1395;width:223;height:75" coordsize="223,75" path="m223,17l174,,58,47,,32,28,75r146,l112,60,223,17xe" fillcolor="black" stroked="f">
              <v:path arrowok="t"/>
            </v:shape>
            <v:shape id="_x0000_s10037" style="position:absolute;left:7316;top:1313;width:225;height:67" coordsize="225,67" path="m,15l51,,172,40,225,30,197,67,56,67,114,57,,15xe" fillcolor="black" stroked="f">
              <v:path arrowok="t"/>
            </v:shape>
            <v:shape id="_x0000_s10038" style="position:absolute;left:7316;top:1313;width:225;height:67" coordsize="225,67" path="m,15l51,,172,40,225,30,197,67,56,67,114,57,,15xe" fillcolor="black" stroked="f">
              <v:path arrowok="t"/>
            </v:shape>
            <v:shape id="_x0000_s10039" style="position:absolute;left:7541;top:1404;width:226;height:71" coordsize="226,71" path="m226,56l174,71,58,23,,38,28,,174,,112,14,226,56xe" fillcolor="black" stroked="f">
              <v:path arrowok="t"/>
            </v:shape>
            <v:shape id="_x0000_s10040" style="position:absolute;left:7541;top:1404;width:226;height:71" coordsize="226,71" path="m226,56l174,71,58,23,,38,28,,174,,112,14,226,56xe" fillcolor="black" stroked="f">
              <v:path arrowok="t"/>
            </v:shape>
            <v:shape id="_x0000_s10041" style="position:absolute;left:7554;top:1319;width:225;height:70" coordsize="225,70" path="m,55l49,70,170,24r55,15l195,,54,r58,12l,55xe" stroked="f">
              <v:path arrowok="t"/>
            </v:shape>
            <v:shape id="_x0000_s10042" style="position:absolute;left:7554;top:1319;width:225;height:70" coordsize="225,70" path="m,55l49,70,170,24r55,15l195,,54,r58,12l,55xe" stroked="f">
              <v:path arrowok="t"/>
            </v:shape>
            <v:shape id="_x0000_s10043" style="position:absolute;left:7307;top:1400;width:226;height:75" coordsize="226,75" path="m226,18l176,,60,47,,32,30,75r146,l114,60,226,18xe" stroked="f">
              <v:path arrowok="t"/>
            </v:shape>
            <v:shape id="_x0000_s10044" style="position:absolute;left:7307;top:1400;width:226;height:75" coordsize="226,75" path="m226,18l176,,60,47,,32,30,75r146,l114,60,226,18xe" stroked="f">
              <v:path arrowok="t"/>
            </v:shape>
            <v:shape id="_x0000_s10045" style="position:absolute;left:7320;top:1317;width:226;height:68" coordsize="226,68" path="m,14l52,,172,41,226,29,198,68,56,68,114,57,,14xe" stroked="f">
              <v:path arrowok="t"/>
            </v:shape>
            <v:shape id="_x0000_s10046" style="position:absolute;left:7320;top:1317;width:226;height:68" coordsize="226,68" path="m,14l52,,172,41,226,29,198,68,56,68,114,57,,14xe" stroked="f">
              <v:path arrowok="t"/>
            </v:shape>
            <v:shape id="_x0000_s10047" style="position:absolute;left:7546;top:1409;width:225;height:70" coordsize="225,70" path="m225,53l173,70,57,23,,38,27,,173,,111,10,225,53xe" stroked="f">
              <v:path arrowok="t"/>
            </v:shape>
            <v:shape id="_x0000_s10048" style="position:absolute;left:7546;top:1409;width:225;height:70" coordsize="225,70" path="m225,53l173,70,57,23,,38,27,,173,,111,10,225,53xe" stroked="f">
              <v:path arrowok="t"/>
            </v:shape>
            <v:line id="_x0000_s10049" style="position:absolute" from="7200,1394" to="7201,1549" strokecolor="#aae6ff" strokeweight=".2pt">
              <v:stroke endcap="round"/>
            </v:line>
            <v:line id="_x0000_s10050" style="position:absolute" from="7883,1394" to="7884,1549" strokecolor="#aae6ff" strokeweight=".2pt">
              <v:stroke endcap="round"/>
            </v:line>
            <v:shape id="_x0000_s10051" type="#_x0000_t75" style="position:absolute;left:568;top:4303;width:2671;height:1894">
              <v:imagedata r:id="rId13" o:title=""/>
            </v:shape>
            <v:group id="_x0000_s10052" style="position:absolute;left:566;top:4304;width:2669;height:1888" coordorigin="157,4304" coordsize="2669,1888">
              <v:shape id="_x0000_s10053" style="position:absolute;left:157;top:4304;width:2669;height:1888" coordsize="2669,1888" path="m241,627r-13,2l215,631r-11,2l191,637r-23,7l146,655r-21,11l106,680,86,695,69,711,54,729,41,749,28,770r-8,21l11,812,7,825,5,836,3,848r,13l,872r,13l,902r3,17l5,936r4,17l15,970r7,15l28,1000r9,15l45,1030r11,13l67,1056r11,13l91,1080r12,10l118,1101r15,9l131,1107r-15,20l101,1146r-13,21l80,1189r-4,10l71,1212r-4,11l65,1236r-2,13l63,1259r-2,13l61,1285r,13l63,1311r,13l67,1336r2,13l73,1362r5,13l82,1386r4,13l93,1409r13,22l123,1450r17,19l159,1484r20,15l200,1512r13,6l224,1525r13,4l249,1533r13,3l275,1540r13,2l301,1542r15,2l330,1544r7,l345,1544r7,-2l360,1542r,2l376,1570r17,25l414,1619r21,21l459,1661r22,20l508,1697r26,15l562,1727r28,14l617,1750r31,9l678,1766r32,5l740,1774r32,l804,1774r32,-3l869,1766r32,-9l931,1750r15,-6l961,1738r15,-6l991,1723r13,-6l1019,1708r-2,l1032,1729r17,21l1066,1766r17,19l1103,1800r21,15l1146,1828r21,13l1191,1851r23,9l1238,1868r23,7l1287,1881r26,5l1339,1888r25,l1382,1888r17,-2l1417,1886r15,-3l1448,1879r18,-2l1481,1873r15,-7l1514,1862r15,-6l1544,1849r15,-6l1572,1834r15,-8l1612,1809r26,-20l1662,1768r23,-24l1705,1720r8,-15l1722,1691r8,-12l1739,1664r6,-15l1752,1634r6,-18l1763,1601r2,3l1786,1616r22,12l1831,1636r24,9l1879,1649r23,3l1928,1658r26,l1973,1658r17,-3l2007,1652r17,-1l2042,1646r17,-3l2076,1636r15,-5l2108,1622r15,-6l2138,1607r13,-7l2166,1589r13,-8l2192,1570r13,-13l2216,1546r10,-13l2237,1521r11,-13l2256,1493r9,-13l2273,1465r7,-15l2286,1433r7,-15l2297,1401r4,-17l2306,1369r2,-20l2310,1332r,-17l2329,1313r20,-4l2366,1302r18,-4l2402,1292r18,-7l2438,1277r15,-9l2469,1259r15,-10l2499,1240r15,-13l2528,1217r13,-11l2553,1193r13,-13l2579,1165r11,-13l2601,1137r8,-15l2618,1107r9,-17l2635,1075r7,-17l2648,1041r6,-17l2659,1007r4,-19l2665,970r2,-19l2669,934r,-19l2669,898r-2,-15l2665,866r-2,-18l2661,833r-4,-17l2652,801r-6,-15l2639,770r-6,-15l2627,740r-9,-15l2609,710r-8,-14l2592,681r-11,-12l2588,655r4,-15l2596,625r5,-15l2603,593r2,-15l2607,560r,-17l2607,530r-2,-12l2605,503r-2,-13l2601,477r-5,-13l2590,441r-11,-24l2569,393r-13,-21l2541,351r-18,-20l2504,314r-20,-17l2463,282r-24,-15l2415,256r-25,-10l2364,237r2,l2364,224r-5,-12l2355,199r-4,-11l2342,164r-13,-23l2314,119r-15,-19l2282,83,2263,66,2243,51,2222,38,2198,27,2175,17r-24,-7l2125,4,2112,2r-15,l2085,r-13,l2055,r-18,2l2022,4r-17,2l1990,10r-15,5l1960,19r-15,6l1930,32r-13,8l1902,49r-13,8l1876,68r-10,9l1853,89r-11,11l1833,89,1823,77r-11,-9l1799,57r-11,-8l1775,40r-12,-8l1750,25r-15,-6l1720,15r-13,-5l1692,6,1677,4,1662,2,1645,r-15,l1610,r-19,2l1574,6r-20,4l1537,15r-17,6l1502,30r-16,8l1471,49r-15,11l1442,70r-13,13l1417,98r-12,13l1396,128r-9,15l1388,147r-13,-10l1364,126r-12,-9l1339,109r-15,-9l1311,94r-15,-9l1281,79r-15,-4l1251,70r-15,-4l1221,62r-18,-2l1188,57r-15,-2l1156,55r-23,l1111,57r-21,5l1068,68r-21,7l1025,81r-19,11l987,102r-20,11l950,126r-17,13l918,154r-15,17l890,188r-13,17l866,224r-2,2l841,214,815,203,789,192r-26,-6l738,179r-28,-4l682,171r-28,l633,171r-22,2l592,175r-22,4l551,184r-22,4l510,194r-17,9l474,212r-18,8l436,229r-15,10l405,250r-15,13l375,276r-15,13l345,304r-14,12l320,331r-13,18l297,363r-11,18l277,398r-8,19l262,434r-6,19l249,473r-4,19l241,511r-2,22l237,552r,21l237,588r2,13l239,614r2,15l241,627xe" fillcolor="black" stroked="f">
                <v:path arrowok="t"/>
              </v:shape>
              <v:shape id="_x0000_s10054" style="position:absolute;left:157;top:4304;width:2669;height:1888" coordsize="2669,1888" path="m241,627r-13,2l215,631r-11,2l191,637r-23,7l146,655r-21,11l106,680,86,695,69,711,54,729,41,749,28,770r-8,21l11,812,7,825,5,836,3,848r,13l,872r,13l,902r3,17l5,936r4,17l15,970r7,15l28,1000r9,15l45,1030r11,13l67,1056r11,13l91,1080r12,10l118,1101r15,9l131,1107r-15,20l101,1146r-13,21l80,1189r-4,10l71,1212r-4,11l65,1236r-2,13l63,1259r-2,13l61,1285r,13l63,1311r,13l67,1336r2,13l73,1362r5,13l82,1386r4,13l93,1409r13,22l123,1450r17,19l159,1484r20,15l200,1512r13,6l224,1525r13,4l249,1533r13,3l275,1540r13,2l301,1542r15,2l330,1544r7,l345,1544r7,-2l360,1542r,2l376,1570r17,25l414,1619r21,21l459,1661r22,20l508,1697r26,15l562,1727r28,14l617,1750r31,9l678,1766r32,5l740,1774r32,l804,1774r32,-3l869,1766r32,-9l931,1750r15,-6l961,1738r15,-6l991,1723r13,-6l1019,1708r-2,l1032,1729r17,21l1066,1766r17,19l1103,1800r21,15l1146,1828r21,13l1191,1851r23,9l1238,1868r23,7l1287,1881r26,5l1339,1888r25,l1382,1888r17,-2l1417,1886r15,-3l1448,1879r18,-2l1481,1873r15,-7l1514,1862r15,-6l1544,1849r15,-6l1572,1834r15,-8l1612,1809r26,-20l1662,1768r23,-24l1705,1720r8,-15l1722,1691r8,-12l1739,1664r6,-15l1752,1634r6,-18l1763,1601r2,3l1786,1616r22,12l1831,1636r24,9l1879,1649r23,3l1928,1658r26,l1973,1658r17,-3l2007,1652r17,-1l2042,1646r17,-3l2076,1636r15,-5l2108,1622r15,-6l2138,1607r13,-7l2166,1589r13,-8l2192,1570r13,-13l2216,1546r10,-13l2237,1521r11,-13l2256,1493r9,-13l2273,1465r7,-15l2286,1433r7,-15l2297,1401r4,-17l2306,1369r2,-20l2310,1332r,-17l2329,1313r20,-4l2366,1302r18,-4l2402,1292r18,-7l2438,1277r15,-9l2469,1259r15,-10l2499,1240r15,-13l2528,1217r13,-11l2553,1193r13,-13l2579,1165r11,-13l2601,1137r8,-15l2618,1107r9,-17l2635,1075r7,-17l2648,1041r6,-17l2659,1007r4,-19l2665,970r2,-19l2669,934r,-19l2669,898r-2,-15l2665,866r-2,-18l2661,833r-4,-17l2652,801r-6,-15l2639,770r-6,-15l2627,740r-9,-15l2609,710r-8,-14l2592,681r-11,-12l2588,655r4,-15l2596,625r5,-15l2603,593r2,-15l2607,560r,-17l2607,530r-2,-12l2605,503r-2,-13l2601,477r-5,-13l2590,441r-11,-24l2569,393r-13,-21l2541,351r-18,-20l2504,314r-20,-17l2463,282r-24,-15l2415,256r-25,-10l2364,237r2,l2364,224r-5,-12l2355,199r-4,-11l2342,164r-13,-23l2314,119r-15,-19l2282,83,2263,66,2243,51,2222,38,2198,27,2175,17r-24,-7l2125,4,2112,2r-15,l2085,r-13,l2055,r-18,2l2022,4r-17,2l1990,10r-15,5l1960,19r-15,6l1930,32r-13,8l1902,49r-13,8l1876,68r-10,9l1853,89r-11,11l1833,89,1823,77r-11,-9l1799,57r-11,-8l1775,40r-12,-8l1750,25r-15,-6l1720,15r-13,-5l1692,6,1677,4,1662,2,1645,r-15,l1610,r-19,2l1574,6r-20,4l1537,15r-17,6l1502,30r-16,8l1471,49r-15,11l1442,70r-13,13l1417,98r-12,13l1396,128r-9,15l1388,147r-13,-10l1364,126r-12,-9l1339,109r-15,-9l1311,94r-15,-9l1281,79r-15,-4l1251,70r-15,-4l1221,62r-18,-2l1188,57r-15,-2l1156,55r-23,l1111,57r-21,5l1068,68r-21,7l1025,81r-19,11l987,102r-20,11l950,126r-17,13l918,154r-15,17l890,188r-13,17l866,224r-2,2l841,214,815,203,789,192r-26,-6l738,179r-28,-4l682,171r-28,l633,171r-22,2l592,175r-22,4l551,184r-22,4l510,194r-17,9l474,212r-18,8l436,229r-15,10l405,250r-15,13l375,276r-15,13l345,304r-14,12l320,331r-13,18l297,363r-11,18l277,398r-8,19l262,434r-6,19l249,473r-4,19l241,511r-2,22l237,552r,21l237,588r2,13l239,614r2,15l241,627xe" filled="f" strokeweight=".1pt">
                <v:stroke endcap="round"/>
                <v:path arrowok="t"/>
              </v:shape>
            </v:group>
            <v:shape id="_x0000_s10055" style="position:absolute;left:566;top:4304;width:2669;height:1888" coordsize="2669,1888" path="m241,627r-13,2l215,631r-11,2l191,637r-23,7l146,655r-21,11l106,680,86,695,69,711,54,729,41,749,28,770r-8,21l11,812,7,825,5,836,3,848r,13l,872r,13l,902r3,17l5,936r4,17l15,970r7,15l28,1000r9,15l45,1030r11,13l67,1056r11,13l91,1080r12,10l118,1101r15,9l131,1107r-15,20l101,1146r-13,21l80,1189r-4,10l71,1212r-4,11l65,1236r-2,13l63,1259r-2,13l61,1285r,13l63,1311r,13l67,1336r2,13l73,1362r5,13l82,1386r4,13l93,1409r13,22l123,1450r17,19l159,1484r20,15l200,1512r13,6l224,1525r13,4l249,1533r13,3l275,1540r13,2l301,1542r15,2l330,1544r7,l345,1544r7,-2l360,1542r,2l376,1570r17,25l414,1619r21,21l459,1661r22,20l508,1697r26,15l562,1727r28,14l617,1750r31,9l678,1766r32,5l740,1774r32,l804,1774r32,-3l869,1766r32,-9l931,1750r15,-6l961,1738r15,-6l991,1723r13,-6l1019,1708r-2,l1032,1729r17,21l1066,1766r17,19l1103,1800r21,15l1146,1828r21,13l1191,1851r23,9l1238,1868r23,7l1287,1881r26,5l1339,1888r25,l1382,1888r17,-2l1417,1886r15,-3l1448,1879r18,-2l1481,1873r15,-7l1514,1862r15,-6l1544,1849r15,-6l1572,1834r15,-8l1612,1809r26,-20l1662,1768r23,-24l1705,1720r8,-15l1722,1691r8,-12l1739,1664r6,-15l1752,1634r6,-18l1763,1601r2,3l1786,1616r22,12l1831,1636r24,9l1879,1649r23,3l1928,1658r26,l1973,1658r17,-3l2007,1652r17,-1l2042,1646r17,-3l2076,1636r15,-5l2108,1622r15,-6l2138,1607r13,-7l2166,1589r13,-8l2192,1570r13,-13l2216,1546r10,-13l2237,1521r11,-13l2256,1493r9,-13l2273,1465r7,-15l2286,1433r7,-15l2297,1401r4,-17l2306,1369r2,-20l2310,1332r,-17l2329,1313r20,-4l2366,1302r18,-4l2402,1292r18,-7l2438,1277r15,-9l2469,1259r15,-10l2499,1240r15,-13l2528,1217r13,-11l2553,1193r13,-13l2579,1165r11,-13l2601,1137r8,-15l2618,1107r9,-17l2635,1075r7,-17l2648,1041r6,-17l2659,1007r4,-19l2665,970r2,-19l2669,934r,-19l2669,898r-2,-15l2665,866r-2,-18l2661,833r-4,-17l2652,801r-6,-15l2639,770r-6,-15l2627,740r-9,-15l2609,710r-8,-14l2592,681r-11,-12l2588,655r4,-15l2596,625r5,-15l2603,593r2,-15l2607,560r,-17l2607,530r-2,-12l2605,503r-2,-13l2601,477r-5,-13l2590,441r-11,-24l2569,393r-13,-21l2541,351r-18,-20l2504,314r-20,-17l2463,282r-24,-15l2415,256r-25,-10l2364,237r2,l2364,224r-5,-12l2355,199r-4,-11l2342,164r-13,-23l2314,119r-15,-19l2282,83,2263,66,2243,51,2222,38,2198,27,2175,17r-24,-7l2125,4,2112,2r-15,l2085,r-13,l2055,r-18,2l2022,4r-17,2l1990,10r-15,5l1960,19r-15,6l1930,32r-13,8l1902,49r-13,8l1876,68r-10,9l1853,89r-11,11l1833,89,1823,77r-11,-9l1799,57r-11,-8l1775,40r-12,-8l1750,25r-15,-6l1720,15r-13,-5l1692,6,1677,4,1662,2,1645,r-15,l1610,r-19,2l1574,6r-20,4l1537,15r-17,6l1502,30r-16,8l1471,49r-15,11l1442,70r-13,13l1417,98r-12,13l1396,128r-9,15l1388,147r-13,-10l1364,126r-12,-9l1339,109r-15,-9l1311,94r-15,-9l1281,79r-15,-4l1251,70r-15,-4l1221,62r-18,-2l1188,57r-15,-2l1156,55r-23,l1111,57r-21,5l1068,68r-21,7l1025,81r-19,11l987,102r-20,11l950,126r-17,13l918,154r-15,17l890,188r-13,17l866,224r-2,2l841,214,815,203,789,192r-26,-6l738,179r-28,-4l682,171r-28,l633,171r-22,2l592,175r-22,4l551,184r-22,4l510,194r-17,9l474,212r-18,8l436,229r-15,10l405,250r-15,13l375,276r-15,13l345,304r-14,12l320,331r-13,18l297,363r-11,18l277,398r-8,19l262,434r-6,19l249,473r-4,19l241,511r-2,22l237,552r,21l237,588r2,13l239,614r2,15l241,627xe" fillcolor="black" stroked="f">
              <v:path arrowok="t"/>
            </v:shape>
            <v:shape id="_x0000_s10056" type="#_x0000_t75" style="position:absolute;left:568;top:4303;width:2671;height:1894">
              <v:imagedata r:id="rId14" o:title=""/>
            </v:shape>
            <v:shape id="_x0000_s10057" style="position:absolute;left:566;top:4304;width:2669;height:1888" coordsize="2669,1888" path="m241,627r-13,2l215,631r-11,2l191,637r-23,9l146,655r-21,11l106,680,86,695,69,711,54,729,41,749,28,770r-8,21l11,815,9,825,5,836,3,848r,13l,872r,13l,902r3,17l7,936r2,17l15,968r7,17l28,1000r9,15l45,1030r11,13l67,1056r11,13l91,1080r12,10l118,1101r15,9l131,1107r-15,20l101,1146r-13,21l84,1178r-6,11l73,1199r-4,13l67,1223r-2,13l63,1249r-2,10l61,1272r,13l61,1298r,13l63,1324r2,12l67,1349r4,13l76,1373r4,13l86,1396r7,11l106,1429r15,21l138,1467r19,17l179,1499r21,13l211,1518r13,5l237,1527r10,4l260,1536r15,2l288,1540r13,2l314,1544r16,l345,1542r15,l360,1544r15,26l393,1595r21,24l435,1640r24,21l481,1679r27,18l534,1712r28,15l590,1741r27,10l648,1759r30,7l710,1771r30,3l772,1774r32,l836,1771r33,-5l901,1757r30,-7l961,1738r28,-15l1019,1708r-2,l1032,1729r17,21l1066,1768r17,17l1103,1800r21,15l1146,1828r21,13l1191,1851r21,9l1238,1868r23,7l1287,1881r24,5l1337,1888r27,l1382,1888r15,l1414,1886r18,-3l1448,1879r15,-2l1481,1873r15,-7l1511,1862r18,-6l1541,1849r16,-6l1572,1834r15,-8l1612,1809r26,-20l1662,1768r21,-24l1705,1720r8,-14l1722,1691r8,-12l1739,1664r6,-15l1752,1634r6,-15l1763,1601r2,3l1786,1616r22,12l1831,1636r24,9l1879,1649r23,3l1928,1655r26,3l1971,1658r17,-3l2007,1652r17,-1l2042,1646r17,-3l2074,1636r17,-6l2106,1622r15,-6l2136,1607r15,-7l2166,1589r13,-11l2192,1568r13,-11l2216,1546r10,-13l2237,1521r11,-15l2256,1493r9,-15l2273,1463r7,-15l2286,1433r7,-15l2297,1401r4,-17l2306,1366r2,-17l2308,1332r2,-17l2327,1311r19,-2l2366,1302r18,-4l2400,1292r20,-7l2435,1277r18,-9l2469,1259r15,-10l2499,1240r15,-11l2528,1217r13,-11l2553,1193r13,-13l2577,1165r13,-13l2599,1137r10,-15l2618,1107r9,-17l2635,1075r7,-17l2648,1041r4,-17l2659,1007r2,-19l2665,970r2,-19l2667,934r2,-19l2667,898r,-15l2665,866r-2,-18l2661,833r-4,-17l2652,801r-6,-16l2642,770r-7,-15l2627,740r-7,-15l2612,710r-9,-14l2592,681r-11,-12l2588,655r4,-15l2596,625r5,-17l2605,593r2,-18l2607,560r,-17l2607,530r,-12l2605,505r-2,-13l2601,479r-2,-13l2590,441r-9,-24l2569,393r-13,-21l2541,351r-18,-20l2504,312r-20,-17l2463,280r-22,-13l2415,254r-22,-8l2364,237r2,l2364,224r-5,-12l2355,199r-4,-13l2342,162r-13,-21l2314,119r-15,-19l2282,83,2263,66,2243,51,2220,38,2198,25r-23,-8l2149,8,2136,6,2123,4,2110,2,2097,r-12,l2072,r-17,l2037,r-15,2l2005,6r-15,4l1975,15r-15,4l1945,25r-15,7l1917,40r-15,9l1889,57r-13,11l1866,79r-13,10l1842,100r-9,-11l1823,79,1812,68,1799,57r-13,-8l1775,40r-15,-8l1748,25r-13,-6l1720,15r-15,-5l1690,6,1675,2,1660,r-15,l1630,r-20,l1591,2r-19,2l1554,8r-17,7l1520,21r-18,9l1486,38r-15,9l1456,57r-14,13l1429,83r-12,13l1405,111r-9,15l1387,143r1,4l1375,137r-12,-11l1352,117r-15,-8l1324,100r-13,-8l1296,85r-15,-6l1266,75r-15,-7l1236,66r-15,-4l1206,60r-18,-3l1173,55r-17,l1135,55r-24,5l1090,62r-22,6l1047,75r-22,6l1006,92r-19,8l970,113r-20,13l935,139r-17,15l903,171r-13,17l877,205r-11,19l864,226,841,214,815,203,789,192r-26,-6l738,179r-28,-4l682,173r-28,-2l633,173r-22,l592,175r-22,4l551,184r-22,6l510,197r-17,6l474,212r-18,8l436,229r-15,10l405,252r-15,11l375,276r-15,13l345,304r-14,15l320,334r-13,15l297,366r-11,17l277,400r-8,17l262,436r-6,17l249,473r-4,19l241,513r-2,20l237,554r,19l237,601r4,28l241,627e" filled="f" strokeweight=".65pt">
              <v:stroke endcap="round"/>
              <v:path arrowok="t"/>
            </v:shape>
            <v:shape id="_x0000_s10058" style="position:absolute;left:699;top:5414;width:157;height:36" coordsize="157,36" path="m,l16,8r17,7l48,21r17,6l82,32r17,2l119,36r17,l146,36r11,e" filled="f" strokeweight=".65pt">
              <v:stroke endcap="round"/>
              <v:path arrowok="t"/>
            </v:shape>
            <v:shape id="_x0000_s10059" style="position:absolute;left:926;top:5829;width:69;height:17" coordsize="69,17" path="m,17l18,15,36,11,51,6,69,e" filled="f" strokeweight=".65pt">
              <v:stroke endcap="round"/>
              <v:path arrowok="t"/>
            </v:shape>
            <v:shape id="_x0000_s10060" style="position:absolute;left:1542;top:5938;width:41;height:74" coordsize="41,74" path="m,l9,18,19,39,30,57,41,74e" filled="f" strokeweight=".65pt">
              <v:stroke endcap="round"/>
              <v:path arrowok="t"/>
            </v:shape>
            <v:shape id="_x0000_s10061" style="position:absolute;left:2329;top:5822;width:17;height:83" coordsize="17,83" path="m,83l6,65,10,43,15,22,17,e" filled="f" strokeweight=".65pt">
              <v:stroke endcap="round"/>
              <v:path arrowok="t"/>
            </v:shape>
            <v:shape id="_x0000_s10062" style="position:absolute;left:2674;top:5307;width:202;height:312" coordsize="202,312" path="m202,312r,-2l200,284r-2,-23l193,237r-6,-23l181,190,170,169,159,147,148,128,133,107,118,89,101,70,84,53,65,38,45,25,24,12,,e" filled="f" strokeweight=".65pt">
              <v:stroke endcap="round"/>
              <v:path arrowok="t"/>
            </v:shape>
            <v:shape id="_x0000_s10063" style="position:absolute;left:3056;top:4973;width:91;height:117" coordsize="91,117" path="m,117l15,104,29,92,42,78,53,65,63,50,74,33,83,18,91,e" filled="f" strokeweight=".65pt">
              <v:stroke endcap="round"/>
              <v:path arrowok="t"/>
            </v:shape>
            <v:shape id="_x0000_s10064" style="position:absolute;left:2932;top:4541;width:4;height:54" coordsize="4,54" path="m4,54r,-2l4,37,4,24,2,11,,e" filled="f" strokeweight=".65pt">
              <v:stroke endcap="round"/>
              <v:path arrowok="t"/>
            </v:shape>
            <v:shape id="_x0000_s10065" style="position:absolute;left:2363;top:4404;width:45;height:71" coordsize="45,71" path="m45,l32,17,19,34,9,52,,71e" filled="f" strokeweight=".65pt">
              <v:stroke endcap="round"/>
              <v:path arrowok="t"/>
            </v:shape>
            <v:shape id="_x0000_s10066" style="position:absolute;left:1930;top:4447;width:22;height:60" coordsize="22,60" path="m22,l16,15,9,30,5,45,,60e" filled="f" strokeweight=".65pt">
              <v:stroke endcap="round"/>
              <v:path arrowok="t"/>
            </v:shape>
            <v:shape id="_x0000_s10067" style="position:absolute;left:1430;top:4530;width:82;height:60" coordsize="82,60" path="m82,60l63,43,43,28,22,13,,e" filled="f" strokeweight=".65pt">
              <v:stroke endcap="round"/>
              <v:path arrowok="t"/>
            </v:shape>
            <v:shape id="_x0000_s10068" style="position:absolute;left:807;top:4933;width:13;height:61" coordsize="13,61" path="m,l2,15,4,30,8,45r5,16e" filled="f" strokeweight=".65pt">
              <v:stroke endcap="round"/>
              <v:path arrowok="t"/>
            </v:shape>
            <v:rect id="_x0000_s10069" style="position:absolute;left:1669;top:4860;width:498;height:502;mso-wrap-style:none" filled="f" stroked="f">
              <v:textbox style="mso-next-textbox:#_x0000_s10069;mso-fit-shape-to-text:t" inset="0,0,0,0">
                <w:txbxContent>
                  <w:p w:rsidR="00F7499E" w:rsidRDefault="00F7499E" w:rsidP="00E04CE8">
                    <w:r>
                      <w:rPr>
                        <w:rFonts w:ascii="Arial" w:hAnsi="Arial" w:cs="Arial"/>
                        <w:b/>
                        <w:bCs/>
                        <w:color w:val="002278"/>
                        <w:sz w:val="28"/>
                        <w:szCs w:val="28"/>
                        <w:lang w:val="en-US"/>
                      </w:rPr>
                      <w:t>and</w:t>
                    </w:r>
                  </w:p>
                </w:txbxContent>
              </v:textbox>
            </v:rect>
            <v:rect id="_x0000_s10070" style="position:absolute;left:2374;top:4977;width:51;height:410;mso-wrap-style:none" filled="f" stroked="f">
              <v:textbox style="mso-next-textbox:#_x0000_s10070;mso-fit-shape-to-text:t" inset="0,0,0,0">
                <w:txbxContent>
                  <w:p w:rsidR="00F7499E" w:rsidRDefault="00F7499E" w:rsidP="00E04CE8">
                    <w:r>
                      <w:rPr>
                        <w:color w:val="000000"/>
                        <w:lang w:val="en-US"/>
                      </w:rPr>
                      <w:t xml:space="preserve"> </w:t>
                    </w:r>
                  </w:p>
                </w:txbxContent>
              </v:textbox>
            </v:rect>
            <v:rect id="_x0000_s10071" style="position:absolute;left:1308;top:5236;width:1260;height:502;mso-wrap-style:none" filled="f" stroked="f">
              <v:textbox style="mso-next-textbox:#_x0000_s10071;mso-fit-shape-to-text:t" inset="0,0,0,0">
                <w:txbxContent>
                  <w:p w:rsidR="00F7499E" w:rsidRDefault="00F7499E" w:rsidP="00E04CE8">
                    <w:r>
                      <w:rPr>
                        <w:rFonts w:ascii="Arial" w:hAnsi="Arial" w:cs="Arial"/>
                        <w:b/>
                        <w:bCs/>
                        <w:color w:val="002278"/>
                        <w:sz w:val="28"/>
                        <w:szCs w:val="28"/>
                        <w:lang w:val="en-US"/>
                      </w:rPr>
                      <w:t>E-UTRAN</w:t>
                    </w:r>
                  </w:p>
                </w:txbxContent>
              </v:textbox>
            </v:rect>
            <v:rect id="_x0000_s10072" style="position:absolute;left:2304;top:5310;width:51;height:410;mso-wrap-style:none" filled="f" stroked="f">
              <v:textbox style="mso-next-textbox:#_x0000_s10072;mso-fit-shape-to-text:t" inset="0,0,0,0">
                <w:txbxContent>
                  <w:p w:rsidR="00F7499E" w:rsidRDefault="00F7499E" w:rsidP="00E04CE8">
                    <w:r>
                      <w:rPr>
                        <w:color w:val="000000"/>
                        <w:lang w:val="en-US"/>
                      </w:rPr>
                      <w:t xml:space="preserve"> </w:t>
                    </w:r>
                  </w:p>
                </w:txbxContent>
              </v:textbox>
            </v:rect>
            <v:rect id="_x0000_s10073" style="position:absolute;left:2324;top:5150;width:78;height:410;mso-wrap-style:none" filled="f" stroked="f">
              <v:textbox style="mso-next-textbox:#_x0000_s10073;mso-fit-shape-to-text:t" inset="0,0,0,0">
                <w:txbxContent>
                  <w:p w:rsidR="00F7499E" w:rsidRDefault="00F7499E" w:rsidP="00E04CE8">
                    <w:r>
                      <w:rPr>
                        <w:rFonts w:ascii="Arial" w:hAnsi="Arial" w:cs="Arial"/>
                        <w:b/>
                        <w:bCs/>
                        <w:color w:val="002278"/>
                        <w:sz w:val="28"/>
                        <w:szCs w:val="28"/>
                        <w:lang w:val="en-US"/>
                      </w:rPr>
                      <w:t xml:space="preserve"> </w:t>
                    </w:r>
                  </w:p>
                </w:txbxContent>
              </v:textbox>
            </v:rect>
            <v:rect id="_x0000_s10074" style="position:absolute;left:2403;top:5224;width:51;height:410;mso-wrap-style:none" filled="f" stroked="f">
              <v:textbox style="mso-next-textbox:#_x0000_s10074;mso-fit-shape-to-text:t" inset="0,0,0,0">
                <w:txbxContent>
                  <w:p w:rsidR="00F7499E" w:rsidRDefault="00F7499E" w:rsidP="00E04CE8">
                    <w:r>
                      <w:rPr>
                        <w:color w:val="000000"/>
                        <w:lang w:val="en-US"/>
                      </w:rPr>
                      <w:t xml:space="preserve"> </w:t>
                    </w:r>
                  </w:p>
                </w:txbxContent>
              </v:textbox>
            </v:rect>
            <v:shape id="_x0000_s10075" style="position:absolute;left:2936;top:5021;width:17;height:23" coordsize="17,23" path="m17,21r,l2,,,2,15,23r2,l15,23r2,l17,21xe" fillcolor="#cecece" stroked="f">
              <v:path arrowok="t"/>
            </v:shape>
            <v:shape id="_x0000_s10076" style="position:absolute;left:2953;top:5030;width:39;height:14" coordsize="39,14" path="m39,3l39,,,12r,2l39,6r,-3xe" fillcolor="#cecece" stroked="f">
              <v:path arrowok="t"/>
            </v:shape>
            <v:shape id="_x0000_s10077" style="position:absolute;left:2941;top:4997;width:39;height:68" coordsize="39,68" path="m36,l34,,,66r3,2l39,2,36,xe" fillcolor="#cecece" stroked="f">
              <v:path arrowok="t"/>
            </v:shape>
            <v:shape id="_x0000_s10078" style="position:absolute;left:2944;top:5044;width:7;height:4" coordsize="7,4" path="m1,1r,l7,4,7,,1,,,,1,,,,1,1xe" fillcolor="#cecece" stroked="f">
              <v:path arrowok="t"/>
            </v:shape>
            <v:shape id="_x0000_s10079" style="position:absolute;left:2771;top:5044;width:174;height:147" coordsize="174,147" path="m2,145r2,2l174,1,173,,2,145r,2l2,145,,147r2,l2,145xe" fillcolor="#cecece" stroked="f">
              <v:path arrowok="t"/>
            </v:shape>
            <v:shape id="_x0000_s10080" style="position:absolute;left:2773;top:5189;width:9;height:4" coordsize="9,4" path="m6,2l6,,,,,2,6,4r3,l6,4r3,l6,2xe" fillcolor="#cecece" stroked="f">
              <v:path arrowok="t"/>
            </v:shape>
            <v:shape id="_x0000_s10081" style="position:absolute;left:2779;top:5044;width:174;height:149" coordsize="174,149" path="m172,4l171,1,,147r3,2l172,4r,-4l172,4r2,-3l172,r,4xe" fillcolor="#cecece" stroked="f">
              <v:path arrowok="t"/>
            </v:shape>
            <v:shape id="_x0000_s10082" style="position:absolute;left:2921;top:5042;width:30;height:6" coordsize="30,6" path="m24,2l23,3r7,3l30,2r-6,l24,3r,-1l,,23,3,24,2xe" fillcolor="#cecece" stroked="f">
              <v:path arrowok="t"/>
            </v:shape>
            <v:shape id="_x0000_s10083" style="position:absolute;left:2945;top:5044;width:8;height:4" coordsize="8,4" path="m5,1l6,,,,,1,6,4,8,1,6,4r2,l8,1,5,1xe" fillcolor="#cecece" stroked="f">
              <v:path arrowok="t"/>
            </v:shape>
            <v:shape id="_x0000_s10084" style="position:absolute;left:2950;top:5036;width:3;height:9" coordsize="3,9" path="m3,3l,2,,9r3,l3,2,1,2r2,l3,,1,2,3,3xe" fillcolor="#cecece" stroked="f">
              <v:path arrowok="t"/>
            </v:shape>
            <v:shape id="_x0000_s10085" style="position:absolute;left:2944;top:5038;width:9;height:7" coordsize="9,7" path="m1,6r,1l9,1,7,,,6r1,xe" fillcolor="#cecece" stroked="f">
              <v:path arrowok="t"/>
            </v:shape>
            <v:shape id="_x0000_s10086" style="position:absolute;left:2929;top:5223;width:6;height:4" coordsize="6,4" path="m3,2l6,,1,,,2,6,4,6,2r,2l6,2,3,2xe" fillcolor="#cecece" stroked="f">
              <v:path arrowok="t"/>
            </v:shape>
            <v:shape id="_x0000_s10087" style="position:absolute;left:2932;top:5044;width:24;height:181" coordsize="24,181" path="m24,4l21,1,,181r3,l24,1,24,r,1l24,r,4xe" fillcolor="#cecece" stroked="f">
              <v:path arrowok="t"/>
            </v:shape>
            <v:shape id="_x0000_s10088" style="position:absolute;left:2947;top:5044;width:9;height:4" coordsize="9,4" path="m3,1r,3l9,4,9,,3,,,1,3,,,,,1r3,xe" fillcolor="#cecece" stroked="f">
              <v:path arrowok="t"/>
            </v:shape>
            <v:shape id="_x0000_s10089" style="position:absolute;left:2925;top:5045;width:25;height:180" coordsize="25,180" path="m4,176r,2l25,,22,,,178r,2l,178r,2l4,176xe" fillcolor="#cecece" stroked="f">
              <v:path arrowok="t"/>
            </v:shape>
            <v:shape id="_x0000_s10090" style="position:absolute;left:2786;top:5182;width:159;height:18" coordsize="159,18" path="m149,18r1,-3l,,,3,150,18r,-3l150,18r9,l150,15r-1,3xe" fillcolor="#cecece" stroked="f">
              <v:path arrowok="t"/>
            </v:shape>
            <v:shape id="_x0000_s10091" style="position:absolute;left:2812;top:5152;width:124;height:48" coordsize="124,48" path="m8,r,5l123,48r1,-3l10,,8,5,8,,,,8,5,8,xe" fillcolor="#cecece" stroked="f">
              <v:path arrowok="t"/>
            </v:shape>
            <v:shape id="_x0000_s10092" style="position:absolute;left:2820;top:5152;width:131;height:13" coordsize="131,13" path="m121,13r,-4l,,,5r121,8l124,9r-3,4l131,13,124,9r-3,4xe" fillcolor="#cecece" stroked="f">
              <v:path arrowok="t"/>
            </v:shape>
            <v:shape id="_x0000_s10093" style="position:absolute;left:2842;top:5128;width:102;height:37" coordsize="102,37" path="m10,l8,3,99,37r3,-4l10,r,3l10,,,,8,3,10,xe" fillcolor="#cecece" stroked="f">
              <v:path arrowok="t"/>
            </v:shape>
            <v:shape id="_x0000_s10094" style="position:absolute;left:2852;top:5128;width:99;height:9" coordsize="99,9" path="m92,9r,-3l,,,3,92,9r,-3l92,9r7,l92,6r,3xe" fillcolor="#cecece" stroked="f">
              <v:path arrowok="t"/>
            </v:shape>
            <v:shape id="_x0000_s10095" style="position:absolute;left:2867;top:5105;width:77;height:32" coordsize="77,32" path="m9,r,5l77,32r,-3l11,,9,5,9,,,,9,5,9,xe" fillcolor="#cecece" stroked="f">
              <v:path arrowok="t"/>
            </v:shape>
            <v:shape id="_x0000_s10096" style="position:absolute;left:2876;top:5105;width:77;height:9" coordsize="77,9" path="m69,9l71,5,,,,5,71,9r,-4l71,9r6,l71,5,69,9xe" fillcolor="#cecece" stroked="f">
              <v:path arrowok="t"/>
            </v:shape>
            <v:shape id="_x0000_s10097" style="position:absolute;left:2889;top:5089;width:58;height:25" coordsize="58,25" path="m8,l6,3,56,25r2,-4l8,r,3l8,,,,6,3,8,xe" fillcolor="#cecece" stroked="f">
              <v:path arrowok="t"/>
            </v:shape>
            <v:shape id="_x0000_s10098" style="position:absolute;left:2897;top:5089;width:59;height:6" coordsize="59,6" path="m50,6r,-5l,,,3,50,6,53,1,50,6r9,l53,1,50,6xe" fillcolor="#cecece" stroked="f">
              <v:path arrowok="t"/>
            </v:shape>
            <v:shape id="_x0000_s10099" style="position:absolute;left:2906;top:5075;width:44;height:20" coordsize="44,20" path="m6,r,2l41,20r3,-5l9,,6,2,6,,,,6,2,6,xe" fillcolor="#cecece" stroked="f">
              <v:path arrowok="t"/>
            </v:shape>
            <v:shape id="_x0000_s10100" style="position:absolute;left:2912;top:5075;width:44;height:5" coordsize="44,5" path="m35,5l38,2,,,,2,38,5r,-3l38,5r6,l38,2,35,5xe" fillcolor="#cecece" stroked="f">
              <v:path arrowok="t"/>
            </v:shape>
            <v:shape id="_x0000_s10101" style="position:absolute;left:2925;top:5068;width:25;height:12" coordsize="25,12" path="m,l,1,22,12,25,9,,xe" fillcolor="#cecece" stroked="f">
              <v:path arrowok="t"/>
            </v:shape>
            <v:shape id="_x0000_s10102" style="position:absolute;left:2792;top:5167;width:143;height:52" coordsize="143,52" path="m11,r,5l143,52r,-2l11,r,5l11,,,,11,5,11,xe" fillcolor="#cecece" stroked="f">
              <v:path arrowok="t"/>
            </v:shape>
            <v:shape id="_x0000_s10103" style="position:absolute;left:2803;top:5167;width:144;height:18" coordsize="144,18" path="m135,18r,-5l,,,5,135,18r,-5l135,18r9,l135,13r,5xe" fillcolor="#cecece" stroked="f">
              <v:path arrowok="t"/>
            </v:shape>
            <v:shape id="_x0000_s10104" style="position:absolute;left:2827;top:5137;width:111;height:48" coordsize="111,48" path="m8,r,6l111,48r,-5l8,r,6l8,,,,8,6,8,xe" fillcolor="#cecece" stroked="f">
              <v:path arrowok="t"/>
            </v:shape>
            <v:shape id="_x0000_s10105" style="position:absolute;left:2835;top:5137;width:116;height:15" coordsize="116,15" path="m106,13r3,-2l,,,6r109,7l109,11r,2l116,15r-7,-4l106,13xe" fillcolor="#cecece" stroked="f">
              <v:path arrowok="t"/>
            </v:shape>
            <v:shape id="_x0000_s10106" style="position:absolute;left:2855;top:5116;width:89;height:34" coordsize="89,34" path="m8,r,4l86,34r3,-2l8,r,4l8,,,,8,4,8,xe" fillcolor="#cecece" stroked="f">
              <v:path arrowok="t"/>
            </v:shape>
            <v:shape id="_x0000_s10107" style="position:absolute;left:2863;top:5116;width:88;height:9" coordsize="88,9" path="m81,9r,-3l,,,4,81,9r,-3l81,9r7,l81,6r,3xe" fillcolor="#cecece" stroked="f">
              <v:path arrowok="t"/>
            </v:shape>
            <v:shape id="_x0000_s10108" style="position:absolute;left:2878;top:5098;width:66;height:27" coordsize="66,27" path="m7,r,1l66,27r,-3l9,,7,1,7,,,,7,1,7,xe" fillcolor="#cecece" stroked="f">
              <v:path arrowok="t"/>
            </v:shape>
            <v:shape id="_x0000_s10109" style="position:absolute;left:2885;top:5098;width:68;height:6" coordsize="68,6" path="m60,6r,-5l,,,1,60,6,62,1,60,6r8,l62,1,60,6xe" fillcolor="#cecece" stroked="f">
              <v:path arrowok="t"/>
            </v:shape>
            <v:shape id="_x0000_s10110" style="position:absolute;left:2895;top:5080;width:52;height:24" coordsize="52,24" path="m9,3r,1l50,24r2,-5l9,3r,1l9,3,,,9,4,9,3xe" fillcolor="#cecece" stroked="f">
              <v:path arrowok="t"/>
            </v:shape>
            <v:shape id="_x0000_s10111" style="position:absolute;left:2904;top:5083;width:47;height:3" coordsize="47,3" path="m41,3r,-2l,,,1,41,3r,-2l41,3r6,l41,1r,2xe" fillcolor="#cecece" stroked="f">
              <v:path arrowok="t"/>
            </v:shape>
            <v:shape id="_x0000_s10112" style="position:absolute;left:2912;top:5071;width:33;height:15" coordsize="33,15" path="m7,l5,3,33,15r,-2l7,r,3l7,,,,5,3,7,xe" fillcolor="#cecece" stroked="f">
              <v:path arrowok="t"/>
            </v:shape>
            <v:rect id="_x0000_s10113" style="position:absolute;left:2919;top:5071;width:31;height:3" fillcolor="#cecece" stroked="f"/>
            <v:shape id="_x0000_s10114" style="position:absolute;left:2762;top:4582;width:90;height:650" coordsize="90,650" path="m90,26r-8,l,647r7,3l90,28r-8,l90,26,86,,82,26r8,xe" fillcolor="black" stroked="f">
              <v:path arrowok="t"/>
            </v:shape>
            <v:shape id="_x0000_s10115" style="position:absolute;left:2844;top:4608;width:91;height:624" coordsize="91,624" path="m86,621r5,l8,,,2,81,624r5,-3xe" fillcolor="black" stroked="f">
              <v:path arrowok="t"/>
            </v:shape>
            <v:shape id="_x0000_s10116" style="position:absolute;left:2771;top:4704;width:146;height:498" coordsize="146,498" path="m,498l146,433,15,371,131,311,30,260r88,-44l41,171r66,-38l51,98,99,68,58,41,92,19,64,e" filled="f" strokeweight=".1pt">
              <v:stroke endcap="round"/>
              <v:path arrowok="t"/>
            </v:shape>
            <v:shape id="_x0000_s10117" style="position:absolute;left:2777;top:4704;width:148;height:496" coordsize="148,496" path="m148,496l,431,133,371,17,311,118,260,28,216r80,-45l39,135,97,98,47,68,88,43,56,19,84,e" filled="f" strokeweight=".1pt">
              <v:stroke endcap="round"/>
              <v:path arrowok="t"/>
            </v:shape>
            <v:shape id="_x0000_s10118" style="position:absolute;left:2820;top:4535;width:28;height:64" coordsize="28,64" path="m26,60r2,l2,,,2,26,62r2,l26,62r,2l28,62,26,60xe" fillcolor="black" stroked="f">
              <v:path arrowok="t"/>
            </v:shape>
            <v:shape id="_x0000_s10119" style="position:absolute;left:2846;top:4535;width:34;height:62" coordsize="34,62" path="m32,l30,,,60r2,2l34,2,32,xe" fillcolor="black" stroked="f">
              <v:path arrowok="t"/>
            </v:shape>
            <v:shape id="_x0000_s10120" style="position:absolute;left:2437;top:4432;width:2;height:242" coordsize="2,242" path="m,l,,,242r2,l2,,,xe" fillcolor="black" stroked="f">
              <v:path arrowok="t"/>
            </v:shape>
            <v:rect id="_x0000_s10121" style="position:absolute;left:2614;top:4909;width:133;height:348" fillcolor="#dadada" stroked="f"/>
            <v:rect id="_x0000_s10122" style="position:absolute;left:2618;top:4929;width:121;height:324" fillcolor="#f0f0f0" stroked="f"/>
            <v:shape id="_x0000_s10123" style="position:absolute;left:2741;top:4894;width:36;height:363" coordsize="36,363" path="m,363l36,340,36,,,18,,363xe" fillcolor="#474747" stroked="f">
              <v:path arrowok="t"/>
            </v:shape>
            <v:shape id="_x0000_s10124" style="position:absolute;left:2614;top:4894;width:163;height:22" coordsize="163,22" path="m131,22l,20,37,,163,,131,22xe" fillcolor="#919191" stroked="f">
              <v:path arrowok="t"/>
            </v:shape>
            <v:rect id="_x0000_s10125" style="position:absolute;left:2685;top:5099;width:51;height:150" fillcolor="#dadada" stroked="f"/>
            <v:rect id="_x0000_s10126" style="position:absolute;left:2627;top:5099;width:51;height:150" fillcolor="#dadada" stroked="f"/>
            <v:rect id="_x0000_s10127" style="position:absolute;left:2627;top:4935;width:51;height:149" fillcolor="#dadada" stroked="f"/>
            <v:rect id="_x0000_s10128" style="position:absolute;left:2685;top:4937;width:51;height:149" fillcolor="#dadada" stroked="f"/>
            <v:rect id="_x0000_s10129" style="position:absolute;left:2616;top:5084;width:127;height:15" fillcolor="#cecece" stroked="f"/>
            <v:rect id="_x0000_s10130" style="position:absolute;left:2651;top:5084;width:21;height:15" fillcolor="#919191" stroked="f"/>
            <v:shape id="_x0000_s10131" style="position:absolute;left:2642;top:5086;width:30;height:4" coordsize="30,4" path="m30,3l30,,,,,4r30,l30,3xe" fillcolor="#cecece" stroked="f">
              <v:path arrowok="t"/>
            </v:shape>
            <v:rect id="_x0000_s10132" style="position:absolute;left:2685;top:5084;width:21;height:15" fillcolor="#919191" stroked="f"/>
            <v:shape id="_x0000_s10133" style="position:absolute;left:2674;top:5086;width:35;height:4" coordsize="35,4" path="m35,3l35,,,,,4r35,l35,3xe" fillcolor="#cecece" stroked="f">
              <v:path arrowok="t"/>
            </v:shape>
            <v:shape id="_x0000_s10134" style="position:absolute;left:2850;top:4535;width:295;height:49" coordsize="295,49" path="m,49r,l15,49r15,l45,49r15,l73,47r15,l101,47r13,-2l127,45r13,-2l153,43r10,-3l176,40r12,-2l198,36r11,l218,34r9,-2l236,30r8,-2l251,25r8,-2l265,23r7,-2l275,19r7,-2l285,13r4,-3l291,8r2,-2l295,4r,-4l293,r-2,2l291,4r-2,2l287,8r-2,2l280,13r-5,2l269,17r-4,2l259,21r-9,2l244,25r-9,3l227,28r-9,2l206,32r-8,2l188,34r-12,2l163,38r-10,l140,40r-13,l114,43r-13,l88,45r-15,l60,45r-15,l30,45r-15,l,45r,4xe" fillcolor="#919191" stroked="f">
              <v:path arrowok="t"/>
            </v:shape>
            <v:shape id="_x0000_s10135" style="position:absolute;left:2556;top:4535;width:294;height:49" coordsize="294,49" path="m,l,,,4,2,6,4,8r3,2l11,13r2,4l19,19r5,2l30,23r7,l43,25r9,3l58,30r11,2l77,34r9,2l97,36r10,2l118,40r13,l142,43r13,l168,45r12,l193,47r13,l221,47r15,2l249,49r15,l279,49r15,l294,45r-15,l264,45r-15,l236,45r-15,l206,45,193,43r-13,l168,40r-13,l142,38r-11,l118,36,107,34r-10,l88,32,77,30,69,28r-9,l52,25,45,23,37,21,30,19,26,17,19,15,15,13,11,10,9,8,7,6,4,4,4,2,2,,,xe" fillcolor="#919191" stroked="f">
              <v:path arrowok="t"/>
            </v:shape>
            <v:shape id="_x0000_s10136" style="position:absolute;left:2556;top:4488;width:294;height:47" coordsize="294,47" path="m294,r,l279,,264,,249,,236,,221,,206,2r-13,l180,2,168,4r-13,l142,6,131,8r-13,l107,10r-10,l86,13r-9,2l69,17r-11,l52,19r-9,2l37,23r-7,2l24,28r-5,2l13,32r-2,2l7,36,4,38,2,42,,45r,2l2,47,4,45r,-3l7,42,9,38r2,-2l15,34r4,l26,30r4,l37,28r8,-3l52,23r8,-2l69,19r8,-2l88,17r9,-2l107,13r11,l131,10,142,8r13,l168,6r12,l193,4r13,l221,4r15,l249,2r15,l279,2r15,l294,xe" fillcolor="#919191" stroked="f">
              <v:path arrowok="t"/>
            </v:shape>
            <v:shape id="_x0000_s10137" style="position:absolute;left:2850;top:4488;width:295;height:47" coordsize="295,47" path="m295,47r,l295,45r-2,-3l291,38r-2,-2l285,34r-3,-2l275,30r-3,-2l265,25r-6,-2l251,21r-7,-2l236,17r-9,l218,15r-9,-2l198,10r-10,l176,8r-13,l153,6,140,4r-13,l114,2r-13,l88,2,73,,60,,45,,30,,15,,,,,2r15,l30,2r15,l60,4r13,l88,4r13,l114,6r13,l140,8r13,l163,10r13,3l188,13r10,2l206,17r12,l227,19r8,2l244,23r6,2l259,28r6,2l269,30r6,4l280,34r5,2l287,38r2,4l291,42r,3l293,47r2,xe" fillcolor="#919191" stroked="f">
              <v:path arrowok="t"/>
            </v:shape>
            <v:shape id="_x0000_s10138" style="position:absolute;left:2850;top:4530;width:295;height:48" coordsize="295,48" path="m,48r,l15,48r15,l45,48r15,l73,48,88,45r13,l114,45r13,-2l140,43r13,-2l163,41r13,-2l188,37r10,l209,35r9,-2l227,30r9,l244,28r7,-2l259,24r6,-2l272,20r3,-2l282,15r3,-2l289,11r2,-2l293,5r2,-2l295,r-2,l291,3r,2l289,7r-2,2l285,11r-5,2l275,15r-6,3l265,20r-6,2l250,22r-6,2l235,26r-8,2l218,30r-12,3l198,33r-10,2l176,37r-13,l153,39r-13,l127,41r-13,l101,43r-13,l73,43,60,45r-15,l30,45r-15,l,45r,3xe" fillcolor="#618ffd" stroked="f">
              <v:path arrowok="t"/>
            </v:shape>
            <v:shape id="_x0000_s10139" style="position:absolute;left:2556;top:4530;width:294;height:48" coordsize="294,48" path="m,l,,,3,2,5,4,9r3,2l11,13r2,2l19,18r5,2l30,22r7,2l43,26r9,2l58,30r11,l77,33r9,2l97,37r10,l118,39r13,2l142,41r13,2l168,43r12,2l193,45r13,l221,48r15,l249,48r15,l279,48r15,l294,45r-15,l264,45r-15,l236,45,221,43r-15,l193,43,180,41r-12,l155,39r-13,l131,37r-13,l107,35,97,33r-9,l77,30,69,28,60,26,52,24,45,22r-8,l30,20,26,18,19,15,15,13,11,11,9,9,7,7,4,5,4,3,2,,,xe" fillcolor="#618ffd" stroked="f">
              <v:path arrowok="t"/>
            </v:shape>
            <v:shape id="_x0000_s10140" style="position:absolute;left:2556;top:4481;width:294;height:49" coordsize="294,49" path="m294,r,l279,,264,,249,,236,2r-15,l206,2r-13,l180,5r-12,l155,7r-13,l131,9r-13,2l107,11,97,13,86,15r-9,l69,17,58,20r-6,2l43,24r-6,2l30,28r-6,l19,32r-6,l11,37,7,39,4,41,2,43,,45r,4l2,49,4,47r,-2l7,43,9,41r2,-2l15,37r4,-2l26,32r4,-2l37,28r8,-2l52,24r8,-2l69,22r8,-2l88,17r9,-2l107,15r11,-2l131,11r11,l155,9r13,l180,7r13,l206,7,221,5r15,l249,5r15,l279,5r15,l294,xe" fillcolor="#618ffd" stroked="f">
              <v:path arrowok="t"/>
            </v:shape>
            <v:shape id="_x0000_s10141" style="position:absolute;left:2850;top:4481;width:295;height:49" coordsize="295,49" path="m295,49r,l295,45r-2,-2l291,41r-2,-2l285,37r-3,-5l275,32r-3,-4l265,28r-6,-2l251,24r-7,-2l236,20r-9,-3l218,15r-9,l198,13,188,11r-12,l163,9,153,7r-13,l127,5r-13,l101,2,88,2,73,2,60,2,45,,30,,15,,,,,5r15,l30,5r15,l60,5r13,l88,7r13,l114,7r13,2l140,9r13,2l163,11r13,2l188,15r10,l206,17r12,3l227,22r8,l244,24r6,2l259,28r6,2l269,32r6,3l280,37r5,2l287,41r2,2l291,45r,2l293,49r2,xe" fillcolor="#618ffd" stroked="f">
              <v:path arrowok="t"/>
            </v:shape>
            <v:shape id="_x0000_s10142" style="position:absolute;left:2850;top:4533;width:129;height:30" coordsize="129,30" path="m,30r,l13,30r13,l39,27r11,l62,25r11,l82,23r8,-2l99,19r9,-2l114,15r4,-3l123,10r4,-4l129,4r,-4l127,r,2l125,4r-2,4l118,10r-6,2l105,15r-6,2l90,19r-8,2l71,21r-9,2l50,23,39,25r-13,l13,25,,25r,5xe" fillcolor="#676767" stroked="f">
              <v:path arrowok="t"/>
            </v:shape>
            <v:shape id="_x0000_s10143" style="position:absolute;left:2721;top:4533;width:129;height:30" coordsize="129,30" path="m,l,,,4,3,6r4,4l11,12r4,3l22,17r8,2l39,21r9,2l58,25r11,l80,27r11,l103,30r13,l129,30r,-5l116,25r-13,l91,25,80,23r-11,l58,21r-10,l39,19,30,17,24,15,18,12,11,10,7,8,5,4,3,2,3,,,xe" fillcolor="#676767" stroked="f">
              <v:path arrowok="t"/>
            </v:shape>
            <v:shape id="_x0000_s10144" style="position:absolute;left:2721;top:4505;width:129;height:28" coordsize="129,28" path="m129,r,l116,,103,,91,,80,2,69,2,58,4,48,4,39,6,30,8r-8,3l15,13r-4,4l7,19,3,21,,25r,3l3,28r,-3l5,23,7,21r4,-2l18,17r6,-2l30,13r9,-2l48,8,58,6r11,l80,4r11,l103,2r13,l129,2r,-2xe" fillcolor="#676767" stroked="f">
              <v:path arrowok="t"/>
            </v:shape>
            <v:shape id="_x0000_s10145" style="position:absolute;left:2850;top:4505;width:129;height:28" coordsize="129,28" path="m129,28r,l129,25r-2,-4l123,19r-5,-2l114,13r-6,-2l99,8,90,6,82,4r-9,l62,2,50,2,39,,26,,13,,,,,2r13,l26,2,39,4r11,l62,6r9,l82,8r8,3l99,13r6,2l112,17r6,2l123,21r2,2l127,25r,3l129,28xe" fillcolor="#676767" stroked="f">
              <v:path arrowok="t"/>
            </v:shape>
            <v:shape id="_x0000_s10146" style="position:absolute;left:2850;top:4528;width:129;height:28" coordsize="129,28" path="m,28r,l13,28r13,l39,28r11,l62,26,73,24r9,l90,22r9,-2l108,17r6,-2l118,13r5,-4l127,7r2,-5l129,r-2,l127,2r-2,3l123,7r-5,2l112,11r-7,2l99,15r-9,2l82,20,71,22r-9,2l50,24r-11,l26,26r-13,l,26r,2xe" fillcolor="#3365fb" stroked="f">
              <v:path arrowok="t"/>
            </v:shape>
            <v:shape id="_x0000_s10147" style="position:absolute;left:2721;top:4528;width:129;height:28" coordsize="129,28" path="m,l,,,2,3,7,7,9r4,4l15,15r7,2l30,20r9,2l48,24r10,l69,26r11,2l91,28r12,l116,28r13,l129,26r-13,l103,26,91,24r-11,l69,24,58,22,48,20,39,17,30,15,24,13,18,11,11,9,7,7,5,5,3,2,3,,,xe" fillcolor="#3365fb" stroked="f">
              <v:path arrowok="t"/>
            </v:shape>
            <v:shape id="_x0000_s10148" style="position:absolute;left:2721;top:4498;width:129;height:30" coordsize="129,30" path="m129,r,l116,,103,,91,3,80,3,69,5,58,5,48,7,39,9r-9,2l22,13r-7,2l11,18,7,20,3,24,,26r,4l3,30r,-2l5,26,7,24r4,-4l18,18r6,-3l30,13r9,-2l48,11,58,9,69,7r11,l91,5r12,l116,5r13,l129,xe" fillcolor="#3365fb" stroked="f">
              <v:path arrowok="t"/>
            </v:shape>
            <v:shape id="_x0000_s10149" style="position:absolute;left:2850;top:4498;width:129;height:30" coordsize="129,30" path="m129,30r,l129,26r-2,-2l123,20r-5,-2l114,15r-6,-2l99,11,90,9,82,7,73,5,62,5,50,3,39,3,26,,13,,,,,5r13,l26,5r13,l50,7r12,l71,9r11,2l90,11r9,2l105,15r7,3l118,20r5,4l125,26r2,2l127,30r2,xe" fillcolor="#3365fb" stroked="f">
              <v:path arrowok="t"/>
            </v:shape>
            <v:shape id="_x0000_s10150" style="position:absolute;left:2850;top:4548;width:534;height:77" coordsize="534,77" path="m,77r,l28,77,54,75r28,l108,75r25,l159,72r24,-2l206,70r24,-2l254,66r21,l297,64r22,-2l338,60r22,-5l377,53r17,-2l411,49r17,-4l441,42r15,-2l469,36r11,-2l491,30r10,-5l510,23r6,-4l523,15r4,-5l531,8r3,-4l534,r-3,l529,2r,4l525,8r-4,4l514,17r-6,2l499,23r-8,4l480,30r-13,4l454,36r-13,4l426,42r-15,3l394,49r-17,2l358,53r-20,2l319,57r-22,3l275,62r-21,2l230,66r-24,l183,68r-24,2l133,70r-25,l82,72r-28,l28,72,,72r,5xe" fillcolor="#cecece" stroked="f">
              <v:path arrowok="t"/>
            </v:shape>
            <v:shape id="_x0000_s10151" style="position:absolute;left:2318;top:4548;width:532;height:77" coordsize="532,77" path="m,l,,,4,2,8r4,2l11,15r6,4l23,23r9,2l43,30r11,4l64,36r13,4l92,42r13,3l122,49r17,2l157,53r17,2l195,60r20,2l236,64r21,2l279,66r24,2l326,70r24,l376,72r23,3l425,75r28,l479,75r25,2l532,77r,-5l504,72r-25,l453,72,425,70r-26,l376,70,350,68,326,66r-23,l279,64,257,62,236,60,215,57,195,55,176,53,157,51,139,49,122,45,107,42,92,40,79,36,66,34,54,30,43,27,34,23,26,19,19,17,13,12,8,8,4,6,4,2,2,,,xe" fillcolor="#cecece" stroked="f">
              <v:path arrowok="t"/>
            </v:shape>
            <v:shape id="_x0000_s10152" style="position:absolute;left:2318;top:4471;width:532;height:77" coordsize="532,77" path="m532,r,l504,,479,,453,,425,2r-26,l376,4r-26,l326,6r-23,l279,8r-22,2l236,12r-21,3l195,17r-19,2l157,21r-18,2l122,27r-17,3l92,32,77,36,64,38,54,42,43,45,32,49r-9,2l17,55r-6,4l6,64,2,68,,72r,5l2,77,4,72r,-4l8,66r5,-4l19,59r7,-4l34,51r9,-2l54,45,66,42,79,38,92,36r15,-4l122,30r17,-3l157,25r19,-4l195,19r20,-2l236,15r21,-3l279,12r24,-2l326,8r24,l376,6,399,4r26,l453,4r26,l504,2r28,l532,xe" fillcolor="#cecece" stroked="f">
              <v:path arrowok="t"/>
            </v:shape>
            <v:shape id="_x0000_s10153" style="position:absolute;left:2850;top:4471;width:534;height:77" coordsize="534,77" path="m534,77r,l534,72r-3,-4l527,64r-4,-5l516,55r-6,-4l501,49,491,45,480,42,469,38,456,36,441,32,428,30,411,27,394,23,377,21,358,19,338,17,319,15,297,12,275,10,254,8,230,6r-24,l183,4r-24,l133,2r-25,l82,,54,,28,,,,,2r28,l54,4r28,l108,4r25,l159,6r24,2l206,8r24,2l254,12r21,l297,15r22,2l338,19r20,2l377,25r17,2l411,30r15,2l441,36r13,2l467,42r13,3l491,49r8,2l508,55r6,4l521,62r4,4l529,68r,4l531,77r3,xe" fillcolor="#cecece" stroked="f">
              <v:path arrowok="t"/>
            </v:shape>
            <v:shape id="_x0000_s10154" style="position:absolute;left:2850;top:4541;width:534;height:77" coordsize="534,77" path="m,77r,l28,77r26,l82,77r26,-2l133,75r26,-2l183,73r23,-2l230,71r24,-2l275,67r22,-3l319,62r19,-2l360,58r17,-2l394,52r17,-3l428,47r13,-4l456,41r13,-2l480,34r11,-4l501,28r9,-4l516,19r7,-2l527,13r4,-4l534,4r,-4l531,r-2,4l529,7r-4,4l521,15r-7,2l508,22r-9,2l491,28r-11,4l467,34r-13,5l441,41r-15,2l411,47r-17,2l377,52r-19,2l338,58r-19,2l297,62r-22,2l254,64r-24,3l206,69r-23,l159,71r-26,2l108,73r-26,l54,73,28,75,,75r,2xe" fillcolor="#a2c1fe" stroked="f">
              <v:path arrowok="t"/>
            </v:shape>
            <v:shape id="_x0000_s10155" style="position:absolute;left:2318;top:4541;width:532;height:77" coordsize="532,77" path="m,l,,,4,2,9r4,4l11,17r6,2l23,24r9,4l43,30r11,4l64,39r13,2l92,43r13,4l122,49r17,3l157,56r17,2l195,60r20,2l236,64r21,3l279,69r24,2l326,71r24,2l376,73r23,2l425,75r28,2l479,77r25,l532,77r,-2l504,75,479,73r-26,l425,73r-26,l376,71,350,69r-24,l303,67,279,64r-22,l236,62,215,60,195,58,176,54,157,52,139,49,122,47,107,43,92,41,79,39,66,34,54,32,43,28,34,24,26,22,19,17,13,15,8,11,4,7,4,4,2,,,xe" fillcolor="#a2c1fe" stroked="f">
              <v:path arrowok="t"/>
            </v:shape>
            <v:shape id="_x0000_s10156" style="position:absolute;left:2318;top:4464;width:532;height:77" coordsize="532,77" path="m532,r,l504,,479,2r-26,l425,2,399,4r-23,l350,7r-24,l303,9r-24,2l257,11r-21,2l215,15r-20,2l174,19r-17,5l139,26r-17,2l105,32,92,34,77,37,64,41,54,43,43,47,32,49r-9,5l17,58r-6,4l6,64,2,69,,73r,4l2,77,4,73r,-2l8,66r5,-2l19,60r7,-4l34,54r9,-5l54,47,66,43,79,41,92,37r15,-3l122,32r17,-4l157,26r19,-2l195,22r20,-3l236,17r21,-2l279,13r24,-2l326,11,350,9r26,l399,7r26,l453,4r26,l504,4r28,l532,xe" fillcolor="#a2c1fe" stroked="f">
              <v:path arrowok="t"/>
            </v:shape>
            <v:shape id="_x0000_s10157" style="position:absolute;left:2850;top:4464;width:534;height:77" coordsize="534,77" path="m534,77r,l534,73r-3,-4l527,64r-4,-2l516,58r-6,-4l501,49,491,47,480,43,469,41,456,37,441,34,428,32,411,28,394,26,377,24,360,19,338,17,319,15,297,13,275,11r-21,l230,9,206,7r-23,l159,4r-26,l108,2,82,2,54,2,28,,,,,4r28,l54,4r28,l108,7r25,l159,9r24,l206,11r24,l254,13r21,2l297,17r22,2l338,22r20,2l377,26r17,2l411,32r15,2l441,37r13,4l467,43r13,4l491,49r8,5l508,56r6,4l521,64r4,2l529,71r,2l531,77r3,xe" fillcolor="#a2c1fe" stroked="f">
              <v:path arrowok="t"/>
            </v:shape>
            <v:shape id="_x0000_s10158" style="position:absolute;left:2850;top:4565;width:890;height:115" coordsize="890,115" path="m,115r,l45,115r45,l135,113r44,l221,111r44,l306,109r41,-2l385,105r39,-3l461,98r36,-2l531,92r33,-2l598,85r30,-4l658,77r28,-2l712,70r26,-6l759,60r21,-5l800,51r19,-6l834,40r15,-6l860,30r11,-7l879,17r4,-7l888,6,890,r-4,l886,4r-5,6l877,15r-9,6l860,25r-13,7l834,36r-17,7l800,47r-20,6l759,58r-24,4l712,66r-28,4l656,75r-28,4l598,83r-34,2l531,90r-34,2l461,96r-37,2l385,100r-38,2l306,105r-41,2l221,109r-42,l135,111r-45,l45,111,,111r,4xe" fillcolor="#cecece" stroked="f">
              <v:path arrowok="t"/>
            </v:shape>
            <v:shape id="_x0000_s10159" style="position:absolute;left:1961;top:4565;width:889;height:115" coordsize="889,115" path="m,l,,2,6r4,4l10,17r9,6l30,30r10,4l56,40r15,5l90,51r20,4l131,60r22,4l179,70r25,5l232,77r30,4l295,85r32,5l359,92r37,4l430,98r36,4l505,105r41,2l584,109r43,2l668,111r43,2l754,113r45,2l844,115r45,l889,111r-45,l799,111r-45,l711,109r-43,l627,107r-43,-2l546,102r-41,-2l466,98,430,96,396,92,359,90,327,85,295,83,265,79,235,75,207,70,179,66,155,62,131,58,110,53,90,47,74,43,56,36,42,32,30,25,21,21,12,15,8,10,4,4,4,,,xe" fillcolor="#cecece" stroked="f">
              <v:path arrowok="t"/>
            </v:shape>
            <v:shape id="_x0000_s10160" style="position:absolute;left:1961;top:4449;width:889;height:116" coordsize="889,116" path="m889,r,l844,,799,,754,,711,2r-43,l627,4,584,7,546,9r-41,2l466,13r-36,4l396,19r-37,3l327,26r-32,4l262,32r-30,5l204,41r-25,4l153,49r-22,5l110,60,90,64,71,69,56,75,40,79,30,86,19,90r-9,6l6,103r-4,6l,116r4,l4,109r4,-4l12,99r9,-5l30,88,42,84,56,77,74,73,90,67r20,-5l131,58r24,-4l179,49r28,-4l235,41r30,-4l295,32r32,-4l359,26r37,-4l430,19r36,-2l505,15r41,-4l584,11,627,9,668,7,711,4r43,l799,4,844,2r45,l889,xe" fillcolor="#cecece" stroked="f">
              <v:path arrowok="t"/>
            </v:shape>
            <v:shape id="_x0000_s10161" style="position:absolute;left:2850;top:4449;width:890;height:116" coordsize="890,116" path="m890,116r,l888,109r-5,-6l879,96r-8,-6l860,86,849,79,834,75,819,69,800,64,780,60,759,54,738,49,712,45,686,41,658,37,628,32,598,30,564,26,531,22,497,19,461,17,424,13,385,11,347,9,306,7,265,4,221,2r-42,l135,,90,,45,,,,,2r45,l90,4r45,l179,4r42,3l265,9r41,2l347,11r38,4l424,17r37,2l497,22r34,4l564,28r34,4l628,37r28,4l684,45r28,4l735,54r24,4l780,62r20,5l817,73r17,4l847,84r13,4l868,94r9,5l881,105r5,4l886,116r4,xe" fillcolor="#cecece" stroked="f">
              <v:path arrowok="t"/>
            </v:shape>
            <v:shape id="_x0000_s10162" style="position:absolute;left:2850;top:4558;width:890;height:118" coordsize="890,118" path="m,118r,l45,118r45,-2l135,116r44,-2l221,114r44,-2l306,109r41,-2l385,105r39,-2l461,101r36,-4l531,95r33,-5l598,88r30,-4l658,80r28,-5l712,71r26,-4l759,62r21,-4l800,52r19,-5l834,41r15,-4l860,30r11,-4l879,20r4,-7l888,7,890,r-4,l886,7r-5,4l877,17r-9,5l860,28r-13,7l834,39r-17,4l800,50r-20,4l759,58r-24,7l712,69r-28,4l656,77r-28,5l598,84r-34,4l531,90r-34,5l461,97r-37,4l385,103r-38,2l306,107r-41,2l221,109r-42,3l135,114r-45,l45,114,,114r,4xe" fillcolor="#c0fef9" stroked="f">
              <v:path arrowok="t"/>
            </v:shape>
            <v:shape id="_x0000_s10163" style="position:absolute;left:1961;top:4558;width:889;height:118" coordsize="889,118" path="m,l,,2,7r4,6l10,20r9,6l30,30r10,7l56,41r15,6l90,52r20,6l131,62r22,5l179,71r25,4l232,80r30,4l295,88r32,2l359,95r37,2l430,101r36,2l505,105r41,2l584,109r43,3l668,114r43,l754,116r45,l844,118r45,l889,114r-45,l799,114r-45,l711,112r-43,-3l627,109r-43,-2l546,105r-41,-2l466,101,430,97,396,95,359,90,327,88,295,84,265,82,235,77,207,73,179,69,155,65,131,58,110,54,90,50,74,43,56,39,42,35,30,28,21,22,12,17,8,11,4,7,4,,,xe" fillcolor="#c0fef9" stroked="f">
              <v:path arrowok="t"/>
            </v:shape>
            <v:shape id="_x0000_s10164" style="position:absolute;left:1961;top:4443;width:889;height:115" coordsize="889,115" path="m889,r,l844,,799,2r-45,l711,2,668,4,627,6,584,8r-38,l505,13r-39,2l430,17r-34,2l359,23r-32,2l295,30r-33,4l232,38r-28,5l179,47r-26,4l131,55r-21,5l90,66,71,70,56,75,40,81,30,85,19,92r-9,6l6,105r-4,4l,115r4,l4,111r4,-6l12,100r9,-6l30,90,42,83,56,79,74,73,90,68r20,-4l131,58r24,-5l179,49r28,-4l235,40r27,-4l295,34r32,-4l359,25r37,-2l430,21r36,-4l505,15r41,-2l584,10,627,8,668,6r43,l754,4r45,l844,4r45,l889,xe" fillcolor="#c0fef9" stroked="f">
              <v:path arrowok="t"/>
            </v:shape>
            <v:shape id="_x0000_s10165" style="position:absolute;left:2850;top:4443;width:890;height:115" coordsize="890,115" path="m890,115r,l888,109r-5,-4l879,98r-8,-6l860,85,849,81,834,75,819,70,800,66,780,60,759,55,738,51,712,47,686,43,658,38,628,34,598,30,564,25,531,23,497,19,461,17,424,15,385,13,347,8r-41,l265,6,221,4,179,2r-44,l90,2,45,,,,,4r45,l90,4r45,l179,6r42,l265,8r41,2l347,13r38,2l424,17r37,4l497,23r34,2l564,30r34,4l628,36r28,4l684,45r28,4l735,53r24,5l780,64r20,4l817,73r17,6l847,83r13,7l868,94r9,6l881,105r5,6l886,115r4,xe" fillcolor="#c0fef9" stroked="f">
              <v:path arrowok="t"/>
            </v:shape>
            <v:shape id="_x0000_s10166" style="position:absolute;left:2098;top:5932;width:18;height:23" coordsize="18,23" path="m18,21r,l3,,,,16,23r2,l16,23r2,l18,21xe" fillcolor="#cecece" stroked="f">
              <v:path arrowok="t"/>
            </v:shape>
            <v:shape id="_x0000_s10167" style="position:absolute;left:2116;top:5941;width:39;height:14" coordsize="39,14" path="m39,3l39,,,12r,2l39,6r,-3xe" fillcolor="#cecece" stroked="f">
              <v:path arrowok="t"/>
            </v:shape>
            <v:shape id="_x0000_s10168" style="position:absolute;left:2103;top:5908;width:39;height:69" coordsize="39,69" path="m37,l35,,,66r1,3l39,2,37,xe" fillcolor="#cecece" stroked="f">
              <v:path arrowok="t"/>
            </v:shape>
            <v:shape id="_x0000_s10169" style="position:absolute;left:2104;top:5953;width:10;height:3" coordsize="10,3" path="m3,3r,l10,3r,-1l3,,,,3,,,,3,3xe" fillcolor="#cecece" stroked="f">
              <v:path arrowok="t"/>
            </v:shape>
            <v:shape id="_x0000_s10170" style="position:absolute;left:1933;top:5953;width:174;height:149" coordsize="174,149" path="m2,147r3,2l174,3,171,,2,147r,2l2,147,,149r2,l2,147xe" fillcolor="#cecece" stroked="f">
              <v:path arrowok="t"/>
            </v:shape>
            <v:shape id="_x0000_s10171" style="position:absolute;left:1935;top:6100;width:9;height:4" coordsize="9,4" path="m6,2l6,,,,,2,6,4r3,l6,4r3,l6,2xe" fillcolor="#cecece" stroked="f">
              <v:path arrowok="t"/>
            </v:shape>
            <v:shape id="_x0000_s10172" style="position:absolute;left:1941;top:5955;width:175;height:149" coordsize="175,149" path="m173,4l171,,,147r3,2l173,1r,-1l173,1,175,r-2,l173,4xe" fillcolor="#cecece" stroked="f">
              <v:path arrowok="t"/>
            </v:shape>
            <v:shape id="_x0000_s10173" style="position:absolute;left:2083;top:5953;width:31;height:6" coordsize="31,6" path="m24,2l21,3,31,6r,-4l24,2r,1l24,2,,,21,3,24,2xe" fillcolor="#cecece" stroked="f">
              <v:path arrowok="t"/>
            </v:shape>
            <v:shape id="_x0000_s10174" style="position:absolute;left:2107;top:5955;width:9;height:1" coordsize="9,1" path="m5,1l7,,,,,1r7,l9,1,7,1r2,l5,1xe" fillcolor="#cecece" stroked="f">
              <v:path arrowok="t"/>
            </v:shape>
            <v:shape id="_x0000_s10175" style="position:absolute;left:2112;top:5944;width:4;height:12" coordsize="4,12" path="m4,6l,5r,7l4,12,4,5,2,5r2,l4,,2,5,4,6xe" fillcolor="#cecece" stroked="f">
              <v:path arrowok="t"/>
            </v:shape>
            <v:shape id="_x0000_s10176" style="position:absolute;left:2104;top:5949;width:12;height:7" coordsize="12,7" path="m3,6r,1l12,1,10,,,4,3,6xe" fillcolor="#cecece" stroked="f">
              <v:path arrowok="t"/>
            </v:shape>
            <v:shape id="_x0000_s10177" style="position:absolute;left:2089;top:6134;width:8;height:4" coordsize="8,4" path="m6,2l8,,3,,,2,8,4,8,2r,2l8,2,6,2xe" fillcolor="#cecece" stroked="f">
              <v:path arrowok="t"/>
            </v:shape>
            <v:shape id="_x0000_s10178" style="position:absolute;left:2095;top:5955;width:23;height:181" coordsize="23,181" path="m23,4l21,1,,181r2,l23,1,23,r,1l23,r,4xe" fillcolor="#cecece" stroked="f">
              <v:path arrowok="t"/>
            </v:shape>
            <v:shape id="_x0000_s10179" style="position:absolute;left:2110;top:5955;width:8;height:4" coordsize="8,4" path="m2,1r,l8,4,8,,2,,,1,2,,,,,1r2,xe" fillcolor="#cecece" stroked="f">
              <v:path arrowok="t"/>
            </v:shape>
            <v:shape id="_x0000_s10180" style="position:absolute;left:2088;top:5956;width:24;height:180" coordsize="24,180" path="m1,176r,2l24,,22,,,178r,2l,178r,2l1,176xe" fillcolor="#cecece" stroked="f">
              <v:path arrowok="t"/>
            </v:shape>
            <v:shape id="_x0000_s10181" style="position:absolute;left:1948;top:6093;width:159;height:17" coordsize="159,17" path="m149,17r1,-4l,,,2,150,17r,-4l150,17r9,l150,13r-1,4xe" fillcolor="#cecece" stroked="f">
              <v:path arrowok="t"/>
            </v:shape>
            <v:shape id="_x0000_s10182" style="position:absolute;left:1974;top:6063;width:124;height:47" coordsize="124,47" path="m9,r,6l123,47r1,-4l10,,9,6,9,,,,9,6,9,xe" fillcolor="#cecece" stroked="f">
              <v:path arrowok="t"/>
            </v:shape>
            <v:shape id="_x0000_s10183" style="position:absolute;left:1983;top:6063;width:131;height:13" coordsize="131,13" path="m120,13r,-4l,,,6r120,7l121,9r-1,4l131,13,121,9r-1,4xe" fillcolor="#cecece" stroked="f">
              <v:path arrowok="t"/>
            </v:shape>
            <v:shape id="_x0000_s10184" style="position:absolute;left:2004;top:6039;width:100;height:37" coordsize="100,37" path="m10,l9,1,99,37r1,-4l10,r,1l10,,,,9,1,10,xe" fillcolor="#cecece" stroked="f">
              <v:path arrowok="t"/>
            </v:shape>
            <v:shape id="_x0000_s10185" style="position:absolute;left:2014;top:6039;width:100;height:9" coordsize="100,9" path="m90,9r,-3l,,,1,90,9r,-3l90,9r10,l90,6r,3xe" fillcolor="#cecece" stroked="f">
              <v:path arrowok="t"/>
            </v:shape>
            <v:shape id="_x0000_s10186" style="position:absolute;left:2029;top:6016;width:75;height:32" coordsize="75,32" path="m9,r,5l75,32r,-3l12,,9,5,9,,,,9,5,9,xe" fillcolor="#cecece" stroked="f">
              <v:path arrowok="t"/>
            </v:shape>
            <v:shape id="_x0000_s10187" style="position:absolute;left:2038;top:6016;width:78;height:9" coordsize="78,9" path="m69,9l72,5,,,,5,72,9r,-4l72,9r6,l72,5,69,9xe" fillcolor="#cecece" stroked="f">
              <v:path arrowok="t"/>
            </v:shape>
            <v:shape id="_x0000_s10188" style="position:absolute;left:2052;top:6000;width:58;height:25" coordsize="58,25" path="m7,l6,3,55,25r3,-4l7,r,3l7,,,,6,3,7,xe" fillcolor="#cecece" stroked="f">
              <v:path arrowok="t"/>
            </v:shape>
            <v:shape id="_x0000_s10189" style="position:absolute;left:2059;top:6000;width:59;height:6" coordsize="59,6" path="m51,6r,-5l,,,3,51,6,53,1,51,6r8,l53,1,51,6xe" fillcolor="#cecece" stroked="f">
              <v:path arrowok="t"/>
            </v:shape>
            <v:shape id="_x0000_s10190" style="position:absolute;left:2068;top:5986;width:44;height:20" coordsize="44,20" path="m6,r,2l42,20r2,-5l9,,6,2,6,,,,6,2,6,xe" fillcolor="#cecece" stroked="f">
              <v:path arrowok="t"/>
            </v:shape>
            <v:shape id="_x0000_s10191" style="position:absolute;left:2074;top:5986;width:44;height:5" coordsize="44,5" path="m36,5l38,2,,,,2,38,5r,-3l38,5r6,l38,2,36,5xe" fillcolor="#cecece" stroked="f">
              <v:path arrowok="t"/>
            </v:shape>
            <v:shape id="_x0000_s10192" style="position:absolute;left:2088;top:5977;width:24;height:14" coordsize="24,14" path="m,2l,3,22,14r2,-3l,,,2xe" fillcolor="#cecece" stroked="f">
              <v:path arrowok="t"/>
            </v:shape>
            <v:shape id="_x0000_s10193" style="position:absolute;left:1954;top:6078;width:143;height:52" coordsize="143,52" path="m11,r,5l143,52r,-2l11,r,5l11,,,,11,5,11,xe" fillcolor="#cecece" stroked="f">
              <v:path arrowok="t"/>
            </v:shape>
            <v:shape id="_x0000_s10194" style="position:absolute;left:1965;top:6078;width:145;height:17" coordsize="145,17" path="m136,15r,-2l,,,5,136,15r,-2l136,15r9,2l136,13r,2xe" fillcolor="#cecece" stroked="f">
              <v:path arrowok="t"/>
            </v:shape>
            <v:shape id="_x0000_s10195" style="position:absolute;left:1989;top:6048;width:112;height:45" coordsize="112,45" path="m9,r,6l112,45r,-2l9,r,6l9,,,,9,6,9,xe" fillcolor="#cecece" stroked="f">
              <v:path arrowok="t"/>
            </v:shape>
            <v:shape id="_x0000_s10196" style="position:absolute;left:1998;top:6048;width:116;height:15" coordsize="116,15" path="m105,13r1,-1l,,,6r106,7l106,12r,1l116,15,106,12r-1,1xe" fillcolor="#cecece" stroked="f">
              <v:path arrowok="t"/>
            </v:shape>
            <v:shape id="_x0000_s10197" style="position:absolute;left:2017;top:6027;width:87;height:34" coordsize="87,34" path="m9,r,3l86,34r1,-1l9,r,3l9,,,,9,3,9,xe" fillcolor="#cecece" stroked="f">
              <v:path arrowok="t"/>
            </v:shape>
            <v:shape id="_x0000_s10198" style="position:absolute;left:2026;top:6027;width:88;height:9" coordsize="88,9" path="m78,9r,-3l,,,3,78,9r,-3l78,9r10,l78,6r,3xe" fillcolor="#cecece" stroked="f">
              <v:path arrowok="t"/>
            </v:shape>
            <v:shape id="_x0000_s10199" style="position:absolute;left:2041;top:6009;width:63;height:27" coordsize="63,27" path="m6,r,1l63,27r,-3l9,,6,1,6,,,,6,1,6,xe" fillcolor="#cecece" stroked="f">
              <v:path arrowok="t"/>
            </v:shape>
            <v:shape id="_x0000_s10200" style="position:absolute;left:2047;top:6009;width:69;height:6" coordsize="69,6" path="m60,3r,-2l,,,1,60,3,63,1,60,3r9,3l63,1,60,3xe" fillcolor="#cecece" stroked="f">
              <v:path arrowok="t"/>
            </v:shape>
            <v:shape id="_x0000_s10201" style="position:absolute;left:2058;top:5991;width:52;height:21" coordsize="52,21" path="m9,r,4l49,21r3,-2l9,r,4l9,,,,9,4,9,xe" fillcolor="#cecece" stroked="f">
              <v:path arrowok="t"/>
            </v:shape>
            <v:shape id="_x0000_s10202" style="position:absolute;left:2067;top:5991;width:47;height:6" coordsize="47,6" path="m40,6r,-2l,,,4,40,6r,-2l40,6r7,l40,4r,2xe" fillcolor="#cecece" stroked="f">
              <v:path arrowok="t"/>
            </v:shape>
            <v:shape id="_x0000_s10203" style="position:absolute;left:2074;top:5983;width:33;height:14" coordsize="33,14" path="m8,l6,2,33,14r,-2l8,r,2l8,,,,6,2,8,xe" fillcolor="#cecece" stroked="f">
              <v:path arrowok="t"/>
            </v:shape>
            <v:shape id="_x0000_s10204" style="position:absolute;left:2082;top:5983;width:30;height:2" coordsize="30,2" path="m30,r,l,,,2r30,l30,xe" fillcolor="#cecece" stroked="f">
              <v:path arrowok="t"/>
            </v:shape>
            <v:shape id="_x0000_s10205" style="position:absolute;left:1924;top:5491;width:90;height:652" coordsize="90,652" path="m90,25r-7,l,649r6,3l90,27r-7,l90,25,87,,83,25r7,xe" fillcolor="black" stroked="f">
              <v:path arrowok="t"/>
            </v:shape>
            <v:shape id="_x0000_s10206" style="position:absolute;left:2007;top:5516;width:90;height:627" coordsize="90,627" path="m85,624r5,l7,,,2,81,627r4,-3xe" fillcolor="black" stroked="f">
              <v:path arrowok="t"/>
            </v:shape>
            <v:shape id="_x0000_s10207" style="position:absolute;left:1933;top:5613;width:147;height:497" coordsize="147,497" path="m,497l147,435,15,373,132,312,30,261r89,-43l41,173r67,-41l51,100,99,68,59,42,93,19,65,e" filled="f" strokeweight=".1pt">
              <v:stroke endcap="round"/>
              <v:path arrowok="t"/>
            </v:shape>
            <v:shape id="_x0000_s10208" style="position:absolute;left:1939;top:5613;width:149;height:497" coordsize="149,497" path="m149,497l,433,134,373,17,312,119,261,29,218r79,-45l39,135,98,98,47,68,89,42,56,19,84,e" filled="f" strokeweight=".1pt">
              <v:stroke endcap="round"/>
              <v:path arrowok="t"/>
            </v:shape>
            <v:shape id="_x0000_s10209" style="position:absolute;left:1983;top:5444;width:28;height:64" coordsize="28,64" path="m25,59r3,l1,,,2,25,62r3,l25,62r,2l28,62,25,59xe" fillcolor="black" stroked="f">
              <v:path arrowok="t"/>
            </v:shape>
            <v:shape id="_x0000_s10210" style="position:absolute;left:2008;top:5444;width:35;height:62" coordsize="35,62" path="m33,2l30,,,59r3,3l35,2r-2,xe" fillcolor="black" stroked="f">
              <v:path arrowok="t"/>
            </v:shape>
            <v:shape id="_x0000_s10211" style="position:absolute;left:2008;top:5341;width:3;height:244" coordsize="3,244" path="m,l,,,244r3,l3,,,xe" fillcolor="black" stroked="f">
              <v:path arrowok="t"/>
            </v:shape>
            <v:rect id="_x0000_s10212" style="position:absolute;left:1776;top:5820;width:133;height:348" fillcolor="#dadada" stroked="f"/>
            <v:rect id="_x0000_s10213" style="position:absolute;left:1780;top:5840;width:120;height:324" fillcolor="#f0f0f0" stroked="f"/>
            <v:shape id="_x0000_s10214" style="position:absolute;left:1903;top:5803;width:36;height:365" coordsize="36,365" path="m,365l36,342,36,,,17,,365xe" fillcolor="#474747" stroked="f">
              <v:path arrowok="t"/>
            </v:shape>
            <v:shape id="_x0000_s10215" style="position:absolute;left:1776;top:5803;width:163;height:22" coordsize="163,22" path="m132,22l,22,36,2,163,,132,22xe" fillcolor="#919191" stroked="f">
              <v:path arrowok="t"/>
            </v:shape>
            <v:rect id="_x0000_s10216" style="position:absolute;left:1847;top:6009;width:51;height:151" fillcolor="#dadada" stroked="f"/>
            <v:rect id="_x0000_s10217" style="position:absolute;left:1789;top:6009;width:51;height:151" fillcolor="#dadada" stroked="f"/>
            <v:rect id="_x0000_s10218" style="position:absolute;left:1789;top:5846;width:51;height:149" fillcolor="#dadada" stroked="f"/>
            <v:rect id="_x0000_s10219" style="position:absolute;left:1847;top:5846;width:51;height:151" fillcolor="#dadada" stroked="f"/>
            <v:rect id="_x0000_s10220" style="position:absolute;left:1778;top:5995;width:127;height:15" fillcolor="#cecece" stroked="f"/>
            <v:rect id="_x0000_s10221" style="position:absolute;left:1812;top:5995;width:22;height:15" fillcolor="#919191" stroked="f"/>
            <v:rect id="_x0000_s10222" style="position:absolute;left:1395;top:5997;width:30;height:3" fillcolor="#cecece" stroked="f"/>
            <v:rect id="_x0000_s10223" style="position:absolute;left:1847;top:5995;width:21;height:15" fillcolor="#919191" stroked="f"/>
            <v:rect id="_x0000_s10224" style="position:absolute;left:1427;top:5997;width:34;height:3" fillcolor="#cecece" stroked="f"/>
            <v:shape id="_x0000_s10225" style="position:absolute;left:2013;top:5444;width:294;height:49" coordsize="294,49" path="m,49r,l15,49r15,l45,49r15,l73,47r15,l101,47r13,-3l127,44r13,-2l152,42r11,-2l176,40r11,-2l198,36r10,l217,34r8,-2l236,30r7,-3l251,27r7,-2l264,23r7,-2l275,19r6,-2l283,12r5,-2l290,8r2,-2l294,4r,-4l292,r-2,2l290,4r-2,2l286,8r-3,2l279,12r-4,3l268,17r-4,2l258,21r-9,2l243,25r-9,2l225,30r-8,l206,32r-8,2l187,36r-11,l163,38r-11,2l140,40r-13,l114,42r-13,l88,44r-15,l60,44r-15,l30,44,15,47,,47r,2xe" fillcolor="#919191" stroked="f">
              <v:path arrowok="t"/>
            </v:shape>
            <v:shape id="_x0000_s10226" style="position:absolute;left:1718;top:5444;width:295;height:49" coordsize="295,49" path="m,l,,,4,2,6,4,8r2,2l11,12r2,5l19,19r5,2l30,23r6,2l43,27r8,l58,30r11,2l77,34r9,2l97,36r10,2l118,40r13,l142,42r13,l167,44r13,l193,47r13,l221,47r15,2l250,49r15,l280,49r15,l295,47r-15,l265,44r-15,l236,44r-15,l206,44,193,42r-13,l167,40r-12,l142,40,131,38,118,36r-11,l97,34,88,32,77,30r-8,l60,27,51,25,45,23,36,21,30,19,26,17,19,15,15,12,11,10,9,8,6,6,4,4,4,2,2,,,xe" fillcolor="#919191" stroked="f">
              <v:path arrowok="t"/>
            </v:shape>
            <v:shape id="_x0000_s10227" style="position:absolute;left:1718;top:5396;width:295;height:48" coordsize="295,48" path="m295,r,l280,,265,,250,,236,,221,3r-15,l193,3r-13,l167,5,155,7r-13,l131,9r-13,l107,11r-10,l86,13r-9,2l69,18,58,20r-7,l43,22r-7,2l30,26r-6,2l19,30r-6,3l11,35,6,37,4,41,2,43,,45r,3l2,48,4,45,6,43,9,41r2,-4l15,37r4,-2l26,33r4,-3l36,28r9,-2l51,24r9,-2l69,20r8,-2l88,18r9,-3l107,13r11,l131,11,142,9r13,l167,7r13,l193,7,206,5r15,l236,5,250,3r15,l280,3r15,l295,xe" fillcolor="#919191" stroked="f">
              <v:path arrowok="t"/>
            </v:shape>
            <v:shape id="_x0000_s10228" style="position:absolute;left:2013;top:5396;width:294;height:48" coordsize="294,48" path="m294,48r,l294,45r-2,-2l290,41r-2,-4l283,35r-2,-2l275,30r-4,-2l264,26r-6,-2l251,22r-8,-2l236,20,225,18r-8,-3l208,13,198,11r-11,l176,9r-13,l152,7r-12,l127,5,114,3r-13,l88,3,73,3,60,,45,,30,,15,,,,,3r15,l30,3r15,l60,5r13,l88,5r13,2l114,7r13,l140,9r12,l163,11r13,2l187,13r11,2l206,18r11,l225,20r9,2l243,24r6,2l258,28r6,2l268,33r7,2l279,37r4,l286,41r2,2l290,45r2,3l294,48xe" fillcolor="#919191" stroked="f">
              <v:path arrowok="t"/>
            </v:shape>
            <v:shape id="_x0000_s10229" style="position:absolute;left:2013;top:5439;width:294;height:49" coordsize="294,49" path="m,49r,l15,49,30,47r15,l60,47r13,l88,47r13,-2l114,45r13,-2l140,43r12,-2l163,41r13,-2l187,39r11,-2l208,35r9,-3l225,32r11,-2l243,28r8,-2l258,24r6,-2l271,20r4,-3l281,15r2,-2l288,11r2,-2l292,7r2,-5l294,r-2,l290,2r,3l288,7r-2,2l283,11r-4,2l275,15r-7,2l264,20r-6,2l249,24r-6,l234,26r-9,2l217,30r-11,2l198,32r-11,3l176,37r-13,l152,39r-12,2l127,41r-13,l101,43r-13,l73,43,60,45r-15,l30,45r-15,l,45r,4xe" fillcolor="#618ffd" stroked="f">
              <v:path arrowok="t"/>
            </v:shape>
            <v:shape id="_x0000_s10230" style="position:absolute;left:1718;top:5439;width:295;height:49" coordsize="295,49" path="m,l,,,2,2,7,4,9r2,2l11,13r2,2l19,17r5,3l30,22r6,2l43,26r8,2l58,30r11,2l77,32r9,3l97,37r10,2l118,39r13,2l142,41r13,2l167,43r13,2l193,45r13,2l221,47r15,l250,47r15,l280,49r15,l295,45r-15,l265,45r-15,l236,45,221,43r-15,l193,43,180,41r-13,l155,41,142,39,131,37r-13,l107,35,97,32r-9,l77,30,69,28,60,26,51,24r-6,l36,22,30,20,26,17,19,15,15,13,11,11,9,9,6,7,4,5,4,2,2,,,xe" fillcolor="#618ffd" stroked="f">
              <v:path arrowok="t"/>
            </v:shape>
            <v:shape id="_x0000_s10231" style="position:absolute;left:1718;top:5390;width:295;height:49" coordsize="295,49" path="m295,r,l280,,265,,250,,236,2r-15,l206,2,193,4r-13,l167,4,155,6r-13,l131,9r-13,2l107,11,97,13,86,15r-9,l69,17,58,19r-7,2l43,24r-7,2l30,28r-6,2l19,32r-6,2l11,36,6,39,4,41,2,43,,47r,2l2,49,4,47r,-2l6,43,9,41r2,-2l15,36r4,-2l26,32r4,-2l36,28r9,-2l51,24r9,-3l69,21r8,-2l88,17r9,-2l107,15r11,-2l131,13r11,-2l155,9r12,l180,6r13,l206,6,221,4r15,l250,4r15,l280,4r15,l295,xe" fillcolor="#618ffd" stroked="f">
              <v:path arrowok="t"/>
            </v:shape>
            <v:shape id="_x0000_s10232" style="position:absolute;left:2013;top:5390;width:294;height:49" coordsize="294,49" path="m294,49r,l294,47r-2,-4l290,41r-2,-2l283,36r-2,-2l275,32r-4,-2l264,28r-6,-2l251,24r-8,-3l236,19,225,17r-8,-2l208,15,198,13,187,11r-11,l163,9,152,6r-12,l127,4r-13,l101,4,88,2,73,2,60,2,45,,30,,15,,,,,4r15,l30,4r15,l60,4r13,l88,6r13,l114,6r13,3l140,9r12,2l163,13r13,l187,15r11,l206,17r11,2l225,21r9,l243,24r6,2l258,28r6,2l268,32r7,2l279,36r4,3l286,41r2,2l290,45r,2l292,49r2,xe" fillcolor="#618ffd" stroked="f">
              <v:path arrowok="t"/>
            </v:shape>
            <v:shape id="_x0000_s10233" style="position:absolute;left:2013;top:5441;width:129;height:30" coordsize="129,30" path="m,30r,l13,30r12,l39,30,49,28,61,26r12,l82,24r8,-2l99,20r8,-2l114,15r4,-2l122,11r5,-2l129,5r,-5l127,r,3l125,5r-3,4l118,11r-6,2l105,15r-6,3l90,20r-8,2l70,22r-9,2l49,26r-10,l25,26,13,28,,28r,2xe" fillcolor="#676767" stroked="f">
              <v:path arrowok="t"/>
            </v:shape>
            <v:shape id="_x0000_s10234" style="position:absolute;left:1883;top:5441;width:130;height:30" coordsize="130,30" path="m,l,,,5,2,9r5,2l11,13r4,2l22,18r9,2l40,22r7,2l58,26r12,l80,28r11,2l103,30r13,l130,30r,-2l116,28,103,26r-12,l80,26,70,24,58,22r-11,l40,20,31,18,25,15,17,13,11,11,7,9,5,5,2,3,2,,,xe" fillcolor="#676767" stroked="f">
              <v:path arrowok="t"/>
            </v:shape>
            <v:shape id="_x0000_s10235" style="position:absolute;left:1883;top:5414;width:130;height:27" coordsize="130,27" path="m130,r,l116,,103,,91,,80,2,70,2,58,4,47,6r-7,l31,8r-9,2l15,15r-4,2l7,19,2,21,,25r,2l2,27,5,23,7,21r4,-2l17,17r8,-2l31,12r9,-2l47,8,58,6r12,l80,4r11,l103,2r13,l130,2r,-2xe" fillcolor="#676767" stroked="f">
              <v:path arrowok="t"/>
            </v:shape>
            <v:shape id="_x0000_s10236" style="position:absolute;left:2013;top:5414;width:129;height:27" coordsize="129,27" path="m129,27r,l129,25r-2,-4l122,19r-4,-2l114,15r-7,-5l99,8,90,6r-8,l73,4,61,2,49,2,39,,25,,13,,,,,2r13,l25,2,39,4r10,l61,6r9,l82,8r8,2l99,12r6,3l112,17r6,2l122,21r3,2l127,27r2,xe" fillcolor="#676767" stroked="f">
              <v:path arrowok="t"/>
            </v:shape>
            <v:shape id="_x0000_s10237" style="position:absolute;left:2013;top:5437;width:129;height:30" coordsize="129,30" path="m,30r,l13,30,25,28r14,l49,28,61,26,73,24r9,l90,22r9,-3l107,17r7,-2l118,13r4,-4l127,7r2,-3l129,r-2,l127,2r-2,2l122,7r-4,2l112,11r-7,2l99,15r-9,2l82,19,70,22r-9,2l49,24,39,26r-14,l13,26,,26r,4xe" fillcolor="#3365fb" stroked="f">
              <v:path arrowok="t"/>
            </v:shape>
            <v:shape id="_x0000_s10238" style="position:absolute;left:1883;top:5437;width:130;height:30" coordsize="130,30" path="m,l,,,4,2,7,7,9r4,4l15,15r7,2l31,19r9,3l47,24r11,l70,26r10,2l91,28r12,l116,30r14,l130,26r-14,l103,26r-12,l80,24r-10,l58,22,47,19,40,17,31,15,25,13,17,11,11,9,7,7,5,4,2,2,2,,,xe" fillcolor="#3365fb" stroked="f">
              <v:path arrowok="t"/>
            </v:shape>
            <v:shape id="_x0000_s10239" style="position:absolute;left:1883;top:5407;width:130;height:30" coordsize="130,30" path="m130,r,l116,,103,,91,2,80,2,70,4,58,4,47,7,40,9r-9,2l22,13r-7,2l11,17,7,22,2,24,,26r,4l2,30r,-2l5,26,7,24r4,-2l17,17r8,-2l31,13r9,-2l47,11,58,9,70,7r10,l91,4r12,l116,4r14,l130,xe" fillcolor="#3365fb" stroked="f">
              <v:path arrowok="t"/>
            </v:shape>
            <v:shape id="_x0000_s10240" style="position:absolute;left:2013;top:5407;width:129;height:30" coordsize="129,30" path="m129,30r,l129,26r-2,-2l122,22r-4,-5l114,15r-7,-2l99,11,90,9,82,7,73,4,61,4,49,2,39,2,25,,13,,,,,4r13,l25,4r14,l49,7r12,l70,9r12,2l90,11r9,2l105,15r7,2l118,22r4,2l125,26r2,2l127,30r2,xe" fillcolor="#3365fb" stroked="f">
              <v:path arrowok="t"/>
            </v:shape>
            <v:shape id="_x0000_s10241" style="position:absolute;left:2013;top:5456;width:532;height:77" coordsize="532,77" path="m,77r,l28,77r26,l82,75r25,l133,75r26,-2l183,73r23,-2l230,69r23,l275,67r21,-2l318,62r19,-2l359,58r17,-4l393,52r17,-2l427,47r13,-4l455,41r13,-4l479,35r10,-5l500,28r9,-4l515,20r7,-5l526,13r4,-4l532,5r,-5l530,r-2,3l528,7r-4,4l520,13r-7,5l507,20r-9,4l489,28r-10,2l466,35r-13,2l440,41r-15,2l410,45r-17,5l376,52r-20,2l337,56r-19,2l296,60r-21,2l253,65r-23,2l206,69r-23,l159,71r-26,l107,73r-25,l54,73r-26,l,73r,4xe" fillcolor="#cecece" stroked="f">
              <v:path arrowok="t"/>
            </v:shape>
            <v:shape id="_x0000_s10242" style="position:absolute;left:1480;top:5456;width:533;height:77" coordsize="533,77" path="m,l,,,5,2,9r4,4l10,15r7,5l23,24r9,4l43,30r10,5l64,37r13,4l92,43r13,4l122,50r17,2l156,54r18,4l195,60r19,2l236,65r21,2l279,69r23,l326,71r24,2l375,73r24,2l425,75r28,l479,77r25,l533,77r,-4l504,73r-25,l453,73r-28,l399,71r-24,l350,69r-24,l302,67,279,65,257,62,236,60,214,58,195,56,176,54,156,52,139,50,122,45,107,43,92,41,79,37,66,35,53,30,43,28,34,24,25,20,19,18,13,13,8,11,4,7,4,3,2,,,xe" fillcolor="#cecece" stroked="f">
              <v:path arrowok="t"/>
            </v:shape>
            <v:shape id="_x0000_s10243" style="position:absolute;left:1480;top:5379;width:533;height:77" coordsize="533,77" path="m533,r,l504,,479,,453,,425,2r-26,l375,5r-25,l326,7r-24,l279,9r-22,2l236,13r-22,2l195,17r-19,3l156,22r-17,2l122,28r-17,2l92,32,77,37,64,39,53,43,43,45,32,50r-9,4l17,56r-7,4l6,65,2,69,,73r,4l2,77,4,73r,-4l8,67r5,-5l19,60r6,-4l34,52r9,-2l53,45,66,43,79,39,92,37r15,-5l122,30r17,-2l156,26r20,-2l195,20r19,-3l236,15r21,l279,13r23,-2l326,9r24,l375,7r24,l425,5r28,l479,5,504,2r29,l533,xe" fillcolor="#cecece" stroked="f">
              <v:path arrowok="t"/>
            </v:shape>
            <v:shape id="_x0000_s10244" style="position:absolute;left:2013;top:5379;width:532;height:77" coordsize="532,77" path="m532,77r,l532,73r-2,-4l526,65r-4,-5l515,56r-6,-2l500,50,489,45,479,43,468,39,455,37,440,32,427,30,410,28,393,24,376,22,356,20,337,17,318,15,296,13,275,11,253,9,230,7r-24,l183,5r-24,l133,2r-26,l82,,54,,28,,,,,2r28,l54,5r28,l107,5r26,2l159,7r24,2l206,9r24,2l253,13r22,2l296,15r22,2l337,20r19,4l376,26r17,2l410,30r15,2l440,37r13,2l466,43r13,2l489,50r9,2l507,56r6,4l520,62r4,5l528,69r,4l530,77r2,xe" fillcolor="#cecece" stroked="f">
              <v:path arrowok="t"/>
            </v:shape>
            <v:shape id="_x0000_s10245" style="position:absolute;left:2013;top:5450;width:532;height:77" coordsize="532,77" path="m,77r,l28,77r26,l82,77r25,l133,75r26,l183,73r23,l230,71r23,-3l275,66r21,-2l318,62r19,-2l359,58r17,-2l393,53r17,-4l427,47r13,-2l455,41r13,-3l479,34r10,-2l500,28r9,-4l515,21r7,-4l526,13r4,-4l532,4r,-4l530,r-2,4l528,6r-4,5l520,15r-7,2l507,21r-9,5l489,28r-10,4l466,34r-13,4l440,41r-15,4l410,47r-17,2l376,51r-20,5l337,58r-19,2l296,62r-21,2l253,66r-23,l206,68r-23,3l159,71r-26,2l107,73r-25,l54,75r-26,l,75r,2xe" fillcolor="#a2c1fe" stroked="f">
              <v:path arrowok="t"/>
            </v:shape>
            <v:shape id="_x0000_s10246" style="position:absolute;left:1480;top:5450;width:533;height:77" coordsize="533,77" path="m,l,,,4,2,9r4,4l10,17r7,4l23,24r9,4l43,32r10,2l64,38r13,3l92,45r13,2l122,49r17,4l156,56r18,2l195,60r19,2l236,64r21,2l279,68r23,3l326,73r24,l375,75r24,l425,77r28,l479,77r25,l533,77r,-2l504,75r-25,l453,73r-28,l399,73,375,71r-25,l326,68,302,66r-23,l257,64,236,62,214,60,195,58,176,56,156,51,139,49,122,47,107,45,92,41,79,38,66,34,53,32,43,28,34,26,25,21,19,17,13,15,8,11,4,6,4,4,2,,,xe" fillcolor="#a2c1fe" stroked="f">
              <v:path arrowok="t"/>
            </v:shape>
            <v:shape id="_x0000_s10247" style="position:absolute;left:1480;top:5373;width:533;height:77" coordsize="533,77" path="m533,r,l504,,479,2r-26,l425,2,399,4r-24,l350,6r-24,l302,8r-23,3l257,13r-21,l214,15r-19,2l174,21r-18,2l139,26r-17,2l105,32,92,34,77,36,64,41,53,43,43,47,32,49r-9,4l17,58r-7,4l6,64,2,68,,73r,4l2,77,4,73r,-2l8,66r5,-2l19,60r6,-4l34,53r9,-4l53,47,66,43,79,41,92,36r15,-2l122,32r17,-4l156,26r20,-3l195,21r19,-2l236,17r21,-2l279,13r23,-2l326,11,350,8r25,l399,6r26,l453,4r26,l504,4r29,l533,xe" fillcolor="#a2c1fe" stroked="f">
              <v:path arrowok="t"/>
            </v:shape>
            <v:shape id="_x0000_s10248" style="position:absolute;left:2013;top:5373;width:532;height:77" coordsize="532,77" path="m532,77r,l532,73r-2,-5l526,64r-4,-2l515,58r-6,-5l500,49,489,47,479,43,468,41,455,36,440,34,427,32,410,28,393,26,376,23,359,21,337,17,318,15,296,13r-21,l253,11,230,8,206,6r-23,l159,4r-26,l107,2,82,2,54,2,28,,,,,4r28,l54,4r28,l107,6r26,l159,8r24,l206,11r24,l253,13r22,2l296,17r22,2l337,21r19,2l376,26r17,2l410,32r15,2l440,36r13,5l466,43r13,4l489,49r9,4l507,56r6,4l520,64r4,2l528,71r,2l530,77r2,xe" fillcolor="#a2c1fe" stroked="f">
              <v:path arrowok="t"/>
            </v:shape>
            <v:shape id="_x0000_s10249" style="position:absolute;left:2013;top:5474;width:889;height:115" coordsize="889,115" path="m,115r,l45,115r45,l135,115r43,-2l221,113r43,-2l305,109r41,-2l384,104r39,-2l459,100r37,-4l530,94r32,-5l597,85r30,-2l657,79r28,-5l711,70r25,-4l758,59r21,-4l799,51r19,-7l833,40r15,-4l859,29r10,-6l878,19r4,-7l887,6,889,r-5,l884,4r-4,6l876,14r-9,7l859,27r-13,5l833,38r-17,4l799,47r-20,6l758,57r-24,5l711,66r-28,4l655,74r-28,5l597,83r-35,4l530,89r-34,5l459,96r-36,2l384,100r-38,4l305,104r-41,3l221,109r-43,2l135,111r-45,l45,113,,113r,2xe" fillcolor="#cecece" stroked="f">
              <v:path arrowok="t"/>
            </v:shape>
            <v:shape id="_x0000_s10250" style="position:absolute;left:1123;top:5474;width:890;height:115" coordsize="890,115" path="m,l,,3,6r4,6l11,19r9,4l30,29r11,7l56,40r15,4l91,51r19,4l131,59r22,7l179,70r25,4l232,79r30,4l294,85r33,4l359,94r36,2l430,100r36,2l505,104r41,3l584,109r43,2l668,113r43,l754,115r46,l845,115r45,l890,113r-45,l800,111r-46,l711,111r-43,-2l627,107r-43,-3l546,104r-41,-4l466,98,430,96,395,94,359,89,327,87,294,83,264,79,234,74,206,70,179,66,155,62,131,57,110,53,91,47,73,42,56,38,43,32,30,27,22,21,13,14,9,10,5,4,5,,,xe" fillcolor="#cecece" stroked="f">
              <v:path arrowok="t"/>
            </v:shape>
            <v:shape id="_x0000_s10251" style="position:absolute;left:1123;top:5358;width:890;height:116" coordsize="890,116" path="m890,r,l845,,800,,754,,711,2r-43,l627,4,584,6,546,8r-41,3l466,13r-36,4l395,19r-36,2l327,26r-33,4l262,32r-30,4l204,41r-25,4l153,49r-22,4l110,60,91,64,71,68,56,75,41,79,30,86,20,92r-9,4l7,103r-4,6l,116r5,l5,109r4,-4l13,98r9,-4l30,88,43,83,56,77,73,73,91,66r19,-4l131,58r24,-5l179,49r27,-4l234,41r30,-5l294,32r33,-4l359,26r36,-5l430,19r36,-2l505,15r41,-4l584,11,627,8,668,6,711,4r43,l800,4,845,2r45,l890,xe" fillcolor="#cecece" stroked="f">
              <v:path arrowok="t"/>
            </v:shape>
            <v:shape id="_x0000_s10252" style="position:absolute;left:2013;top:5358;width:889;height:116" coordsize="889,116" path="m889,116r,l887,109r-5,-6l878,96r-9,-4l859,86,848,79,833,75,818,68,799,64,779,60,758,53,736,49,711,45,685,41,657,36,627,32,597,30,562,26,530,21,496,19,459,17,423,13,384,11,346,8,305,6,264,4,221,2r-43,l135,,90,,45,,,,,2r45,l90,4r45,l178,4r43,2l264,8r41,3l346,11r38,4l423,17r36,2l496,21r34,5l562,28r35,4l627,36r28,5l683,45r28,4l734,53r24,5l779,62r20,4l816,73r17,4l846,83r13,5l867,94r9,4l880,105r4,4l884,116r5,xe" fillcolor="#cecece" stroked="f">
              <v:path arrowok="t"/>
            </v:shape>
            <v:shape id="_x0000_s10253" style="position:absolute;left:2013;top:5467;width:889;height:118" coordsize="889,118" path="m,118r,l45,118r45,-2l135,116r43,l221,114r43,-3l305,111r41,-2l384,107r39,-4l459,101r37,-2l530,94r32,-2l597,88r30,-4l657,79r28,-4l711,71r25,-5l758,62r21,-4l799,51r19,-4l833,43r15,-7l859,32r10,-6l878,19r4,-6l887,7,889,r-5,l884,7r-4,6l876,17r-9,7l859,28r-13,6l833,39r-17,6l799,49r-20,5l758,60r-24,4l711,69r-28,4l655,77r-28,4l597,84r-35,4l530,92r-34,2l459,99r-36,2l384,103r-38,2l305,107r-41,2l221,111r-43,l135,114r-45,l45,114,,114r,4xe" fillcolor="#c0fef9" stroked="f">
              <v:path arrowok="t"/>
            </v:shape>
            <v:shape id="_x0000_s10254" style="position:absolute;left:1123;top:5467;width:890;height:118" coordsize="890,118" path="m,l,,3,7r4,6l11,19r9,7l30,32r11,4l56,43r15,4l91,51r19,7l131,62r22,4l179,71r25,4l232,79r30,5l294,88r33,4l359,94r36,5l430,101r36,2l505,107r41,2l584,111r43,l668,114r43,2l754,116r46,l845,118r45,l890,114r-45,l800,114r-46,l711,111r-43,l627,109r-43,-2l546,105r-41,-2l466,101,430,99,395,94,359,92,327,88,294,84,264,81,234,77,206,73,179,69,155,64,131,60,110,54,91,49,73,45,56,39,43,34,30,28,22,24,13,17,9,13,5,7,5,,,xe" fillcolor="#c0fef9" stroked="f">
              <v:path arrowok="t"/>
            </v:shape>
            <v:shape id="_x0000_s10255" style="position:absolute;left:1123;top:5351;width:890;height:116" coordsize="890,116" path="m890,r,l845,,800,3r-46,l711,3,668,5,627,7,584,9r-38,l505,13r-39,2l430,18r-35,2l359,24r-32,2l294,30r-32,5l232,39r-28,4l179,48r-26,4l131,56r-21,4l91,67,71,71,56,75,41,82,30,86,20,93r-9,6l7,105r-4,7l,116r5,l5,112r4,-7l13,101r9,-6l30,90,43,84,56,80,73,73,91,69r19,-4l131,60r24,-6l179,50r27,-5l234,41r28,-4l294,35r33,-5l359,26r36,-2l430,22r36,-4l505,15r41,-2l584,11,627,9,668,7r43,l754,5r46,l845,5r45,l890,xe" fillcolor="#c0fef9" stroked="f">
              <v:path arrowok="t"/>
            </v:shape>
            <v:shape id="_x0000_s10256" style="position:absolute;left:2013;top:5351;width:889;height:116" coordsize="889,116" path="m889,116r,l887,112r-5,-7l878,99r-9,-6l859,86,848,82,833,75,818,71,799,67,779,60,758,56,736,52,711,48,685,43,657,39,627,35,597,30,562,26,530,24,496,20,459,18,423,15,384,13,346,9r-41,l264,7,221,5,178,3r-43,l90,3,45,,,,,5r45,l90,5r45,l178,7r43,l264,9r41,2l346,13r38,2l423,18r36,4l496,24r34,2l562,30r35,5l627,37r28,4l683,45r28,5l734,54r24,6l779,65r20,4l816,73r17,7l846,84r13,6l867,95r9,6l880,105r4,7l884,116r5,xe" fillcolor="#c0fef9" stroked="f">
              <v:path arrowok="t"/>
            </v:shape>
            <v:shape id="_x0000_s10257" style="position:absolute;left:1413;top:4794;width:17;height:23" coordsize="17,23" path="m17,21r,l2,,,,15,23r2,l15,23r2,l17,21xe" fillcolor="#cecece" stroked="f">
              <v:path arrowok="t"/>
            </v:shape>
            <v:shape id="_x0000_s10258" style="position:absolute;left:1430;top:4804;width:39;height:13" coordsize="39,13" path="m39,3l39,,,11r,2l39,5r,-2xe" fillcolor="#cecece" stroked="f">
              <v:path arrowok="t"/>
            </v:shape>
            <v:shape id="_x0000_s10259" style="position:absolute;left:1417;top:4770;width:39;height:69" coordsize="39,69" path="m37,l35,,,67r3,2l39,2,37,xe" fillcolor="#cecece" stroked="f">
              <v:path arrowok="t"/>
            </v:shape>
            <v:shape id="_x0000_s10260" style="position:absolute;left:1420;top:4815;width:8;height:4" coordsize="8,4" path="m2,4r,l8,4,8,2,2,,,,2,,,,2,4xe" fillcolor="#cecece" stroked="f">
              <v:path arrowok="t"/>
            </v:shape>
            <v:shape id="_x0000_s10261" style="position:absolute;left:1248;top:4815;width:174;height:149" coordsize="174,149" path="m2,148r2,1l174,4,172,,2,148r,1l2,148,,149r2,l2,148xe" fillcolor="#cecece" stroked="f">
              <v:path arrowok="t"/>
            </v:shape>
            <v:shape id="_x0000_s10262" style="position:absolute;left:1250;top:4963;width:9;height:4" coordsize="9,4" path="m6,1l6,,,,,1,6,4r3,l6,4r3,l6,1xe" fillcolor="#cecece" stroked="f">
              <v:path arrowok="t"/>
            </v:shape>
            <v:shape id="_x0000_s10263" style="position:absolute;left:1256;top:4817;width:174;height:150" coordsize="174,150" path="m172,5l170,,,147r3,3l172,2r,-2l172,2,174,r-2,l172,5xe" fillcolor="#cecece" stroked="f">
              <v:path arrowok="t"/>
            </v:shape>
            <v:shape id="_x0000_s10264" style="position:absolute;left:1398;top:4815;width:30;height:7" coordsize="30,7" path="m24,2l22,4r8,3l30,2r-6,l24,4r,-2l,,22,4,24,2xe" fillcolor="#cecece" stroked="f">
              <v:path arrowok="t"/>
            </v:shape>
            <v:shape id="_x0000_s10265" style="position:absolute;left:1422;top:4817;width:8;height:2" coordsize="8,2" path="m4,2l6,,,,,2r6,l8,2,6,2r2,l4,2xe" fillcolor="#cecece" stroked="f">
              <v:path arrowok="t"/>
            </v:shape>
            <v:shape id="_x0000_s10266" style="position:absolute;left:1426;top:4807;width:4;height:12" coordsize="4,12" path="m4,6l,4r,8l4,12,4,4,2,4r2,l4,,2,4,4,6xe" fillcolor="#cecece" stroked="f">
              <v:path arrowok="t"/>
            </v:shape>
            <v:shape id="_x0000_s10267" style="position:absolute;left:1420;top:4811;width:10;height:8" coordsize="10,8" path="m2,6r,2l10,2,8,,,4,2,6xe" fillcolor="#cecece" stroked="f">
              <v:path arrowok="t"/>
            </v:shape>
            <v:shape id="_x0000_s10268" style="position:absolute;left:1405;top:4997;width:6;height:3" coordsize="6,3" path="m4,2l6,,2,,,2,6,3,6,2r,1l6,2,4,2xe" fillcolor="#cecece" stroked="f">
              <v:path arrowok="t"/>
            </v:shape>
            <v:shape id="_x0000_s10269" style="position:absolute;left:1409;top:4817;width:23;height:182" coordsize="23,182" path="m23,5l21,2,,182r2,l23,2,23,r,2l23,r,5xe" fillcolor="#cecece" stroked="f">
              <v:path arrowok="t"/>
            </v:shape>
            <v:shape id="_x0000_s10270" style="position:absolute;left:1424;top:4817;width:8;height:5" coordsize="8,5" path="m2,2r,l8,5,8,,2,,,2,2,,,,,2r2,xe" fillcolor="#cecece" stroked="f">
              <v:path arrowok="t"/>
            </v:shape>
            <v:shape id="_x0000_s10271" style="position:absolute;left:1402;top:4819;width:24;height:180" coordsize="24,180" path="m3,175r,3l24,,22,,,178r,2l,178r,2l3,175xe" fillcolor="#cecece" stroked="f">
              <v:path arrowok="t"/>
            </v:shape>
            <v:shape id="_x0000_s10272" style="position:absolute;left:1263;top:4956;width:159;height:17" coordsize="159,17" path="m148,17r2,-4l,,,3,150,17r,-4l150,17r9,l150,13r-2,4xe" fillcolor="#cecece" stroked="f">
              <v:path arrowok="t"/>
            </v:shape>
            <v:shape id="_x0000_s10273" style="position:absolute;left:1289;top:4927;width:124;height:46" coordsize="124,46" path="m8,r,4l122,46r2,-4l10,,8,4,8,,,,8,4,8,xe" fillcolor="#cecece" stroked="f">
              <v:path arrowok="t"/>
            </v:shape>
            <v:shape id="_x0000_s10274" style="position:absolute;left:1297;top:4927;width:131;height:12" coordsize="131,12" path="m120,12r,-4l,,,4r120,8l123,8r-3,4l131,12,123,8r-3,4xe" fillcolor="#cecece" stroked="f">
              <v:path arrowok="t"/>
            </v:shape>
            <v:shape id="_x0000_s10275" style="position:absolute;left:1319;top:4901;width:101;height:38" coordsize="101,38" path="m10,l8,2,98,38r3,-4l10,r,2l10,,,,8,2,10,xe" fillcolor="#cecece" stroked="f">
              <v:path arrowok="t"/>
            </v:shape>
            <v:shape id="_x0000_s10276" style="position:absolute;left:1329;top:4901;width:99;height:11" coordsize="99,11" path="m91,11r,-5l,,,2r91,9l91,6r,5l99,11,91,6r,5xe" fillcolor="#cecece" stroked="f">
              <v:path arrowok="t"/>
            </v:shape>
            <v:shape id="_x0000_s10277" style="position:absolute;left:1344;top:4879;width:76;height:33" coordsize="76,33" path="m9,r,5l76,33r,-5l11,,9,5,9,,,,9,5,9,xe" fillcolor="#cecece" stroked="f">
              <v:path arrowok="t"/>
            </v:shape>
            <v:shape id="_x0000_s10278" style="position:absolute;left:1353;top:4879;width:77;height:9" coordsize="77,9" path="m69,9l71,5,,,,5,71,9r,-4l71,9r6,l71,5,69,9xe" fillcolor="#cecece" stroked="f">
              <v:path arrowok="t"/>
            </v:shape>
            <v:shape id="_x0000_s10279" style="position:absolute;left:1366;top:4862;width:58;height:26" coordsize="58,26" path="m9,l6,5,56,26r2,-4l9,r,5l9,,,,6,5,9,xe" fillcolor="#cecece" stroked="f">
              <v:path arrowok="t"/>
            </v:shape>
            <v:shape id="_x0000_s10280" style="position:absolute;left:1375;top:4862;width:57;height:7" coordsize="57,7" path="m49,7r,-5l,,,5,49,7,51,2,49,7r8,l51,2,49,7xe" fillcolor="#cecece" stroked="f">
              <v:path arrowok="t"/>
            </v:shape>
            <v:shape id="_x0000_s10281" style="position:absolute;left:1383;top:4849;width:43;height:20" coordsize="43,20" path="m7,r,3l41,20r2,-5l9,,7,3,7,,,,7,3,7,xe" fillcolor="#cecece" stroked="f">
              <v:path arrowok="t"/>
            </v:shape>
            <v:shape id="_x0000_s10282" style="position:absolute;left:1390;top:4849;width:42;height:5" coordsize="42,5" path="m34,5l36,3,,,,3,36,5r,-2l36,5r6,l36,3,34,5xe" fillcolor="#cecece" stroked="f">
              <v:path arrowok="t"/>
            </v:shape>
            <v:shape id="_x0000_s10283" style="position:absolute;left:1402;top:4839;width:24;height:15" coordsize="24,15" path="m,2l,4,22,15r2,-2l,,,2xe" fillcolor="#cecece" stroked="f">
              <v:path arrowok="t"/>
            </v:shape>
            <v:shape id="_x0000_s10284" style="position:absolute;left:1269;top:4941;width:142;height:52" coordsize="142,52" path="m11,r,5l142,52r,-2l11,r,5l11,,,,11,5,11,xe" fillcolor="#cecece" stroked="f">
              <v:path arrowok="t"/>
            </v:shape>
            <v:shape id="_x0000_s10285" style="position:absolute;left:1280;top:4941;width:144;height:18" coordsize="144,18" path="m135,15r,-2l,,,5,135,15r,-2l135,15r9,3l135,13r,2xe" fillcolor="#cecece" stroked="f">
              <v:path arrowok="t"/>
            </v:shape>
            <v:shape id="_x0000_s10286" style="position:absolute;left:1304;top:4912;width:111;height:44" coordsize="111,44" path="m8,r,4l111,44r,-2l8,r,4l8,,,,8,4,8,xe" fillcolor="#cecece" stroked="f">
              <v:path arrowok="t"/>
            </v:shape>
            <v:shape id="_x0000_s10287" style="position:absolute;left:1312;top:4912;width:116;height:15" coordsize="116,15" path="m105,12r3,-2l,,,4r108,8l108,10r,2l116,15r-8,-5l105,12xe" fillcolor="#cecece" stroked="f">
              <v:path arrowok="t"/>
            </v:shape>
            <v:shape id="_x0000_s10288" style="position:absolute;left:1332;top:4890;width:88;height:34" coordsize="88,34" path="m8,r,2l85,34r3,-2l8,r,2l8,,,,8,2,8,xe" fillcolor="#cecece" stroked="f">
              <v:path arrowok="t"/>
            </v:shape>
            <v:shape id="_x0000_s10289" style="position:absolute;left:1340;top:4890;width:88;height:9" coordsize="88,9" path="m80,9r,-2l,,,2,80,9r,-2l80,9r8,l80,7r,2xe" fillcolor="#cecece" stroked="f">
              <v:path arrowok="t"/>
            </v:shape>
            <v:shape id="_x0000_s10290" style="position:absolute;left:1355;top:4871;width:65;height:28" coordsize="65,28" path="m7,r,2l65,28r,-2l9,,7,2,7,,,,7,2,7,xe" fillcolor="#cecece" stroked="f">
              <v:path arrowok="t"/>
            </v:shape>
            <v:shape id="_x0000_s10291" style="position:absolute;left:1362;top:4871;width:68;height:6" coordsize="68,6" path="m60,4r,-2l,,,2,60,4,62,2,60,4r8,2l62,2,60,4xe" fillcolor="#cecece" stroked="f">
              <v:path arrowok="t"/>
            </v:shape>
            <v:shape id="_x0000_s10292" style="position:absolute;left:1372;top:4854;width:52;height:21" coordsize="52,21" path="m9,r,4l50,21r2,-2l9,r,4l9,,,,9,4,9,xe" fillcolor="#cecece" stroked="f">
              <v:path arrowok="t"/>
            </v:shape>
            <v:shape id="_x0000_s10293" style="position:absolute;left:1381;top:4854;width:47;height:6" coordsize="47,6" path="m41,6r,-2l,,,4,41,6r,-2l41,6r6,l41,4r,2xe" fillcolor="#cecece" stroked="f">
              <v:path arrowok="t"/>
            </v:shape>
            <v:shape id="_x0000_s10294" style="position:absolute;left:1390;top:4845;width:32;height:15" coordsize="32,15" path="m6,l4,2,32,15r,-2l6,r,2l6,,,,4,2,6,xe" fillcolor="#cecece" stroked="f">
              <v:path arrowok="t"/>
            </v:shape>
            <v:shape id="_x0000_s10295" style="position:absolute;left:987;top:4845;width:30;height:2" coordsize="30,2" path="m30,r,l,,,2r30,l30,xe" fillcolor="#cecece" stroked="f">
              <v:path arrowok="t"/>
            </v:shape>
            <v:shape id="_x0000_s10296" style="position:absolute;left:1239;top:4353;width:90;height:653" coordsize="90,653" path="m90,26r-8,l,650r7,3l90,28r-8,l90,26,86,,82,26r8,xe" fillcolor="black" stroked="f">
              <v:path arrowok="t"/>
            </v:shape>
            <v:shape id="_x0000_s10297" style="position:absolute;left:1321;top:4379;width:90;height:627" coordsize="90,627" path="m86,624r4,l8,,,2,81,627r5,-3xe" fillcolor="black" stroked="f">
              <v:path arrowok="t"/>
            </v:shape>
            <v:shape id="_x0000_s10298" style="position:absolute;left:1248;top:4475;width:146;height:498" coordsize="146,498" path="m,498l146,437,15,374,131,312,30,261r88,-43l41,173r66,-40l51,100,99,68,58,43,92,19,64,e" filled="f" strokeweight=".1pt">
              <v:stroke endcap="round"/>
              <v:path arrowok="t"/>
            </v:shape>
            <v:shape id="_x0000_s10299" style="position:absolute;left:1254;top:4475;width:148;height:498" coordsize="148,498" path="m148,498l,434,133,374,17,312,118,261,28,218r80,-45l39,135,97,98,48,68,88,43,56,19,84,e" filled="f" strokeweight=".1pt">
              <v:stroke endcap="round"/>
              <v:path arrowok="t"/>
            </v:shape>
            <v:shape id="_x0000_s10300" style="position:absolute;left:1297;top:4306;width:28;height:64" coordsize="28,64" path="m26,60r2,l2,,,2,26,62r2,l26,62r,2l28,62,26,60xe" fillcolor="black" stroked="f">
              <v:path arrowok="t"/>
            </v:shape>
            <v:shape id="_x0000_s10301" style="position:absolute;left:1323;top:4306;width:34;height:62" coordsize="34,62" path="m32,2l30,,,60r2,2l34,2r-2,xe" fillcolor="black" stroked="f">
              <v:path arrowok="t"/>
            </v:shape>
            <v:shape id="_x0000_s10302" style="position:absolute;left:914;top:4203;width:2;height:244" coordsize="2,244" path="m,l,,,244r2,l2,,,xe" fillcolor="black" stroked="f">
              <v:path arrowok="t"/>
            </v:shape>
            <v:rect id="_x0000_s10303" style="position:absolute;left:1091;top:4682;width:133;height:348" fillcolor="#dadada" stroked="f"/>
            <v:rect id="_x0000_s10304" style="position:absolute;left:1095;top:4702;width:121;height:325" fillcolor="#f0f0f0" stroked="f"/>
            <v:shape id="_x0000_s10305" style="position:absolute;left:1218;top:4665;width:36;height:365" coordsize="36,365" path="m,365l36,343,36,,,17,,365xe" fillcolor="#474747" stroked="f">
              <v:path arrowok="t"/>
            </v:shape>
            <v:shape id="_x0000_s10306" style="position:absolute;left:1091;top:4665;width:163;height:22" coordsize="163,22" path="m131,22l,22,37,2,163,,131,22xe" fillcolor="#919191" stroked="f">
              <v:path arrowok="t"/>
            </v:shape>
            <v:rect id="_x0000_s10307" style="position:absolute;left:1162;top:4871;width:52;height:152" fillcolor="#dadada" stroked="f"/>
            <v:rect id="_x0000_s10308" style="position:absolute;left:1104;top:4871;width:52;height:152" fillcolor="#dadada" stroked="f"/>
            <v:rect id="_x0000_s10309" style="position:absolute;left:1104;top:4708;width:52;height:150" fillcolor="#dadada" stroked="f"/>
            <v:rect id="_x0000_s10310" style="position:absolute;left:1162;top:4708;width:52;height:152" fillcolor="#dadada" stroked="f"/>
            <v:rect id="_x0000_s10311" style="position:absolute;left:1093;top:4858;width:127;height:15" fillcolor="#cecece" stroked="f"/>
            <v:rect id="_x0000_s10312" style="position:absolute;left:1128;top:4858;width:21;height:15" fillcolor="#919191" stroked="f"/>
            <v:rect id="_x0000_s10313" style="position:absolute;left:1119;top:4860;width:30;height:2" fillcolor="#cecece" stroked="f"/>
            <v:rect id="_x0000_s10314" style="position:absolute;left:1162;top:4858;width:21;height:15" fillcolor="#919191" stroked="f"/>
            <v:rect id="_x0000_s10315" style="position:absolute;left:1151;top:4860;width:35;height:2" fillcolor="#cecece" stroked="f"/>
            <v:shape id="_x0000_s10316" style="position:absolute;left:1327;top:4306;width:294;height:49" coordsize="294,49" path="m,49r,l15,49r15,l45,49r15,l73,47r15,l101,47r13,-2l127,45r13,-2l153,43r10,-3l176,40r11,-2l198,36r11,l217,34r9,-2l236,30r7,-2l251,28r7,-3l264,23r7,-2l275,19r7,-2l284,13r4,-3l290,8r2,-2l294,4r,-4l292,r-2,2l290,4r-2,2l286,8r-2,2l279,13r-4,2l269,17r-5,2l258,21r-9,2l243,25r-9,3l226,30r-9,l206,32r-8,2l187,36r-11,l163,38r-10,2l140,40r-13,l114,43r-13,l88,45r-15,l60,45r-15,l30,45,15,47,,47r,2xe" fillcolor="#919191" stroked="f">
              <v:path arrowok="t"/>
            </v:shape>
            <v:shape id="_x0000_s10317" style="position:absolute;left:1032;top:4306;width:295;height:49" coordsize="295,49" path="m,l,,,4,3,6,6,8r1,2l12,13r2,4l21,19r3,2l30,23r8,2l44,28r9,l59,30r11,2l78,34r9,2l98,36r11,2l119,40r13,l143,43r13,l169,45r13,l194,47r13,l222,47r15,2l250,49r15,l280,49r15,l295,47r-15,l265,45r-15,l237,45r-15,l207,45,194,43r-12,l169,40r-13,l143,40,132,38,119,36r-10,l98,34,89,32,78,30r-8,l61,28,53,25,45,23,38,21,30,19,27,17,21,15,15,13,12,10,9,8,7,6,6,4,6,2,3,,,xe" fillcolor="#919191" stroked="f">
              <v:path arrowok="t"/>
            </v:shape>
            <v:shape id="_x0000_s10318" style="position:absolute;left:1032;top:4259;width:295;height:47" coordsize="295,47" path="m295,r,l280,,265,,250,,237,,222,2r-15,l194,2r-12,l169,4,156,6r-13,l132,8r-13,l109,10r-11,l87,12r-9,3l70,17,59,19r-6,l44,21r-6,2l30,25r-6,2l21,30r-7,2l12,34,7,36,6,40,3,42,,45r,2l3,47,6,45,7,42,9,40r3,-4l15,36r6,-2l27,32r3,-2l38,27r7,-2l53,23r8,-2l70,19r8,-2l89,17r9,-2l109,12r10,l132,10,143,8r13,l169,6r13,l194,6,207,4r15,l237,4,250,2r15,l280,2r15,l295,xe" fillcolor="#919191" stroked="f">
              <v:path arrowok="t"/>
            </v:shape>
            <v:shape id="_x0000_s10319" style="position:absolute;left:1327;top:4259;width:294;height:47" coordsize="294,47" path="m294,47r,l294,45r-2,-3l290,40r-2,-4l284,34r-2,-2l275,30r-4,-3l264,25r-6,-2l251,21r-8,-2l236,19,226,17r-9,-2l209,12,198,10r-11,l176,8r-13,l153,6r-13,l127,4,114,2r-13,l88,2,73,2,60,,45,,30,,15,,,,,2r15,l30,2r15,l60,4r13,l88,4r13,2l114,6r13,l140,8r13,l163,10r13,2l187,12r11,3l206,17r11,l226,19r8,2l243,23r6,2l258,27r6,3l269,32r6,2l279,36r5,l286,40r2,2l290,45r2,2l294,47xe" fillcolor="#919191" stroked="f">
              <v:path arrowok="t"/>
            </v:shape>
            <v:shape id="_x0000_s10320" style="position:absolute;left:1327;top:4301;width:294;height:50" coordsize="294,50" path="m,50r,l15,50,30,48r15,l60,48r13,l88,48r13,-3l114,45r13,-2l140,43r13,-2l163,41r13,-2l187,39r11,-2l209,35r8,-2l226,33r10,-3l243,28r8,-2l258,24r6,-2l271,20r4,-2l282,15r2,-2l288,11r2,-2l292,7r2,-4l294,r-2,l290,3r,2l288,7r-2,2l284,11r-5,2l275,15r-6,3l264,20r-6,2l249,24r-6,l234,26r-8,2l217,30r-11,3l198,33r-11,2l176,37r-13,l153,39r-13,2l127,41r-13,l101,43r-13,l73,43,60,45r-15,l30,45r-15,l,45r,5xe" fillcolor="#618ffd" stroked="f">
              <v:path arrowok="t"/>
            </v:shape>
            <v:shape id="_x0000_s10321" style="position:absolute;left:1032;top:4301;width:295;height:50" coordsize="295,50" path="m,l,,,3,3,7,6,9r1,2l12,13r2,2l21,18r3,2l30,22r8,2l44,26r9,2l59,30r11,3l78,33r9,2l98,37r11,2l119,39r13,2l143,41r13,2l169,43r13,2l194,45r13,3l222,48r15,l250,48r15,l280,50r15,l295,45r-15,l265,45r-15,l237,45,222,43r-15,l194,43,182,41r-13,l156,41,143,39,132,37r-13,l109,35,98,33r-9,l78,30,70,28,61,26,53,24r-8,l38,22,30,20,27,18,21,15,15,13,12,11,9,9,7,7,6,5,6,3,3,,,xe" fillcolor="#618ffd" stroked="f">
              <v:path arrowok="t"/>
            </v:shape>
            <v:shape id="_x0000_s10322" style="position:absolute;left:1032;top:4252;width:295;height:49" coordsize="295,49" path="m295,r,l280,,265,,250,,237,2r-15,l207,2,194,4r-12,l169,4,156,7r-13,l132,9r-13,2l109,11,98,13,87,15r-9,l70,17,59,19r-6,3l44,24r-6,2l30,28r-6,2l21,32r-7,2l12,37,7,39,6,41,3,43,,47r,2l3,49,6,47r,-2l7,43,9,41r3,-2l15,37r6,-3l27,32r3,-2l38,28r7,-2l53,24r8,-2l70,22r8,-3l89,17r9,-2l109,15r10,-2l132,13r11,-2l156,9r13,l182,7r12,l207,7,222,4r15,l250,4r15,l280,4r15,l295,xe" fillcolor="#618ffd" stroked="f">
              <v:path arrowok="t"/>
            </v:shape>
            <v:shape id="_x0000_s10323" style="position:absolute;left:1327;top:4252;width:294;height:49" coordsize="294,49" path="m294,49r,l294,47r-2,-4l290,41r-2,-2l284,37r-2,-3l275,32r-4,-2l264,28r-6,-2l251,24r-8,-2l236,19,226,17r-9,-2l209,15,198,13,187,11r-11,l163,9,153,7r-13,l127,4r-13,l101,4,88,2,73,2,60,2,45,,30,,15,,,,,4r15,l30,4r15,l60,4r13,l88,7r13,l114,7r13,2l140,9r13,2l163,13r13,l187,15r11,l206,17r11,2l226,22r8,l243,24r6,2l258,28r6,2l269,32r6,2l279,37r5,2l286,41r2,2l290,45r,2l292,49r2,xe" fillcolor="#618ffd" stroked="f">
              <v:path arrowok="t"/>
            </v:shape>
            <v:shape id="_x0000_s10324" style="position:absolute;left:1327;top:4304;width:129;height:30" coordsize="129,30" path="m,30r,l13,30r13,l39,30,50,27,63,25r10,l82,23r8,-2l99,19r9,-2l114,15r4,-3l123,10r4,-2l129,4r,-4l127,r,2l125,4r-2,4l118,10r-6,2l105,15r-6,2l90,19r-8,2l71,21r-8,2l50,25r-11,l26,25,13,27,,27r,3xe" fillcolor="#676767" stroked="f">
              <v:path arrowok="t"/>
            </v:shape>
            <v:shape id="_x0000_s10325" style="position:absolute;left:1199;top:4304;width:128;height:30" coordsize="128,30" path="m,l,,,4,2,8r4,2l10,12r5,3l21,17r9,2l38,21r9,2l57,25r11,l79,27r11,3l103,30r12,l128,30r,-3l115,27,103,25r-13,l79,25,68,23,57,21r-10,l38,19,30,17,23,15,17,12,10,10,6,8,4,4,2,2,2,,,xe" fillcolor="#676767" stroked="f">
              <v:path arrowok="t"/>
            </v:shape>
            <v:shape id="_x0000_s10326" style="position:absolute;left:1199;top:4276;width:128;height:28" coordsize="128,28" path="m128,r,l115,,103,,90,,79,2,68,2,57,4,47,6r-9,l30,8r-9,2l15,15r-5,2l6,19,2,21,,25r,3l2,28,4,23,6,21r4,-2l17,17r6,-2l30,13r8,-3l47,8,57,6r11,l79,4r11,l103,2r12,l128,2r,-2xe" fillcolor="#676767" stroked="f">
              <v:path arrowok="t"/>
            </v:shape>
            <v:shape id="_x0000_s10327" style="position:absolute;left:1327;top:4276;width:129;height:28" coordsize="129,28" path="m129,28r,l129,25r-2,-4l123,19r-5,-2l114,15r-6,-5l99,8,90,6r-8,l73,4,63,2,50,2,39,,26,,13,,,,,2r13,l26,2,39,4r11,l63,6r8,l82,8r8,2l99,13r6,2l112,17r6,2l123,21r2,2l127,28r2,xe" fillcolor="#676767" stroked="f">
              <v:path arrowok="t"/>
            </v:shape>
            <v:shape id="_x0000_s10328" style="position:absolute;left:1327;top:4299;width:129;height:30" coordsize="129,30" path="m,30r,l13,30,26,28r13,l50,28,63,26,73,24r9,l90,22r9,-2l108,17r6,-2l118,13r5,-4l127,7r2,-2l129,r-2,l127,2r-2,3l123,7r-5,2l112,11r-7,2l99,15r-9,2l82,20,71,22r-8,2l50,24,39,26r-13,l13,26,,26r,4xe" fillcolor="#3365fb" stroked="f">
              <v:path arrowok="t"/>
            </v:shape>
            <v:shape id="_x0000_s10329" style="position:absolute;left:1199;top:4299;width:128;height:30" coordsize="128,30" path="m,l,,,5,2,7,6,9r4,4l15,15r6,2l30,20r8,2l47,24r10,l68,26r11,2l90,28r13,l115,30r13,l128,26r-13,l103,26r-13,l79,24r-11,l57,22,47,20,38,17,30,15,23,13,17,11,10,9,6,7,4,5,2,2,2,,,xe" fillcolor="#3365fb" stroked="f">
              <v:path arrowok="t"/>
            </v:shape>
            <v:shape id="_x0000_s10330" style="position:absolute;left:1199;top:4269;width:128;height:30" coordsize="128,30" path="m128,r,l115,,103,,90,2,79,2,68,5,57,5,47,7,38,9r-8,2l21,13r-6,2l10,17,6,22,2,24,,26r,4l2,30r,-2l4,26,6,24r4,-2l17,17r6,-2l30,13r8,-2l47,11,57,9,68,7r11,l90,5r13,l115,5r13,l128,xe" fillcolor="#3365fb" stroked="f">
              <v:path arrowok="t"/>
            </v:shape>
            <v:shape id="_x0000_s10331" style="position:absolute;left:1327;top:4269;width:129;height:30" coordsize="129,30" path="m129,30r,l129,26r-2,-2l123,22r-5,-5l114,15r-6,-2l99,11,90,9,82,7,73,5,63,5,50,2,39,2,26,,13,,,,,5r13,l26,5r13,l50,7r13,l71,9r11,2l90,11r9,2l105,15r7,2l118,22r5,2l125,26r2,2l127,30r2,xe" fillcolor="#3365fb" stroked="f">
              <v:path arrowok="t"/>
            </v:shape>
            <v:shape id="_x0000_s10332" style="position:absolute;left:1327;top:4319;width:533;height:77" coordsize="533,77" path="m,77r,l28,77r26,l82,74r26,l133,74r26,-2l183,72r23,-2l230,68r24,l275,66r22,-2l318,62r19,-2l359,57r17,-4l393,51r17,-2l427,47r13,-5l455,40r13,-4l479,34r11,-4l500,27r9,-4l515,19r7,-4l526,12r5,-4l533,4r,-4l531,r-3,2l528,6r-4,4l520,12r-7,5l507,19r-9,4l490,27r-11,3l466,34r-13,2l440,40r-15,2l410,45r-17,4l376,51r-19,2l337,55r-19,2l297,60r-22,2l254,64r-24,2l206,68r-23,l159,70r-26,l108,72r-26,l54,72r-26,l,72r,5xe" fillcolor="#cecece" stroked="f">
              <v:path arrowok="t"/>
            </v:shape>
            <v:shape id="_x0000_s10333" style="position:absolute;left:794;top:4319;width:533;height:77" coordsize="533,77" path="m,l,,,4,2,8r4,4l11,15r6,4l24,23r8,4l43,30r11,4l64,36r13,4l92,42r13,5l122,49r17,2l157,53r17,4l196,60r19,2l236,64r23,2l280,68r24,l327,70r24,2l377,72r23,2l426,74r28,l480,77r25,l533,77r,-5l505,72r-25,l454,72r-28,l400,70r-23,l351,68r-24,l304,66,280,64,259,62,236,60,215,57,196,55,176,53,157,51,139,49,122,45,107,42,92,40,79,36,66,34,54,30,43,27,34,23,26,19,19,17,13,12,9,10,4,6,4,2,2,,,xe" fillcolor="#cecece" stroked="f">
              <v:path arrowok="t"/>
            </v:shape>
            <v:shape id="_x0000_s10334" style="position:absolute;left:794;top:4242;width:533;height:77" coordsize="533,77" path="m533,r,l505,,480,,454,,426,2r-26,l377,4r-26,l327,6r-23,l280,8r-21,2l236,12r-21,2l196,17r-20,2l157,21r-18,2l122,27r-17,2l92,32,77,36,64,38,54,42,43,44,32,49r-8,4l17,55r-6,4l6,64,2,68,,72r,5l2,77,4,72r,-4l9,66r4,-4l19,59r7,-4l34,51r9,-2l54,44,66,42,79,38,92,36r15,-4l122,29r17,-2l157,25r19,-2l196,19r19,-2l236,14r23,l280,12r24,-2l327,8r24,l377,6r23,l426,4r28,l480,4,505,2r28,l533,xe" fillcolor="#cecece" stroked="f">
              <v:path arrowok="t"/>
            </v:shape>
            <v:shape id="_x0000_s10335" style="position:absolute;left:1327;top:4242;width:533;height:77" coordsize="533,77" path="m533,77r,l533,72r-2,-4l526,64r-4,-5l515,55r-6,-2l500,49,490,44,479,42,468,38,455,36,440,32,427,29,410,27,393,23,376,21,357,19,337,17,318,14,297,12,275,10,254,8,230,6r-24,l183,4r-24,l133,2r-25,l82,,54,,28,,,,,2r28,l54,4r28,l108,4r25,2l159,6r24,2l206,8r24,2l254,12r21,2l297,14r21,3l337,19r20,4l376,25r17,2l410,29r15,3l440,36r13,2l466,42r13,2l490,49r8,2l507,55r6,4l520,62r4,4l528,68r,4l531,77r2,xe" fillcolor="#cecece" stroked="f">
              <v:path arrowok="t"/>
            </v:shape>
            <v:shape id="_x0000_s10336" style="position:absolute;left:1327;top:4312;width:533;height:77" coordsize="533,77" path="m,77r,l28,77r26,l82,77r26,l133,75r26,l183,73r23,l230,71r24,-2l275,67r22,-3l318,62r19,-2l359,58r17,-2l393,54r17,-5l427,47r13,-2l455,41r13,-2l479,34r11,-2l500,28r9,-4l515,22r7,-5l526,13r5,-4l533,4r,-4l531,r-3,4l528,7r-4,4l520,15r-7,2l507,22r-9,4l490,28r-11,4l466,34r-13,5l440,41r-15,4l410,47r-17,2l376,52r-19,4l337,58r-19,2l297,62r-22,2l254,67r-24,l206,69r-23,2l159,71r-26,2l108,73r-26,l54,75r-26,l,75r,2xe" fillcolor="#a2c1fe" stroked="f">
              <v:path arrowok="t"/>
            </v:shape>
            <v:shape id="_x0000_s10337" style="position:absolute;left:794;top:4312;width:533;height:77" coordsize="533,77" path="m,l,,,4,2,9r4,4l11,17r6,5l24,24r8,4l43,32r11,2l64,39r13,2l92,45r13,2l122,49r17,5l157,56r17,2l196,60r19,2l236,64r23,3l280,69r24,2l327,73r24,l377,75r23,l426,77r28,l480,77r25,l533,77r,-2l505,75r-25,l454,73r-28,l400,73,377,71r-26,l327,69,304,67r-24,l259,64,236,62,215,60,196,58,176,56,157,52,139,49,122,47,107,45,92,41,79,39,66,34,54,32,43,28,34,26,26,22,19,17,13,15,9,11,4,7,4,4,2,,,xe" fillcolor="#a2c1fe" stroked="f">
              <v:path arrowok="t"/>
            </v:shape>
            <v:shape id="_x0000_s10338" style="position:absolute;left:794;top:4235;width:533;height:77" coordsize="533,77" path="m533,r,l505,,480,2r-26,l426,2,400,4r-23,l351,7r-24,l304,9r-24,2l259,13r-23,l215,15r-19,2l174,21r-17,3l139,26r-17,2l105,32,92,34,77,36,64,41,54,43,43,47,32,49r-8,5l17,58r-6,4l6,64,2,69,,73r,4l2,77,4,73r,-2l9,66r4,-2l19,60r7,-4l34,54r9,-5l54,47,66,43,79,41,92,36r15,-2l122,32r17,-4l157,26r19,-2l196,21r19,-2l236,17r23,-2l280,13r24,-2l327,11,351,9r26,l400,7r26,l454,4r26,l505,4r28,l533,xe" fillcolor="#a2c1fe" stroked="f">
              <v:path arrowok="t"/>
            </v:shape>
            <v:shape id="_x0000_s10339" style="position:absolute;left:1327;top:4235;width:533;height:77" coordsize="533,77" path="m533,77r,l533,73r-2,-4l526,64r-4,-2l515,58r-6,-4l500,49,490,47,479,43,468,41,455,36,440,34,427,32,410,28,393,26,376,24,359,21,337,17,318,15,297,13r-22,l254,11,230,9,206,7r-23,l159,4r-26,l108,2,82,2,54,2,28,,,,,4r28,l54,4r28,l108,7r25,l159,9r24,l206,11r24,l254,13r21,2l297,17r21,2l337,21r20,3l376,26r17,2l410,32r15,2l440,36r13,5l466,43r13,4l490,49r8,5l507,56r6,4l520,64r4,2l528,71r,2l531,77r2,xe" fillcolor="#a2c1fe" stroked="f">
              <v:path arrowok="t"/>
            </v:shape>
            <v:shape id="_x0000_s10340" style="position:absolute;left:1327;top:4336;width:890;height:115" coordsize="890,115" path="m,115r,l45,115r45,l136,115r42,-2l221,113r43,-2l305,109r41,-2l385,105r38,-3l460,100r36,-4l531,94r32,-4l597,85r30,-2l657,79r28,-4l711,70r27,-4l759,60r21,-5l800,51r19,-6l834,40r15,-4l860,30r11,-7l879,19r5,-6l888,6,890,r-4,l886,4r-5,6l877,15r-8,6l860,28r-13,4l834,38r-17,5l800,47r-20,6l759,57r-24,5l711,66r-27,4l655,75r-28,4l597,83r-34,4l531,90r-35,4l460,96r-37,2l385,100r-39,5l305,105r-41,2l221,109r-43,2l136,111r-46,l45,113,,113r,2xe" fillcolor="#cecece" stroked="f">
              <v:path arrowok="t"/>
            </v:shape>
            <v:shape id="_x0000_s10341" style="position:absolute;left:438;top:4336;width:889;height:115" coordsize="889,115" path="m,l,,2,6r4,7l10,19r9,4l30,30r10,6l55,40r15,5l90,51r19,4l131,60r21,6l178,70r26,5l231,79r30,4l294,85r32,5l358,94r37,2l429,100r36,2l504,105r41,2l583,109r44,2l668,113r43,l754,115r45,l844,115r45,l889,113r-45,l799,111r-45,l711,111r-43,-2l627,107r-44,-2l545,105r-41,-5l465,98,429,96,395,94,358,90,326,87,294,83,264,79,234,75,206,70,178,66,154,62,131,57,109,53,90,47,73,43,55,38,43,32,30,28,21,21,12,15,8,10,4,4,4,,,xe" fillcolor="#cecece" stroked="f">
              <v:path arrowok="t"/>
            </v:shape>
            <v:shape id="_x0000_s10342" style="position:absolute;left:438;top:4220;width:889;height:116" coordsize="889,116" path="m889,r,l844,,799,,754,,711,2r-43,l627,4,583,7,545,9r-41,2l465,13r-36,4l395,19r-37,3l326,26r-32,4l261,32r-30,4l204,41r-26,4l152,49r-21,5l109,60,90,64,70,69,55,75,40,79,30,86,19,92r-9,4l6,103r-4,6l,116r4,l4,109r4,-4l12,99r9,-5l30,88,43,84,55,77,73,73,90,66r19,-4l131,58r23,-4l178,49r28,-4l234,41r30,-5l294,32r32,-4l358,26r37,-4l429,19r36,-2l504,15r41,-4l583,11,627,9,668,7,711,4r43,l799,4,844,2r45,l889,xe" fillcolor="#cecece" stroked="f">
              <v:path arrowok="t"/>
            </v:shape>
            <v:shape id="_x0000_s10343" style="position:absolute;left:1327;top:4220;width:890;height:116" coordsize="890,116" path="m890,116r,l888,109r-4,-6l879,96r-8,-4l860,86,849,79,834,75,819,69,800,64,780,60,759,54,738,49,711,45,685,41,657,36,627,32,597,30,563,26,531,22,496,19,460,17,423,13,385,11,346,9,305,7,264,4,221,2r-43,l136,,90,,45,,,,,2r45,l90,4r46,l178,4r43,3l264,9r41,2l346,11r39,4l423,17r37,2l496,22r35,4l563,28r34,4l627,36r28,5l684,45r27,4l735,54r24,4l780,62r20,4l817,73r17,4l847,84r13,4l869,94r8,5l881,105r5,4l886,116r4,xe" fillcolor="#cecece" stroked="f">
              <v:path arrowok="t"/>
            </v:shape>
            <v:shape id="_x0000_s10344" style="position:absolute;left:1327;top:4329;width:890;height:118" coordsize="890,118" path="m,118r,l45,118r45,-2l136,116r42,l221,114r43,-2l305,112r41,-3l385,107r38,-4l460,101r36,-2l531,94r32,-2l597,88r30,-4l657,79r28,-4l711,71r27,-4l759,62r21,-4l800,52r19,-5l834,43r15,-6l860,32r11,-6l879,20r5,-7l888,7,890,r-4,l886,7r-5,6l877,17r-8,7l860,28r-13,7l834,39r-17,6l800,50r-20,4l759,60r-24,4l711,69r-27,4l655,77r-28,5l597,84r-34,4l531,92r-35,2l460,99r-37,2l385,103r-39,2l305,107r-41,2l221,112r-43,l136,114r-46,l45,114,,114r,4xe" fillcolor="#c0fef9" stroked="f">
              <v:path arrowok="t"/>
            </v:shape>
            <v:shape id="_x0000_s10345" style="position:absolute;left:438;top:4329;width:889;height:118" coordsize="889,118" path="m,l,,2,7r4,6l10,20r9,6l30,32r10,5l55,43r15,4l90,52r19,6l131,62r21,5l178,71r26,4l231,79r30,5l294,88r32,4l358,94r37,5l429,101r36,2l504,107r41,2l583,112r44,l668,114r43,2l754,116r45,l844,118r45,l889,114r-45,l799,114r-45,l711,112r-43,l627,109r-44,-2l545,105r-41,-2l465,101,429,99,395,94,358,92,326,88,294,84,264,82,234,77,206,73,178,69,154,64,131,60,109,54,90,50,73,45,55,39,43,35,30,28,21,24,12,17,8,13,4,7,4,,,xe" fillcolor="#c0fef9" stroked="f">
              <v:path arrowok="t"/>
            </v:shape>
            <v:shape id="_x0000_s10346" style="position:absolute;left:438;top:4214;width:889;height:115" coordsize="889,115" path="m889,r,l844,,799,2r-45,l711,2,668,4,627,6,583,8r-38,l504,13r-39,2l429,17r-34,2l358,23r-32,2l294,30r-33,4l231,38r-27,4l178,47r-26,4l131,55r-22,5l90,66,70,70,55,75,40,81,30,85,19,92r-9,6l6,105r-4,6l,115r4,l4,111r4,-6l12,100r9,-6l30,90,43,83,55,79,73,72,90,68r19,-4l131,60r23,-7l178,49r28,-4l234,40r27,-4l294,34r32,-4l358,25r37,-2l429,21r36,-4l504,15r41,-2l583,10,627,8,668,6r43,l754,4r45,l844,4r45,l889,xe" fillcolor="#c0fef9" stroked="f">
              <v:path arrowok="t"/>
            </v:shape>
            <v:shape id="_x0000_s10347" style="position:absolute;left:1327;top:4214;width:890;height:115" coordsize="890,115" path="m890,115r,l888,111r-4,-6l879,98r-8,-6l860,85,849,81,834,75,819,70,800,66,780,60,759,55,738,51,711,47,685,42,657,38,627,34,597,30,563,25,531,23,496,19,460,17,423,15,385,13,346,8r-41,l264,6,221,4,178,2r-42,l90,2,45,,,,,4r45,l90,4r46,l178,6r43,l264,8r41,2l346,13r39,2l423,17r37,4l496,23r35,2l563,30r34,4l627,36r28,4l684,45r27,4l735,53r24,7l780,64r20,4l817,72r17,7l847,83r13,7l869,94r8,6l881,105r5,6l886,115r4,xe" fillcolor="#c0fef9" stroked="f">
              <v:path arrowok="t"/>
            </v:shape>
            <v:group id="_x0000_s10348" style="position:absolute;left:3094;top:3680;width:629;height:1054" coordorigin="2685,3680" coordsize="629,1054">
              <v:shape id="_x0000_s10349" style="position:absolute;left:2685;top:3680;width:629;height:1054" coordsize="629,1054" path="m584,87r,913l584,1005r-2,2l579,1009r-4,l90,1009r-4,l84,1007r-3,-2l81,1000r,-2l84,994r2,-2l90,992r485,l566,1000r,-913l566,85r3,-4l571,79r4,l579,79r3,2l584,85r,2xm521,107l575,r54,107l521,107xm107,1054l,1000,107,947r,107xe" fillcolor="black" stroked="f">
                <v:path arrowok="t"/>
                <o:lock v:ext="edit" verticies="t"/>
              </v:shape>
              <v:shape id="_x0000_s10350" style="position:absolute;left:2766;top:3759;width:503;height:930" coordsize="503,930" path="m503,8r,913l503,926r-2,2l498,930r-4,l9,930r-4,l3,928,,926r,-5l,919r3,-4l5,913r4,l494,913r-9,8l485,8r,-2l488,2,490,r4,l498,r3,2l503,6r,2xe" filled="f" strokeweight=".1pt">
                <v:stroke endcap="round"/>
                <v:path arrowok="t"/>
              </v:shape>
              <v:shape id="_x0000_s10351" style="position:absolute;left:3206;top:3680;width:108;height:107" coordsize="108,107" path="m,107l54,r54,107l,107e" filled="f" strokeweight=".1pt">
                <v:stroke endcap="round"/>
                <v:path arrowok="t"/>
              </v:shape>
              <v:shape id="_x0000_s10352" style="position:absolute;left:2685;top:4627;width:107;height:107" coordsize="107,107" path="m107,107l,53,107,r,107e" filled="f" strokeweight=".1pt">
                <v:stroke endcap="round"/>
                <v:path arrowok="t"/>
              </v:shape>
            </v:group>
            <v:shape id="_x0000_s10353" type="#_x0000_t75" style="position:absolute;left:2513;top:1295;width:3601;height:2553">
              <v:imagedata r:id="rId15" o:title=""/>
            </v:shape>
            <v:group id="_x0000_s10354" style="position:absolute;left:2513;top:1293;width:3597;height:2549" coordorigin="2104,1293" coordsize="3597,2549">
              <v:shape id="_x0000_s10355" style="position:absolute;left:2104;top:1293;width:3597;height:2549" coordsize="3597,2549" path="m324,849r-17,3l290,854r-17,4l258,862r-17,5l226,873r-15,5l196,886r-15,7l168,901r-13,10l140,920r-11,11l116,941r-13,11l93,962,82,976r-9,9l62,998r-8,15l45,1027r-6,15l30,1054r-4,15l20,1084r-5,15l11,1116r-4,15l5,1148r-3,15l,1180r,17l,1221r2,23l7,1266r6,21l20,1311r8,19l37,1351r10,20l60,1390r13,19l88,1426r15,18l120,1458r20,15l159,1486r19,13l176,1497r-11,13l155,1523r-11,13l135,1548r-8,15l118,1578r-8,13l103,1606r-6,17l93,1638r-5,15l84,1670r-2,15l80,1703r-3,15l77,1735r,17l80,1771r2,17l84,1805r4,17l95,1840r4,15l105,1872r9,15l123,1902r8,15l140,1929r10,15l161,1956r11,13l185,1983r13,10l211,2003r12,11l238,2025r16,8l269,2042r15,8l301,2057r17,6l333,2070r17,4l369,2078r18,2l406,2083r17,2l443,2085r10,-2l464,2083r9,l483,2080r-1,3l492,2100r14,19l516,2136r12,15l557,2183r28,30l617,2241r15,15l649,2269r18,10l684,2292r17,11l718,2314r19,8l755,2333r19,9l793,2350r20,7l832,2363r19,6l873,2376r19,4l914,2384r21,5l954,2391r22,4l997,2395r22,2l1040,2397r22,l1083,2395r22,-2l1126,2391r21,-2l1169,2384r21,-4l1212,2374r21,-7l1253,2361r21,-7l1293,2346r20,-9l1332,2329r19,-11l1371,2307r19,28l1414,2361r21,26l1461,2410r27,21l1515,2451r28,17l1573,2485r30,15l1636,2513r32,11l1700,2532r35,9l1769,2545r34,4l1838,2549r23,l1885,2547r21,-2l1930,2543r21,-4l1973,2534r23,-6l2018,2521r19,-6l2059,2506r19,-8l2099,2487r20,-11l2138,2466r17,-11l2175,2442r17,-13l2209,2416r15,-14l2241,2387r15,-15l2271,2354r13,-17l2297,2320r13,-17l2323,2284r10,-17l2344,2245r9,-19l2361,2207r9,-22l2376,2164r,2l2391,2175r15,8l2421,2190r15,6l2451,2202r16,7l2485,2215r15,5l2516,2224r15,2l2548,2230r18,2l2582,2235r15,2l2615,2237r18,l2656,2237r26,-2l2706,2232r23,-4l2753,2222r21,-7l2798,2209r22,-9l2841,2192r19,-11l2882,2170r19,-13l2918,2145r20,-13l2955,2117r17,-15l2987,2087r15,-17l3017,2053r13,-20l3043,2016r11,-19l3064,1977r11,-21l3084,1935r8,-21l3099,1893r4,-24l3107,1848r4,-23l3114,1801r,-24l3114,1775r25,-4l3165,1767r24,-7l3215,1752r23,-9l3262,1735r21,-11l3307,1713r21,-13l3348,1688r21,-13l3388,1660r20,-15l3425,1628r17,-18l3459,1593r15,-19l3489,1555r15,-19l3518,1516r12,-21l3542,1473r10,-21l3560,1429r9,-22l3576,1384r6,-24l3588,1336r5,-25l3594,1287r3,-25l3597,1236r,-22l3594,1191r-1,-21l3591,1148r-4,-23l3579,1103r-6,-21l3567,1060r-7,-18l3549,1021r-7,-21l3530,979r-11,-18l3506,941r-12,-18l3482,905r-3,l3488,886r6,-22l3500,843r6,-21l3512,800r1,-21l3515,757r,-21l3515,719r-2,-19l3512,682r-3,-17l3506,646r-3,-17l3497,612r-6,-15l3485,580r-6,-15l3470,548r-6,-15l3455,518r-11,-15l3436,488r-11,-13l3414,462r-13,-13l3391,436r-13,-13l3350,400r-13,-11l3322,381r-15,-11l3290,361r-15,-8l3257,346r-15,-8l3225,331r-19,-6l3189,321r-5,-17l3180,286r-4,-17l3169,254r-6,-17l3157,222r-9,-15l3139,192r-8,-15l3120,164r-9,-15l3099,137r-11,-12l3077,113r-13,-11l3051,89r-15,-8l3023,71r-15,-9l2993,53r-15,-8l2963,36r-15,-6l2931,24r-17,-4l2899,12,2882,9,2862,6,2845,5,2828,3,2811,r-19,l2770,r-21,3l2725,5r-21,4l2684,15r-21,6l2641,27r-20,9l2603,45r-21,11l2564,66r-18,14l2530,92r-18,15l2497,122r-15,15l2485,139r-14,-14l2456,107,2441,95,2426,81,2409,68,2391,56r-17,-9l2355,36r-17,-9l2318,21r-21,-6l2278,9,2256,6,2237,3,2215,r-21,l2168,r-26,5l2119,9r-26,3l2069,21r-21,9l2024,41r-21,12l1981,66r-19,15l1945,96r-19,17l1911,132r-16,20l1883,173r-13,21l1870,201r-15,-15l1838,173r-18,-13l1803,147r-17,-10l1767,126r-20,-9l1728,110r-19,-8l1687,96r-21,-7l1646,86r-22,-5l1600,80r-21,-3l1558,77r-31,l1497,81r-30,5l1440,92r-31,10l1384,111r-28,14l1330,139r-26,15l1281,171r-22,19l1238,209r-20,22l1199,254r-17,24l1167,304r-2,4l1147,299r-15,-8l1115,282r-17,-6l1081,269r-17,-6l1047,256r-20,-4l1010,248r-19,-4l974,241r-20,-4l937,235r-19,l901,233r-20,l853,233r-30,2l795,239r-27,5l740,250r-26,6l688,265r-26,11l637,286r-25,13l588,312r-22,13l543,342r-21,15l503,374r-20,19l464,411r-17,21l431,451r-15,22l399,494r-12,24l374,541r-11,24l352,590r-8,26l335,642r-6,25l324,693r-4,28l318,749r,28l318,794r2,19l320,832r2,17l324,849xe" fillcolor="black" stroked="f">
                <v:path arrowok="t"/>
              </v:shape>
              <v:shape id="_x0000_s10356" style="position:absolute;left:2104;top:1293;width:3597;height:2549" coordsize="3597,2549" path="m324,849r-17,3l290,854r-17,4l258,862r-17,5l226,873r-15,5l196,886r-15,7l168,901r-13,10l140,920r-11,11l116,941r-13,11l93,962,82,976r-9,9l62,998r-8,15l45,1027r-6,15l30,1054r-4,15l20,1084r-5,15l11,1116r-4,15l5,1148r-3,15l,1180r,17l,1221r2,23l7,1266r6,21l20,1311r8,19l37,1351r10,20l60,1390r13,19l88,1426r15,18l120,1458r20,15l159,1486r19,13l176,1497r-11,13l155,1523r-11,13l135,1548r-8,15l118,1578r-8,13l103,1606r-6,17l93,1638r-5,15l84,1670r-2,15l80,1703r-3,15l77,1735r,17l80,1771r2,17l84,1805r4,17l95,1840r4,15l105,1872r9,15l123,1902r8,15l140,1929r10,15l161,1956r11,13l185,1983r13,10l211,2003r12,11l238,2025r16,8l269,2042r15,8l301,2057r17,6l333,2070r17,4l369,2078r18,2l406,2083r17,2l443,2085r10,-2l464,2083r9,l483,2080r-1,3l492,2100r14,19l516,2136r12,15l557,2183r28,30l617,2241r15,15l649,2269r18,10l684,2292r17,11l718,2314r19,8l755,2333r19,9l793,2350r20,7l832,2363r19,6l873,2376r19,4l914,2384r21,5l954,2391r22,4l997,2395r22,2l1040,2397r22,l1083,2395r22,-2l1126,2391r21,-2l1169,2384r21,-4l1212,2374r21,-7l1253,2361r21,-7l1293,2346r20,-9l1332,2329r19,-11l1371,2307r19,28l1414,2361r21,26l1461,2410r27,21l1515,2451r28,17l1573,2485r30,15l1636,2513r32,11l1700,2532r35,9l1769,2545r34,4l1838,2549r23,l1885,2547r21,-2l1930,2543r21,-4l1973,2534r23,-6l2018,2521r19,-6l2059,2506r19,-8l2099,2487r20,-11l2138,2466r17,-11l2175,2442r17,-13l2209,2416r15,-14l2241,2387r15,-15l2271,2354r13,-17l2297,2320r13,-17l2323,2284r10,-17l2344,2245r9,-19l2361,2207r9,-22l2376,2164r,2l2391,2175r15,8l2421,2190r15,6l2451,2202r16,7l2485,2215r15,5l2516,2224r15,2l2548,2230r18,2l2582,2235r15,2l2615,2237r18,l2656,2237r26,-2l2706,2232r23,-4l2753,2222r21,-7l2798,2209r22,-9l2841,2192r19,-11l2882,2170r19,-13l2918,2145r20,-13l2955,2117r17,-15l2987,2087r15,-17l3017,2053r13,-20l3043,2016r11,-19l3064,1977r11,-21l3084,1935r8,-21l3099,1893r4,-24l3107,1848r4,-23l3114,1801r,-24l3114,1775r25,-4l3165,1767r24,-7l3215,1752r23,-9l3262,1735r21,-11l3307,1713r21,-13l3348,1688r21,-13l3388,1660r20,-15l3425,1628r17,-18l3459,1593r15,-19l3489,1555r15,-19l3518,1516r12,-21l3542,1473r10,-21l3560,1429r9,-22l3576,1384r6,-24l3588,1336r5,-25l3594,1287r3,-25l3597,1236r,-22l3594,1191r-1,-21l3591,1148r-4,-23l3579,1103r-6,-21l3567,1060r-7,-18l3549,1021r-7,-21l3530,979r-11,-18l3506,941r-12,-18l3482,905r-3,l3488,886r6,-22l3500,843r6,-21l3512,800r1,-21l3515,757r,-21l3515,719r-2,-19l3512,682r-3,-17l3506,646r-3,-17l3497,612r-6,-15l3485,580r-6,-15l3470,548r-6,-15l3455,518r-11,-15l3436,488r-11,-13l3414,462r-13,-13l3391,436r-13,-13l3350,400r-13,-11l3322,381r-15,-11l3290,361r-15,-8l3257,346r-15,-8l3225,331r-19,-6l3189,321r-5,-17l3180,286r-4,-17l3169,254r-6,-17l3157,222r-9,-15l3139,192r-8,-15l3120,164r-9,-15l3099,137r-11,-12l3077,113r-13,-11l3051,89r-15,-8l3023,71r-15,-9l2993,53r-15,-8l2963,36r-15,-6l2931,24r-17,-4l2899,12,2882,9,2862,6,2845,5,2828,3,2811,r-19,l2770,r-21,3l2725,5r-21,4l2684,15r-21,6l2641,27r-20,9l2603,45r-21,11l2564,66r-18,14l2530,92r-18,15l2497,122r-15,15l2485,139r-14,-14l2456,107,2441,95,2426,81,2409,68,2391,56r-17,-9l2355,36r-17,-9l2318,21r-21,-6l2278,9,2256,6,2237,3,2215,r-21,l2168,r-26,5l2119,9r-26,3l2069,21r-21,9l2024,41r-21,12l1981,66r-19,15l1945,96r-19,17l1911,132r-16,20l1883,173r-13,21l1870,201r-15,-15l1838,173r-18,-13l1803,147r-17,-10l1767,126r-20,-9l1728,110r-19,-8l1687,96r-21,-7l1646,86r-22,-5l1600,80r-21,-3l1558,77r-31,l1497,81r-30,5l1440,92r-31,10l1384,111r-28,14l1330,139r-26,15l1281,171r-22,19l1238,209r-20,22l1199,254r-17,24l1167,304r-2,4l1147,299r-15,-8l1115,282r-17,-6l1081,269r-17,-6l1047,256r-20,-4l1010,248r-19,-4l974,241r-20,-4l937,235r-19,l901,233r-20,l853,233r-30,2l795,239r-27,5l740,250r-26,6l688,265r-26,11l637,286r-25,13l588,312r-22,13l543,342r-21,15l503,374r-20,19l464,411r-17,21l431,451r-15,22l399,494r-12,24l374,541r-11,24l352,590r-8,26l335,642r-6,25l324,693r-4,28l318,749r,28l318,794r2,19l320,832r2,17l324,849xe" filled="f" strokeweight=".1pt">
                <v:stroke endcap="round"/>
                <v:path arrowok="t"/>
              </v:shape>
            </v:group>
            <v:shape id="_x0000_s10357" style="position:absolute;left:2513;top:1293;width:3597;height:2549" coordsize="3597,2549" path="m324,849r-17,3l290,854r-17,4l258,862r-17,5l226,873r-15,5l196,886r-15,7l168,901r-13,10l140,920r-11,11l116,941r-13,11l93,962,82,976r-9,9l62,998r-8,15l45,1027r-6,15l30,1054r-4,15l20,1084r-5,15l11,1116r-4,15l5,1148r-3,15l,1180r,17l,1221r2,23l7,1266r6,21l20,1311r8,19l37,1351r10,20l60,1390r13,19l88,1426r15,18l120,1458r20,15l159,1486r19,13l176,1497r-11,13l155,1523r-11,13l135,1548r-8,15l118,1578r-8,13l103,1606r-6,17l93,1638r-5,15l84,1670r-2,15l80,1703r-3,15l77,1735r,17l80,1771r2,17l84,1805r4,17l95,1840r4,15l105,1872r9,15l123,1902r8,15l140,1929r10,15l161,1956r11,13l185,1983r13,10l211,2003r12,11l238,2025r16,8l269,2042r15,8l301,2057r17,6l333,2070r17,4l369,2078r18,2l406,2083r17,2l443,2085r10,-2l464,2083r9,l483,2080r-1,3l492,2100r14,19l516,2136r12,15l557,2183r28,30l617,2241r15,15l649,2269r18,10l684,2292r17,11l718,2314r19,8l755,2333r19,9l793,2350r20,7l832,2363r19,6l873,2376r19,4l914,2384r21,5l954,2391r22,4l997,2395r22,2l1040,2397r22,l1083,2395r22,-2l1126,2391r21,-2l1169,2384r21,-4l1212,2374r21,-7l1253,2361r21,-7l1293,2346r20,-9l1332,2329r19,-11l1371,2307r19,28l1414,2361r21,26l1461,2410r27,21l1515,2451r28,17l1573,2485r30,15l1636,2513r32,11l1700,2532r35,9l1769,2545r34,4l1838,2549r23,l1885,2547r21,-2l1930,2543r21,-4l1973,2534r23,-6l2018,2521r19,-6l2059,2506r19,-8l2099,2487r20,-11l2138,2466r17,-11l2175,2442r17,-13l2209,2416r15,-14l2241,2387r15,-15l2271,2354r13,-17l2297,2320r13,-17l2323,2284r10,-17l2344,2245r9,-19l2361,2207r9,-22l2376,2164r,2l2391,2175r15,8l2421,2190r15,6l2451,2202r16,7l2485,2215r15,5l2516,2224r15,2l2548,2230r18,2l2582,2235r15,2l2615,2237r18,l2656,2237r26,-2l2706,2232r23,-4l2753,2222r21,-7l2798,2209r22,-9l2841,2192r19,-11l2882,2170r19,-13l2918,2145r20,-13l2955,2117r17,-15l2987,2087r15,-17l3017,2053r13,-20l3043,2016r11,-19l3064,1977r11,-21l3084,1935r8,-21l3099,1893r4,-24l3107,1848r4,-23l3114,1801r,-24l3114,1775r25,-4l3165,1767r24,-7l3215,1752r23,-9l3262,1735r21,-11l3307,1713r21,-13l3348,1688r21,-13l3388,1660r20,-15l3425,1628r17,-18l3459,1593r15,-19l3489,1555r15,-19l3518,1516r12,-21l3542,1473r10,-21l3560,1429r9,-22l3576,1384r6,-24l3588,1336r5,-25l3594,1287r3,-25l3597,1236r,-22l3594,1191r-1,-21l3591,1148r-4,-23l3579,1103r-6,-21l3567,1060r-7,-18l3549,1021r-7,-21l3530,979r-11,-18l3506,941r-12,-18l3482,905r-3,l3488,886r6,-22l3500,843r6,-21l3512,800r1,-21l3515,757r,-21l3515,719r-2,-19l3512,682r-3,-17l3506,646r-3,-17l3497,612r-6,-15l3485,580r-6,-15l3470,548r-6,-15l3455,518r-11,-15l3436,488r-11,-13l3414,462r-13,-13l3391,436r-13,-13l3350,400r-13,-11l3322,381r-15,-11l3290,361r-15,-8l3257,346r-15,-8l3225,331r-19,-6l3189,321r-5,-17l3180,286r-4,-17l3169,254r-6,-17l3157,222r-9,-15l3139,192r-8,-15l3120,164r-9,-15l3099,137r-11,-12l3077,113r-13,-11l3051,89r-15,-8l3023,71r-15,-9l2993,53r-15,-8l2963,36r-15,-6l2931,24r-17,-4l2899,12,2882,9,2862,6,2845,5,2828,3,2811,r-19,l2770,r-21,3l2725,5r-21,4l2684,15r-21,6l2641,27r-20,9l2603,45r-21,11l2564,66r-18,14l2530,92r-18,15l2497,122r-15,15l2485,139r-14,-14l2456,107,2441,95,2426,81,2409,68,2391,56r-17,-9l2355,36r-17,-9l2318,21r-21,-6l2278,9,2256,6,2237,3,2215,r-21,l2168,r-26,5l2119,9r-26,3l2069,21r-21,9l2024,41r-21,12l1981,66r-19,15l1945,96r-19,17l1911,132r-16,20l1883,173r-13,21l1870,201r-15,-15l1838,173r-18,-13l1803,147r-17,-10l1767,126r-20,-9l1728,110r-19,-8l1687,96r-21,-7l1646,86r-22,-5l1600,80r-21,-3l1558,77r-31,l1497,81r-30,5l1440,92r-31,10l1384,111r-28,14l1330,139r-26,15l1281,171r-22,19l1238,209r-20,22l1199,254r-17,24l1167,304r-2,4l1147,299r-15,-8l1115,282r-17,-6l1081,269r-17,-6l1047,256r-20,-4l1010,248r-19,-4l974,241r-20,-4l937,235r-19,l901,233r-20,l853,233r-30,2l795,239r-27,5l740,250r-26,6l688,265r-26,11l637,286r-25,13l588,312r-22,13l543,342r-21,15l503,374r-20,19l464,411r-17,21l431,451r-15,22l399,494r-12,24l374,541r-11,24l352,590r-8,26l335,642r-6,25l324,693r-4,28l318,749r,28l318,794r2,19l320,832r2,17l324,849xe" fillcolor="black" stroked="f">
              <v:path arrowok="t"/>
            </v:shape>
            <v:shape id="_x0000_s10358" type="#_x0000_t75" style="position:absolute;left:2513;top:1295;width:3601;height:2553">
              <v:imagedata r:id="rId16" o:title=""/>
            </v:shape>
            <v:shape id="_x0000_s10359" style="position:absolute;left:2513;top:1293;width:3597;height:2549" coordsize="3597,2549" path="m324,849r-17,3l290,854r-17,4l258,862r-17,5l226,873r-15,5l196,886r-15,6l168,901r-15,7l140,920r-13,9l116,938r-13,12l93,962,82,973,71,985r-9,13l54,1012r-9,15l37,1039r-7,15l24,1069r-7,15l13,1099r-4,17l5,1131r-3,17l,1163r,17l,1197r,24l2,1242r5,24l11,1287r6,22l26,1330r11,21l47,1371r13,19l73,1409r15,17l103,1444r17,14l138,1473r19,15l178,1499r-2,-2l165,1508r-10,13l144,1533r-11,15l125,1561r-7,15l110,1591r-7,15l97,1621r-4,17l88,1653r-4,15l82,1685r-2,18l80,1718r-3,17l80,1754r,17l82,1788r4,17l90,1822r5,18l101,1855r7,17l114,1887r9,15l131,1917r9,12l150,1944r11,12l172,1969r13,14l198,1993r13,10l223,2014r15,11l254,2033r15,9l284,2048r17,9l316,2063r17,5l350,2072r17,4l387,2080r17,3l423,2083r20,2l462,2083r21,-3l482,2083r10,19l506,2119r10,17l528,2153r29,32l585,2213r30,28l649,2267r16,12l682,2292r19,11l718,2314r17,8l755,2331r19,11l793,2348r20,9l832,2363r19,6l873,2376r19,4l914,2384r19,5l954,2391r22,2l997,2395r22,2l1040,2397r22,l1083,2395r22,-2l1126,2391r21,-2l1169,2384r21,-4l1212,2374r21,-7l1253,2361r21,-7l1293,2346r20,-9l1332,2329r19,-11l1371,2307r19,28l1412,2363r23,24l1461,2410r27,21l1515,2451r28,19l1573,2485r30,15l1636,2513r32,11l1700,2534r35,7l1769,2545r34,4l1838,2549r23,l1885,2549r21,-4l1930,2543r21,-4l1973,2534r23,-6l2016,2521r21,-6l2059,2506r19,-8l2099,2489r20,-10l2136,2468r19,-13l2172,2442r18,-13l2207,2416r17,-14l2239,2387r15,-15l2269,2354r15,-17l2297,2320r13,-17l2321,2284r10,-19l2342,2245r11,-19l2361,2205r9,-20l2376,2164r,2l2406,2183r30,13l2467,2209r18,4l2500,2220r16,4l2531,2226r17,4l2566,2232r15,3l2597,2235r18,2l2633,2237r23,l2682,2235r24,-3l2729,2228r24,-6l2774,2215r24,-6l2820,2200r21,-8l2860,2181r22,-11l2901,2157r19,-12l2938,2132r17,-15l2972,2102r15,-15l3002,2070r15,-17l3030,2033r13,-19l3056,1995r10,-18l3075,1956r9,-21l3092,1914r7,-21l3103,1869r4,-21l3111,1825r3,-24l3114,1777r,-2l3139,1771r26,-4l3189,1760r26,-8l3238,1743r24,-8l3283,1724r24,-11l3328,1700r20,-12l3369,1675r19,-15l3408,1645r17,-17l3442,1610r17,-17l3474,1574r15,-19l3504,1536r14,-20l3530,1495r12,-22l3552,1452r8,-23l3569,1407r9,-23l3585,1360r3,-24l3593,1311r1,-24l3597,1262r,-26l3597,1214r,-23l3593,1170r-2,-22l3587,1125r-8,-22l3576,1082r-9,-22l3560,1042r-8,-21l3542,1000r-12,-21l3519,961r-13,-20l3494,923r-12,-18l3479,905r9,-19l3497,864r6,-21l3506,822r6,-22l3513,779r2,-22l3515,736r,-19l3513,700r,-18l3509,665r-3,-19l3503,629r-5,-15l3491,597r-6,-17l3479,565r-9,-17l3464,533r-9,-15l3444,503r-8,-13l3425,475r-13,-13l3401,449r-13,-13l3375,423r-25,-23l3335,389r-15,-8l3305,370r-15,-9l3275,353r-18,-7l3240,338r-17,-7l3206,327r-17,-6l3187,304r-5,-18l3176,269r-4,-17l3163,237r-6,-15l3148,207r-9,-15l3131,177r-9,-13l3111,149r-10,-12l3088,125r-11,-12l3064,102,3051,89r-13,-8l3023,71r-15,-9l2996,53r-18,-8l2963,36r-15,-6l2931,24r-15,-4l2899,12,2882,9,2865,6,2845,5,2828,3,2811,r-19,l2770,r-21,3l2725,5r-21,4l2682,15r-19,6l2641,27r-20,9l2603,45r-21,11l2564,66r-18,14l2530,92r-15,15l2497,122r-15,15l2485,139r-14,-17l2456,107,2441,95,2426,80,2409,68,2391,56,2374,45r-19,-9l2338,27r-20,-6l2297,15,2278,9,2256,5,2237,3,2215,r-21,l2168,r-26,5l2119,9r-26,3l2069,21r-21,9l2024,41r-21,12l1984,66r-22,15l1945,96r-19,17l1911,132r-16,20l1880,173r-10,21l1870,201r-15,-15l1838,173r-18,-13l1803,147r-19,-10l1767,126r-20,-9l1728,110r-21,-8l1687,95r-21,-6l1644,86r-21,-5l1600,80r-21,-3l1558,77r-31,l1497,81r-30,5l1440,92r-31,9l1381,111r-25,14l1330,139r-26,15l1281,171r-24,19l1238,209r-22,22l1199,254r-17,24l1167,304r-2,4l1147,299r-15,-8l1115,282r-17,-6l1081,269r-17,-6l1047,256r-20,-4l1010,248r-19,-4l974,239r-20,-2l937,235r-19,-2l898,233r-17,l851,233r-28,2l795,239r-27,5l740,250r-26,6l688,265r-26,11l637,286r-25,13l588,312r-22,13l543,340r-21,17l503,374r-20,17l464,411r-17,19l431,451r-15,22l399,494r-15,24l374,541r-13,24l352,588r-8,26l335,640r-6,27l324,693r-4,28l318,749r,28l318,794r,19l320,830r2,19l324,849e" filled="f" strokeweight=".65pt">
              <v:stroke endcap="round"/>
              <v:path arrowok="t"/>
            </v:shape>
            <v:shape id="_x0000_s10360" style="position:absolute;left:2691;top:2792;width:211;height:49" coordsize="211,49" path="m,l22,13r21,9l65,30r23,7l112,43r24,2l159,47r24,2l211,47e" filled="f" strokeweight=".65pt">
              <v:stroke endcap="round"/>
              <v:path arrowok="t"/>
            </v:shape>
            <v:shape id="_x0000_s10361" style="position:absolute;left:2996;top:3352;width:93;height:21" coordsize="93,21" path="m,21l24,19,48,13,72,6,93,e" filled="f" strokeweight=".65pt">
              <v:stroke endcap="round"/>
              <v:path arrowok="t"/>
            </v:shape>
            <v:shape id="_x0000_s10362" style="position:absolute;left:3828;top:3498;width:56;height:102" coordsize="56,102" path="m,l11,27,24,53,39,79r17,23e" filled="f" strokeweight=".65pt">
              <v:stroke endcap="round"/>
              <v:path arrowok="t"/>
            </v:shape>
            <v:shape id="_x0000_s10363" style="position:absolute;left:4889;top:3343;width:22;height:114" coordsize="22,114" path="m,114l9,86,13,58,20,28,22,e" filled="f" strokeweight=".65pt">
              <v:stroke endcap="round"/>
              <v:path arrowok="t"/>
            </v:shape>
            <v:shape id="_x0000_s10364" style="position:absolute;left:5356;top:2649;width:271;height:421" coordsize="271,421" path="m271,421r,-4l271,400r,-17l268,368r-2,-17l264,336r-4,-17l256,304r-5,-15l247,272r-4,-15l230,227,215,199,198,171,178,143,159,120,138,94,112,73,86,51,60,32,30,15,,e" filled="f" strokeweight=".65pt">
              <v:stroke endcap="round"/>
              <v:path arrowok="t"/>
            </v:shape>
            <v:shape id="_x0000_s10365" style="position:absolute;left:5871;top:2198;width:121;height:157" coordsize="121,157" path="m,157l20,140,39,123,54,104,71,86,86,65,99,45,110,24,121,e" filled="f" strokeweight=".65pt">
              <v:stroke endcap="round"/>
              <v:path arrowok="t"/>
            </v:shape>
            <v:shape id="_x0000_s10366" style="position:absolute;left:5702;top:1614;width:8;height:75" coordsize="8,75" path="m6,75l8,68,6,51,6,34,4,17,,e" filled="f" strokeweight=".65pt">
              <v:stroke endcap="round"/>
              <v:path arrowok="t"/>
            </v:shape>
            <v:shape id="_x0000_s10367" style="position:absolute;left:4934;top:1430;width:61;height:96" coordsize="61,96" path="m61,l43,23,26,47,13,70,,96e" filled="f" strokeweight=".65pt">
              <v:stroke endcap="round"/>
              <v:path arrowok="t"/>
            </v:shape>
            <v:shape id="_x0000_s10368" style="position:absolute;left:4353;top:1487;width:30;height:82" coordsize="30,82" path="m30,l19,20,10,41,4,60,,82e" filled="f" strokeweight=".65pt">
              <v:stroke endcap="round"/>
              <v:path arrowok="t"/>
            </v:shape>
            <v:shape id="_x0000_s10369" style="position:absolute;left:3678;top:1601;width:107;height:79" coordsize="107,79" path="m107,79l83,58,55,36,28,17,,e" filled="f" strokeweight=".65pt">
              <v:stroke endcap="round"/>
              <v:path arrowok="t"/>
            </v:shape>
            <v:shape id="_x0000_s10370" style="position:absolute;left:2835;top:2142;width:20;height:83" coordsize="20,83" path="m,l4,22,9,43r4,19l20,83e" filled="f" strokeweight=".65pt">
              <v:stroke endcap="round"/>
              <v:path arrowok="t"/>
            </v:shape>
            <v:rect id="_x0000_s10371" style="position:absolute;left:3649;top:1980;width:1620;height:1284" filled="f" stroked="f">
              <v:textbox style="mso-next-textbox:#_x0000_s10371;mso-fit-shape-to-text:t" inset="0,0,0,0">
                <w:txbxContent>
                  <w:p w:rsidR="00F7499E" w:rsidRPr="001A65F5" w:rsidRDefault="00F7499E" w:rsidP="00E04CE8">
                    <w:pPr>
                      <w:rPr>
                        <w:sz w:val="32"/>
                        <w:szCs w:val="32"/>
                      </w:rPr>
                    </w:pPr>
                    <w:r w:rsidRPr="001A65F5">
                      <w:rPr>
                        <w:rFonts w:ascii="Arial" w:hAnsi="Arial" w:cs="Arial"/>
                        <w:b/>
                        <w:bCs/>
                        <w:color w:val="002278"/>
                        <w:sz w:val="32"/>
                        <w:szCs w:val="32"/>
                        <w:lang w:val="en-US"/>
                      </w:rPr>
                      <w:t xml:space="preserve">Evolved </w:t>
                    </w:r>
                    <w:r w:rsidRPr="001A65F5">
                      <w:rPr>
                        <w:rFonts w:ascii="Arial" w:hAnsi="Arial" w:cs="Arial"/>
                        <w:b/>
                        <w:bCs/>
                        <w:color w:val="002278"/>
                        <w:sz w:val="32"/>
                        <w:szCs w:val="32"/>
                        <w:lang w:val="en-US"/>
                      </w:rPr>
                      <w:br/>
                      <w:t xml:space="preserve">Packet </w:t>
                    </w:r>
                    <w:r w:rsidRPr="001A65F5">
                      <w:rPr>
                        <w:rFonts w:ascii="Arial" w:hAnsi="Arial" w:cs="Arial"/>
                        <w:b/>
                        <w:bCs/>
                        <w:color w:val="002278"/>
                        <w:sz w:val="32"/>
                        <w:szCs w:val="32"/>
                        <w:lang w:val="en-US"/>
                      </w:rPr>
                      <w:br/>
                    </w:r>
                    <w:r>
                      <w:rPr>
                        <w:rFonts w:ascii="Arial" w:hAnsi="Arial" w:cs="Arial"/>
                        <w:b/>
                        <w:bCs/>
                        <w:color w:val="002278"/>
                        <w:sz w:val="32"/>
                        <w:szCs w:val="32"/>
                        <w:lang w:val="en-US"/>
                      </w:rPr>
                      <w:t>Core</w:t>
                    </w:r>
                  </w:p>
                </w:txbxContent>
              </v:textbox>
            </v:rect>
            <v:rect id="_x0000_s10372" style="position:absolute;left:4507;top:2467;width:51;height:410;mso-wrap-style:none" filled="f" stroked="f">
              <v:textbox style="mso-next-textbox:#_x0000_s10372;mso-fit-shape-to-text:t" inset="0,0,0,0">
                <w:txbxContent>
                  <w:p w:rsidR="00F7499E" w:rsidRDefault="00F7499E" w:rsidP="00E04CE8">
                    <w:r>
                      <w:rPr>
                        <w:color w:val="000000"/>
                        <w:lang w:val="en-US"/>
                      </w:rPr>
                      <w:t xml:space="preserve"> </w:t>
                    </w:r>
                  </w:p>
                </w:txbxContent>
              </v:textbox>
            </v:rect>
            <v:rect id="_x0000_s10373" style="position:absolute;left:4750;top:1971;width:128;height:410;mso-wrap-style:none" filled="f" stroked="f">
              <v:textbox style="mso-next-textbox:#_x0000_s10373;mso-fit-shape-to-text:t" inset="0,0,0,0">
                <w:txbxContent>
                  <w:p w:rsidR="00F7499E" w:rsidRDefault="00F7499E" w:rsidP="00E04CE8">
                    <w:r>
                      <w:rPr>
                        <w:rFonts w:ascii="Arial" w:hAnsi="Arial" w:cs="Arial"/>
                        <w:b/>
                        <w:bCs/>
                        <w:color w:val="002278"/>
                        <w:sz w:val="46"/>
                        <w:szCs w:val="46"/>
                        <w:lang w:val="en-US"/>
                      </w:rPr>
                      <w:t xml:space="preserve"> </w:t>
                    </w:r>
                  </w:p>
                </w:txbxContent>
              </v:textbox>
            </v:rect>
            <v:rect id="_x0000_s10374" style="position:absolute;left:4877;top:2208;width:51;height:410;mso-wrap-style:none" filled="f" stroked="f">
              <v:textbox style="mso-next-textbox:#_x0000_s10374;mso-fit-shape-to-text:t" inset="0,0,0,0">
                <w:txbxContent>
                  <w:p w:rsidR="00F7499E" w:rsidRDefault="00F7499E" w:rsidP="00E04CE8">
                    <w:r>
                      <w:rPr>
                        <w:color w:val="000000"/>
                        <w:lang w:val="en-US"/>
                      </w:rPr>
                      <w:t xml:space="preserve"> </w:t>
                    </w:r>
                  </w:p>
                </w:txbxContent>
              </v:textbox>
            </v:rect>
            <v:rect id="_x0000_s10375" style="position:absolute;left:4098;top:1637;width:439;height:358" fillcolor="#ccf" stroked="f"/>
            <v:rect id="_x0000_s10376" style="position:absolute;left:4104;top:1643;width:427;height:346" filled="f" strokeweight=".65pt">
              <v:stroke endcap="round"/>
            </v:rect>
            <v:rect id="_x0000_s10377" style="position:absolute;left:4200;top:1688;width:241;height:406;mso-wrap-style:none" filled="f" stroked="f">
              <v:textbox style="mso-next-textbox:#_x0000_s10377;mso-fit-shape-to-text:t" inset="0,0,0,0">
                <w:txbxContent>
                  <w:p w:rsidR="00F7499E" w:rsidRDefault="00F7499E" w:rsidP="00E04CE8">
                    <w:r>
                      <w:rPr>
                        <w:rFonts w:ascii="Arial Black" w:hAnsi="Arial Black" w:cs="Arial Black"/>
                        <w:color w:val="000000"/>
                        <w:sz w:val="16"/>
                        <w:szCs w:val="16"/>
                        <w:lang w:val="en-US"/>
                      </w:rPr>
                      <w:t>SC</w:t>
                    </w:r>
                  </w:p>
                </w:txbxContent>
              </v:textbox>
            </v:rect>
            <v:rect id="_x0000_s10378" style="position:absolute;left:4440;top:1685;width:51;height:410;mso-wrap-style:none" filled="f" stroked="f">
              <v:textbox style="mso-next-textbox:#_x0000_s10378;mso-fit-shape-to-text:t" inset="0,0,0,0">
                <w:txbxContent>
                  <w:p w:rsidR="00F7499E" w:rsidRDefault="00F7499E" w:rsidP="00E04CE8">
                    <w:r>
                      <w:rPr>
                        <w:color w:val="000000"/>
                        <w:lang w:val="en-US"/>
                      </w:rPr>
                      <w:t xml:space="preserve"> </w:t>
                    </w:r>
                  </w:p>
                </w:txbxContent>
              </v:textbox>
            </v:rect>
            <v:rect id="_x0000_s10379" style="position:absolute;left:4440;top:1693;width:54;height:410;mso-wrap-style:none" filled="f" stroked="f">
              <v:textbox style="mso-next-textbox:#_x0000_s10379;mso-fit-shape-to-text:t" inset="0,0,0,0">
                <w:txbxContent>
                  <w:p w:rsidR="00F7499E" w:rsidRDefault="00F7499E" w:rsidP="00E04CE8">
                    <w:r>
                      <w:rPr>
                        <w:rFonts w:ascii="Arial Black" w:hAnsi="Arial Black" w:cs="Arial Black"/>
                        <w:color w:val="000000"/>
                        <w:sz w:val="16"/>
                        <w:szCs w:val="16"/>
                        <w:lang w:val="en-US"/>
                      </w:rPr>
                      <w:t xml:space="preserve"> </w:t>
                    </w:r>
                  </w:p>
                </w:txbxContent>
              </v:textbox>
            </v:rect>
            <v:rect id="_x0000_s10380" style="position:absolute;left:4493;top:1690;width:51;height:410;mso-wrap-style:none" filled="f" stroked="f">
              <v:textbox style="mso-next-textbox:#_x0000_s10380;mso-fit-shape-to-text:t" inset="0,0,0,0">
                <w:txbxContent>
                  <w:p w:rsidR="00F7499E" w:rsidRDefault="00F7499E" w:rsidP="00E04CE8">
                    <w:r>
                      <w:rPr>
                        <w:color w:val="000000"/>
                        <w:lang w:val="en-US"/>
                      </w:rPr>
                      <w:t xml:space="preserve"> </w:t>
                    </w:r>
                  </w:p>
                </w:txbxContent>
              </v:textbox>
            </v:rect>
            <v:rect id="_x0000_s10381" style="position:absolute;left:4962;top:1924;width:501;height:360" fillcolor="#ccf" stroked="f"/>
            <v:rect id="_x0000_s10382" style="position:absolute;left:4968;top:1930;width:489;height:348" filled="f" strokeweight=".65pt">
              <v:stroke endcap="round"/>
            </v:rect>
            <v:rect id="_x0000_s10383" style="position:absolute;left:5062;top:1976;width:303;height:406;mso-wrap-style:none" filled="f" stroked="f">
              <v:textbox style="mso-next-textbox:#_x0000_s10383;mso-fit-shape-to-text:t" inset="0,0,0,0">
                <w:txbxContent>
                  <w:p w:rsidR="00F7499E" w:rsidRDefault="00F7499E" w:rsidP="00E04CE8">
                    <w:r>
                      <w:rPr>
                        <w:rFonts w:ascii="Arial Black" w:hAnsi="Arial Black" w:cs="Arial Black"/>
                        <w:color w:val="000000"/>
                        <w:sz w:val="16"/>
                        <w:szCs w:val="16"/>
                        <w:lang w:val="en-US"/>
                      </w:rPr>
                      <w:t>MM</w:t>
                    </w:r>
                  </w:p>
                </w:txbxContent>
              </v:textbox>
            </v:rect>
            <v:rect id="_x0000_s10384" style="position:absolute;left:5365;top:1973;width:51;height:410;mso-wrap-style:none" filled="f" stroked="f">
              <v:textbox style="mso-next-textbox:#_x0000_s10384;mso-fit-shape-to-text:t" inset="0,0,0,0">
                <w:txbxContent>
                  <w:p w:rsidR="00F7499E" w:rsidRDefault="00F7499E" w:rsidP="00E04CE8">
                    <w:r>
                      <w:rPr>
                        <w:color w:val="000000"/>
                        <w:lang w:val="en-US"/>
                      </w:rPr>
                      <w:t xml:space="preserve"> </w:t>
                    </w:r>
                  </w:p>
                </w:txbxContent>
              </v:textbox>
            </v:rect>
            <v:rect id="_x0000_s10385" style="position:absolute;left:5367;top:1981;width:54;height:410;mso-wrap-style:none" filled="f" stroked="f">
              <v:textbox style="mso-next-textbox:#_x0000_s10385;mso-fit-shape-to-text:t" inset="0,0,0,0">
                <w:txbxContent>
                  <w:p w:rsidR="00F7499E" w:rsidRDefault="00F7499E" w:rsidP="00E04CE8">
                    <w:r>
                      <w:rPr>
                        <w:rFonts w:ascii="Arial Black" w:hAnsi="Arial Black" w:cs="Arial Black"/>
                        <w:color w:val="000000"/>
                        <w:sz w:val="16"/>
                        <w:szCs w:val="16"/>
                        <w:lang w:val="en-US"/>
                      </w:rPr>
                      <w:t xml:space="preserve"> </w:t>
                    </w:r>
                  </w:p>
                </w:txbxContent>
              </v:textbox>
            </v:rect>
            <v:rect id="_x0000_s10386" style="position:absolute;left:5420;top:1978;width:51;height:410;mso-wrap-style:none" filled="f" stroked="f">
              <v:textbox style="mso-next-textbox:#_x0000_s10386;mso-fit-shape-to-text:t" inset="0,0,0,0">
                <w:txbxContent>
                  <w:p w:rsidR="00F7499E" w:rsidRDefault="00F7499E" w:rsidP="00E04CE8">
                    <w:r>
                      <w:rPr>
                        <w:color w:val="000000"/>
                        <w:lang w:val="en-US"/>
                      </w:rPr>
                      <w:t xml:space="preserve"> </w:t>
                    </w:r>
                  </w:p>
                </w:txbxContent>
              </v:textbox>
            </v:rect>
            <v:rect id="_x0000_s10387" style="position:absolute;left:4025;top:3085;width:572;height:359" fillcolor="#ccf" stroked="f"/>
            <v:rect id="_x0000_s10388" style="position:absolute;left:4031;top:3091;width:560;height:347" filled="f" strokeweight=".65pt">
              <v:stroke endcap="round"/>
            </v:rect>
            <v:rect id="_x0000_s10389" style="position:absolute;left:4125;top:3134;width:374;height:406;mso-wrap-style:none" filled="f" stroked="f">
              <v:textbox style="mso-next-textbox:#_x0000_s10389;mso-fit-shape-to-text:t" inset="0,0,0,0">
                <w:txbxContent>
                  <w:p w:rsidR="00F7499E" w:rsidRDefault="00F7499E" w:rsidP="00E04CE8">
                    <w:r>
                      <w:rPr>
                        <w:rFonts w:ascii="Arial Black" w:hAnsi="Arial Black" w:cs="Arial Black"/>
                        <w:color w:val="000000"/>
                        <w:sz w:val="16"/>
                        <w:szCs w:val="16"/>
                        <w:lang w:val="en-US"/>
                      </w:rPr>
                      <w:t>AAA</w:t>
                    </w:r>
                  </w:p>
                </w:txbxContent>
              </v:textbox>
            </v:rect>
            <v:rect id="_x0000_s10390" style="position:absolute;left:4500;top:3131;width:51;height:410;mso-wrap-style:none" filled="f" stroked="f">
              <v:textbox style="mso-next-textbox:#_x0000_s10390;mso-fit-shape-to-text:t" inset="0,0,0,0">
                <w:txbxContent>
                  <w:p w:rsidR="00F7499E" w:rsidRDefault="00F7499E" w:rsidP="00E04CE8">
                    <w:r>
                      <w:rPr>
                        <w:color w:val="000000"/>
                        <w:lang w:val="en-US"/>
                      </w:rPr>
                      <w:t xml:space="preserve"> </w:t>
                    </w:r>
                  </w:p>
                </w:txbxContent>
              </v:textbox>
            </v:rect>
            <v:rect id="_x0000_s10391" style="position:absolute;left:4500;top:3139;width:54;height:410;mso-wrap-style:none" filled="f" stroked="f">
              <v:textbox style="mso-next-textbox:#_x0000_s10391;mso-fit-shape-to-text:t" inset="0,0,0,0">
                <w:txbxContent>
                  <w:p w:rsidR="00F7499E" w:rsidRDefault="00F7499E" w:rsidP="00E04CE8">
                    <w:r>
                      <w:rPr>
                        <w:rFonts w:ascii="Arial Black" w:hAnsi="Arial Black" w:cs="Arial Black"/>
                        <w:color w:val="000000"/>
                        <w:sz w:val="16"/>
                        <w:szCs w:val="16"/>
                        <w:lang w:val="en-US"/>
                      </w:rPr>
                      <w:t xml:space="preserve"> </w:t>
                    </w:r>
                  </w:p>
                </w:txbxContent>
              </v:textbox>
            </v:rect>
            <v:rect id="_x0000_s10392" style="position:absolute;left:4553;top:3136;width:51;height:410;mso-wrap-style:none" filled="f" stroked="f">
              <v:textbox style="mso-next-textbox:#_x0000_s10392;mso-fit-shape-to-text:t" inset="0,0,0,0">
                <w:txbxContent>
                  <w:p w:rsidR="00F7499E" w:rsidRDefault="00F7499E" w:rsidP="00E04CE8">
                    <w:r>
                      <w:rPr>
                        <w:color w:val="000000"/>
                        <w:lang w:val="en-US"/>
                      </w:rPr>
                      <w:t xml:space="preserve"> </w:t>
                    </w:r>
                  </w:p>
                </w:txbxContent>
              </v:textbox>
            </v:rect>
            <v:rect id="_x0000_s10393" style="position:absolute;left:2872;top:2726;width:735;height:359" fillcolor="#ccf" stroked="f"/>
            <v:rect id="_x0000_s10394" style="position:absolute;left:2878;top:2732;width:723;height:347" filled="f" strokeweight=".65pt">
              <v:stroke endcap="round"/>
            </v:rect>
            <v:rect id="_x0000_s10395" style="position:absolute;left:2975;top:2779;width:534;height:406;mso-wrap-style:none" filled="f" stroked="f">
              <v:textbox style="mso-next-textbox:#_x0000_s10395;mso-fit-shape-to-text:t" inset="0,0,0,0">
                <w:txbxContent>
                  <w:p w:rsidR="00F7499E" w:rsidRDefault="00F7499E" w:rsidP="00E04CE8">
                    <w:r>
                      <w:rPr>
                        <w:rFonts w:ascii="Arial Black" w:hAnsi="Arial Black" w:cs="Arial Black"/>
                        <w:color w:val="000000"/>
                        <w:sz w:val="16"/>
                        <w:szCs w:val="16"/>
                        <w:lang w:val="en-US"/>
                      </w:rPr>
                      <w:t>Policy</w:t>
                    </w:r>
                  </w:p>
                </w:txbxContent>
              </v:textbox>
            </v:rect>
            <v:rect id="_x0000_s10396" style="position:absolute;left:3508;top:2776;width:51;height:410;mso-wrap-style:none" filled="f" stroked="f">
              <v:textbox style="mso-next-textbox:#_x0000_s10396;mso-fit-shape-to-text:t" inset="0,0,0,0">
                <w:txbxContent>
                  <w:p w:rsidR="00F7499E" w:rsidRDefault="00F7499E" w:rsidP="00E04CE8">
                    <w:r>
                      <w:rPr>
                        <w:color w:val="000000"/>
                        <w:lang w:val="en-US"/>
                      </w:rPr>
                      <w:t xml:space="preserve"> </w:t>
                    </w:r>
                  </w:p>
                </w:txbxContent>
              </v:textbox>
            </v:rect>
            <v:rect id="_x0000_s10397" style="position:absolute;left:3510;top:2784;width:54;height:410;mso-wrap-style:none" filled="f" stroked="f">
              <v:textbox style="mso-next-textbox:#_x0000_s10397;mso-fit-shape-to-text:t" inset="0,0,0,0">
                <w:txbxContent>
                  <w:p w:rsidR="00F7499E" w:rsidRDefault="00F7499E" w:rsidP="00E04CE8">
                    <w:r>
                      <w:rPr>
                        <w:rFonts w:ascii="Arial Black" w:hAnsi="Arial Black" w:cs="Arial Black"/>
                        <w:color w:val="000000"/>
                        <w:sz w:val="16"/>
                        <w:szCs w:val="16"/>
                        <w:lang w:val="en-US"/>
                      </w:rPr>
                      <w:t xml:space="preserve"> </w:t>
                    </w:r>
                  </w:p>
                </w:txbxContent>
              </v:textbox>
            </v:rect>
            <v:rect id="_x0000_s10398" style="position:absolute;left:3563;top:2781;width:51;height:410;mso-wrap-style:none" filled="f" stroked="f">
              <v:textbox style="mso-next-textbox:#_x0000_s10398;mso-fit-shape-to-text:t" inset="0,0,0,0">
                <w:txbxContent>
                  <w:p w:rsidR="00F7499E" w:rsidRDefault="00F7499E" w:rsidP="00E04CE8">
                    <w:r>
                      <w:rPr>
                        <w:color w:val="000000"/>
                        <w:lang w:val="en-US"/>
                      </w:rPr>
                      <w:t xml:space="preserve"> </w:t>
                    </w:r>
                  </w:p>
                </w:txbxContent>
              </v:textbox>
            </v:rect>
            <v:shape id="_x0000_s10399" type="#_x0000_t75" style="position:absolute;left:5661;top:4136;width:2671;height:1893">
              <v:imagedata r:id="rId17" o:title=""/>
            </v:shape>
            <v:group id="_x0000_s10400" style="position:absolute;left:5661;top:4134;width:2667;height:1891" coordorigin="5252,4134" coordsize="2667,1891">
              <v:shape id="_x0000_s10401" style="position:absolute;left:5252;top:4134;width:2667;height:1891" coordsize="2667,1891" path="m240,630r-13,2l215,634r-13,2l191,638r-24,9l146,658r-22,10l103,683,86,698,69,715,54,733,41,752,28,773r-9,22l11,816,6,829,4,839,2,851r,14l,875r,14l,905r2,17l4,940r5,15l15,971r4,15l28,1001r6,15l43,1031r11,13l64,1059r11,11l88,1083r13,10l116,1104r15,9l131,1110r-17,20l99,1149r-7,11l88,1170r-6,11l77,1192r-4,11l69,1215r-5,11l62,1239r-2,11l60,1262r-2,11l58,1286r,13l60,1312r,13l64,1337r3,13l71,1363r4,13l79,1387r5,12l90,1410r13,22l120,1451r17,19l157,1485r19,15l197,1513r13,6l221,1526r13,4l247,1534r13,2l273,1541r12,2l298,1543r15,2l326,1545r32,l356,1545r17,26l394,1596r18,24l434,1641r21,22l482,1682r23,17l533,1716r26,13l587,1742r30,11l647,1761r30,9l707,1774r32,3l772,1777r17,l804,1777r15,-1l836,1774r32,-6l898,1761r32,-8l958,1740r30,-13l1016,1712r15,21l1048,1753r18,17l1083,1786r19,18l1124,1816r19,15l1167,1845r21,9l1212,1863r23,9l1261,1878r24,6l1310,1890r26,1l1362,1891r17,l1397,1890r16,l1431,1887r15,-5l1464,1878r15,-3l1496,1869r15,-3l1526,1860r15,-8l1556,1845r15,-8l1584,1830r28,-17l1638,1791r23,-21l1683,1746r21,-25l1713,1708r8,-13l1730,1680r6,-15l1745,1652r6,-15l1758,1620r4,-15l1762,1607r22,13l1805,1631r24,8l1852,1646r24,6l1902,1656r23,2l1951,1658r19,l1988,1656r17,-2l2022,1652r17,-4l2056,1643r17,-6l2088,1633r18,-9l2121,1618r15,-9l2151,1601r13,-11l2176,1581r13,-10l2202,1560r13,-13l2226,1534r11,-13l2245,1509r11,-13l2264,1481r9,-15l2279,1451r7,-15l2290,1419r7,-15l2301,1387r2,-18l2305,1352r2,-17l2307,1318r,-2l2327,1314r19,-4l2363,1305r20,-6l2400,1292r18,-6l2434,1280r17,-9l2467,1262r15,-10l2497,1241r15,-11l2527,1220r12,-13l2553,1194r13,-13l2577,1168r10,-13l2598,1140r9,-15l2617,1110r9,-17l2633,1078r6,-17l2645,1044r7,-17l2656,1010r4,-19l2663,973r2,-18l2667,937r,-18l2667,902r-2,-18l2665,869r-5,-18l2658,835r-4,-15l2650,803r-5,-15l2639,773r-6,-15l2626,743r-9,-15l2609,713r-9,-13l2592,685r-11,-12l2579,673r6,-15l2592,643r4,-17l2600,611r2,-18l2605,578r2,-15l2607,546r,-13l2605,521r,-15l2602,493r-2,-13l2596,467r-6,-23l2579,420r-11,-24l2554,375r-15,-21l2523,334r-20,-19l2484,298r-21,-15l2439,270r-24,-13l2389,249r-26,-9l2363,238r-2,-13l2357,212r-5,-12l2348,189r-8,-24l2327,144r-15,-22l2297,103,2279,84,2260,69,2241,53,2219,39,2196,29,2172,18r-23,-7l2136,8,2123,5,2110,3r-15,l2082,r-13,l2052,r-15,3l2020,5r-15,3l1988,11r-15,4l1957,23r-15,6l1930,35r-15,9l1902,53r-15,7l1874,69r-11,11l1850,93r-11,10l1842,103,1831,93,1820,80,1809,69r-10,-9l1786,53r-13,-9l1760,35r-13,-6l1732,23r-15,-8l1704,11,1689,8,1674,5,1659,3,1642,r-15,l1608,r-20,3l1571,8r-19,3l1535,15r-18,8l1500,30r-15,9l1470,50r-15,10l1442,74r-14,12l1416,99r-10,15l1394,129r-8,17l1386,150r-13,-10l1362,129r-13,-9l1336,110r-15,-7l1308,95r-15,-7l1280,82r-15,-7l1250,71r-15,-3l1220,65r-17,-2l1188,60r-17,-1l1156,59r-24,l1111,60r-22,5l1068,69r-22,6l1025,84r-19,9l986,103r-19,13l950,127r-17,15l918,157r-15,17l887,191r-12,17l864,227r,3l840,217,815,206,789,195r-26,-6l735,182r-28,-4l681,174r-27,l632,174r-21,2l589,178r-19,4l548,187r-19,4l509,197r-19,9l473,215r-19,8l437,232r-18,10l404,253r-18,13l371,279r-13,13l343,307r-12,12l318,334r-11,18l296,367r-11,17l277,401r-9,19l262,437r-7,19l249,476r-4,19l240,514r-2,22l236,555r,21l236,589r,15l236,617r2,13l240,630xe" fillcolor="black" stroked="f">
                <v:path arrowok="t"/>
              </v:shape>
              <v:shape id="_x0000_s10402" style="position:absolute;left:5252;top:4134;width:2667;height:1891" coordsize="2667,1891" path="m240,630r-13,2l215,634r-13,2l191,638r-24,9l146,658r-22,10l103,683,86,698,69,715,54,733,41,752,28,773r-9,22l11,816,6,829,4,839,2,851r,14l,875r,14l,905r2,17l4,940r5,15l15,971r4,15l28,1001r6,15l43,1031r11,13l64,1059r11,11l88,1083r13,10l116,1104r15,9l131,1110r-17,20l99,1149r-7,11l88,1170r-6,11l77,1192r-4,11l69,1215r-5,11l62,1239r-2,11l60,1262r-2,11l58,1286r,13l60,1312r,13l64,1337r3,13l71,1363r4,13l79,1387r5,12l90,1410r13,22l120,1451r17,19l157,1485r19,15l197,1513r13,6l221,1526r13,4l247,1534r13,2l273,1541r12,2l298,1543r15,2l326,1545r32,l356,1545r17,26l394,1596r18,24l434,1641r21,22l482,1682r23,17l533,1716r26,13l587,1742r30,11l647,1761r30,9l707,1774r32,3l772,1777r17,l804,1777r15,-1l836,1774r32,-6l898,1761r32,-8l958,1740r30,-13l1016,1712r15,21l1048,1753r18,17l1083,1786r19,18l1124,1816r19,15l1167,1845r21,9l1212,1863r23,9l1261,1878r24,6l1310,1890r26,1l1362,1891r17,l1397,1890r16,l1431,1887r15,-5l1464,1878r15,-3l1496,1869r15,-3l1526,1860r15,-8l1556,1845r15,-8l1584,1830r28,-17l1638,1791r23,-21l1683,1746r21,-25l1713,1708r8,-13l1730,1680r6,-15l1745,1652r6,-15l1758,1620r4,-15l1762,1607r22,13l1805,1631r24,8l1852,1646r24,6l1902,1656r23,2l1951,1658r19,l1988,1656r17,-2l2022,1652r17,-4l2056,1643r17,-6l2088,1633r18,-9l2121,1618r15,-9l2151,1601r13,-11l2176,1581r13,-10l2202,1560r13,-13l2226,1534r11,-13l2245,1509r11,-13l2264,1481r9,-15l2279,1451r7,-15l2290,1419r7,-15l2301,1387r2,-18l2305,1352r2,-17l2307,1318r,-2l2327,1314r19,-4l2363,1305r20,-6l2400,1292r18,-6l2434,1280r17,-9l2467,1262r15,-10l2497,1241r15,-11l2527,1220r12,-13l2553,1194r13,-13l2577,1168r10,-13l2598,1140r9,-15l2617,1110r9,-17l2633,1078r6,-17l2645,1044r7,-17l2656,1010r4,-19l2663,973r2,-18l2667,937r,-18l2667,902r-2,-18l2665,869r-5,-18l2658,835r-4,-15l2650,803r-5,-15l2639,773r-6,-15l2626,743r-9,-15l2609,713r-9,-13l2592,685r-11,-12l2579,673r6,-15l2592,643r4,-17l2600,611r2,-18l2605,578r2,-15l2607,546r,-13l2605,521r,-15l2602,493r-2,-13l2596,467r-6,-23l2579,420r-11,-24l2554,375r-15,-21l2523,334r-20,-19l2484,298r-21,-15l2439,270r-24,-13l2389,249r-26,-9l2363,238r-2,-13l2357,212r-5,-12l2348,189r-8,-24l2327,144r-15,-22l2297,103,2279,84,2260,69,2241,53,2219,39,2196,29,2172,18r-23,-7l2136,8,2123,5,2110,3r-15,l2082,r-13,l2052,r-15,3l2020,5r-15,3l1988,11r-15,4l1957,23r-15,6l1930,35r-15,9l1902,53r-15,7l1874,69r-11,11l1850,93r-11,10l1842,103,1831,93,1820,80,1809,69r-10,-9l1786,53r-13,-9l1760,35r-13,-6l1732,23r-15,-8l1704,11,1689,8,1674,5,1659,3,1642,r-15,l1608,r-20,3l1571,8r-19,3l1535,15r-18,8l1500,30r-15,9l1470,50r-15,10l1442,74r-14,12l1416,99r-10,15l1394,129r-8,17l1386,150r-13,-10l1362,129r-13,-9l1336,110r-15,-7l1308,95r-15,-7l1280,82r-15,-7l1250,71r-15,-3l1220,65r-17,-2l1188,60r-17,-1l1156,59r-24,l1111,60r-22,5l1068,69r-22,6l1025,84r-19,9l986,103r-19,13l950,127r-17,15l918,157r-15,17l887,191r-12,17l864,227r,3l840,217,815,206,789,195r-26,-6l735,182r-28,-4l681,174r-27,l632,174r-21,2l589,178r-19,4l548,187r-19,4l509,197r-19,9l473,215r-19,8l437,232r-18,10l404,253r-18,13l371,279r-13,13l343,307r-12,12l318,334r-11,18l296,367r-11,17l277,401r-9,19l262,437r-7,19l249,476r-4,19l240,514r-2,22l236,555r,21l236,589r,15l236,617r2,13l240,630xe" filled="f" strokeweight=".1pt">
                <v:stroke endcap="round"/>
                <v:path arrowok="t"/>
              </v:shape>
            </v:group>
            <v:shape id="_x0000_s10403" style="position:absolute;left:5661;top:4134;width:2667;height:1891" coordsize="2667,1891" path="m240,630r-13,2l215,634r-13,2l191,638r-24,9l146,658r-22,10l103,683,86,698,69,715,54,733,41,752,28,773r-9,22l11,816,6,829,4,839,2,851r,14l,875r,14l,905r2,17l4,940r5,15l15,971r4,15l28,1001r6,15l43,1031r11,13l64,1059r11,11l88,1083r13,10l116,1104r15,9l131,1110r-17,20l99,1149r-7,11l88,1170r-6,11l77,1192r-4,11l69,1215r-5,11l62,1239r-2,11l60,1262r-2,11l58,1286r,13l60,1312r,13l64,1337r3,13l71,1363r4,13l79,1387r5,12l90,1410r13,22l120,1451r17,19l157,1485r19,15l197,1513r13,6l221,1526r13,4l247,1534r13,2l273,1541r12,2l298,1543r15,2l326,1545r32,l356,1545r17,26l394,1596r18,24l434,1641r21,22l482,1682r23,17l533,1716r26,13l587,1742r30,11l647,1761r30,9l707,1774r32,3l772,1777r17,l804,1777r15,-1l836,1774r32,-6l898,1761r32,-8l958,1740r30,-13l1016,1712r15,21l1048,1753r18,17l1083,1786r19,18l1124,1816r19,15l1167,1845r21,9l1212,1863r23,9l1261,1878r24,6l1310,1890r26,1l1362,1891r17,l1397,1890r16,l1431,1887r15,-5l1464,1878r15,-3l1496,1869r15,-3l1526,1860r15,-8l1556,1845r15,-8l1584,1830r28,-17l1638,1791r23,-21l1683,1746r21,-25l1713,1708r8,-13l1730,1680r6,-15l1745,1652r6,-15l1758,1620r4,-15l1762,1607r22,13l1805,1631r24,8l1852,1646r24,6l1902,1656r23,2l1951,1658r19,l1988,1656r17,-2l2022,1652r17,-4l2056,1643r17,-6l2088,1633r18,-9l2121,1618r15,-9l2151,1601r13,-11l2176,1581r13,-10l2202,1560r13,-13l2226,1534r11,-13l2245,1509r11,-13l2264,1481r9,-15l2279,1451r7,-15l2290,1419r7,-15l2301,1387r2,-18l2305,1352r2,-17l2307,1318r,-2l2327,1314r19,-4l2363,1305r20,-6l2400,1292r18,-6l2434,1280r17,-9l2467,1262r15,-10l2497,1241r15,-11l2527,1220r12,-13l2553,1194r13,-13l2577,1168r10,-13l2598,1140r9,-15l2617,1110r9,-17l2633,1078r6,-17l2645,1044r7,-17l2656,1010r4,-19l2663,973r2,-18l2667,937r,-18l2667,902r-2,-18l2665,869r-5,-18l2658,835r-4,-15l2650,803r-5,-15l2639,773r-6,-15l2626,743r-9,-15l2609,713r-9,-13l2592,685r-11,-12l2579,673r6,-15l2592,643r4,-17l2600,611r2,-18l2605,578r2,-15l2607,546r,-13l2605,521r,-15l2602,493r-2,-13l2596,467r-6,-23l2579,420r-11,-24l2554,375r-15,-21l2523,334r-20,-19l2484,298r-21,-15l2439,270r-24,-13l2389,249r-26,-9l2363,238r-2,-13l2357,212r-5,-12l2348,189r-8,-24l2327,144r-15,-22l2297,103,2279,84,2260,69,2241,53,2219,39,2196,29,2172,18r-23,-7l2136,8,2123,5,2110,3r-15,l2082,r-13,l2052,r-15,3l2020,5r-15,3l1988,11r-15,4l1957,23r-15,6l1930,35r-15,9l1902,53r-15,7l1874,69r-11,11l1850,93r-11,10l1842,103,1831,93,1820,80,1809,69r-10,-9l1786,53r-13,-9l1760,35r-13,-6l1732,23r-15,-8l1704,11,1689,8,1674,5,1659,3,1642,r-15,l1608,r-20,3l1571,8r-19,3l1535,15r-18,8l1500,30r-15,9l1470,50r-15,10l1442,74r-14,12l1416,99r-10,15l1394,129r-8,17l1386,150r-13,-10l1362,129r-13,-9l1336,110r-15,-7l1308,95r-15,-7l1280,82r-15,-7l1250,71r-15,-3l1220,65r-17,-2l1188,60r-17,-1l1156,59r-24,l1111,60r-22,5l1068,69r-22,6l1025,84r-19,9l986,103r-19,13l950,127r-17,15l918,157r-15,17l887,191r-12,17l864,227r,3l840,217,815,206,789,195r-26,-6l735,182r-28,-4l681,174r-27,l632,174r-21,2l589,178r-19,4l548,187r-19,4l509,197r-19,9l473,215r-19,8l437,232r-18,10l404,253r-18,13l371,279r-13,13l343,307r-12,12l318,334r-11,18l296,367r-11,17l277,401r-9,19l262,437r-7,19l249,476r-4,19l240,514r-2,22l236,555r,21l236,589r,15l236,617r2,13l240,630xe" fillcolor="black" stroked="f">
              <v:path arrowok="t"/>
            </v:shape>
            <v:shape id="_x0000_s10404" type="#_x0000_t75" style="position:absolute;left:5661;top:4136;width:2671;height:1893">
              <v:imagedata r:id="rId18" o:title=""/>
            </v:shape>
            <v:shape id="_x0000_s10405" style="position:absolute;left:5661;top:4134;width:2667;height:1891" coordsize="2667,1891" path="m240,630r-13,2l215,634r-13,2l191,638r-24,9l144,658r-22,10l103,683,86,698,69,715,54,733,39,752,28,773,17,795,9,816,6,829,4,839,2,851,,863r,12l,889r,16l2,922r2,18l9,956r4,15l19,986r7,17l34,1016r9,15l54,1046r10,13l77,1070r11,13l103,1093r13,11l131,1113r,-3l114,1128r-15,21l86,1170r-4,11l77,1192r-4,11l69,1215r-5,11l62,1239r-2,11l58,1262r,13l58,1286r,15l60,1314r,13l62,1340r5,12l71,1363r4,13l79,1387r5,12l90,1410r13,22l120,1451r17,19l155,1487r21,15l197,1515r13,4l221,1526r13,4l247,1534r13,5l273,1541r12,2l298,1545r15,l326,1545r15,l358,1545r-2,l373,1573r18,23l412,1620r22,23l455,1663r24,19l505,1699r26,17l559,1729r28,13l617,1753r30,8l677,1770r30,4l739,1776r33,1l804,1776r32,-2l866,1768r32,-7l928,1753r30,-13l988,1727r28,-15l1031,1733r15,20l1064,1770r19,16l1102,1804r19,15l1143,1831r24,14l1188,1854r24,9l1235,1872r24,6l1285,1884r25,3l1336,1890r26,1l1379,1891r18,-1l1413,1887r18,-3l1446,1882r18,-4l1479,1875r17,-6l1511,1866r15,-6l1541,1852r15,-7l1571,1837r13,-7l1612,1813r26,-22l1661,1770r22,-24l1702,1721r11,-13l1721,1695r9,-15l1736,1667r7,-15l1751,1637r5,-17l1762,1605r,2l1784,1620r21,11l1829,1639r23,7l1876,1652r26,4l1925,1658r26,l1968,1658r20,l2005,1656r17,-4l2039,1648r17,-5l2073,1639r15,-6l2106,1626r15,-8l2136,1609r13,-8l2164,1592r12,-11l2189,1571r13,-11l2215,1547r11,-13l2237,1521r8,-12l2256,1496r8,-15l2271,1466r8,-15l2286,1436r4,-17l2297,1404r4,-17l2303,1369r2,-17l2307,1335r,-17l2307,1316r20,-2l2346,1310r17,-5l2383,1299r17,-4l2418,1286r16,-6l2449,1271r18,-9l2482,1252r15,-11l2512,1230r12,-10l2539,1207r14,-13l2563,1181r14,-13l2587,1153r11,-13l2607,1123r10,-15l2626,1093r7,-17l2639,1061r6,-17l2652,1027r4,-18l2660,991r3,-18l2665,955r2,-20l2667,919r,-17l2665,884r,-18l2660,851r-2,-16l2654,820r-4,-17l2645,788r-6,-15l2633,758r-7,-15l2617,728r-8,-15l2600,698r-8,-13l2581,673r-2,l2585,658r7,-15l2596,626r4,-15l2602,596r3,-18l2607,563r,-17l2607,533r-2,-12l2605,506r-3,-13l2598,480r-2,-13l2590,444r-11,-24l2568,396r-15,-21l2538,354r-17,-20l2503,315r-19,-17l2463,283r-24,-13l2415,257r-26,-10l2363,240r,-2l2361,225r-2,-13l2355,202r-5,-13l2340,165r-13,-21l2314,122r-17,-19l2279,84,2260,69,2241,54,2219,39,2196,29r-24,-9l2149,11,2136,9,2123,5,2110,3r-15,l2082,r-13,l2052,r-15,3l2020,5r-15,3l1988,11r-15,4l1957,23r-15,6l1927,35r-12,9l1902,50r-15,10l1876,69r-13,11l1852,90r-13,13l1842,103,1831,93,1820,80,1809,69r-10,-9l1786,53r-13,-9l1760,35r-13,-6l1732,23r-15,-8l1704,11,1689,8,1674,5,1657,3,1642,r-15,l1608,3r-20,l1571,8r-19,3l1535,18r-18,6l1500,30r-15,9l1470,50r-15,10l1439,74r-12,12l1416,99r-10,15l1394,129r-8,17l1386,150r-10,-10l1362,129r-13,-11l1336,110r-13,-7l1308,95r-15,-7l1280,82r-15,-7l1250,71r-15,-3l1218,65r-15,-5l1188,60r-17,-1l1156,59r-24,l1111,60r-24,5l1066,69r-22,6l1025,84r-19,9l986,103r-19,11l950,127r-17,15l918,157r-15,15l887,189r-12,19l864,227r,3l838,217,815,206,789,195r-28,-8l735,182r-28,-4l679,174r-25,l632,174r-21,2l589,178r-21,4l548,187r-19,4l509,197r-19,9l470,212r-16,11l437,232r-18,10l401,253r-15,13l371,279r-15,13l343,307r-12,12l318,334r-11,18l296,367r-11,17l277,401r-9,19l260,437r-7,19l249,476r-6,19l240,514r-2,22l236,555r,21l236,589r,15l236,617r2,13l240,630e" filled="f" strokeweight=".65pt">
              <v:stroke endcap="round"/>
              <v:path arrowok="t"/>
            </v:shape>
            <v:shape id="_x0000_s10406" style="position:absolute;left:5792;top:5247;width:157;height:36" coordsize="157,36" path="m,l17,8r15,7l49,21r17,4l84,30r17,4l118,34r17,2l157,34e" filled="f" strokeweight=".65pt">
              <v:stroke endcap="round"/>
              <v:path arrowok="t"/>
            </v:shape>
            <v:shape id="_x0000_s10407" style="position:absolute;left:6019;top:5662;width:70;height:17" coordsize="70,17" path="m,17l18,13,36,11,52,4,70,e" filled="f" strokeweight=".65pt">
              <v:stroke endcap="round"/>
              <v:path arrowok="t"/>
            </v:shape>
            <v:shape id="_x0000_s10408" style="position:absolute;left:6634;top:5771;width:43;height:75" coordsize="43,75" path="m,l9,19,20,39,30,58,43,75e" filled="f" strokeweight=".65pt">
              <v:stroke endcap="round"/>
              <v:path arrowok="t"/>
            </v:shape>
            <v:shape id="_x0000_s10409" style="position:absolute;left:7423;top:5655;width:15;height:84" coordsize="15,84" path="m,84l4,63,11,43,13,22,15,e" filled="f" strokeweight=".65pt">
              <v:stroke endcap="round"/>
              <v:path arrowok="t"/>
            </v:shape>
            <v:shape id="_x0000_s10410" style="position:absolute;left:7769;top:5140;width:199;height:312" coordsize="199,312" path="m199,312r,-2l199,284r-2,-23l193,237r-6,-23l178,190r-9,-21l159,147,146,126,133,107,116,87,101,70,81,53,64,38,43,23,21,10,,e" filled="f" strokeweight=".65pt">
              <v:stroke endcap="round"/>
              <v:path arrowok="t"/>
            </v:shape>
            <v:shape id="_x0000_s10411" style="position:absolute;left:8152;top:4807;width:88;height:115" coordsize="88,115" path="m,115l12,105,27,92,38,77,51,62,62,47,71,32,81,15,88,e" filled="f" strokeweight=".65pt">
              <v:stroke endcap="round"/>
              <v:path arrowok="t"/>
            </v:shape>
            <v:shape id="_x0000_s10412" style="position:absolute;left:8024;top:4372;width:7;height:56" coordsize="7,56" path="m7,56r,-5l4,39,4,26,2,13,,e" filled="f" strokeweight=".65pt">
              <v:stroke endcap="round"/>
              <v:path arrowok="t"/>
            </v:shape>
            <v:shape id="_x0000_s10413" style="position:absolute;left:7455;top:4237;width:45;height:71" coordsize="45,71" path="m45,l33,17,22,34,11,52,,71e" filled="f" strokeweight=".65pt">
              <v:stroke endcap="round"/>
              <v:path arrowok="t"/>
            </v:shape>
            <v:shape id="_x0000_s10414" style="position:absolute;left:7023;top:4280;width:24;height:60" coordsize="24,60" path="m24,l15,13,11,28,5,45,,60e" filled="f" strokeweight=".65pt">
              <v:stroke endcap="round"/>
              <v:path arrowok="t"/>
            </v:shape>
            <v:shape id="_x0000_s10415" style="position:absolute;left:6525;top:4364;width:79;height:57" coordsize="79,57" path="m79,57l60,42,41,25,21,12,,e" filled="f" strokeweight=".65pt">
              <v:stroke endcap="round"/>
              <v:path arrowok="t"/>
            </v:shape>
            <v:shape id="_x0000_s10416" style="position:absolute;left:5899;top:4764;width:15;height:62" coordsize="15,62" path="m,l2,17,7,32r4,15l15,62e" filled="f" strokeweight=".65pt">
              <v:stroke endcap="round"/>
              <v:path arrowok="t"/>
            </v:shape>
            <v:rect id="_x0000_s10417" style="position:absolute;left:6410;top:4735;width:981;height:502;mso-wrap-style:none" filled="f" stroked="f">
              <v:textbox style="mso-next-textbox:#_x0000_s10417;mso-fit-shape-to-text:t" inset="0,0,0,0">
                <w:txbxContent>
                  <w:p w:rsidR="00F7499E" w:rsidRDefault="00F7499E" w:rsidP="00E04CE8">
                    <w:r>
                      <w:rPr>
                        <w:rFonts w:ascii="Arial" w:hAnsi="Arial" w:cs="Arial"/>
                        <w:b/>
                        <w:bCs/>
                        <w:color w:val="002278"/>
                        <w:sz w:val="28"/>
                        <w:szCs w:val="28"/>
                        <w:lang w:val="en-US"/>
                      </w:rPr>
                      <w:t xml:space="preserve">Access </w:t>
                    </w:r>
                  </w:p>
                </w:txbxContent>
              </v:textbox>
            </v:rect>
            <v:rect id="_x0000_s10418" style="position:absolute;left:7470;top:4809;width:51;height:410;mso-wrap-style:none" filled="f" stroked="f">
              <v:textbox style="mso-next-textbox:#_x0000_s10418;mso-fit-shape-to-text:t" inset="0,0,0,0">
                <w:txbxContent>
                  <w:p w:rsidR="00F7499E" w:rsidRDefault="00F7499E" w:rsidP="00E04CE8">
                    <w:r>
                      <w:rPr>
                        <w:color w:val="000000"/>
                        <w:lang w:val="en-US"/>
                      </w:rPr>
                      <w:t xml:space="preserve"> </w:t>
                    </w:r>
                  </w:p>
                </w:txbxContent>
              </v:textbox>
            </v:rect>
            <v:rect id="_x0000_s10419" style="position:absolute;left:6401;top:5071;width:997;height:502;mso-wrap-style:none" filled="f" stroked="f">
              <v:textbox style="mso-next-textbox:#_x0000_s10419;mso-fit-shape-to-text:t" inset="0,0,0,0">
                <w:txbxContent>
                  <w:p w:rsidR="00F7499E" w:rsidRDefault="00F7499E" w:rsidP="00E04CE8">
                    <w:r>
                      <w:rPr>
                        <w:rFonts w:ascii="Arial" w:hAnsi="Arial" w:cs="Arial"/>
                        <w:b/>
                        <w:bCs/>
                        <w:color w:val="002278"/>
                        <w:sz w:val="28"/>
                        <w:szCs w:val="28"/>
                        <w:lang w:val="en-US"/>
                      </w:rPr>
                      <w:t>System</w:t>
                    </w:r>
                  </w:p>
                </w:txbxContent>
              </v:textbox>
            </v:rect>
            <v:rect id="_x0000_s10420" style="position:absolute;left:7397;top:5145;width:51;height:410;mso-wrap-style:none" filled="f" stroked="f">
              <v:textbox style="mso-next-textbox:#_x0000_s10420;mso-fit-shape-to-text:t" inset="0,0,0,0">
                <w:txbxContent>
                  <w:p w:rsidR="00F7499E" w:rsidRDefault="00F7499E" w:rsidP="00E04CE8">
                    <w:r>
                      <w:rPr>
                        <w:color w:val="000000"/>
                        <w:lang w:val="en-US"/>
                      </w:rPr>
                      <w:t xml:space="preserve"> </w:t>
                    </w:r>
                  </w:p>
                </w:txbxContent>
              </v:textbox>
            </v:rect>
            <v:rect id="_x0000_s10421" style="position:absolute;left:7419;top:4984;width:78;height:410;mso-wrap-style:none" filled="f" stroked="f">
              <v:textbox style="mso-next-textbox:#_x0000_s10421;mso-fit-shape-to-text:t" inset="0,0,0,0">
                <w:txbxContent>
                  <w:p w:rsidR="00F7499E" w:rsidRDefault="00F7499E" w:rsidP="00E04CE8">
                    <w:r>
                      <w:rPr>
                        <w:rFonts w:ascii="Arial" w:hAnsi="Arial" w:cs="Arial"/>
                        <w:b/>
                        <w:bCs/>
                        <w:color w:val="002278"/>
                        <w:sz w:val="28"/>
                        <w:szCs w:val="28"/>
                        <w:lang w:val="en-US"/>
                      </w:rPr>
                      <w:t xml:space="preserve"> </w:t>
                    </w:r>
                  </w:p>
                </w:txbxContent>
              </v:textbox>
            </v:rect>
            <v:rect id="_x0000_s10422" style="position:absolute;left:7498;top:5058;width:51;height:410;mso-wrap-style:none" filled="f" stroked="f">
              <v:textbox style="mso-next-textbox:#_x0000_s10422;mso-fit-shape-to-text:t" inset="0,0,0,0">
                <w:txbxContent>
                  <w:p w:rsidR="00F7499E" w:rsidRDefault="00F7499E" w:rsidP="00E04CE8">
                    <w:r>
                      <w:rPr>
                        <w:color w:val="000000"/>
                        <w:lang w:val="en-US"/>
                      </w:rPr>
                      <w:t xml:space="preserve"> </w:t>
                    </w:r>
                  </w:p>
                </w:txbxContent>
              </v:textbox>
            </v:rect>
            <v:shape id="_x0000_s10423" style="position:absolute;left:8197;top:4815;width:17;height:24" coordsize="17,24" path="m17,22r,l2,,,,15,24r2,l15,24r2,l17,22xe" fillcolor="#cecece" stroked="f">
              <v:path arrowok="t"/>
            </v:shape>
            <v:shape id="_x0000_s10424" style="position:absolute;left:8214;top:4826;width:39;height:13" coordsize="39,13" path="m39,2l39,,,11r,2l39,4r,-2xe" fillcolor="#cecece" stroked="f">
              <v:path arrowok="t"/>
            </v:shape>
            <v:shape id="_x0000_s10425" style="position:absolute;left:8200;top:4792;width:40;height:68" coordsize="40,68" path="m38,l36,,,66r3,2l40,2,38,xe" fillcolor="#cecece" stroked="f">
              <v:path arrowok="t"/>
            </v:shape>
            <v:shape id="_x0000_s10426" style="position:absolute;left:8203;top:4837;width:9;height:4" coordsize="9,4" path="m3,4r,l9,4,9,2,3,,,,3,,,,3,4xe" fillcolor="#cecece" stroked="f">
              <v:path arrowok="t"/>
            </v:shape>
            <v:shape id="_x0000_s10427" style="position:absolute;left:8031;top:4837;width:175;height:148" coordsize="175,148" path="m3,147r1,1l175,4,172,,3,147r,1l3,147,,148r3,l3,147xe" fillcolor="#cecece" stroked="f">
              <v:path arrowok="t"/>
            </v:shape>
            <v:shape id="_x0000_s10428" style="position:absolute;left:8034;top:4984;width:7;height:4" coordsize="7,4" path="m6,1l6,,,,,1,6,4r1,l6,4r1,l6,1xe" fillcolor="#cecece" stroked="f">
              <v:path arrowok="t"/>
            </v:shape>
            <v:shape id="_x0000_s10429" style="position:absolute;left:8040;top:4839;width:174;height:149" coordsize="174,149" path="m172,4l169,,,146r1,3l172,2r,-2l172,2,174,r-2,l172,4xe" fillcolor="#cecece" stroked="f">
              <v:path arrowok="t"/>
            </v:shape>
            <v:shape id="_x0000_s10430" style="position:absolute;left:8182;top:4837;width:30;height:6" coordsize="30,6" path="m24,2l21,4r9,2l30,2r-6,l24,4r,-2l,,21,4,24,2xe" fillcolor="#cecece" stroked="f">
              <v:path arrowok="t"/>
            </v:shape>
            <v:shape id="_x0000_s10431" style="position:absolute;left:8206;top:4839;width:8;height:2" coordsize="8,2" path="m3,2l6,,,,,2r6,l8,2,6,2r2,l3,2xe" fillcolor="#cecece" stroked="f">
              <v:path arrowok="t"/>
            </v:shape>
            <v:shape id="_x0000_s10432" style="position:absolute;left:8209;top:4828;width:5;height:13" coordsize="5,13" path="m5,6l,4r,9l5,13,5,4,3,4r2,l5,,3,4,5,6xe" fillcolor="#cecece" stroked="f">
              <v:path arrowok="t"/>
            </v:shape>
            <v:shape id="_x0000_s10433" style="position:absolute;left:8203;top:4832;width:11;height:9" coordsize="11,9" path="m3,7r,2l11,2,9,,,5,3,7xe" fillcolor="#cecece" stroked="f">
              <v:path arrowok="t"/>
            </v:shape>
            <v:shape id="_x0000_s10434" style="position:absolute;left:8188;top:5018;width:6;height:5" coordsize="6,5" path="m5,3l6,,2,,,3,6,5,6,3r,2l6,3,5,3xe" fillcolor="#cecece" stroked="f">
              <v:path arrowok="t"/>
            </v:shape>
            <v:shape id="_x0000_s10435" style="position:absolute;left:8193;top:4839;width:22;height:182" coordsize="22,182" path="m22,4l21,2,,182r1,l22,2,22,r,2l22,r,4xe" fillcolor="#cecece" stroked="f">
              <v:path arrowok="t"/>
            </v:shape>
            <v:shape id="_x0000_s10436" style="position:absolute;left:8208;top:4839;width:7;height:4" coordsize="7,4" path="m1,2r,l7,4,7,,1,,,2,1,,,,,2r1,xe" fillcolor="#cecece" stroked="f">
              <v:path arrowok="t"/>
            </v:shape>
            <v:shape id="_x0000_s10437" style="position:absolute;left:8185;top:4841;width:24;height:180" coordsize="24,180" path="m3,174r,3l24,,23,,,177r,3l,177r,3l3,174xe" fillcolor="#cecece" stroked="f">
              <v:path arrowok="t"/>
            </v:shape>
            <v:shape id="_x0000_s10438" style="position:absolute;left:8046;top:4978;width:160;height:16" coordsize="160,16" path="m148,16r3,-3l,,,1,151,16r,-3l151,16r9,l151,13r-3,3xe" fillcolor="#cecece" stroked="f">
              <v:path arrowok="t"/>
            </v:shape>
            <v:shape id="_x0000_s10439" style="position:absolute;left:8071;top:4948;width:126;height:46" coordsize="126,46" path="m9,r,4l123,46r3,-3l11,,9,4,9,,,,9,4,9,xe" fillcolor="#cecece" stroked="f">
              <v:path arrowok="t"/>
            </v:shape>
            <v:shape id="_x0000_s10440" style="position:absolute;left:8080;top:4948;width:132;height:13" coordsize="132,13" path="m120,13r,-5l,,,4r120,9l123,8r-3,5l132,13,123,8r-3,5xe" fillcolor="#cecece" stroked="f">
              <v:path arrowok="t"/>
            </v:shape>
            <v:shape id="_x0000_s10441" style="position:absolute;left:8101;top:4922;width:102;height:39" coordsize="102,39" path="m11,l9,2,99,39r3,-5l11,r,2l11,,,,9,2,11,xe" fillcolor="#cecece" stroked="f">
              <v:path arrowok="t"/>
            </v:shape>
            <v:shape id="_x0000_s10442" style="position:absolute;left:8112;top:4922;width:100;height:11" coordsize="100,11" path="m91,11r,-4l,,,2r91,9l91,7r,4l100,11,91,7r,4xe" fillcolor="#cecece" stroked="f">
              <v:path arrowok="t"/>
            </v:shape>
            <v:shape id="_x0000_s10443" style="position:absolute;left:8128;top:4901;width:75;height:32" coordsize="75,32" path="m9,r,4l75,32r,-4l11,,9,4,9,,,,9,4,9,xe" fillcolor="#cecece" stroked="f">
              <v:path arrowok="t"/>
            </v:shape>
            <v:shape id="_x0000_s10444" style="position:absolute;left:8137;top:4901;width:77;height:8" coordsize="77,8" path="m69,8l71,4,,,,4,71,8r,-4l71,8r6,l71,4,69,8xe" fillcolor="#cecece" stroked="f">
              <v:path arrowok="t"/>
            </v:shape>
            <v:shape id="_x0000_s10445" style="position:absolute;left:8149;top:4884;width:59;height:25" coordsize="59,25" path="m9,l6,4,57,25r2,-4l9,r,4l9,,,,6,4,9,xe" fillcolor="#cecece" stroked="f">
              <v:path arrowok="t"/>
            </v:shape>
            <v:shape id="_x0000_s10446" style="position:absolute;left:8158;top:4884;width:57;height:6" coordsize="57,6" path="m50,6r,-4l,,,4,50,6,51,2,50,6r7,l51,2,50,6xe" fillcolor="#cecece" stroked="f">
              <v:path arrowok="t"/>
            </v:shape>
            <v:shape id="_x0000_s10447" style="position:absolute;left:8167;top:4871;width:42;height:19" coordsize="42,19" path="m6,r,2l41,19r1,-4l8,,6,2,6,,,,6,2,6,xe" fillcolor="#cecece" stroked="f">
              <v:path arrowok="t"/>
            </v:shape>
            <v:shape id="_x0000_s10448" style="position:absolute;left:8173;top:4871;width:42;height:4" coordsize="42,4" path="m35,4l36,2,,,,2,36,4r,-2l36,4r6,l36,2,35,4xe" fillcolor="#cecece" stroked="f">
              <v:path arrowok="t"/>
            </v:shape>
            <v:shape id="_x0000_s10449" style="position:absolute;left:8185;top:4860;width:24;height:15" coordsize="24,15" path="m,2l,4,23,15r1,-2l,,,2xe" fillcolor="#cecece" stroked="f">
              <v:path arrowok="t"/>
            </v:shape>
            <v:shape id="_x0000_s10450" style="position:absolute;left:8052;top:4963;width:142;height:51" coordsize="142,51" path="m12,r,4l142,51r,-2l12,r,4l12,,,,12,4,12,xe" fillcolor="#cecece" stroked="f">
              <v:path arrowok="t"/>
            </v:shape>
            <v:shape id="_x0000_s10451" style="position:absolute;left:8064;top:4963;width:144;height:16" coordsize="144,16" path="m135,15r,-2l,,,4,135,15r,-2l135,15r9,1l135,13r,2xe" fillcolor="#cecece" stroked="f">
              <v:path arrowok="t"/>
            </v:shape>
            <v:shape id="_x0000_s10452" style="position:absolute;left:8086;top:4933;width:113;height:45" coordsize="113,45" path="m9,r,4l113,45r,-2l9,r,4l9,,,,9,4,9,xe" fillcolor="#cecece" stroked="f">
              <v:path arrowok="t"/>
            </v:shape>
            <v:shape id="_x0000_s10453" style="position:absolute;left:8095;top:4933;width:117;height:15" coordsize="117,15" path="m105,13r3,-2l,,,4r108,9l108,11r,2l117,15r-9,-4l105,13xe" fillcolor="#cecece" stroked="f">
              <v:path arrowok="t"/>
            </v:shape>
            <v:shape id="_x0000_s10454" style="position:absolute;left:8115;top:4912;width:88;height:34" coordsize="88,34" path="m9,r,2l85,34r3,-2l9,r,2l9,,,,9,2,9,xe" fillcolor="#cecece" stroked="f">
              <v:path arrowok="t"/>
            </v:shape>
            <v:shape id="_x0000_s10455" style="position:absolute;left:8124;top:4912;width:88;height:8" coordsize="88,8" path="m79,8r,-2l,,,2,79,8r,-2l79,8r9,l79,6r,2xe" fillcolor="#cecece" stroked="f">
              <v:path arrowok="t"/>
            </v:shape>
            <v:shape id="_x0000_s10456" style="position:absolute;left:8139;top:4892;width:64;height:28" coordsize="64,28" path="m6,r,2l64,28r,-2l9,,6,2,6,,,,6,2,6,xe" fillcolor="#cecece" stroked="f">
              <v:path arrowok="t"/>
            </v:shape>
            <v:shape id="_x0000_s10457" style="position:absolute;left:8145;top:4892;width:69;height:7" coordsize="69,7" path="m61,5r,-3l,,,2,61,5,63,2,61,5r8,2l63,2,61,5xe" fillcolor="#cecece" stroked="f">
              <v:path arrowok="t"/>
            </v:shape>
            <v:shape id="_x0000_s10458" style="position:absolute;left:8155;top:4875;width:53;height:22" coordsize="53,22" path="m9,r,4l51,22r2,-3l9,r,4l9,,,,9,4,9,xe" fillcolor="#cecece" stroked="f">
              <v:path arrowok="t"/>
            </v:shape>
            <v:shape id="_x0000_s10459" style="position:absolute;left:8164;top:4875;width:48;height:7" coordsize="48,7" path="m42,7r,-3l,,,4,42,7r,-3l42,7r6,l42,4r,3xe" fillcolor="#cecece" stroked="f">
              <v:path arrowok="t"/>
            </v:shape>
            <v:shape id="_x0000_s10460" style="position:absolute;left:8173;top:4867;width:33;height:15" coordsize="33,15" path="m6,l5,2,33,15r,-3l6,r,2l6,,,,5,2,6,xe" fillcolor="#cecece" stroked="f">
              <v:path arrowok="t"/>
            </v:shape>
            <v:shape id="_x0000_s10461" style="position:absolute;left:8179;top:4867;width:30;height:2" coordsize="30,2" path="m30,r,l,,,2r30,l30,xe" fillcolor="#cecece" stroked="f">
              <v:path arrowok="t"/>
            </v:shape>
            <v:shape id="_x0000_s10462" style="position:absolute;left:8022;top:4374;width:90;height:653" coordsize="90,653" path="m90,26r-8,l,650r6,3l90,28r-8,l90,26,87,,82,26r8,xe" fillcolor="black" stroked="f">
              <v:path arrowok="t"/>
            </v:shape>
            <v:shape id="_x0000_s10463" style="position:absolute;left:8104;top:4400;width:90;height:627" coordsize="90,627" path="m86,624r4,l8,,,2,81,627r5,-3xe" fillcolor="black" stroked="f">
              <v:path arrowok="t"/>
            </v:shape>
            <v:shape id="_x0000_s10464" style="position:absolute;left:8031;top:4496;width:147;height:498" coordsize="147,498" path="m,498l147,437,15,375,132,313,30,261r88,-42l40,174r68,-41l51,101,99,69,58,43,93,20,64,e" filled="f" strokeweight=".1pt">
              <v:stroke endcap="round"/>
              <v:path arrowok="t"/>
            </v:shape>
            <v:shape id="_x0000_s10465" style="position:absolute;left:8037;top:4496;width:148;height:498" coordsize="148,498" path="m148,498l,435,133,375,18,313,118,261,28,219r80,-45l39,135,97,99,48,69,88,43,57,20,84,e" filled="f" strokeweight=".1pt">
              <v:stroke endcap="round"/>
              <v:path arrowok="t"/>
            </v:shape>
            <v:shape id="_x0000_s10466" style="position:absolute;left:8080;top:4327;width:29;height:64" coordsize="29,64" path="m26,60r3,l2,,,2,26,62r3,l26,62r,2l29,62,26,60xe" fillcolor="black" stroked="f">
              <v:path arrowok="t"/>
            </v:shape>
            <v:shape id="_x0000_s10467" style="position:absolute;left:8106;top:4327;width:34;height:62" coordsize="34,62" path="m33,2l31,,,60r3,2l34,2r-1,xe" fillcolor="black" stroked="f">
              <v:path arrowok="t"/>
            </v:shape>
            <v:shape id="_x0000_s10468" style="position:absolute;left:8106;top:4224;width:3;height:244" coordsize="3,244" path="m,l,,,244r3,l3,,,xe" fillcolor="black" stroked="f">
              <v:path arrowok="t"/>
            </v:shape>
            <v:rect id="_x0000_s10469" style="position:absolute;left:7874;top:4704;width:133;height:349" fillcolor="#dadada" stroked="f"/>
            <v:rect id="_x0000_s10470" style="position:absolute;left:7878;top:4723;width:120;height:325" fillcolor="#f0f0f0" stroked="f"/>
            <v:shape id="_x0000_s10471" style="position:absolute;left:8001;top:4687;width:36;height:366" coordsize="36,366" path="m,366l36,342,36,,,17,,366xe" fillcolor="#474747" stroked="f">
              <v:path arrowok="t"/>
            </v:shape>
            <v:shape id="_x0000_s10472" style="position:absolute;left:7874;top:4687;width:163;height:21" coordsize="163,21" path="m131,21l,21,36,2,163,,131,21xe" fillcolor="#919191" stroked="f">
              <v:path arrowok="t"/>
            </v:shape>
            <v:rect id="_x0000_s10473" style="position:absolute;left:7945;top:4892;width:51;height:152" fillcolor="#dadada" stroked="f"/>
            <v:rect id="_x0000_s10474" style="position:absolute;left:7887;top:4892;width:51;height:152" fillcolor="#dadada" stroked="f"/>
            <v:rect id="_x0000_s10475" style="position:absolute;left:7887;top:4730;width:51;height:149" fillcolor="#dadada" stroked="f"/>
            <v:rect id="_x0000_s10476" style="position:absolute;left:7945;top:4730;width:51;height:152" fillcolor="#dadada" stroked="f"/>
            <v:rect id="_x0000_s10477" style="position:absolute;left:7876;top:4879;width:127;height:15" fillcolor="#cecece" stroked="f"/>
            <v:rect id="_x0000_s10478" style="position:absolute;left:7910;top:4879;width:22;height:15" fillcolor="#919191" stroked="f"/>
            <v:rect id="_x0000_s10479" style="position:absolute;left:7493;top:4882;width:30;height:2" fillcolor="#cecece" stroked="f"/>
            <v:rect id="_x0000_s10480" style="position:absolute;left:7945;top:4879;width:21;height:15" fillcolor="#919191" stroked="f"/>
            <v:rect id="_x0000_s10481" style="position:absolute;left:7525;top:4882;width:34;height:2" fillcolor="#cecece" stroked="f"/>
            <v:shape id="_x0000_s10482" style="position:absolute;left:8110;top:4327;width:295;height:49" coordsize="295,49" path="m,49r,l15,49r15,l45,49r15,l74,47r15,l102,47r12,-2l128,45r13,-2l153,43r11,-2l177,41r11,-2l199,37r10,l218,34r8,-2l237,30r7,-2l252,28r7,-2l265,24r7,-2l276,19r6,-2l284,13r5,-2l291,9r2,-2l295,4r,-4l293,r-2,2l291,4r-2,3l287,9r-3,2l280,13r-4,2l269,17r-4,2l259,22r-9,2l244,26r-9,2l226,30r-8,l207,32r-8,2l188,37r-11,l164,39r-11,2l141,41r-13,l114,43r-12,l89,45r-15,l60,45r-15,l30,45,15,47,,47r,2xe" fillcolor="#919191" stroked="f">
              <v:path arrowok="t"/>
            </v:shape>
            <v:shape id="_x0000_s10483" style="position:absolute;left:7816;top:4327;width:294;height:49" coordsize="294,49" path="m,l,,,4,2,7,4,9r2,2l11,13r2,4l19,19r5,3l30,24r6,2l43,28r8,l58,30r11,2l77,34r9,3l97,37r10,2l118,41r13,l142,43r13,l167,45r13,l193,47r13,l221,47r15,2l249,49r15,l279,49r15,l294,47r-15,l264,45r-15,l236,45r-15,l206,45,193,43r-13,l167,41r-12,l142,41,131,39,118,37r-11,l97,34,88,32,77,30r-8,l60,28,51,26,45,24,36,22,30,19,26,17,19,15,15,13,11,11,9,9,6,7,4,4,4,2,2,,,xe" fillcolor="#919191" stroked="f">
              <v:path arrowok="t"/>
            </v:shape>
            <v:shape id="_x0000_s10484" style="position:absolute;left:7816;top:4280;width:294;height:47" coordsize="294,47" path="m294,r,l279,,264,,249,,236,,221,2r-15,l193,2r-13,l167,4,155,6r-13,l131,9r-13,l107,11r-10,l86,13r-9,2l69,17,58,19r-7,l43,21r-7,3l30,26r-6,2l19,30r-6,2l11,34,6,36,4,41,2,43,,45r,2l2,47,4,45,6,43,9,41r2,-5l15,36r4,-2l26,32r4,-2l36,28r9,-2l51,24r9,-3l69,19r8,-2l88,17r9,-2l107,13r11,l131,11,142,9r13,l167,6r13,l193,6,206,4r15,l236,4,249,2r15,l279,2r15,l294,xe" fillcolor="#919191" stroked="f">
              <v:path arrowok="t"/>
            </v:shape>
            <v:shape id="_x0000_s10485" style="position:absolute;left:8110;top:4280;width:295;height:47" coordsize="295,47" path="m295,47r,l295,45r-2,-2l291,41r-2,-5l284,34r-2,-2l276,30r-4,-2l265,26r-6,-2l252,21r-8,-2l237,19,226,17r-8,-2l209,13,199,11r-11,l177,9r-13,l153,6r-12,l128,4,114,2r-12,l89,2,74,2,60,,45,,30,,15,,,,,2r15,l30,2r15,l60,4r14,l89,4r13,2l114,6r14,l141,9r12,l164,11r13,2l188,13r11,2l207,17r11,l226,19r9,2l244,24r6,2l259,28r6,2l269,32r7,2l280,36r4,l287,41r2,2l291,45r2,2l295,47xe" fillcolor="#919191" stroked="f">
              <v:path arrowok="t"/>
            </v:shape>
            <v:shape id="_x0000_s10486" style="position:absolute;left:8110;top:4323;width:295;height:49" coordsize="295,49" path="m,49r,l15,49,30,47r15,l60,47r14,l89,47r13,-2l114,45r14,-2l141,43r12,-2l164,41r13,-3l188,38r11,-2l209,34r9,-2l226,32r11,-2l244,28r8,-2l259,23r6,-2l272,19r4,-2l282,15r2,-2l289,11r2,-3l293,6r2,-4l295,r-2,l291,2r,2l289,6r-2,2l284,11r-4,2l276,15r-7,2l265,19r-6,2l250,23r-6,l235,26r-9,2l218,30r-11,2l199,32r-11,2l177,36r-13,l153,38r-12,3l128,41r-14,l102,43r-13,l74,43,60,45r-15,l30,45r-15,l,45r,4xe" fillcolor="#618ffd" stroked="f">
              <v:path arrowok="t"/>
            </v:shape>
            <v:shape id="_x0000_s10487" style="position:absolute;left:7816;top:4323;width:294;height:49" coordsize="294,49" path="m,l,,,2,2,6,4,8r2,3l11,13r2,2l19,17r5,2l30,21r6,2l43,26r8,2l58,30r11,2l77,32r9,2l97,36r10,2l118,38r13,3l142,41r13,2l167,43r13,2l193,45r13,2l221,47r15,l249,47r15,l279,49r15,l294,45r-15,l264,45r-15,l236,45,221,43r-15,l193,43,180,41r-13,l155,41,142,38,131,36r-13,l107,34,97,32r-9,l77,30,69,28,60,26,51,23r-6,l36,21,30,19,26,17,19,15,15,13,11,11,9,8,6,6,4,4,4,2,2,,,xe" fillcolor="#618ffd" stroked="f">
              <v:path arrowok="t"/>
            </v:shape>
            <v:shape id="_x0000_s10488" style="position:absolute;left:7816;top:4274;width:294;height:49" coordsize="294,49" path="m294,r,l279,,264,,249,,236,2r-15,l206,2,193,4r-13,l167,4,155,6r-13,l131,8r-13,2l107,10,97,12,86,15r-9,l69,17,58,19r-7,2l43,23r-7,2l30,27r-6,3l19,32r-6,2l11,36,6,38,4,40,2,42,,47r,2l2,49,4,47r,-2l6,42,9,40r2,-2l15,36r4,-2l26,32r4,-2l36,27r9,-2l51,23r9,-2l69,21r8,-2l88,17r9,-2l107,15r11,-3l131,12r11,-2l155,8r12,l180,6r13,l206,6,221,4r15,l249,4r15,l279,4r15,l294,xe" fillcolor="#618ffd" stroked="f">
              <v:path arrowok="t"/>
            </v:shape>
            <v:shape id="_x0000_s10489" style="position:absolute;left:8110;top:4274;width:295;height:49" coordsize="295,49" path="m295,49r,l295,47r-2,-5l291,40r-2,-2l284,36r-2,-2l276,32r-4,-2l265,27r-6,-2l252,23r-8,-2l237,19,226,17r-8,-2l209,15,199,12,188,10r-11,l164,8,153,6r-12,l128,4r-14,l102,4,89,2,74,2,60,2,45,,30,,15,,,,,4r15,l30,4r15,l60,4r14,l89,6r13,l114,6r14,2l141,8r12,2l164,12r13,l188,15r11,l207,17r11,2l226,21r9,l244,23r6,2l259,27r6,3l269,32r7,2l280,36r4,2l287,40r2,2l291,45r,2l293,49r2,xe" fillcolor="#618ffd" stroked="f">
              <v:path arrowok="t"/>
            </v:shape>
            <v:shape id="_x0000_s10490" style="position:absolute;left:8110;top:4325;width:130;height:30" coordsize="130,30" path="m,30r,l14,30r13,l39,30,50,28,63,26r11,l83,24r7,-3l99,19r9,-2l114,15r5,-2l123,11r5,-2l130,4r,-4l128,r,2l126,4r-3,5l119,11r-6,2l105,15r-6,2l90,19r-7,2l72,21r-9,3l50,26r-11,l27,26,14,28,,28r,2xe" fillcolor="#676767" stroked="f">
              <v:path arrowok="t"/>
            </v:shape>
            <v:shape id="_x0000_s10491" style="position:absolute;left:7981;top:4325;width:129;height:30" coordsize="129,30" path="m,l,,,4,2,9r5,2l11,13r4,2l22,17r8,2l39,21r8,3l59,26r10,l80,28r10,2l104,30r12,l129,30r,-2l116,28,104,26r-14,l80,26,69,24,59,21r-12,l39,19,30,17,24,15,17,13,11,11,7,9,5,4,2,2,2,,,xe" fillcolor="#676767" stroked="f">
              <v:path arrowok="t"/>
            </v:shape>
            <v:shape id="_x0000_s10492" style="position:absolute;left:7981;top:4297;width:129;height:28" coordsize="129,28" path="m129,r,l116,,104,,90,,80,2,69,2,59,4,47,7r-8,l30,9r-8,2l15,15r-4,2l7,19,2,22,,26r,2l2,28,5,24,7,22r4,-3l17,17r7,-2l30,13r9,-2l47,9,59,7r10,l80,4r10,l104,2r12,l129,2r,-2xe" fillcolor="#676767" stroked="f">
              <v:path arrowok="t"/>
            </v:shape>
            <v:shape id="_x0000_s10493" style="position:absolute;left:8110;top:4297;width:130;height:28" coordsize="130,28" path="m130,28r,l130,26r-2,-4l123,19r-4,-2l114,15r-6,-4l99,9,90,7r-7,l74,4,63,2,50,2,39,,27,,14,,,,,2r14,l27,2,39,4r11,l63,7r9,l83,9r7,2l99,13r6,2l113,17r6,2l123,22r3,2l128,28r2,xe" fillcolor="#676767" stroked="f">
              <v:path arrowok="t"/>
            </v:shape>
            <v:shape id="_x0000_s10494" style="position:absolute;left:8110;top:4321;width:130;height:30" coordsize="130,30" path="m,30r,l14,30,27,28r12,l50,28,63,25,74,23r9,l90,21r9,-2l108,17r6,-2l119,13r4,-5l128,6r2,-2l130,r-2,l128,2r-2,2l123,6r-4,2l113,10r-8,3l99,15r-9,2l83,19,72,21r-9,2l50,23,39,25r-12,l14,25,,25r,5xe" fillcolor="#3365fb" stroked="f">
              <v:path arrowok="t"/>
            </v:shape>
            <v:shape id="_x0000_s10495" style="position:absolute;left:7981;top:4321;width:129;height:30" coordsize="129,30" path="m,l,,,4,2,6,7,8r4,5l15,15r7,2l30,19r9,2l47,23r12,l69,25r11,3l90,28r14,l116,30r13,l129,25r-13,l104,25r-14,l80,23r-11,l59,21,47,19,39,17,30,15,24,13,17,10,11,8,7,6,5,4,2,2,2,,,xe" fillcolor="#3365fb" stroked="f">
              <v:path arrowok="t"/>
            </v:shape>
            <v:shape id="_x0000_s10496" style="position:absolute;left:7981;top:4291;width:129;height:30" coordsize="129,30" path="m129,r,l116,,104,,90,2,80,2,69,4,59,4,47,6,39,8r-9,2l22,13r-7,2l11,17,7,21,2,23,,25r,5l2,30r,-2l5,25,7,23r4,-2l17,17r7,-2l30,13r9,-3l47,10,59,8,69,6r11,l90,4r14,l116,4r13,l129,xe" fillcolor="#3365fb" stroked="f">
              <v:path arrowok="t"/>
            </v:shape>
            <v:shape id="_x0000_s10497" style="position:absolute;left:8110;top:4291;width:130;height:30" coordsize="130,30" path="m130,30r,l130,25r-2,-2l123,21r-4,-4l114,15r-6,-2l99,10,90,8,83,6,74,4,63,4,50,2,39,2,27,,14,,,,,4r14,l27,4r12,l50,6r13,l72,8r11,2l90,10r9,3l105,15r8,2l119,21r4,2l126,25r2,3l128,30r2,xe" fillcolor="#3365fb" stroked="f">
              <v:path arrowok="t"/>
            </v:shape>
            <v:shape id="_x0000_s10498" style="position:absolute;left:8110;top:4340;width:533;height:77" coordsize="533,77" path="m,77r,l29,77r25,l83,75r25,l134,75r26,-2l184,73r23,-2l231,68r23,l276,66r21,-2l319,62r19,-2l360,58r17,-5l394,51r17,-2l428,47r13,-4l456,41r13,-5l480,34r10,-4l501,28r9,-4l516,19r7,-4l527,13r4,-4l533,4r,-4l531,r-2,2l529,6r-4,5l521,13r-7,4l508,19r-9,5l490,28r-10,2l467,34r-13,2l441,41r-15,2l411,45r-17,4l377,51r-20,2l338,56r-19,2l297,60r-21,2l254,64r-23,2l207,68r-23,l160,71r-26,l108,73r-25,l54,73r-25,l,73r,4xe" fillcolor="#cecece" stroked="f">
              <v:path arrowok="t"/>
            </v:shape>
            <v:shape id="_x0000_s10499" style="position:absolute;left:7578;top:4340;width:532;height:77" coordsize="532,77" path="m,l,,,4,2,9r4,4l10,15r7,4l23,24r9,4l43,30r10,4l64,36r13,5l92,43r13,4l122,49r17,2l156,53r18,5l195,60r19,2l236,64r21,2l279,68r23,l326,71r24,2l375,73r24,2l425,75r28,l478,77r26,l532,77r,-4l504,73r-26,l453,73r-28,l399,71r-24,l350,68r-24,l302,66,279,64,257,62,236,60,214,58,195,56,176,53,156,51,139,49,122,45,107,43,92,41,79,36,66,34,53,30,43,28,34,24,25,19,19,17,13,13,8,11,4,6,4,2,2,,,xe" fillcolor="#cecece" stroked="f">
              <v:path arrowok="t"/>
            </v:shape>
            <v:shape id="_x0000_s10500" style="position:absolute;left:7578;top:4263;width:532;height:77" coordsize="532,77" path="m532,r,l504,,478,,453,,425,2r-26,l375,4r-25,l326,6r-24,l279,8r-22,3l236,13r-22,2l195,17r-19,2l156,21r-17,2l122,28r-17,2l92,32,77,36,64,38,53,43,43,45,32,49r-9,4l17,56r-7,4l6,64,2,68,,73r,4l2,77,4,73r,-5l8,66r5,-4l19,60r6,-4l34,51r9,-2l53,45,66,43,79,38,92,36r15,-4l122,30r17,-2l156,26r20,-3l195,19r19,-2l236,15r21,l279,13r23,-2l326,8r24,l375,6r24,l425,4r28,l478,4,504,2r28,l532,xe" fillcolor="#cecece" stroked="f">
              <v:path arrowok="t"/>
            </v:shape>
            <v:shape id="_x0000_s10501" style="position:absolute;left:8110;top:4263;width:533;height:77" coordsize="533,77" path="m533,77r,l533,73r-2,-5l527,64r-4,-4l516,56r-6,-3l501,49,490,45,480,43,469,38,456,36,441,32,428,30,411,28,394,23,377,21,357,19,338,17,319,15,297,13,276,11,254,8,231,6r-24,l184,4r-24,l134,2r-26,l83,,54,,29,,,,,2r29,l54,4r29,l108,4r26,2l160,6r24,2l207,8r24,3l254,13r22,2l297,15r22,2l338,19r19,4l377,26r17,2l411,30r15,2l441,36r13,2l467,43r13,2l490,49r9,2l508,56r6,4l521,62r4,4l529,68r,5l531,77r2,xe" fillcolor="#cecece" stroked="f">
              <v:path arrowok="t"/>
            </v:shape>
            <v:shape id="_x0000_s10502" style="position:absolute;left:8110;top:4334;width:533;height:77" coordsize="533,77" path="m,77r,l29,77r25,l83,77r25,l134,74r26,l184,72r23,l231,70r23,-2l276,66r21,-2l319,62r19,-3l360,57r17,-2l394,53r17,-4l428,47r13,-2l456,40r13,-2l480,34r10,-2l501,27r9,-4l516,21r7,-4l527,12r4,-4l533,4r,-4l531,r-2,4l529,6r-4,4l521,15r-7,2l508,21r-9,4l490,27r-10,5l467,34r-13,4l441,40r-15,5l411,47r-17,2l377,51r-20,4l338,57r-19,2l297,62r-21,2l254,66r-23,l207,68r-23,2l160,70r-26,2l108,72r-25,l54,74r-25,l,74r,3xe" fillcolor="#a2c1fe" stroked="f">
              <v:path arrowok="t"/>
            </v:shape>
            <v:shape id="_x0000_s10503" style="position:absolute;left:7578;top:4334;width:532;height:77" coordsize="532,77" path="m,l,,,4,2,8r4,4l10,17r7,4l23,23r9,4l43,32r10,2l64,38r13,2l92,45r13,2l122,49r17,4l156,55r18,2l195,59r19,3l236,64r21,2l279,68r23,2l326,72r24,l375,74r24,l425,77r28,l478,77r26,l532,77r,-3l504,74r-26,l453,72r-28,l399,72,375,70r-25,l326,68,302,66r-23,l257,64,236,62,214,59,195,57,176,55,156,51,139,49,122,47,107,45,92,40,79,38,66,34,53,32,43,27,34,25,25,21,19,17,13,15,8,10,4,6,4,4,2,,,xe" fillcolor="#a2c1fe" stroked="f">
              <v:path arrowok="t"/>
            </v:shape>
            <v:shape id="_x0000_s10504" style="position:absolute;left:7578;top:4256;width:532;height:78" coordsize="532,78" path="m532,r,l504,,478,3r-25,l425,3,399,5r-24,l350,7r-24,l302,9r-23,2l257,13r-21,l214,15r-19,3l174,22r-18,2l139,26r-17,2l105,33,92,35,77,37,64,41,53,43,43,48,32,50r-9,4l17,58r-7,5l6,65,2,69,,73r,5l2,78,4,73r,-2l8,67r5,-2l19,60r6,-4l34,54r9,-4l53,48,66,43,79,41,92,37r15,-2l122,33r17,-5l156,26r20,-2l195,22r19,-2l236,18r21,-3l279,13r23,-2l326,11,350,9r25,l399,7r26,l453,5r25,l504,5r28,l532,xe" fillcolor="#a2c1fe" stroked="f">
              <v:path arrowok="t"/>
            </v:shape>
            <v:shape id="_x0000_s10505" style="position:absolute;left:8110;top:4256;width:533;height:78" coordsize="533,78" path="m533,78r,l533,73r-2,-4l527,65r-4,-2l516,58r-6,-4l501,50,490,48,480,43,469,41,456,37,441,35,428,33,411,28,394,26,377,24,360,22,338,18,319,15,297,13r-21,l254,11,231,9,207,7r-23,l160,5r-26,l108,3,83,3,54,3,29,,,,,5r29,l54,5r29,l108,7r26,l160,9r24,l207,11r24,l254,13r22,2l297,18r22,2l338,22r19,2l377,26r17,2l411,33r15,2l441,37r13,4l467,43r13,5l490,50r9,4l508,56r6,4l521,65r4,2l529,71r,2l531,78r2,xe" fillcolor="#a2c1fe" stroked="f">
              <v:path arrowok="t"/>
            </v:shape>
            <v:shape id="_x0000_s10506" style="position:absolute;left:8110;top:4357;width:890;height:116" coordsize="890,116" path="m,116r,l45,116r45,l136,116r43,-2l222,114r43,-3l306,109r41,-2l385,105r39,-2l460,101r37,-5l531,94r32,-4l598,86r30,-2l658,79r28,-4l712,71r25,-5l759,60r21,-4l800,51r19,-6l834,41r15,-5l860,30r10,-6l879,19r4,-6l888,7,890,r-5,l885,4r-4,7l877,15r-9,7l860,28r-13,4l834,39r-17,4l800,47r-20,7l759,58r-24,4l712,66r-28,5l656,75r-28,4l598,84r-35,4l531,90r-34,4l460,96r-36,3l385,101r-38,4l306,105r-41,2l222,109r-43,2l136,111r-46,l45,114,,114r,2xe" fillcolor="#cecece" stroked="f">
              <v:path arrowok="t"/>
            </v:shape>
            <v:shape id="_x0000_s10507" style="position:absolute;left:7221;top:4357;width:889;height:116" coordsize="889,116" path="m,l,,3,7r4,6l11,19r9,5l30,30r11,6l56,41r15,4l91,51r19,5l131,60r22,6l179,71r25,4l232,79r30,5l294,86r33,4l359,94r36,2l430,101r36,2l505,105r41,2l584,109r43,2l668,114r43,l754,116r45,l844,116r45,l889,114r-45,l799,111r-45,l711,111r-43,-2l627,107r-43,-2l546,105r-41,-4l466,99,430,96,395,94,359,90,327,88,294,84,264,79,234,75,206,71,179,66,155,62,131,58,110,54,91,47,73,43,56,39,43,32,30,28,22,22,13,15,9,11,5,4,5,,,xe" fillcolor="#cecece" stroked="f">
              <v:path arrowok="t"/>
            </v:shape>
            <v:shape id="_x0000_s10508" style="position:absolute;left:7221;top:4242;width:889;height:115" coordsize="889,115" path="m889,r,l844,,799,,754,,711,2r-43,l627,4,584,6,546,8r-41,2l466,12r-36,5l395,19r-36,2l327,25r-33,4l262,32r-30,4l204,40r-25,4l153,49r-22,4l110,59,91,64,71,68,56,74,41,79,30,85,20,92r-9,4l7,102r-4,7l,115r5,l5,109r4,-5l13,98r9,-4l30,87,43,83,56,77,73,72,91,66r19,-4l131,57r24,-4l179,49r27,-5l234,40r30,-4l294,32r33,-5l359,25r36,-4l430,19r36,-2l505,14r41,-4l584,10,627,8,668,6,711,4r43,l799,4,844,2r45,l889,xe" fillcolor="#cecece" stroked="f">
              <v:path arrowok="t"/>
            </v:shape>
            <v:shape id="_x0000_s10509" style="position:absolute;left:8110;top:4242;width:890;height:115" coordsize="890,115" path="m890,115r,l888,109r-5,-7l879,96r-9,-4l860,85,849,79,834,74,819,68,800,64,780,59,759,53,737,49,712,44,686,40,658,36,628,32,598,29,563,25,531,21,497,19,460,17,424,12,385,10,347,8,306,6,265,4,222,2r-43,l136,,90,,45,,,,,2r45,l90,4r46,l179,4r43,2l265,8r41,2l347,10r38,4l424,17r36,2l497,21r34,4l563,27r35,5l628,36r28,4l684,44r28,5l735,53r24,4l780,62r20,4l817,72r17,5l847,83r13,4l868,94r9,4l881,104r4,5l885,115r5,xe" fillcolor="#cecece" stroked="f">
              <v:path arrowok="t"/>
            </v:shape>
            <v:shape id="_x0000_s10510" style="position:absolute;left:8110;top:4351;width:890;height:117" coordsize="890,117" path="m,117r,l45,117r45,-2l136,115r43,l222,113r43,-2l306,111r41,-2l385,107r39,-5l460,100r37,-2l531,94r32,-2l598,87r30,-4l658,79r28,-4l712,70r25,-4l759,62r21,-5l800,51r19,-4l834,42r15,-6l860,32r10,-7l879,19r4,-6l888,6,890,r-5,l885,6r-4,7l877,17r-9,6l860,28r-13,6l834,38r-17,7l800,49r-20,4l759,60r-24,4l712,68r-28,4l656,77r-28,4l598,83r-35,4l531,92r-34,2l460,98r-36,2l385,102r-38,3l306,107r-41,2l222,111r-43,l136,113r-46,l45,113,,113r,4xe" fillcolor="#c0fef9" stroked="f">
              <v:path arrowok="t"/>
            </v:shape>
            <v:shape id="_x0000_s10511" style="position:absolute;left:7221;top:4351;width:889;height:117" coordsize="889,117" path="m,l,,3,6r4,7l11,19r9,6l30,32r11,4l56,42r15,5l91,51r19,6l131,62r22,4l179,70r25,5l232,79r30,4l294,87r33,5l359,94r36,4l430,100r36,2l505,107r41,2l584,111r43,l668,113r43,2l754,115r45,l844,117r45,l889,113r-45,l799,113r-45,l711,111r-43,l627,109r-43,-2l546,105r-41,-3l466,100,430,98,395,94,359,92,327,87,294,83,264,81,234,77,206,72,179,68,155,64,131,60,110,53,91,49,73,45,56,38,43,34,30,28,22,23,13,17,9,13,5,6,5,,,xe" fillcolor="#c0fef9" stroked="f">
              <v:path arrowok="t"/>
            </v:shape>
            <v:shape id="_x0000_s10512" style="position:absolute;left:7221;top:4235;width:889;height:116" coordsize="889,116" path="m889,r,l844,,799,2r-45,l711,2,668,4,627,7,584,9r-38,l505,13r-39,2l430,17r-35,2l359,24r-32,2l294,30r-32,4l232,39r-28,4l179,47r-26,4l131,56r-21,4l91,66,71,71,56,75,41,81,30,86,20,92r-9,7l7,105r-4,6l,116r5,l5,111r4,-6l13,101r9,-7l30,90,43,84,56,79,73,73,91,69r19,-5l131,60r24,-6l179,49r27,-4l234,41r28,-5l294,34r33,-4l359,26r36,-2l430,21r36,-4l505,15r41,-2l584,11,627,9,668,7r43,l754,4r45,l844,4r45,l889,xe" fillcolor="#c0fef9" stroked="f">
              <v:path arrowok="t"/>
            </v:shape>
            <v:shape id="_x0000_s10513" style="position:absolute;left:8110;top:4235;width:890;height:116" coordsize="890,116" path="m890,116r,l888,111r-5,-6l879,99r-9,-7l860,86,849,81,834,75,819,71,800,66,780,60,759,56,737,51,712,47,686,43,658,39,628,34,598,30,563,26,531,24,497,19,460,17,424,15,385,13,347,9r-41,l265,7,222,4,179,2r-43,l90,2,45,,,,,4r45,l90,4r46,l179,7r43,l265,9r41,2l347,13r38,2l424,17r36,4l497,24r34,2l563,30r35,4l628,36r28,5l684,45r28,4l735,54r24,6l780,64r20,5l817,73r17,6l847,84r13,6l868,94r9,7l881,105r4,6l885,116r5,xe" fillcolor="#c0fef9" stroked="f">
              <v:path arrowok="t"/>
            </v:shape>
            <v:shape id="_x0000_s10514" style="position:absolute;left:7415;top:5962;width:17;height:23" coordsize="17,23" path="m17,21r,l2,,,2,15,23r2,l15,23r2,l17,21xe" fillcolor="#cecece" stroked="f">
              <v:path arrowok="t"/>
            </v:shape>
            <v:shape id="_x0000_s10515" style="position:absolute;left:7432;top:5971;width:38;height:14" coordsize="38,14" path="m38,3l38,,,12r,2l38,6r,-3xe" fillcolor="#cecece" stroked="f">
              <v:path arrowok="t"/>
            </v:shape>
            <v:shape id="_x0000_s10516" style="position:absolute;left:7419;top:5938;width:39;height:68" coordsize="39,68" path="m36,l34,,,65r2,3l39,2,36,xe" fillcolor="#cecece" stroked="f">
              <v:path arrowok="t"/>
            </v:shape>
            <v:shape id="_x0000_s10517" style="position:absolute;left:7421;top:5985;width:9;height:3" coordsize="9,3" path="m2,1r,l9,3,9,,2,,,,2,,,,2,1xe" fillcolor="#cecece" stroked="f">
              <v:path arrowok="t"/>
            </v:shape>
            <v:shape id="_x0000_s10518" style="position:absolute;left:7249;top:5985;width:174;height:147" coordsize="174,147" path="m2,145r3,2l174,1,172,,2,145r,2l2,145,,147r2,l2,145xe" fillcolor="#cecece" stroked="f">
              <v:path arrowok="t"/>
            </v:shape>
            <v:shape id="_x0000_s10519" style="position:absolute;left:7251;top:6130;width:9;height:4" coordsize="9,4" path="m7,2l7,,,,,2,7,4r2,l7,4r2,l7,2xe" fillcolor="#cecece" stroked="f">
              <v:path arrowok="t"/>
            </v:shape>
            <v:shape id="_x0000_s10520" style="position:absolute;left:7258;top:5985;width:174;height:149" coordsize="174,149" path="m172,3l169,1,,147r2,2l172,3r,-3l172,3r2,-2l172,r,3xe" fillcolor="#cecece" stroked="f">
              <v:path arrowok="t"/>
            </v:shape>
            <v:shape id="_x0000_s10521" style="position:absolute;left:7400;top:5983;width:30;height:5" coordsize="30,5" path="m23,2l21,3r9,2l30,2r-7,l23,3r,-1l,,21,3,23,2xe" fillcolor="#cecece" stroked="f">
              <v:path arrowok="t"/>
            </v:shape>
            <v:shape id="_x0000_s10522" style="position:absolute;left:7423;top:5985;width:9;height:3" coordsize="9,3" path="m4,1l7,,,,,1,7,3,9,1,7,3r2,l9,1,4,1xe" fillcolor="#cecece" stroked="f">
              <v:path arrowok="t"/>
            </v:shape>
            <v:shape id="_x0000_s10523" style="position:absolute;left:7427;top:5977;width:5;height:9" coordsize="5,9" path="m5,3l,2,,9r5,l5,2,3,2r2,l5,,3,2,5,3xe" fillcolor="#cecece" stroked="f">
              <v:path arrowok="t"/>
            </v:shape>
            <v:shape id="_x0000_s10524" style="position:absolute;left:7421;top:5979;width:11;height:7" coordsize="11,7" path="m2,6r,1l11,1,9,,,6r2,xe" fillcolor="#cecece" stroked="f">
              <v:path arrowok="t"/>
            </v:shape>
            <v:shape id="_x0000_s10525" style="position:absolute;left:7406;top:6164;width:6;height:4" coordsize="6,4" path="m4,2l6,,2,,,2,6,4,6,2r,2l6,2,4,2xe" fillcolor="#cecece" stroked="f">
              <v:path arrowok="t"/>
            </v:shape>
            <v:shape id="_x0000_s10526" style="position:absolute;left:7410;top:5985;width:24;height:181" coordsize="24,181" path="m24,3l22,1,,181r2,l24,1,24,r,1l24,r,3xe" fillcolor="#cecece" stroked="f">
              <v:path arrowok="t"/>
            </v:shape>
            <v:shape id="_x0000_s10527" style="position:absolute;left:7425;top:5985;width:9;height:3" coordsize="9,3" path="m2,1r,2l9,3,9,,2,,,1,2,,,,,1r2,xe" fillcolor="#cecece" stroked="f">
              <v:path arrowok="t"/>
            </v:shape>
            <v:shape id="_x0000_s10528" style="position:absolute;left:7404;top:5986;width:23;height:180" coordsize="23,180" path="m2,176r,2l23,,21,,,178r,2l,178r,2l2,176xe" fillcolor="#cecece" stroked="f">
              <v:path arrowok="t"/>
            </v:shape>
            <v:shape id="_x0000_s10529" style="position:absolute;left:7264;top:6123;width:159;height:17" coordsize="159,17" path="m148,17r3,-2l,,,2,151,17r,-2l151,17r8,l151,15r-3,2xe" fillcolor="#cecece" stroked="f">
              <v:path arrowok="t"/>
            </v:shape>
            <v:shape id="_x0000_s10530" style="position:absolute;left:7290;top:6093;width:125;height:47" coordsize="125,47" path="m9,r,5l122,47r3,-2l11,,9,5,9,,,,9,5,9,xe" fillcolor="#cecece" stroked="f">
              <v:path arrowok="t"/>
            </v:shape>
            <v:shape id="_x0000_s10531" style="position:absolute;left:7299;top:6093;width:131;height:13" coordsize="131,13" path="m120,13r,-4l,,,5r120,8l122,9r-2,4l131,13,122,9r-2,4xe" fillcolor="#cecece" stroked="f">
              <v:path arrowok="t"/>
            </v:shape>
            <v:shape id="_x0000_s10532" style="position:absolute;left:7320;top:6069;width:101;height:37" coordsize="101,37" path="m11,l9,3,99,37r2,-4l11,r,3l11,,,,9,3,11,xe" fillcolor="#cecece" stroked="f">
              <v:path arrowok="t"/>
            </v:shape>
            <v:shape id="_x0000_s10533" style="position:absolute;left:7331;top:6069;width:99;height:9" coordsize="99,9" path="m90,9r,-3l,,,3,90,9r,-3l90,9r9,l90,6r,3xe" fillcolor="#cecece" stroked="f">
              <v:path arrowok="t"/>
            </v:shape>
            <v:shape id="_x0000_s10534" style="position:absolute;left:7346;top:6046;width:75;height:32" coordsize="75,32" path="m8,r,5l75,32r,-3l11,,8,5,8,,,,8,5,8,xe" fillcolor="#cecece" stroked="f">
              <v:path arrowok="t"/>
            </v:shape>
            <v:shape id="_x0000_s10535" style="position:absolute;left:7354;top:6046;width:78;height:9" coordsize="78,9" path="m69,9l71,5,,,,5,71,9r,-4l71,9r7,l71,5,69,9xe" fillcolor="#cecece" stroked="f">
              <v:path arrowok="t"/>
            </v:shape>
            <v:shape id="_x0000_s10536" style="position:absolute;left:7367;top:6030;width:58;height:25" coordsize="58,25" path="m9,l7,3,56,25r2,-4l9,r,3l9,,,,7,3,9,xe" fillcolor="#cecece" stroked="f">
              <v:path arrowok="t"/>
            </v:shape>
            <v:shape id="_x0000_s10537" style="position:absolute;left:7376;top:6030;width:58;height:6" coordsize="58,6" path="m49,6r,-5l,,,3,49,6,51,1,49,6r9,l51,1,49,6xe" fillcolor="#cecece" stroked="f">
              <v:path arrowok="t"/>
            </v:shape>
            <v:shape id="_x0000_s10538" style="position:absolute;left:7385;top:6016;width:42;height:20" coordsize="42,20" path="m6,r,2l40,20r2,-5l8,,6,2,6,,,,6,2,6,xe" fillcolor="#cecece" stroked="f">
              <v:path arrowok="t"/>
            </v:shape>
            <v:shape id="_x0000_s10539" style="position:absolute;left:7391;top:6016;width:43;height:5" coordsize="43,5" path="m34,5l36,2,,,,2,36,5r,-3l36,5r7,l36,2,34,5xe" fillcolor="#cecece" stroked="f">
              <v:path arrowok="t"/>
            </v:shape>
            <v:shape id="_x0000_s10540" style="position:absolute;left:7404;top:6009;width:23;height:12" coordsize="23,12" path="m,l,1,21,12,23,9,,xe" fillcolor="#cecece" stroked="f">
              <v:path arrowok="t"/>
            </v:shape>
            <v:shape id="_x0000_s10541" style="position:absolute;left:7271;top:6108;width:141;height:52" coordsize="141,52" path="m10,r,5l141,52r,-2l10,r,5l10,,,,10,5,10,xe" fillcolor="#cecece" stroked="f">
              <v:path arrowok="t"/>
            </v:shape>
            <v:shape id="_x0000_s10542" style="position:absolute;left:7281;top:6108;width:144;height:17" coordsize="144,17" path="m136,17r,-4l,,,5,136,17r,-4l136,17r8,l136,13r,4xe" fillcolor="#cecece" stroked="f">
              <v:path arrowok="t"/>
            </v:shape>
            <v:shape id="_x0000_s10543" style="position:absolute;left:7305;top:6078;width:112;height:47" coordsize="112,47" path="m9,r,5l112,47r,-4l9,r,5l9,,,,9,5,9,xe" fillcolor="#cecece" stroked="f">
              <v:path arrowok="t"/>
            </v:shape>
            <v:shape id="_x0000_s10544" style="position:absolute;left:7314;top:6078;width:116;height:15" coordsize="116,15" path="m105,13r2,-2l,,,5r107,8l107,11r,2l116,15r-9,-4l105,13xe" fillcolor="#cecece" stroked="f">
              <v:path arrowok="t"/>
            </v:shape>
            <v:shape id="_x0000_s10545" style="position:absolute;left:7333;top:6057;width:88;height:34" coordsize="88,34" path="m9,r,4l86,34r2,-2l9,r,4l9,,,,9,4,9,xe" fillcolor="#cecece" stroked="f">
              <v:path arrowok="t"/>
            </v:shape>
            <v:shape id="_x0000_s10546" style="position:absolute;left:7342;top:6057;width:88;height:9" coordsize="88,9" path="m79,9r,-3l,,,4,79,9r,-3l79,9r9,l79,6r,3xe" fillcolor="#cecece" stroked="f">
              <v:path arrowok="t"/>
            </v:shape>
            <v:shape id="_x0000_s10547" style="position:absolute;left:7357;top:6039;width:64;height:27" coordsize="64,27" path="m6,r,1l64,27r,-3l8,,6,1,6,,,,6,1,6,xe" fillcolor="#cecece" stroked="f">
              <v:path arrowok="t"/>
            </v:shape>
            <v:shape id="_x0000_s10548" style="position:absolute;left:7363;top:6039;width:69;height:6" coordsize="69,6" path="m60,6r,-5l,,,1,60,6,62,1,60,6r9,l62,1,60,6xe" fillcolor="#cecece" stroked="f">
              <v:path arrowok="t"/>
            </v:shape>
            <v:shape id="_x0000_s10549" style="position:absolute;left:7374;top:6021;width:51;height:24" coordsize="51,24" path="m8,3r,1l49,24r2,-5l8,3r,1l8,3,,,8,4,8,3xe" fillcolor="#cecece" stroked="f">
              <v:path arrowok="t"/>
            </v:shape>
            <v:shape id="_x0000_s10550" style="position:absolute;left:7382;top:6024;width:48;height:3" coordsize="48,3" path="m41,3r,-2l,,,1,41,3r,-2l41,3r7,l41,1r,2xe" fillcolor="#cecece" stroked="f">
              <v:path arrowok="t"/>
            </v:shape>
            <v:shape id="_x0000_s10551" style="position:absolute;left:7391;top:6012;width:32;height:15" coordsize="32,15" path="m6,l4,3,32,15r,-2l6,r,3l6,,,,4,3,6,xe" fillcolor="#cecece" stroked="f">
              <v:path arrowok="t"/>
            </v:shape>
            <v:rect id="_x0000_s10552" style="position:absolute;left:7397;top:6012;width:30;height:3" fillcolor="#cecece" stroked="f"/>
            <v:shape id="_x0000_s10553" style="position:absolute;left:7241;top:5523;width:90;height:649" coordsize="90,649" path="m90,25r-9,l,647r6,2l90,28r-9,l90,25,86,,81,25r9,xe" fillcolor="black" stroked="f">
              <v:path arrowok="t"/>
            </v:shape>
            <v:shape id="_x0000_s10554" style="position:absolute;left:7322;top:5548;width:90;height:624" coordsize="90,624" path="m86,622r4,l9,,,3,82,624r4,-2xe" fillcolor="black" stroked="f">
              <v:path arrowok="t"/>
            </v:shape>
            <v:shape id="_x0000_s10555" style="position:absolute;left:7249;top:5645;width:146;height:498" coordsize="146,498" path="m,498l146,433,15,371,131,311,30,260r88,-44l41,171r67,-39l52,98,99,68,58,40,93,19,65,e" filled="f" strokeweight=".1pt">
              <v:stroke endcap="round"/>
              <v:path arrowok="t"/>
            </v:shape>
            <v:shape id="_x0000_s10556" style="position:absolute;left:7256;top:5645;width:148;height:495" coordsize="148,495" path="m148,495l,431,133,371,17,311,118,260,28,216r79,-45l38,135,96,98,47,68,88,43,56,19,83,e" filled="f" strokeweight=".1pt">
              <v:stroke endcap="round"/>
              <v:path arrowok="t"/>
            </v:shape>
            <v:shape id="_x0000_s10557" style="position:absolute;left:7299;top:5476;width:28;height:64" coordsize="28,64" path="m25,60r3,l2,,,2,25,62r3,l25,62r,2l28,62,25,60xe" fillcolor="black" stroked="f">
              <v:path arrowok="t"/>
            </v:shape>
            <v:shape id="_x0000_s10558" style="position:absolute;left:7324;top:5476;width:35;height:62" coordsize="35,62" path="m33,l30,,,60r3,2l35,2,33,xe" fillcolor="black" stroked="f">
              <v:path arrowok="t"/>
            </v:shape>
            <v:shape id="_x0000_s10559" style="position:absolute;left:7324;top:5373;width:3;height:242" coordsize="3,242" path="m,l,,,242r3,l3,,,xe" fillcolor="black" stroked="f">
              <v:path arrowok="t"/>
            </v:shape>
            <v:rect id="_x0000_s10560" style="position:absolute;left:7092;top:5850;width:134;height:348" fillcolor="#dadada" stroked="f"/>
            <v:rect id="_x0000_s10561" style="position:absolute;left:7097;top:5870;width:120;height:324" fillcolor="#f0f0f0" stroked="f"/>
            <v:shape id="_x0000_s10562" style="position:absolute;left:7219;top:5835;width:37;height:363" coordsize="37,363" path="m,363l37,340,37,,,17,,363xe" fillcolor="#474747" stroked="f">
              <v:path arrowok="t"/>
            </v:shape>
            <v:shape id="_x0000_s10563" style="position:absolute;left:7092;top:5835;width:164;height:22" coordsize="164,22" path="m132,22l,20,36,,164,,132,22xe" fillcolor="#919191" stroked="f">
              <v:path arrowok="t"/>
            </v:shape>
            <v:rect id="_x0000_s10564" style="position:absolute;left:7163;top:6040;width:52;height:150" fillcolor="#dadada" stroked="f"/>
            <v:rect id="_x0000_s10565" style="position:absolute;left:7104;top:6040;width:53;height:150" fillcolor="#dadada" stroked="f"/>
            <v:rect id="_x0000_s10566" style="position:absolute;left:7104;top:5876;width:53;height:149" fillcolor="#dadada" stroked="f"/>
            <v:rect id="_x0000_s10567" style="position:absolute;left:7163;top:5878;width:52;height:149" fillcolor="#dadada" stroked="f"/>
            <v:rect id="_x0000_s10568" style="position:absolute;left:7094;top:6025;width:127;height:15" fillcolor="#cecece" stroked="f"/>
            <v:rect id="_x0000_s10569" style="position:absolute;left:7128;top:6025;width:23;height:15" fillcolor="#919191" stroked="f"/>
            <v:shape id="_x0000_s10570" style="position:absolute;left:6710;top:6027;width:32;height:4" coordsize="32,4" path="m32,3l32,,,,,4r32,l32,3xe" fillcolor="#cecece" stroked="f">
              <v:path arrowok="t"/>
            </v:shape>
            <v:rect id="_x0000_s10571" style="position:absolute;left:7163;top:6025;width:22;height:15" fillcolor="#919191" stroked="f"/>
            <v:shape id="_x0000_s10572" style="position:absolute;left:6743;top:6027;width:35;height:4" coordsize="35,4" path="m35,3l35,,,,,4r35,l35,3xe" fillcolor="#cecece" stroked="f">
              <v:path arrowok="t"/>
            </v:shape>
            <v:shape id="_x0000_s10573" style="position:absolute;left:7329;top:5476;width:294;height:49" coordsize="294,49" path="m,49r,l15,49r15,l45,49r15,l73,47r15,l101,47r12,-2l126,45r13,-3l152,42r11,-2l176,40r10,-2l197,36r11,l217,34r8,-2l236,30r6,-3l251,25r6,-2l264,23r6,-2l274,19r7,-2l283,12r4,-2l289,8r3,-2l294,4r,-4l292,r-3,2l289,4r-2,2l285,8r-2,2l279,12r-5,3l268,17r-4,2l257,21r-8,2l242,25r-8,2l225,27r-8,3l206,32r-9,2l186,34r-10,2l163,38r-11,l139,40r-13,l113,42r-12,l88,45r-15,l60,45r-15,l30,45r-15,l,45r,4xe" fillcolor="#919191" stroked="f">
              <v:path arrowok="t"/>
            </v:shape>
            <v:shape id="_x0000_s10574" style="position:absolute;left:7034;top:5476;width:295;height:49" coordsize="295,49" path="m,l,,,4,3,6,4,8r2,2l10,12r3,5l19,19r5,2l30,23r6,l43,25r8,2l58,30r11,2l78,34r7,2l97,36r11,2l118,40r14,l142,42r12,l168,45r13,l194,47r13,l222,47r15,2l250,49r15,l280,49r15,l295,45r-15,l265,45r-15,l237,45r-15,l207,45,194,42r-13,l168,40r-14,l142,38r-10,l118,36,108,34r-11,l88,32,78,30,69,27r-9,l51,25,45,23,36,21,30,19,25,17,19,15,15,12,10,10,9,8,6,6,4,4,4,2,3,,,xe" fillcolor="#919191" stroked="f">
              <v:path arrowok="t"/>
            </v:shape>
            <v:shape id="_x0000_s10575" style="position:absolute;left:7034;top:5429;width:295;height:47" coordsize="295,47" path="m295,r,l280,,265,,250,,237,,222,,207,2r-13,l181,2,168,4r-14,l142,6,132,8r-14,l108,10r-11,l85,12r-7,3l69,17r-11,l51,19r-8,2l36,23r-6,2l24,27r-5,3l13,32r-3,2l6,36,4,38,3,42,,45r,2l3,47,4,45r,-3l6,42,9,38r1,-2l15,34r4,l25,30r5,l36,27r9,-2l51,23r9,-2l69,19r9,-2l88,17r9,-2l108,12r10,l132,10,142,8r12,l168,6r13,l194,4r13,l222,4r15,l250,2r15,l280,2r15,l295,xe" fillcolor="#919191" stroked="f">
              <v:path arrowok="t"/>
            </v:shape>
            <v:shape id="_x0000_s10576" style="position:absolute;left:7329;top:5429;width:294;height:47" coordsize="294,47" path="m294,47r,l294,45r-2,-3l289,38r-2,-2l283,34r-2,-2l274,30r-4,-3l264,25r-7,-2l251,21r-9,-2l236,17r-11,l217,15r-9,-3l197,10r-11,l176,8r-13,l152,6,139,4r-13,l113,2r-12,l88,2,73,,60,,45,,30,,15,,,,,2r15,l30,2r15,l60,4r13,l88,4r13,l113,6r13,l139,8r13,l163,10r13,2l186,12r11,3l206,17r11,l225,19r9,2l242,23r7,2l257,27r7,3l268,30r6,4l279,34r4,2l285,38r2,4l289,42r,3l292,47r2,xe" fillcolor="#919191" stroked="f">
              <v:path arrowok="t"/>
            </v:shape>
            <v:shape id="_x0000_s10577" style="position:absolute;left:7329;top:5471;width:294;height:47" coordsize="294,47" path="m,47r,l15,47r15,l45,47r15,l73,47,88,45r13,l113,45r13,-2l139,43r13,-2l163,41r13,-2l186,37r11,l208,35r9,-3l225,30r11,l242,28r9,-2l257,24r7,-2l270,20r4,-3l281,15r2,-2l287,11r2,-2l292,5r2,-2l294,r-2,l289,3r,2l287,7r-2,2l283,11r-4,2l274,15r-6,2l264,20r-7,2l249,22r-7,2l234,26r-9,2l217,30r-11,2l197,32r-11,3l176,37r-13,l152,39r-13,l126,41r-13,l101,43r-13,l73,43,60,45r-15,l30,45r-15,l,45r,2xe" fillcolor="#618ffd" stroked="f">
              <v:path arrowok="t"/>
            </v:shape>
            <v:shape id="_x0000_s10578" style="position:absolute;left:7034;top:5471;width:295;height:47" coordsize="295,47" path="m,l,,,3,3,5,4,9r2,2l10,13r3,2l19,17r5,3l30,22r6,2l43,26r8,2l58,30r11,l78,32r7,3l97,37r11,l118,39r14,2l142,41r12,2l168,43r13,2l194,45r13,l222,47r15,l250,47r15,l280,47r15,l295,45r-15,l265,45r-15,l237,45,222,43r-15,l194,43,181,41r-13,l154,39r-12,l132,37r-14,l108,35,97,32r-9,l78,30,69,28,60,26,51,24,45,22r-9,l30,20,25,17,19,15,15,13,10,11,9,9,6,7,4,5,4,3,3,,,xe" fillcolor="#618ffd" stroked="f">
              <v:path arrowok="t"/>
            </v:shape>
            <v:shape id="_x0000_s10579" style="position:absolute;left:7034;top:5422;width:295;height:49" coordsize="295,49" path="m295,r,l280,,265,,250,,237,2r-15,l207,2r-13,l181,4r-13,l154,7r-12,l132,9r-14,2l108,11,97,13,85,15r-7,l69,17,58,19r-7,3l43,24r-7,2l30,28r-6,l19,32r-6,l10,37,6,39,4,41,3,43,,45r,4l3,49,4,47r,-2l6,43,9,41r1,-2l15,37r4,-3l25,32r5,-2l36,28r9,-2l51,24r9,-2l69,22r9,-3l88,17r9,-2l108,15r10,-2l132,11r10,l154,9r14,l181,7r13,l207,7,222,4r15,l250,4r15,l280,4r15,l295,xe" fillcolor="#618ffd" stroked="f">
              <v:path arrowok="t"/>
            </v:shape>
            <v:shape id="_x0000_s10580" style="position:absolute;left:7329;top:5422;width:294;height:49" coordsize="294,49" path="m294,49r,l294,45r-2,-2l289,41r-2,-2l283,37r-2,-5l274,32r-4,-4l264,28r-7,-2l251,24r-9,-2l236,19,225,17r-8,-2l208,15,197,13,186,11r-10,l163,9,152,7r-13,l126,4r-13,l101,2,88,2,73,2,60,2,45,,30,,15,,,,,4r15,l30,4r15,l60,4r13,l88,7r13,l113,7r13,2l139,9r13,2l163,11r13,2l186,15r11,l206,17r11,2l225,22r9,l242,24r7,2l257,28r7,2l268,32r6,2l279,37r4,2l285,41r2,2l289,45r,2l292,49r2,xe" fillcolor="#618ffd" stroked="f">
              <v:path arrowok="t"/>
            </v:shape>
            <v:shape id="_x0000_s10581" style="position:absolute;left:7329;top:5474;width:129;height:29" coordsize="129,29" path="m,29r,l13,29r12,l38,27r11,l62,25r11,l81,23r9,-2l98,19r9,-2l113,14r5,-2l122,10r4,-4l129,4r,-4l126,r,2l124,4r-2,4l118,10r-7,2l105,14r-7,3l90,19r-9,2l71,21r-9,2l49,23,38,25r-13,l13,25,,25r,4xe" fillcolor="#676767" stroked="f">
              <v:path arrowok="t"/>
            </v:shape>
            <v:shape id="_x0000_s10582" style="position:absolute;left:7200;top:5474;width:129;height:29" coordsize="129,29" path="m,l,,,4,2,6r4,4l11,12r4,2l21,17r9,2l39,21r8,2l58,25r11,l79,27r11,l103,29r13,l129,29r,-4l116,25r-13,l90,25,79,23r-10,l58,21r-11,l39,19,30,17,24,14,17,12,11,10,6,8,3,4,2,2,2,,,xe" fillcolor="#676767" stroked="f">
              <v:path arrowok="t"/>
            </v:shape>
            <v:shape id="_x0000_s10583" style="position:absolute;left:7200;top:5446;width:129;height:28" coordsize="129,28" path="m129,r,l116,,103,,90,,79,2,69,2,58,4,47,4,39,6,30,8r-9,2l15,13r-4,4l6,19,2,21,,25r,3l2,28r,-3l3,23,6,21r5,-2l17,17r7,-2l30,13r9,-3l47,8,58,6r11,l79,4r11,l103,2r13,l129,2r,-2xe" fillcolor="#676767" stroked="f">
              <v:path arrowok="t"/>
            </v:shape>
            <v:shape id="_x0000_s10584" style="position:absolute;left:7329;top:5446;width:129;height:28" coordsize="129,28" path="m129,28r,l129,25r-3,-4l122,19r-4,-2l113,13r-6,-3l98,8,90,6,81,4r-8,l62,2,49,2,38,,25,,13,,,,,2r13,l25,2,38,4r11,l62,6r9,l81,8r9,2l98,13r7,2l111,17r7,2l122,21r2,2l126,25r,3l129,28xe" fillcolor="#676767" stroked="f">
              <v:path arrowok="t"/>
            </v:shape>
            <v:shape id="_x0000_s10585" style="position:absolute;left:7329;top:5469;width:129;height:28" coordsize="129,28" path="m,28r,l13,28r12,l38,28r11,l62,26,73,24r8,l90,22r8,-3l107,17r6,-2l118,13r4,-4l126,7r3,-5l129,r-3,l126,2r-2,3l122,7r-4,2l111,11r-6,2l98,15r-8,2l81,19,71,22r-9,2l49,24r-11,l25,26r-12,l,26r,2xe" fillcolor="#3365fb" stroked="f">
              <v:path arrowok="t"/>
            </v:shape>
            <v:shape id="_x0000_s10586" style="position:absolute;left:7200;top:5469;width:129;height:28" coordsize="129,28" path="m,l,,,2,2,7,6,9r5,4l15,15r6,2l30,19r9,3l47,24r11,l69,26r10,2l90,28r13,l116,28r13,l129,26r-13,l103,26,90,24r-11,l69,24,58,22,47,19,39,17,30,15,24,13,17,11,11,9,6,7,3,5,2,2,2,,,xe" fillcolor="#3365fb" stroked="f">
              <v:path arrowok="t"/>
            </v:shape>
            <v:shape id="_x0000_s10587" style="position:absolute;left:7200;top:5439;width:129;height:30" coordsize="129,30" path="m129,r,l116,,103,,90,2,79,2,69,5,58,5,47,7,39,9r-9,2l21,13r-6,2l11,17,6,20,2,24,,26r,4l2,30r,-2l3,26,6,24r5,-4l17,17r7,-2l30,13r9,-2l47,11,58,9,69,7r10,l90,5r13,l116,5r13,l129,xe" fillcolor="#3365fb" stroked="f">
              <v:path arrowok="t"/>
            </v:shape>
            <v:shape id="_x0000_s10588" style="position:absolute;left:7329;top:5439;width:129;height:30" coordsize="129,30" path="m129,30r,l129,26r-3,-2l122,20r-4,-3l113,15r-6,-2l98,11,90,9,81,7,73,5,62,5,49,2,38,2,25,,13,,,,,5r13,l25,5r13,l49,7r13,l71,9r10,2l90,11r8,2l105,15r6,2l118,20r4,4l124,26r2,2l126,30r3,xe" fillcolor="#3365fb" stroked="f">
              <v:path arrowok="t"/>
            </v:shape>
            <v:shape id="_x0000_s10589" style="position:absolute;left:7329;top:5488;width:532;height:78" coordsize="532,78" path="m,78r,l28,78,53,75r28,l107,75r26,l159,73r23,-2l206,71r23,-2l253,67r21,l296,65r21,-2l337,60r21,-4l375,54r18,-2l410,50r17,-5l440,43r15,-2l468,37r10,-2l489,30r11,-4l508,24r7,-4l521,15r5,-4l530,9r2,-4l532,r-2,l528,3r,4l523,9r-4,4l513,18r-7,2l498,24r-9,4l478,30r-12,5l453,37r-13,4l425,43r-15,2l393,50r-18,2l356,54r-19,2l317,58r-21,2l274,63r-21,2l229,67r-23,l182,69r-23,2l133,71r-26,l81,73r-28,l28,73,,73r,5xe" fillcolor="#cecece" stroked="f">
              <v:path arrowok="t"/>
            </v:shape>
            <v:shape id="_x0000_s10590" style="position:absolute;left:6795;top:5488;width:534;height:78" coordsize="534,78" path="m,l,,,5,3,9r4,2l11,15r7,5l24,24r9,2l43,30r11,5l65,37r13,4l93,43r13,2l123,50r17,2l157,54r17,2l196,60r19,3l236,65r22,2l279,67r24,2l327,71r24,l377,73r24,2l426,75r28,l480,75r26,3l534,78r,-5l506,73r-26,l454,73,426,71r-25,l377,71,351,69,327,67r-24,l279,65,258,63,236,60,215,58,196,56,176,54,157,52,140,50,123,45,108,43,93,41,80,37,67,35,54,30,43,28,35,24,26,20,20,18,13,13,9,9,5,7,5,3,3,,,xe" fillcolor="#cecece" stroked="f">
              <v:path arrowok="t"/>
            </v:shape>
            <v:shape id="_x0000_s10591" style="position:absolute;left:6795;top:5411;width:534;height:77" coordsize="534,77" path="m534,r,l506,,480,,454,,426,3r-25,l377,5r-26,l327,7r-24,l279,9r-21,2l236,13r-21,2l196,18r-20,2l157,22r-17,2l123,28r-17,2l93,33,78,37,65,39,54,43,43,45,33,50r-9,2l18,56r-7,4l7,65,3,69,,73r,4l3,77,5,73r,-4l9,67r4,-4l20,60r6,-4l35,52r8,-2l54,45,67,43,80,39,93,37r15,-4l123,30r17,-2l157,26r19,-4l196,20r19,-2l236,15r22,-2l279,13r24,-2l327,9r24,l377,7,401,5r25,l454,5r26,l506,3r28,l534,xe" fillcolor="#cecece" stroked="f">
              <v:path arrowok="t"/>
            </v:shape>
            <v:shape id="_x0000_s10592" style="position:absolute;left:7329;top:5411;width:532;height:77" coordsize="532,77" path="m532,77r,l532,73r-2,-4l526,65r-5,-5l515,56r-7,-4l500,50,489,45,478,43,468,39,455,37,440,33,427,30,410,28,393,24,375,22,356,20,337,18,317,15,296,13,274,11,253,9,229,7r-23,l182,5r-23,l133,3r-26,l81,,53,,28,,,,,3r28,l53,5r28,l107,5r26,l159,7r23,2l206,9r23,2l253,13r21,l296,15r21,3l337,20r19,2l375,26r18,2l410,30r15,3l440,37r13,2l466,43r12,2l489,50r9,2l506,56r7,4l519,63r4,4l528,69r,4l530,77r2,xe" fillcolor="#cecece" stroked="f">
              <v:path arrowok="t"/>
            </v:shape>
            <v:shape id="_x0000_s10593" style="position:absolute;left:7329;top:5482;width:532;height:77" coordsize="532,77" path="m,77r,l28,77r25,l81,77r26,-2l133,75r26,-2l182,73r24,-2l229,71r24,-2l274,66r22,-2l317,62r20,-2l358,58r17,-2l393,51r17,-2l427,47r13,-4l455,41r13,-2l478,34r11,-4l500,28r8,-4l515,19r6,-2l526,13r4,-4l532,4r,-4l530,r-2,4l528,6r-5,5l519,15r-6,2l506,21r-8,3l489,28r-11,4l466,34r-13,5l440,41r-15,2l410,47r-17,2l375,51r-19,3l337,58r-20,2l296,62r-22,2l253,64r-24,2l206,69r-24,l159,71r-26,2l107,73r-26,l53,73,28,75,,75r,2xe" fillcolor="#a2c1fe" stroked="f">
              <v:path arrowok="t"/>
            </v:shape>
            <v:shape id="_x0000_s10594" style="position:absolute;left:6795;top:5482;width:534;height:77" coordsize="534,77" path="m,l,,,4,3,9r4,4l11,17r7,2l24,24r9,4l43,30r11,4l65,39r13,2l93,43r13,4l123,49r17,2l157,56r17,2l196,60r19,2l236,64r22,2l279,69r24,2l327,71r24,2l377,73r24,2l426,75r28,2l480,77r26,l534,77r,-2l506,75,480,73r-26,l426,73r-25,l377,71,351,69r-24,l303,66,279,64r-21,l236,62,215,60,196,58,176,54,157,51,140,49,123,47,108,43,93,41,80,39,67,34,54,32,43,28,35,24,26,21,20,17,13,15,9,11,5,6,5,4,3,,,xe" fillcolor="#a2c1fe" stroked="f">
              <v:path arrowok="t"/>
            </v:shape>
            <v:shape id="_x0000_s10595" style="position:absolute;left:6795;top:5405;width:534;height:77" coordsize="534,77" path="m534,r,l506,,480,2r-26,l426,2,401,4r-24,l351,6r-24,l303,9r-24,2l258,11r-22,2l215,15r-19,2l174,19r-17,5l140,26r-17,2l106,32,93,34,78,36,65,41,54,43,43,47,33,49r-9,5l18,58r-7,4l7,64,3,69,,73r,4l3,77,5,73r,-2l9,66r4,-2l20,60r6,-4l35,54r8,-5l54,47,67,43,80,41,93,36r15,-2l123,32r17,-4l157,26r19,-2l196,21r19,-2l236,17r22,-2l279,13r24,-2l327,11,351,9r26,l401,6r25,l454,4r26,l506,4r28,l534,xe" fillcolor="#a2c1fe" stroked="f">
              <v:path arrowok="t"/>
            </v:shape>
            <v:shape id="_x0000_s10596" style="position:absolute;left:7329;top:5405;width:532;height:77" coordsize="532,77" path="m532,77r,l532,73r-2,-4l526,64r-5,-2l515,58r-7,-4l500,49,489,47,478,43,468,41,455,36,440,34,427,32,410,28,393,26,375,24,358,19,337,17,317,15,296,13,274,11r-21,l229,9,206,6r-24,l159,4r-26,l107,2,81,2,53,2,28,,,,,4r28,l53,4r28,l107,6r26,l159,9r23,l206,11r23,l253,13r21,2l296,17r21,2l337,21r19,3l375,26r18,2l410,32r15,2l440,36r13,5l466,43r12,4l489,49r9,5l506,56r7,4l519,64r4,2l528,71r,2l530,77r2,xe" fillcolor="#a2c1fe" stroked="f">
              <v:path arrowok="t"/>
            </v:shape>
            <v:shape id="_x0000_s10597" style="position:absolute;left:7329;top:5506;width:889;height:115" coordsize="889,115" path="m,115r,l45,115r45,l135,113r43,l221,111r43,l305,109r40,-2l384,105r39,-3l459,98r37,-2l530,92r32,-2l596,85r31,-4l657,77r27,-2l711,70r25,-6l757,60r23,-5l799,51r20,-6l834,40r15,-6l859,30r11,-7l879,17r4,-7l886,6,889,r-4,l885,4r-5,6l877,15r-9,6l859,25r-13,7l834,36r-18,6l799,47r-19,6l757,57r-22,5l711,66r-29,4l654,75r-27,4l596,83r-34,2l530,90r-34,2l459,96r-36,2l384,100r-39,2l305,105r-41,2l221,109r-43,l135,111r-45,l45,111,,111r,4xe" fillcolor="#cecece" stroked="f">
              <v:path arrowok="t"/>
            </v:shape>
            <v:shape id="_x0000_s10598" style="position:absolute;left:6439;top:5506;width:890;height:115" coordsize="890,115" path="m,l,,2,6r4,4l11,17r8,6l30,30r11,4l56,40r15,5l90,51r19,4l131,60r21,4l178,70r26,5l232,77r30,4l294,85r32,5l359,92r36,4l429,98r37,4l504,105r41,2l584,109r44,2l668,111r44,2l754,113r46,2l845,115r45,l890,111r-45,l800,111r-46,l712,109r-44,l628,107r-44,-2l545,102r-41,-2l466,98,429,96,395,92,359,90,326,85,294,83,264,79,234,75,206,70,178,66,155,62,131,57,109,53,90,47,73,42,56,36,43,32,30,25,21,21,13,15,9,10,4,4,4,,,xe" fillcolor="#cecece" stroked="f">
              <v:path arrowok="t"/>
            </v:shape>
            <v:shape id="_x0000_s10599" style="position:absolute;left:6439;top:5390;width:890;height:116" coordsize="890,116" path="m890,r,l845,,800,,754,,712,2r-44,l628,4,584,6,545,9r-41,2l466,13r-37,4l395,19r-36,2l326,26r-32,4l262,32r-30,4l204,41r-26,4l152,49r-21,5l109,60,90,64,71,69,56,75,41,79,30,86,19,90r-8,6l6,103r-4,6l,116r4,l4,109r5,-4l13,98r8,-4l30,88,43,84,56,77,73,73,90,66r19,-4l131,58r24,-4l178,49r28,-4l234,41r30,-5l294,32r32,-4l359,26r36,-5l429,19r37,-2l504,15r41,-4l584,11,628,9,668,6,712,4r42,l800,4,845,2r45,l890,xe" fillcolor="#cecece" stroked="f">
              <v:path arrowok="t"/>
            </v:shape>
            <v:shape id="_x0000_s10600" style="position:absolute;left:7329;top:5390;width:889;height:116" coordsize="889,116" path="m889,116r,l886,109r-3,-6l879,96r-9,-6l859,86,849,79,834,75,819,69,799,64,780,60,757,54,736,49,711,45,684,41,657,36,627,32,596,30,562,26,530,21,496,19,459,17,423,13,384,11,345,9,305,6,264,4,221,2r-43,l135,,90,,45,,,,,2r45,l90,4r45,l178,4r43,2l264,9r41,2l345,11r39,4l423,17r36,2l496,21r34,5l562,28r34,4l627,36r27,5l682,45r29,4l735,54r22,4l780,62r19,4l816,73r18,4l846,84r13,4l868,94r9,4l880,105r5,4l885,116r4,xe" fillcolor="#cecece" stroked="f">
              <v:path arrowok="t"/>
            </v:shape>
            <v:shape id="_x0000_s10601" style="position:absolute;left:7329;top:5499;width:889;height:118" coordsize="889,118" path="m,118r,l45,118r45,-2l135,116r43,-2l221,114r43,-2l305,109r40,-2l384,105r39,-2l459,101r37,-4l530,94r32,-4l596,88r31,-4l657,79r27,-4l711,71r25,-4l757,62r23,-4l799,52r20,-5l834,41r15,-4l859,30r11,-4l879,19r4,-6l886,7,889,r-4,l885,7r-5,4l877,17r-9,5l859,28r-13,6l834,39r-18,4l799,49r-19,5l757,58r-22,6l711,69r-29,4l654,77r-27,5l596,84r-34,4l530,90r-34,4l459,97r-36,4l384,103r-39,2l305,107r-41,2l221,109r-43,3l135,114r-45,l45,114,,114r,4xe" fillcolor="#c0fef9" stroked="f">
              <v:path arrowok="t"/>
            </v:shape>
            <v:shape id="_x0000_s10602" style="position:absolute;left:6439;top:5499;width:890;height:118" coordsize="890,118" path="m,l,,2,7r4,6l11,19r8,7l30,30r11,7l56,41r15,6l90,52r19,6l131,62r21,5l178,71r26,4l232,79r30,5l294,88r32,2l359,94r36,3l429,101r37,2l504,105r41,2l584,109r44,3l668,114r44,l754,116r46,l845,118r45,l890,114r-45,l800,114r-46,l712,112r-44,-3l628,109r-44,-2l545,105r-41,-2l466,101,429,97,395,94,359,90,326,88,294,84,264,82,234,77,206,73,178,69,155,64,131,58,109,54,90,49,73,43,56,39,43,34,30,28,21,22,13,17,9,11,4,7,4,,,xe" fillcolor="#c0fef9" stroked="f">
              <v:path arrowok="t"/>
            </v:shape>
            <v:shape id="_x0000_s10603" style="position:absolute;left:6439;top:5384;width:890;height:115" coordsize="890,115" path="m890,r,l845,,800,2r-46,l712,2,668,4,628,6,584,8r-39,l504,12r-38,3l429,17r-34,2l359,23r-33,2l294,30r-32,4l232,38r-28,4l178,47r-26,4l131,55r-22,5l90,66,71,70,56,75,41,81,30,85,19,92r-8,6l6,104r-4,5l,115r4,l4,111r5,-7l13,100r8,-6l30,90,43,83,56,79,73,72,90,68r19,-4l131,57r24,-4l178,49r28,-4l234,40r28,-4l294,34r32,-4l359,25r36,-2l429,21r37,-4l504,15r41,-3l584,10,628,8,668,6r44,l754,4r46,l845,4r45,l890,xe" fillcolor="#c0fef9" stroked="f">
              <v:path arrowok="t"/>
            </v:shape>
            <v:shape id="_x0000_s10604" style="position:absolute;left:7329;top:5384;width:889;height:115" coordsize="889,115" path="m889,115r,l886,109r-3,-5l879,98r-9,-6l859,85,849,81,834,75,819,70,799,66,780,60,757,55,736,51,711,47,684,42,657,38,627,34,596,30,562,25,530,23,496,19,459,17,423,15,384,12,345,8r-40,l264,6,221,4,178,2r-43,l90,2,45,,,,,4r45,l90,4r45,l178,6r43,l264,8r41,2l345,12r39,3l423,17r36,4l496,23r34,2l562,30r34,4l627,36r27,4l682,45r29,4l735,53r22,4l780,64r19,4l816,72r18,7l846,83r13,7l868,94r9,6l880,104r5,7l885,115r4,xe" fillcolor="#c0fef9" stroked="f">
              <v:path arrowok="t"/>
            </v:shape>
            <v:shape id="_x0000_s10605" style="position:absolute;left:6308;top:4554;width:17;height:24" coordsize="17,24" path="m17,21r,l2,,,2,15,24r2,l15,24r2,l17,21xe" fillcolor="#cecece" stroked="f">
              <v:path arrowok="t"/>
            </v:shape>
            <v:shape id="_x0000_s10606" style="position:absolute;left:6325;top:4565;width:39;height:13" coordsize="39,13" path="m39,2l39,,,10r,3l39,4r,-2xe" fillcolor="#cecece" stroked="f">
              <v:path arrowok="t"/>
            </v:shape>
            <v:shape id="_x0000_s10607" style="position:absolute;left:6312;top:4530;width:39;height:69" coordsize="39,69" path="m37,l35,,,67r3,2l39,3,37,xe" fillcolor="#cecece" stroked="f">
              <v:path arrowok="t"/>
            </v:shape>
            <v:shape id="_x0000_s10608" style="position:absolute;left:6315;top:4578;width:8;height:4" coordsize="8,4" path="m2,2r,l8,4,8,,2,,,,2,,,,2,2xe" fillcolor="#cecece" stroked="f">
              <v:path arrowok="t"/>
            </v:shape>
            <v:shape id="_x0000_s10609" style="position:absolute;left:6143;top:4578;width:174;height:147" coordsize="174,147" path="m2,145r1,2l174,2,172,,2,145r,2l2,145,,147r2,l2,145xe" fillcolor="#cecece" stroked="f">
              <v:path arrowok="t"/>
            </v:shape>
            <v:shape id="_x0000_s10610" style="position:absolute;left:6145;top:4723;width:9;height:4" coordsize="9,4" path="m6,2l6,,,,,2,6,4r3,l6,4r3,l6,2xe" fillcolor="#cecece" stroked="f">
              <v:path arrowok="t"/>
            </v:shape>
            <v:shape id="_x0000_s10611" style="position:absolute;left:6151;top:4578;width:174;height:149" coordsize="174,149" path="m172,4l170,2,,147r3,2l172,4r,-4l172,4r2,-2l172,r,4xe" fillcolor="#cecece" stroked="f">
              <v:path arrowok="t"/>
            </v:shape>
            <v:shape id="_x0000_s10612" style="position:absolute;left:6293;top:4575;width:30;height:7" coordsize="30,7" path="m24,3l22,5r8,2l30,3r-6,l24,5r,-2l,,22,5,24,3xe" fillcolor="#cecece" stroked="f">
              <v:path arrowok="t"/>
            </v:shape>
            <v:shape id="_x0000_s10613" style="position:absolute;left:6317;top:4578;width:8;height:4" coordsize="8,4" path="m4,2l6,,,,,2,6,4,8,2,6,4r2,l8,2,4,2xe" fillcolor="#cecece" stroked="f">
              <v:path arrowok="t"/>
            </v:shape>
            <v:shape id="_x0000_s10614" style="position:absolute;left:6321;top:4569;width:4;height:11" coordsize="4,11" path="m4,4l,2r,9l4,11,4,2,2,2r2,l4,,2,2,4,4xe" fillcolor="#cecece" stroked="f">
              <v:path arrowok="t"/>
            </v:shape>
            <v:shape id="_x0000_s10615" style="position:absolute;left:6315;top:4571;width:10;height:9" coordsize="10,9" path="m2,7r,2l10,2,8,,,7r2,xe" fillcolor="#cecece" stroked="f">
              <v:path arrowok="t"/>
            </v:shape>
            <v:shape id="_x0000_s10616" style="position:absolute;left:6299;top:4757;width:7;height:5" coordsize="7,5" path="m5,3l7,,3,,,3,7,5,7,3r,2l7,3,5,3xe" fillcolor="#cecece" stroked="f">
              <v:path arrowok="t"/>
            </v:shape>
            <v:shape id="_x0000_s10617" style="position:absolute;left:6304;top:4578;width:23;height:182" coordsize="23,182" path="m23,4l21,2,,182r2,l23,2,23,r,2l23,r,4xe" fillcolor="#cecece" stroked="f">
              <v:path arrowok="t"/>
            </v:shape>
            <v:shape id="_x0000_s10618" style="position:absolute;left:6319;top:4578;width:8;height:4" coordsize="8,4" path="m2,2r,2l8,4,8,,2,,,2,2,,,,,2r2,xe" fillcolor="#cecece" stroked="f">
              <v:path arrowok="t"/>
            </v:shape>
            <v:shape id="_x0000_s10619" style="position:absolute;left:6297;top:4580;width:24;height:180" coordsize="24,180" path="m2,175r,2l24,,22,,,177r,3l,177r,3l2,175xe" fillcolor="#cecece" stroked="f">
              <v:path arrowok="t"/>
            </v:shape>
            <v:shape id="_x0000_s10620" style="position:absolute;left:6158;top:4717;width:159;height:17" coordsize="159,17" path="m148,17r2,-2l,,,2,150,17r,-2l150,17r9,l150,15r-2,2xe" fillcolor="#cecece" stroked="f">
              <v:path arrowok="t"/>
            </v:shape>
            <v:shape id="_x0000_s10621" style="position:absolute;left:6184;top:4687;width:124;height:47" coordsize="124,47" path="m8,r,4l122,47r2,-2l10,,8,4,8,,,,8,4,8,xe" fillcolor="#cecece" stroked="f">
              <v:path arrowok="t"/>
            </v:shape>
            <v:shape id="_x0000_s10622" style="position:absolute;left:6192;top:4687;width:131;height:13" coordsize="131,13" path="m120,13r,-5l,,,4r120,9l123,8r-3,5l131,13,123,8r-3,5xe" fillcolor="#cecece" stroked="f">
              <v:path arrowok="t"/>
            </v:shape>
            <v:shape id="_x0000_s10623" style="position:absolute;left:6214;top:4661;width:101;height:39" coordsize="101,39" path="m10,l8,4,98,39r3,-5l10,r,4l10,,,,8,4,10,xe" fillcolor="#cecece" stroked="f">
              <v:path arrowok="t"/>
            </v:shape>
            <v:shape id="_x0000_s10624" style="position:absolute;left:6224;top:4661;width:99;height:11" coordsize="99,11" path="m91,11r,-5l,,,4r91,7l91,6r,5l99,11,91,6r,5xe" fillcolor="#cecece" stroked="f">
              <v:path arrowok="t"/>
            </v:shape>
            <v:shape id="_x0000_s10625" style="position:absolute;left:6239;top:4640;width:76;height:32" coordsize="76,32" path="m9,r,4l76,32r,-5l11,,9,4,9,,,,9,4,9,xe" fillcolor="#cecece" stroked="f">
              <v:path arrowok="t"/>
            </v:shape>
            <v:shape id="_x0000_s10626" style="position:absolute;left:6248;top:4640;width:77;height:8" coordsize="77,8" path="m69,8l71,4,,,,4,71,8r,-4l71,8r6,l71,4,69,8xe" fillcolor="#cecece" stroked="f">
              <v:path arrowok="t"/>
            </v:shape>
            <v:shape id="_x0000_s10627" style="position:absolute;left:6261;top:4623;width:58;height:25" coordsize="58,25" path="m8,l6,4,56,25r2,-4l8,r,4l8,,,,6,4,8,xe" fillcolor="#cecece" stroked="f">
              <v:path arrowok="t"/>
            </v:shape>
            <v:shape id="_x0000_s10628" style="position:absolute;left:6269;top:4623;width:58;height:6" coordsize="58,6" path="m50,6r,-4l,,,4,50,6,52,2,50,6r8,l52,2,50,6xe" fillcolor="#cecece" stroked="f">
              <v:path arrowok="t"/>
            </v:shape>
            <v:shape id="_x0000_s10629" style="position:absolute;left:6278;top:4610;width:43;height:19" coordsize="43,19" path="m6,r,2l41,19r2,-4l9,,6,2,6,,,,6,2,6,xe" fillcolor="#cecece" stroked="f">
              <v:path arrowok="t"/>
            </v:shape>
            <v:shape id="_x0000_s10630" style="position:absolute;left:6284;top:4610;width:43;height:4" coordsize="43,4" path="m35,4l37,2,,,,2,37,4r,-2l37,4r6,l37,2,35,4xe" fillcolor="#cecece" stroked="f">
              <v:path arrowok="t"/>
            </v:shape>
            <v:shape id="_x0000_s10631" style="position:absolute;left:6297;top:4601;width:24;height:13" coordsize="24,13" path="m,l,2,22,13r2,-2l,xe" fillcolor="#cecece" stroked="f">
              <v:path arrowok="t"/>
            </v:shape>
            <v:shape id="_x0000_s10632" style="position:absolute;left:6164;top:4702;width:142;height:51" coordsize="142,51" path="m11,r,4l142,51r,-2l11,r,4l11,,,,11,4,11,xe" fillcolor="#cecece" stroked="f">
              <v:path arrowok="t"/>
            </v:shape>
            <v:shape id="_x0000_s10633" style="position:absolute;left:6175;top:4702;width:144;height:17" coordsize="144,17" path="m135,17r,-4l,,,4,135,17r,-4l135,17r9,l135,13r,4xe" fillcolor="#cecece" stroked="f">
              <v:path arrowok="t"/>
            </v:shape>
            <v:shape id="_x0000_s10634" style="position:absolute;left:6199;top:4672;width:111;height:47" coordsize="111,47" path="m8,r,4l111,47r,-4l8,r,4l8,,,,8,4,8,xe" fillcolor="#cecece" stroked="f">
              <v:path arrowok="t"/>
            </v:shape>
            <v:shape id="_x0000_s10635" style="position:absolute;left:6207;top:4672;width:116;height:15" coordsize="116,15" path="m105,13r3,-3l,,,4r108,9l108,10r,3l116,15r-8,-5l105,13xe" fillcolor="#cecece" stroked="f">
              <v:path arrowok="t"/>
            </v:shape>
            <v:shape id="_x0000_s10636" style="position:absolute;left:6227;top:4650;width:88;height:35" coordsize="88,35" path="m8,r,5l85,35r3,-3l8,r,5l8,,,,8,5,8,xe" fillcolor="#cecece" stroked="f">
              <v:path arrowok="t"/>
            </v:shape>
            <v:shape id="_x0000_s10637" style="position:absolute;left:6235;top:4650;width:88;height:9" coordsize="88,9" path="m80,9r,-2l,,,5,80,9r,-2l80,9r8,l80,7r,2xe" fillcolor="#cecece" stroked="f">
              <v:path arrowok="t"/>
            </v:shape>
            <v:shape id="_x0000_s10638" style="position:absolute;left:6250;top:4631;width:65;height:28" coordsize="65,28" path="m7,r,2l65,28r,-2l9,,7,2,7,,,,7,2,7,xe" fillcolor="#cecece" stroked="f">
              <v:path arrowok="t"/>
            </v:shape>
            <v:shape id="_x0000_s10639" style="position:absolute;left:6257;top:4631;width:68;height:7" coordsize="68,7" path="m60,7r,-5l,,,2,60,7,62,2,60,7r8,l62,2,60,7xe" fillcolor="#cecece" stroked="f">
              <v:path arrowok="t"/>
            </v:shape>
            <v:shape id="_x0000_s10640" style="position:absolute;left:6267;top:4614;width:52;height:24" coordsize="52,24" path="m9,2r,2l50,24r2,-5l9,2r,2l9,2,,,9,4,9,2xe" fillcolor="#cecece" stroked="f">
              <v:path arrowok="t"/>
            </v:shape>
            <v:shape id="_x0000_s10641" style="position:absolute;left:6276;top:4616;width:47;height:4" coordsize="47,4" path="m41,4r,-2l,,,2,41,4r,-2l41,4r6,l41,2r,2xe" fillcolor="#cecece" stroked="f">
              <v:path arrowok="t"/>
            </v:shape>
            <v:shape id="_x0000_s10642" style="position:absolute;left:6284;top:4605;width:33;height:15" coordsize="33,15" path="m7,l5,3,33,15r,-2l7,r,3l7,,,,5,3,7,xe" fillcolor="#cecece" stroked="f">
              <v:path arrowok="t"/>
            </v:shape>
            <v:rect id="_x0000_s10643" style="position:absolute;left:5882;top:4605;width:30;height:3" fillcolor="#cecece" stroked="f"/>
            <v:shape id="_x0000_s10644" style="position:absolute;left:6134;top:4116;width:90;height:650" coordsize="90,650" path="m90,26r-8,l,648r6,2l90,27r-8,l90,26,86,,82,26r8,xe" fillcolor="black" stroked="f">
              <v:path arrowok="t"/>
            </v:shape>
            <v:shape id="_x0000_s10645" style="position:absolute;left:6216;top:4142;width:90;height:624" coordsize="90,624" path="m86,622r4,l8,,,1,81,624r5,-2xe" fillcolor="black" stroked="f">
              <v:path arrowok="t"/>
            </v:shape>
            <v:shape id="_x0000_s10646" style="position:absolute;left:6143;top:4237;width:146;height:499" coordsize="146,499" path="m,499l146,435,15,373,131,313,30,261r88,-45l41,171r66,-38l51,99,99,69,58,41,92,19,64,e" filled="f" strokeweight=".1pt">
              <v:stroke endcap="round"/>
              <v:path arrowok="t"/>
            </v:shape>
            <v:shape id="_x0000_s10647" style="position:absolute;left:6149;top:4237;width:148;height:497" coordsize="148,497" path="m148,497l,433,133,373,17,313,118,261,27,216r81,-45l39,135,97,99,47,69,88,43,56,19,84,e" filled="f" strokeweight=".1pt">
              <v:stroke endcap="round"/>
              <v:path arrowok="t"/>
            </v:shape>
            <v:shape id="_x0000_s10648" style="position:absolute;left:6192;top:4068;width:28;height:65" coordsize="28,65" path="m26,60r2,l2,,,3,26,62r2,l26,62r,3l28,62,26,60xe" fillcolor="black" stroked="f">
              <v:path arrowok="t"/>
            </v:shape>
            <v:shape id="_x0000_s10649" style="position:absolute;left:6218;top:4068;width:34;height:62" coordsize="34,62" path="m32,l30,,,60r2,2l34,3,32,xe" fillcolor="black" stroked="f">
              <v:path arrowok="t"/>
            </v:shape>
            <v:shape id="_x0000_s10650" style="position:absolute;left:5809;top:3966;width:2;height:242" coordsize="2,242" path="m,l,,,242r2,l2,,,xe" fillcolor="black" stroked="f">
              <v:path arrowok="t"/>
            </v:shape>
            <v:rect id="_x0000_s10651" style="position:absolute;left:5985;top:4443;width:134;height:349" fillcolor="#dadada" stroked="f"/>
            <v:rect id="_x0000_s10652" style="position:absolute;left:5989;top:4462;width:121;height:325" fillcolor="#f0f0f0" stroked="f"/>
            <v:shape id="_x0000_s10653" style="position:absolute;left:6113;top:4428;width:36;height:364" coordsize="36,364" path="m,364l36,340,36,,,17,,364xe" fillcolor="#474747" stroked="f">
              <v:path arrowok="t"/>
            </v:shape>
            <v:shape id="_x0000_s10654" style="position:absolute;left:5985;top:4428;width:164;height:21" coordsize="164,21" path="m131,21l,19,37,,164,,131,21xe" fillcolor="#919191" stroked="f">
              <v:path arrowok="t"/>
            </v:shape>
            <v:rect id="_x0000_s10655" style="position:absolute;left:6056;top:4633;width:51;height:150" fillcolor="#dadada" stroked="f"/>
            <v:rect id="_x0000_s10656" style="position:absolute;left:5998;top:4633;width:51;height:150" fillcolor="#dadada" stroked="f"/>
            <v:rect id="_x0000_s10657" style="position:absolute;left:5998;top:4468;width:51;height:150" fillcolor="#dadada" stroked="f"/>
            <v:rect id="_x0000_s10658" style="position:absolute;left:6056;top:4471;width:51;height:149" fillcolor="#dadada" stroked="f"/>
            <v:rect id="_x0000_s10659" style="position:absolute;left:5987;top:4618;width:128;height:15" fillcolor="#cecece" stroked="f"/>
            <v:rect id="_x0000_s10660" style="position:absolute;left:6022;top:4618;width:21;height:15" fillcolor="#919191" stroked="f"/>
            <v:shape id="_x0000_s10661" style="position:absolute;left:6013;top:4620;width:30;height:5" coordsize="30,5" path="m30,3l30,,,,,5r30,l30,3xe" fillcolor="#cecece" stroked="f">
              <v:path arrowok="t"/>
            </v:shape>
            <v:rect id="_x0000_s10662" style="position:absolute;left:6056;top:4618;width:21;height:15" fillcolor="#919191" stroked="f"/>
            <v:shape id="_x0000_s10663" style="position:absolute;left:6046;top:4620;width:34;height:5" coordsize="34,5" path="m34,3l34,,,,,5r34,l34,3xe" fillcolor="#cecece" stroked="f">
              <v:path arrowok="t"/>
            </v:shape>
            <v:shape id="_x0000_s10664" style="position:absolute;left:6222;top:4068;width:294;height:50" coordsize="294,50" path="m,50r,l15,50r15,l45,50r15,l73,48r15,l101,48r13,-3l127,45r13,-1l153,44r10,-2l176,42r11,-3l198,38r10,l217,35r9,-2l236,30r7,-1l251,27r7,-3l264,24r7,-1l275,20r6,-2l284,14r4,-2l290,9r2,-1l294,5r,-5l292,r-2,3l290,5r-2,3l286,9r-2,3l279,14r-4,1l269,18r-5,2l258,23r-9,1l243,27r-9,2l226,29r-9,1l206,33r-8,2l187,35r-11,3l163,39r-10,l140,42r-13,l114,44r-13,l88,45r-15,l60,45r-15,l30,45r-15,l,45r,5xe" fillcolor="#919191" stroked="f">
              <v:path arrowok="t"/>
            </v:shape>
            <v:shape id="_x0000_s10665" style="position:absolute;left:5927;top:4068;width:295;height:50" coordsize="295,50" path="m,l,,,5,2,8,4,9r3,3l11,14r2,4l19,20r5,3l30,24r7,l43,27r9,2l58,30r11,3l77,35r9,3l98,38r9,1l119,42r12,l143,44r12,l168,45r12,l194,48r13,l222,48r15,2l249,50r16,l280,50r15,l295,45r-15,l265,45r-16,l237,45r-15,l207,45,194,44r-14,l168,42r-13,l143,39r-12,l119,38,107,35r-9,l89,33,77,30,69,29r-9,l52,27,45,24,37,23,30,20,26,18,19,15,15,14,11,12,9,9,7,8,4,5,4,3,2,,,xe" fillcolor="#919191" stroked="f">
              <v:path arrowok="t"/>
            </v:shape>
            <v:shape id="_x0000_s10666" style="position:absolute;left:5927;top:4022;width:295;height:46" coordsize="295,46" path="m295,r,l280,,265,,249,,237,,222,,207,2r-13,l180,2,168,4r-13,l143,6,131,9r-12,l107,10r-9,l86,13r-9,2l69,16r-11,l52,19r-9,2l37,24r-7,1l24,28r-5,2l13,31r-2,3l7,36,4,39,2,43,,45r,1l2,46,4,45r,-2l7,43,9,39r2,-3l15,34r4,l26,30r4,l37,28r8,-3l52,24r8,-3l69,19r8,-3l89,16r9,-1l107,13r12,l131,10,143,9r12,l168,6r12,l194,4r13,l222,4r15,l249,2r16,l280,2r15,l295,xe" fillcolor="#919191" stroked="f">
              <v:path arrowok="t"/>
            </v:shape>
            <v:shape id="_x0000_s10667" style="position:absolute;left:6222;top:4022;width:294;height:46" coordsize="294,46" path="m294,46r,l294,45r-2,-2l290,39r-2,-3l284,34r-3,-3l275,30r-4,-2l264,25r-6,-1l251,21r-8,-2l236,16r-10,l217,15r-9,-2l198,10r-11,l176,9r-13,l153,6,140,4r-13,l114,2r-13,l88,2,73,,60,,45,,30,,15,,,,,2r15,l30,2r15,l60,4r13,l88,4r13,l114,6r13,l140,9r13,l163,10r13,3l187,13r11,2l206,16r11,l226,19r8,2l243,24r6,1l258,28r6,2l269,30r6,4l279,34r5,2l286,39r2,4l290,43r,2l292,46r2,xe" fillcolor="#919191" stroked="f">
              <v:path arrowok="t"/>
            </v:shape>
            <v:shape id="_x0000_s10668" style="position:absolute;left:6222;top:4065;width:294;height:47" coordsize="294,47" path="m,47r,l15,47r15,l45,47r15,l73,47,88,45r13,l114,45r13,-3l140,42r13,-1l163,41r13,-3l187,36r11,l208,33r9,-1l226,30r10,l243,27r8,-1l258,23r6,-2l271,18r4,-1l281,15r3,-3l288,11r2,-3l292,3r2,-1l294,r-2,l290,2r,1l288,6r-2,2l284,11r-5,1l275,15r-6,2l264,18r-6,3l249,21r-6,2l234,26r-8,1l217,30r-11,2l198,32r-11,1l176,36r-13,l153,38r-13,l127,41r-13,l101,42r-13,l73,42,60,45r-15,l30,45r-15,l,45r,2xe" fillcolor="#618ffd" stroked="f">
              <v:path arrowok="t"/>
            </v:shape>
            <v:shape id="_x0000_s10669" style="position:absolute;left:5927;top:4065;width:295;height:47" coordsize="295,47" path="m,l,,,2,2,3,4,8r3,3l11,12r2,3l19,17r5,1l30,21r7,2l43,26r9,1l58,30r11,l77,32r9,1l98,36r9,l119,38r12,3l143,41r12,1l168,42r12,3l194,45r13,l222,47r15,l249,47r16,l280,47r15,l295,45r-15,l265,45r-16,l237,45,222,42r-15,l194,42,180,41r-12,l155,38r-12,l131,36r-12,l107,33,98,32r-9,l77,30,69,27,60,26,52,23,45,21r-8,l30,18,26,17,19,15,15,12,11,11,9,8,7,6,4,3,4,2,2,,,xe" fillcolor="#618ffd" stroked="f">
              <v:path arrowok="t"/>
            </v:shape>
            <v:shape id="_x0000_s10670" style="position:absolute;left:5927;top:4016;width:295;height:49" coordsize="295,49" path="m295,r,l280,,265,,249,,237,2r-15,l207,2r-13,l180,4r-12,l155,6r-12,l131,8r-12,2l107,10r-9,2l86,15r-9,l69,16,58,19r-6,2l43,22r-6,3l30,27r-6,l19,31r-6,l11,36,7,37,4,40,2,42,,45r,4l2,49,4,46r,-1l7,42,9,40r2,-3l15,36r4,-2l26,31r4,-1l37,27r8,-2l52,22r8,-1l69,21r8,-2l89,16r9,-1l107,15r12,-3l131,10r12,l155,8r13,l180,6r14,l207,6,222,4r15,l249,4r16,l280,4r15,l295,xe" fillcolor="#618ffd" stroked="f">
              <v:path arrowok="t"/>
            </v:shape>
            <v:shape id="_x0000_s10671" style="position:absolute;left:6222;top:4016;width:294;height:49" coordsize="294,49" path="m294,49r,l294,45r-2,-3l290,40r-2,-3l284,36r-3,-5l275,31r-4,-4l264,27r-6,-2l251,22r-8,-1l236,19,226,16r-9,-1l208,15,198,12,187,10r-11,l163,8,153,6r-13,l127,4r-13,l101,2,88,2,73,2,60,2,45,,30,,15,,,,,4r15,l30,4r15,l60,4r13,l88,6r13,l114,6r13,2l140,8r13,2l163,10r13,2l187,15r11,l206,16r11,3l226,21r8,l243,22r6,3l258,27r6,3l269,31r6,3l279,36r5,1l286,40r2,2l290,45r,1l292,49r2,xe" fillcolor="#618ffd" stroked="f">
              <v:path arrowok="t"/>
            </v:shape>
            <v:shape id="_x0000_s10672" style="position:absolute;left:6222;top:4067;width:129;height:30" coordsize="129,30" path="m,30r,l13,30r13,l39,28r11,l62,25r11,l82,24r8,-3l99,19r9,-3l114,15r4,-2l123,10r4,-4l129,4r,-4l127,r,1l125,4r-2,5l118,10r-6,3l105,15r-6,1l90,19r-8,2l71,21r-9,3l50,24,39,25r-13,l13,25,,25r,5xe" fillcolor="#676767" stroked="f">
              <v:path arrowok="t"/>
            </v:shape>
            <v:shape id="_x0000_s10673" style="position:absolute;left:6092;top:4067;width:130;height:30" coordsize="130,30" path="m,l,,,4,3,6r5,4l12,13r3,2l23,16r7,3l39,21r9,3l59,25r10,l81,28r11,l104,30r13,l130,30r,-5l117,25r-13,l92,25,81,24r-12,l59,21r-11,l39,19,30,16,24,15,18,13,12,10,8,9,6,4,3,1,3,,,xe" fillcolor="#676767" stroked="f">
              <v:path arrowok="t"/>
            </v:shape>
            <v:shape id="_x0000_s10674" style="position:absolute;left:6092;top:4038;width:130;height:29" coordsize="130,29" path="m130,r,l117,,104,,92,,81,3,69,3,59,5,48,5,39,8,30,9r-7,3l15,14r-3,4l8,20,3,23,,27r,2l3,29r,-2l6,24,8,23r4,-3l18,18r6,-3l30,14r9,-2l48,9,59,8r10,l81,5r11,l104,3r13,l130,3r,-3xe" fillcolor="#676767" stroked="f">
              <v:path arrowok="t"/>
            </v:shape>
            <v:shape id="_x0000_s10675" style="position:absolute;left:6222;top:4038;width:129;height:29" coordsize="129,29" path="m129,29r,l129,27r-2,-4l123,20r-5,-2l114,14r-6,-2l99,9,90,8,82,5r-9,l62,3,50,3,39,,26,,13,,,,,3r13,l26,3,39,5r11,l62,8r9,l82,9r8,3l99,14r6,1l112,18r6,2l123,23r2,1l127,27r,2l129,29xe" fillcolor="#676767" stroked="f">
              <v:path arrowok="t"/>
            </v:shape>
            <v:shape id="_x0000_s10676" style="position:absolute;left:6222;top:4062;width:129;height:29" coordsize="129,29" path="m,29r,l13,29r13,l39,29r11,l62,26,73,24r9,l90,21r9,-1l108,18r6,-3l118,14r5,-5l127,6r2,-3l129,r-2,l127,3r-2,2l123,6r-5,3l112,11r-7,3l99,15r-9,3l82,20,71,21r-9,3l50,24r-11,l26,26r-13,l,26r,3xe" fillcolor="#3365fb" stroked="f">
              <v:path arrowok="t"/>
            </v:shape>
            <v:shape id="_x0000_s10677" style="position:absolute;left:6092;top:4062;width:130;height:29" coordsize="130,29" path="m,l,,,3,3,6,8,9r4,5l15,15r8,3l30,20r9,1l48,24r11,l69,26r12,3l92,29r12,l117,29r13,l130,26r-13,l104,26,92,24r-11,l69,24,59,21,48,20,39,18,30,15,24,14,18,11,12,9,8,6,6,5,3,3,3,,,xe" fillcolor="#3365fb" stroked="f">
              <v:path arrowok="t"/>
            </v:shape>
            <v:shape id="_x0000_s10678" style="position:absolute;left:6092;top:4032;width:130;height:30" coordsize="130,30" path="m130,r,l117,,104,,92,3,81,3,69,5,59,5,48,6,39,9r-9,2l23,14r-8,1l12,18,8,20,3,24,,26r,4l3,30r,-1l6,26,8,24r4,-4l18,18r6,-3l30,14r9,-3l48,11,59,9,69,6r12,l92,5r12,l117,5r13,l130,xe" fillcolor="#3365fb" stroked="f">
              <v:path arrowok="t"/>
            </v:shape>
            <v:shape id="_x0000_s10679" style="position:absolute;left:6222;top:4032;width:129;height:30" coordsize="129,30" path="m129,30r,l129,26r-2,-2l123,20r-5,-2l114,15r-6,-1l99,11,90,9,82,6,73,5,62,5,50,3,39,3,26,,13,,,,,5r13,l26,5r13,l50,6r12,l71,9r11,2l90,11r9,3l105,15r7,3l118,20r5,4l125,26r2,3l127,30r2,xe" fillcolor="#3365fb" stroked="f">
              <v:path arrowok="t"/>
            </v:shape>
            <v:shape id="_x0000_s10680" style="position:absolute;left:6222;top:4082;width:533;height:76" coordsize="533,76" path="m,76r,l28,76,54,75r28,l108,75r25,l159,72r24,-2l206,70r24,-3l254,66r21,l296,63r22,-2l337,60r22,-5l376,52r17,-1l410,48r17,-3l440,42r15,-2l468,36r11,-2l490,30r10,-5l509,24r6,-5l522,15r4,-5l530,9r3,-5l533,r-3,l528,1r,5l524,9r-4,4l513,16r-6,3l498,24r-8,4l479,30r-13,4l453,36r-13,4l425,42r-15,3l393,48r-17,3l357,52r-20,3l318,57r-22,3l275,61r-21,2l230,66r-24,l183,67r-24,3l133,70r-25,l82,72r-28,l28,72,,72r,4xe" fillcolor="#cecece" stroked="f">
              <v:path arrowok="t"/>
            </v:shape>
            <v:shape id="_x0000_s10681" style="position:absolute;left:5689;top:4082;width:533;height:76" coordsize="533,76" path="m,l,,,4,2,9r4,1l11,15r6,4l23,24r9,1l43,30r11,4l64,36r13,4l92,42r13,3l122,48r17,3l157,52r17,3l195,60r20,1l236,63r21,3l279,66r24,1l327,70r24,l376,72r24,3l426,75r28,l480,75r25,1l533,76r,-4l505,72r-25,l454,72,426,70r-26,l376,70,351,67,327,66r-24,l279,63,257,61,236,60,215,57,195,55,176,52,157,51,139,48,122,45,107,42,92,40,79,36,66,34,54,30,43,28,34,24,26,19,19,16,13,13,8,9,4,6,4,1,2,,,xe" fillcolor="#cecece" stroked="f">
              <v:path arrowok="t"/>
            </v:shape>
            <v:shape id="_x0000_s10682" style="position:absolute;left:5689;top:4005;width:533;height:77" coordsize="533,77" path="m533,r,l505,,480,,454,,426,2r-26,l376,4r-25,l327,6r-24,l279,8r-22,3l236,13r-21,2l195,17r-19,2l157,21r-18,2l122,27r-17,3l92,32,77,36,64,38,54,42,43,45,32,48r-9,3l17,56r-6,4l6,63,2,68,,72r,5l2,77,4,72r,-4l8,66r5,-4l19,60r7,-4l34,51r9,-3l54,45,66,42,79,38,92,36r15,-4l122,30r17,-3l157,26r19,-5l195,19r20,-2l236,15r21,-2l279,13r24,-2l327,8r24,l376,6,400,4r26,l454,4r26,l505,2r28,l533,xe" fillcolor="#cecece" stroked="f">
              <v:path arrowok="t"/>
            </v:shape>
            <v:shape id="_x0000_s10683" style="position:absolute;left:6222;top:4005;width:533;height:77" coordsize="533,77" path="m533,77r,l533,72r-3,-4l526,63r-4,-3l515,56r-6,-5l500,48,490,45,479,42,468,38,455,36,440,32,427,30,410,27,393,23,376,21,357,19,337,17,318,15,296,13,275,11,254,8,230,6r-24,l183,4r-24,l133,2r-25,l82,,54,,28,,,,,2r28,l54,4r28,l108,4r25,l159,6r24,2l206,8r24,3l254,13r21,l296,15r22,2l337,19r20,2l376,26r17,1l410,30r15,2l440,36r13,2l466,42r13,3l490,48r8,3l507,56r6,4l520,62r4,4l528,68r,4l530,77r3,xe" fillcolor="#cecece" stroked="f">
              <v:path arrowok="t"/>
            </v:shape>
            <v:shape id="_x0000_s10684" style="position:absolute;left:6222;top:4076;width:533;height:76" coordsize="533,76" path="m,76r,l28,76r26,l82,76r26,-3l133,73r26,-1l183,72r23,-3l230,69r24,-2l275,66r21,-3l318,61r19,-3l359,57r17,-3l393,51r17,-3l427,46r13,-4l455,40r13,-3l479,34r11,-4l500,27r9,-5l515,19r7,-3l526,12r4,-5l533,4r,-4l530,r-2,4l528,6r-4,4l520,15r-7,1l507,21r-9,1l490,27r-11,4l466,34r-13,3l440,40r-15,2l410,46r-17,2l376,51r-19,1l337,57r-19,1l296,61r-21,2l254,63r-24,3l206,67r-23,l159,69r-26,3l108,72r-26,l54,72,28,73,,73r,3xe" fillcolor="#a2c1fe" stroked="f">
              <v:path arrowok="t"/>
            </v:shape>
            <v:shape id="_x0000_s10685" style="position:absolute;left:5689;top:4076;width:533;height:76" coordsize="533,76" path="m,l,,,4,2,7r4,5l11,16r6,3l23,22r9,5l43,30r11,4l64,37r13,3l92,42r13,4l122,48r17,3l157,54r17,3l195,58r20,3l236,63r21,3l279,67r24,2l327,69r24,3l376,72r24,1l426,73r28,3l480,76r25,l533,76r,-3l505,73,480,72r-26,l426,72r-26,l376,69,351,67r-24,l303,66,279,63r-22,l236,61,215,58,195,57,176,52,157,51,139,48,122,46,107,42,92,40,79,37,66,34,54,31,43,27,34,22,26,21,19,16,13,15,8,10,4,6,4,4,2,,,xe" fillcolor="#a2c1fe" stroked="f">
              <v:path arrowok="t"/>
            </v:shape>
            <v:shape id="_x0000_s10686" style="position:absolute;left:5689;top:3998;width:533;height:78" coordsize="533,78" path="m533,r,l505,,480,3r-26,l426,3,400,5r-24,l351,7r-24,l303,9r-24,2l257,11r-21,2l215,15r-20,3l174,20r-17,4l139,26r-17,2l105,33,92,34,77,37,64,40,54,43,43,48,32,49r-9,5l17,58r-6,5l6,64,2,69,,73r,5l2,78,4,73r,-3l8,67r5,-3l19,60r7,-5l34,54r9,-5l54,48,66,43,79,40,92,37r15,-3l122,33r17,-5l157,26r19,-2l195,22r20,-2l236,18r21,-3l279,13r24,-2l327,11,351,9r25,l400,7r26,l454,5r26,l505,5r28,l533,xe" fillcolor="#a2c1fe" stroked="f">
              <v:path arrowok="t"/>
            </v:shape>
            <v:shape id="_x0000_s10687" style="position:absolute;left:6222;top:3998;width:533;height:78" coordsize="533,78" path="m533,78r,l533,73r-3,-4l526,64r-4,-1l515,58r-6,-4l500,49,490,48,479,43,468,40,455,37,440,34,427,33,410,28,393,26,376,24,359,20,337,18,318,15,296,13,275,11r-21,l230,9,206,7r-23,l159,5r-26,l108,3,82,3,54,3,28,,,,,5r28,l54,5r28,l108,7r25,l159,9r24,l206,11r24,l254,13r21,2l296,18r22,2l337,22r20,2l376,26r17,2l410,33r15,1l440,37r13,3l466,43r13,5l490,49r8,5l507,55r6,5l520,64r4,3l528,70r,3l530,78r3,xe" fillcolor="#a2c1fe" stroked="f">
              <v:path arrowok="t"/>
            </v:shape>
            <v:shape id="_x0000_s10688" style="position:absolute;left:6222;top:4098;width:890;height:116" coordsize="890,116" path="m,116r,l45,116r45,l135,114r43,l221,111r43,l305,110r41,-3l384,105r39,-1l460,99r36,-3l530,92r33,-2l597,86r30,-5l657,77r28,-2l711,71r25,-6l758,60r21,-4l800,51r18,-6l833,41r15,-6l860,30r10,-6l878,18r4,-6l888,8,890,r-5,l885,5r-4,7l876,15r-9,6l860,26r-14,6l833,36r-17,8l800,47r-21,7l758,59r-24,3l711,66r-28,5l655,75r-28,5l597,84r-34,2l530,90r-34,2l460,96r-37,3l384,101r-38,3l305,105r-41,2l221,110r-43,l135,111r-45,l45,111,,111r,5xe" fillcolor="#cecece" stroked="f">
              <v:path arrowok="t"/>
            </v:shape>
            <v:shape id="_x0000_s10689" style="position:absolute;left:5333;top:4098;width:889;height:116" coordsize="889,116" path="m,l,,2,8r4,4l10,18r9,6l30,30r10,5l55,41r15,4l90,51r19,5l130,60r22,5l178,71r25,4l231,77r30,4l294,86r32,4l358,92r37,4l429,99r36,5l504,105r41,2l583,110r43,1l668,111r42,3l753,114r45,2l843,116r46,l889,111r-46,l798,111r-45,l710,110r-42,l626,107r-43,-2l545,104r-41,-3l465,99,429,96,395,92,358,90,326,86,294,84,264,80,234,75,206,71,178,66,154,62,130,59,109,54,90,47,73,44,55,36,42,32,30,26,21,21,12,15,8,12,4,5,4,,,xe" fillcolor="#cecece" stroked="f">
              <v:path arrowok="t"/>
            </v:shape>
            <v:shape id="_x0000_s10690" style="position:absolute;left:5333;top:3983;width:889;height:115" coordsize="889,115" path="m889,r,l843,,798,,753,,710,3r-42,l626,5,583,7,545,9r-41,2l465,13r-36,5l395,20r-37,2l326,26r-32,4l261,33r-30,4l203,41r-25,4l152,49r-22,5l109,60,90,64,70,69,55,75,40,79,30,85,19,90r-9,7l6,103r-4,6l,115r4,l4,109r4,-4l12,99r9,-5l30,88,42,84,55,78,73,73,90,67r19,-4l130,58r24,-4l178,49r28,-4l234,41r30,-4l294,33r32,-5l358,26r37,-4l429,20r36,-2l504,15r41,-4l583,11,626,9,668,7,710,5r43,l798,5,843,3r46,l889,xe" fillcolor="#cecece" stroked="f">
              <v:path arrowok="t"/>
            </v:shape>
            <v:shape id="_x0000_s10691" style="position:absolute;left:6222;top:3983;width:890;height:115" coordsize="890,115" path="m890,115r,l888,109r-6,-6l878,97r-8,-7l860,85,848,79,833,75,818,69,800,64,779,60,758,54,736,49,711,45,685,41,657,37,627,33,597,30,563,26,530,22,496,20,460,18,423,13,384,11,346,9,305,7,264,5,221,3r-43,l135,,90,,45,,,,,3r45,l90,5r45,l178,5r43,2l264,9r41,2l346,11r38,4l423,18r37,2l496,22r34,4l563,28r34,5l627,37r28,4l683,45r28,4l734,54r24,4l779,63r21,4l816,73r17,5l846,84r14,4l867,94r9,5l881,105r4,4l885,115r5,xe" fillcolor="#cecece" stroked="f">
              <v:path arrowok="t"/>
            </v:shape>
            <v:shape id="_x0000_s10692" style="position:absolute;left:6222;top:4092;width:890;height:117" coordsize="890,117" path="m,117r,l45,117r45,-1l135,116r43,-3l221,113r43,-2l305,110r41,-3l384,105r39,-3l460,101r36,-5l530,95r33,-5l597,87r30,-4l657,80r28,-5l711,71r25,-5l758,62r21,-5l800,51r18,-4l833,41r15,-5l860,30r10,-4l878,20r4,-6l888,6,890,r-5,l885,6r-4,5l876,18r-9,3l860,27r-14,8l833,38r-17,4l800,50r-21,3l758,57r-24,8l711,68r-28,4l655,77r-28,4l597,83r-34,4l530,90r-34,5l460,96r-37,5l384,102r-38,3l305,107r-41,3l221,110r-43,1l135,113r-45,l45,113,,113r,4xe" fillcolor="#c0fef9" stroked="f">
              <v:path arrowok="t"/>
            </v:shape>
            <v:shape id="_x0000_s10693" style="position:absolute;left:5333;top:4092;width:889;height:117" coordsize="889,117" path="m,l,,2,6r4,8l10,20r9,6l30,30r10,6l55,41r15,6l90,51r19,6l130,62r22,4l178,71r25,4l231,80r30,3l294,87r32,3l358,95r37,1l429,101r36,1l504,105r41,2l583,110r43,1l668,113r42,l753,116r45,l843,117r46,l889,113r-46,l798,113r-45,l710,111r-42,-1l626,110r-43,-3l545,105r-41,-3l465,101,429,96,395,95,358,90,326,87,294,83,264,81,234,77,206,72,178,68,154,65,130,57,109,53,90,50,73,42,55,38,42,35,30,27,21,21,12,18,8,11,4,6,4,,,xe" fillcolor="#c0fef9" stroked="f">
              <v:path arrowok="t"/>
            </v:shape>
            <v:shape id="_x0000_s10694" style="position:absolute;left:5333;top:3977;width:889;height:115" coordsize="889,115" path="m889,r,l843,,798,2r-45,l710,2,668,4,626,6,583,9r-38,l504,13r-39,2l429,17r-34,2l358,24r-32,2l294,30r-33,4l231,39r-28,4l178,47r-26,4l130,55r-21,5l90,66,70,70,55,75,40,81,30,85,19,91r-9,8l6,105r-4,4l,115r4,l4,111r4,-6l12,100r9,-6l30,90,42,84,55,79,73,73,90,69r19,-5l130,58r24,-4l178,49r28,-4l234,41r27,-5l294,34r32,-4l358,26r37,-2l429,21r36,-4l504,15r41,-2l583,11,626,9,668,6r42,l753,4r45,l843,4r46,l889,xe" fillcolor="#c0fef9" stroked="f">
              <v:path arrowok="t"/>
            </v:shape>
            <v:shape id="_x0000_s10695" style="position:absolute;left:6222;top:3977;width:890;height:115" coordsize="890,115" path="m890,115r,l888,109r-6,-4l878,99r-8,-8l860,85,848,81,833,75,818,70,800,66,779,60,758,55,736,51,711,47,685,43,657,39,627,34,597,30,563,26,530,24,496,19,460,17,423,15,384,13,346,9r-41,l264,6,221,4,178,2r-43,l90,2,45,,,,,4r45,l90,4r45,l178,6r43,l264,9r41,2l346,13r38,2l423,17r37,4l496,24r34,2l563,30r34,4l627,36r28,5l683,45r28,4l734,54r24,4l779,64r21,5l816,73r17,6l846,84r14,6l867,94r9,6l881,105r4,6l885,115r5,xe" fillcolor="#c0fef9" stroked="f">
              <v:path arrowok="t"/>
            </v:shape>
            <v:shape id="_x0000_s10696" style="position:absolute;left:420;top:74;width:2669;height:1891" coordsize="2669,1891" path="m241,629r-13,2l217,633r-13,2l191,639r-23,7l146,657r-21,12l106,682,86,697,69,714,54,732,41,751,28,772r-8,22l11,815,9,828,5,839,3,851r,13l,875r,13l,905r3,17l7,939r2,17l15,971r7,17l28,1003r9,15l46,1031r10,15l67,1059r11,13l91,1083r12,10l119,1104r15,9l131,1110r-15,20l101,1149r-13,21l84,1180r-6,12l73,1201r-4,13l67,1225r-2,13l63,1249r-2,12l61,1274r,13l61,1300r,13l63,1326r2,12l67,1351r4,13l76,1375r4,13l86,1398r7,11l99,1420r7,11l121,1452r17,17l157,1486r22,15l200,1514r13,6l224,1525r13,4l249,1533r13,5l275,1540r13,2l301,1544r13,l329,1546r15,-2l359,1544r,2l376,1572r17,25l413,1621r21,21l458,1662r23,19l507,1700r26,15l561,1730r28,11l618,1752r30,8l678,1769r32,4l742,1775r30,2l804,1775r32,-2l869,1769r32,-9l931,1752r30,-11l989,1726r30,-15l1017,1711r15,21l1049,1752r17,19l1085,1788r20,15l1124,1818r22,13l1167,1844r24,10l1214,1863r24,8l1261,1878r26,6l1313,1889r26,2l1365,1891r17,l1399,1889r15,l1431,1886r17,-4l1463,1880r17,-4l1495,1869r15,-4l1528,1859r15,-7l1556,1846r15,-9l1586,1829r26,-17l1637,1792r25,-21l1684,1747r21,-25l1713,1707r9,-13l1730,1681r9,-15l1745,1651r7,-15l1758,1621r5,-17l1765,1606r21,13l1808,1630r23,8l1855,1645r24,6l1902,1655r26,2l1954,1660r17,-3l1990,1657r17,-2l2025,1651r17,-2l2059,1642r15,-4l2091,1632r15,-7l2121,1617r15,-7l2151,1600r15,-9l2179,1580r13,-10l2205,1559r11,-13l2226,1535r11,-12l2248,1508r8,-13l2265,1480r9,-15l2280,1450r6,-15l2293,1420r4,-17l2301,1386r5,-18l2308,1351r2,-17l2310,1317r17,-4l2347,1308r19,-4l2383,1300r19,-6l2419,1285r16,-6l2452,1270r17,-9l2484,1252r15,-9l2514,1229r13,-10l2540,1207r13,-12l2565,1180r13,-12l2589,1155r11,-15l2609,1125r9,-15l2627,1093r7,-15l2642,1061r6,-17l2654,1027r4,-17l2660,991r5,-18l2666,954r3,-17l2669,918r,-17l2666,884r-1,-15l2663,851r-3,-17l2657,819r-6,-15l2645,787r-3,-15l2634,757r-7,-15l2619,727r-7,-15l2602,699r-11,-15l2580,672r7,-15l2591,642r7,-15l2600,610r4,-15l2606,577r,-15l2606,545r,-13l2606,520r-2,-13l2602,494r-2,-13l2598,468r-9,-25l2580,419r-12,-24l2555,374r-15,-21l2523,333r-20,-19l2484,297r-22,-15l2441,269r-26,-12l2392,248r-28,-9l2366,238r-2,-13l2359,214r-4,-12l2351,189r-9,-24l2329,144r-15,-22l2299,103,2282,86,2263,69,2243,54,2222,41,2198,28r-23,-8l2149,11,2136,9,2123,7,2110,5,2098,3r-13,l2072,r-17,3l2037,3r-15,2l2005,9r-15,2l1975,18r-15,4l1945,28r-15,7l1917,43r-15,9l1889,60r-13,11l1866,80r-13,12l1842,103r-9,-11l1823,82,1812,71,1799,60r-11,-8l1776,43r-13,-8l1748,28r-13,-6l1720,18r-15,-7l1690,9,1675,5,1660,3r-15,l1630,r-21,3l1591,5r-20,2l1553,11r-17,7l1519,24r-17,6l1487,41r-17,9l1457,60r-15,13l1429,86r-13,13l1405,114r-8,15l1386,146r2,4l1375,140r-10,-11l1352,120r-15,-8l1324,103r-13,-8l1296,88r-15,-6l1266,77r-15,-6l1236,67r-15,-2l1206,63r-17,-3l1173,58r-17,l1135,58r-24,2l1090,65r-22,6l1047,77r-22,7l1006,92r-19,11l970,116r-20,13l935,142r-17,15l903,174r-13,17l877,208r-10,19l864,229,841,217,815,206,789,195r-26,-6l738,182r-28,-4l682,176r-28,-2l633,174r-23,2l591,178r-21,4l550,187r-22,6l509,200r-17,6l473,214r-17,9l438,232r-17,10l404,254r-15,12l374,278r-15,13l346,306r-15,15l320,336r-13,14l297,368r-9,17l277,402r-8,17l262,438r-6,17l249,475r-4,19l241,515r-2,20l237,554r,21l239,603r2,26xe" stroked="f">
              <v:path arrowok="t"/>
            </v:shape>
            <v:shape id="_x0000_s10697" style="position:absolute;left:420;top:74;width:2669;height:1891" coordsize="2669,1891" path="m241,629r-13,2l217,633r-13,2l191,639r-23,7l146,657r-21,12l106,682,86,697,69,714,54,732,41,751,28,772r-8,22l11,815,9,828,5,839,3,851r,13l,875r,13l,905r3,17l7,939r2,17l15,971r7,17l28,1003r9,15l46,1031r10,15l67,1059r11,13l91,1083r12,10l119,1104r15,9l131,1110r-15,20l101,1149r-13,21l84,1180r-6,12l73,1201r-4,13l67,1225r-2,13l63,1249r-2,12l61,1274r,13l61,1300r,13l63,1326r2,12l67,1351r4,13l76,1375r4,13l86,1398r7,11l99,1420r7,11l121,1452r17,17l157,1486r22,15l200,1514r13,6l224,1525r13,4l249,1533r13,5l275,1540r13,2l301,1544r13,l329,1546r15,-2l359,1544r,2l376,1572r17,25l413,1621r21,21l458,1662r23,19l507,1700r26,15l561,1730r28,11l618,1752r30,8l678,1769r32,4l742,1775r30,2l804,1775r32,-2l869,1769r32,-9l931,1752r30,-11l989,1726r30,-15l1017,1711r15,21l1049,1752r17,19l1085,1788r20,15l1124,1818r22,13l1167,1844r24,10l1214,1863r24,8l1261,1878r26,6l1313,1889r26,2l1365,1891r17,l1399,1889r15,l1431,1886r17,-4l1463,1880r17,-4l1495,1869r15,-4l1528,1859r15,-7l1556,1846r15,-9l1586,1829r26,-17l1637,1792r25,-21l1684,1747r21,-25l1713,1707r9,-13l1730,1681r9,-15l1745,1651r7,-15l1758,1621r5,-17l1765,1606r21,13l1808,1630r23,8l1855,1645r24,6l1902,1655r26,2l1954,1660r17,-3l1990,1657r17,-2l2025,1651r17,-2l2059,1642r15,-4l2091,1632r15,-7l2121,1617r15,-7l2151,1600r15,-9l2179,1580r13,-10l2205,1559r11,-13l2226,1535r11,-12l2248,1508r8,-13l2265,1480r9,-15l2280,1450r6,-15l2293,1420r4,-17l2301,1386r5,-18l2308,1351r2,-17l2310,1317r17,-4l2347,1308r19,-4l2383,1300r19,-6l2419,1285r16,-6l2452,1270r17,-9l2484,1252r15,-9l2514,1229r13,-10l2540,1207r13,-12l2565,1180r13,-12l2589,1155r11,-15l2609,1125r9,-15l2627,1093r7,-15l2642,1061r6,-17l2654,1027r4,-17l2660,991r5,-18l2666,954r3,-17l2669,918r,-17l2666,884r-1,-15l2663,851r-3,-17l2657,819r-6,-15l2645,787r-3,-15l2634,757r-7,-15l2619,727r-7,-15l2602,699r-11,-15l2580,672r7,-15l2591,642r7,-15l2600,610r4,-15l2606,577r,-15l2606,545r,-13l2606,520r-2,-13l2602,494r-2,-13l2598,468r-9,-25l2580,419r-12,-24l2555,374r-15,-21l2523,333r-20,-19l2484,297r-22,-15l2441,269r-26,-12l2392,248r-28,-9l2366,238r-2,-13l2359,214r-4,-12l2351,189r-9,-24l2329,144r-15,-22l2299,103,2282,86,2263,69,2243,54,2222,41,2198,28r-23,-8l2149,11,2136,9,2123,7,2110,5,2098,3r-13,l2072,r-17,3l2037,3r-15,2l2005,9r-15,2l1975,18r-15,4l1945,28r-15,7l1917,43r-15,9l1889,60r-13,11l1866,80r-13,12l1842,103r-9,-11l1823,82,1812,71,1799,60r-11,-8l1776,43r-13,-8l1748,28r-13,-6l1720,18r-15,-7l1690,9,1675,5,1660,3r-15,l1630,r-21,3l1591,5r-20,2l1553,11r-17,7l1519,24r-17,6l1487,41r-17,9l1457,60r-15,13l1429,86r-13,13l1405,114r-8,15l1386,146r2,4l1375,140r-10,-11l1352,120r-15,-8l1324,103r-13,-8l1296,88r-15,-6l1266,77r-15,-6l1236,67r-15,-2l1206,63r-17,-3l1173,58r-17,l1135,58r-24,2l1090,65r-22,6l1047,77r-22,7l1006,92r-19,11l970,116r-20,13l935,142r-17,15l903,174r-13,17l877,208r-10,19l864,229,841,217,815,206,789,195r-26,-6l738,182r-28,-4l682,176r-28,-2l633,174r-23,2l591,178r-21,4l550,187r-22,6l509,200r-17,6l473,214r-17,9l438,232r-17,10l404,254r-15,12l374,278r-15,13l346,306r-15,15l320,336r-13,14l297,368r-9,17l277,402r-8,17l262,438r-6,17l249,475r-4,19l241,515r-2,20l237,554r,21l239,603r2,26e" filled="f" strokeweight=".65pt">
              <v:stroke endcap="round"/>
              <v:path arrowok="t"/>
            </v:shape>
            <v:shape id="_x0000_s10698" style="position:absolute;left:554;top:1187;width:156;height:36" coordsize="156,36" path="m,l15,8r17,7l49,21r15,6l81,30r19,4l118,36r17,l156,34e" filled="f" strokeweight=".65pt">
              <v:stroke endcap="round"/>
              <v:path arrowok="t"/>
            </v:shape>
            <v:shape id="_x0000_s10699" style="position:absolute;left:779;top:1601;width:69;height:17" coordsize="69,17" path="m,17l19,15,36,11,54,6,69,e" filled="f" strokeweight=".65pt">
              <v:stroke endcap="round"/>
              <v:path arrowok="t"/>
            </v:shape>
            <v:shape id="_x0000_s10700" style="position:absolute;left:1396;top:1710;width:41;height:75" coordsize="41,75" path="m,l9,19,19,39,30,58,41,75e" filled="f" strokeweight=".65pt">
              <v:stroke endcap="round"/>
              <v:path arrowok="t"/>
            </v:shape>
            <v:shape id="_x0000_s10701" style="position:absolute;left:2183;top:1594;width:17;height:84" coordsize="17,84" path="m,84l6,65,10,43,15,22,17,e" filled="f" strokeweight=".65pt">
              <v:stroke endcap="round"/>
              <v:path arrowok="t"/>
            </v:shape>
            <v:shape id="_x0000_s10702" style="position:absolute;left:2528;top:1080;width:202;height:311" coordsize="202,311" path="m202,311r,-2l200,283r-2,-23l193,237r-6,-24l181,189,170,168,159,147,148,126,133,107,118,87,101,70,84,53,65,38,45,23,24,10,,e" filled="f" strokeweight=".65pt">
              <v:stroke endcap="round"/>
              <v:path arrowok="t"/>
            </v:shape>
            <v:shape id="_x0000_s10703" style="position:absolute;left:2910;top:746;width:90;height:117" coordsize="90,117" path="m,117l15,104,28,92,41,77,52,64,63,49,73,32,82,17,90,e" filled="f" strokeweight=".65pt">
              <v:stroke endcap="round"/>
              <v:path arrowok="t"/>
            </v:shape>
            <v:shape id="_x0000_s10704" style="position:absolute;left:2786;top:312;width:4;height:55" coordsize="4,55" path="m4,55r,-5l4,39,4,25,2,13,,e" filled="f" strokeweight=".65pt">
              <v:stroke endcap="round"/>
              <v:path arrowok="t"/>
            </v:shape>
            <v:shape id="_x0000_s10705" style="position:absolute;left:2217;top:177;width:45;height:71" coordsize="45,71" path="m45,l32,17,19,34,9,52,,71e" filled="f" strokeweight=".65pt">
              <v:stroke endcap="round"/>
              <v:path arrowok="t"/>
            </v:shape>
            <v:shape id="_x0000_s10706" style="position:absolute;left:1785;top:220;width:21;height:60" coordsize="21,60" path="m21,l15,15,8,30,4,45,,60e" filled="f" strokeweight=".65pt">
              <v:stroke endcap="round"/>
              <v:path arrowok="t"/>
            </v:shape>
            <v:shape id="_x0000_s10707" style="position:absolute;left:1284;top:303;width:82;height:59" coordsize="82,59" path="m82,59l63,43,43,28,22,13,,e" filled="f" strokeweight=".65pt">
              <v:stroke endcap="round"/>
              <v:path arrowok="t"/>
            </v:shape>
            <v:shape id="_x0000_s10708" style="position:absolute;left:661;top:703;width:13;height:62" coordsize="13,62" path="m,l2,17,6,32,8,47r5,15e" filled="f" strokeweight=".65pt">
              <v:stroke endcap="round"/>
              <v:path arrowok="t"/>
            </v:shape>
            <v:rect id="_x0000_s10709" style="position:absolute;left:1240;top:897;width:854;height:548;mso-wrap-style:none" filled="f" stroked="f">
              <v:textbox style="mso-next-textbox:#_x0000_s10709;mso-fit-shape-to-text:t" inset="0,0,0,0">
                <w:txbxContent>
                  <w:p w:rsidR="00F7499E" w:rsidRDefault="00F7499E" w:rsidP="00E04CE8">
                    <w:r>
                      <w:rPr>
                        <w:rFonts w:ascii="Arial" w:hAnsi="Arial" w:cs="Arial"/>
                        <w:b/>
                        <w:bCs/>
                        <w:color w:val="002278"/>
                        <w:sz w:val="32"/>
                        <w:szCs w:val="32"/>
                        <w:lang w:val="en-US"/>
                      </w:rPr>
                      <w:t>PSTN</w:t>
                    </w:r>
                  </w:p>
                </w:txbxContent>
              </v:textbox>
            </v:rect>
            <v:rect id="_x0000_s10710" style="position:absolute;left:2093;top:1007;width:51;height:410;mso-wrap-style:none" filled="f" stroked="f">
              <v:textbox style="mso-next-textbox:#_x0000_s10710;mso-fit-shape-to-text:t" inset="0,0,0,0">
                <w:txbxContent>
                  <w:p w:rsidR="00F7499E" w:rsidRDefault="00F7499E" w:rsidP="00E04CE8">
                    <w:r>
                      <w:rPr>
                        <w:color w:val="000000"/>
                        <w:lang w:val="en-US"/>
                      </w:rPr>
                      <w:t xml:space="preserve"> </w:t>
                    </w:r>
                  </w:p>
                </w:txbxContent>
              </v:textbox>
            </v:rect>
            <v:rect id="_x0000_s10711" style="position:absolute;left:2100;top:774;width:89;height:410;mso-wrap-style:none" filled="f" stroked="f">
              <v:textbox style="mso-next-textbox:#_x0000_s10711;mso-fit-shape-to-text:t" inset="0,0,0,0">
                <w:txbxContent>
                  <w:p w:rsidR="00F7499E" w:rsidRDefault="00F7499E" w:rsidP="00E04CE8">
                    <w:r>
                      <w:rPr>
                        <w:rFonts w:ascii="Arial" w:hAnsi="Arial" w:cs="Arial"/>
                        <w:b/>
                        <w:bCs/>
                        <w:color w:val="002278"/>
                        <w:sz w:val="32"/>
                        <w:szCs w:val="32"/>
                        <w:lang w:val="en-US"/>
                      </w:rPr>
                      <w:t xml:space="preserve"> </w:t>
                    </w:r>
                  </w:p>
                </w:txbxContent>
              </v:textbox>
            </v:rect>
            <v:rect id="_x0000_s10712" style="position:absolute;left:2189;top:884;width:51;height:410;mso-wrap-style:none" filled="f" stroked="f">
              <v:textbox style="mso-next-textbox:#_x0000_s10712;mso-fit-shape-to-text:t" inset="0,0,0,0">
                <w:txbxContent>
                  <w:p w:rsidR="00F7499E" w:rsidRDefault="00F7499E" w:rsidP="00E04CE8">
                    <w:r>
                      <w:rPr>
                        <w:color w:val="000000"/>
                        <w:lang w:val="en-US"/>
                      </w:rPr>
                      <w:t xml:space="preserve"> </w:t>
                    </w:r>
                  </w:p>
                </w:txbxContent>
              </v:textbox>
            </v:rect>
            <v:group id="_x0000_s10713" style="position:absolute;left:5455;top:462;width:675;height:884" coordorigin="5046,462" coordsize="675,884">
              <v:shape id="_x0000_s10714" style="position:absolute;left:5046;top:462;width:675;height:884" coordsize="675,884" path="m45,795l45,52r,-4l47,46r2,-2l54,42r531,l586,44r5,2l592,48r,4l592,55r-1,2l586,59r-1,2l54,61r8,-9l62,795r,3l60,801r-4,3l54,806r-5,-2l47,801r-2,-3l45,795xm107,777l54,884,,777r107,xm567,l675,52,567,106,567,xe" fillcolor="black" stroked="f">
                <v:path arrowok="t"/>
                <o:lock v:ext="edit" verticies="t"/>
              </v:shape>
              <v:shape id="_x0000_s10715" style="position:absolute;left:5091;top:504;width:547;height:764" coordsize="547,764" path="m,753l,10,,6,2,4,4,2,9,,540,r1,2l546,4r1,2l547,10r,3l546,15r-5,2l540,19,9,19r8,-9l17,753r,3l15,759r-4,3l9,764,4,762,2,759,,756r,-3xe" filled="f" strokeweight=".1pt">
                <v:stroke endcap="round"/>
                <v:path arrowok="t"/>
              </v:shape>
              <v:shape id="_x0000_s10716" style="position:absolute;left:5046;top:1239;width:107;height:107" coordsize="107,107" path="m107,l54,107,,,107,e" filled="f" strokeweight=".1pt">
                <v:stroke endcap="round"/>
                <v:path arrowok="t"/>
              </v:shape>
              <v:shape id="_x0000_s10717" style="position:absolute;left:5613;top:462;width:108;height:106" coordsize="108,106" path="m,l108,52,,106,,e" filled="f" strokeweight=".1pt">
                <v:stroke endcap="round"/>
                <v:path arrowok="t"/>
              </v:shape>
            </v:group>
            <v:group id="_x0000_s10718" style="position:absolute;left:3086;top:968;width:1280;height:470" coordorigin="2677,968" coordsize="1280,470">
              <v:shape id="_x0000_s10719" style="position:absolute;left:2677;top:968;width:1280;height:470" coordsize="1280,470" path="m92,43r1134,l1230,45r2,2l1234,49r,5l1234,382r,3l1232,389r-2,2l1226,391r-4,l1219,389r-2,-4l1217,382r,-328l1226,62,92,62,87,60r-2,l83,56r,-2l83,49r2,-2l87,45r5,-2xm109,107l,54,109,r,107xm1280,363r-54,107l1172,363r108,xe" fillcolor="black" stroked="f">
                <v:path arrowok="t"/>
                <o:lock v:ext="edit" verticies="t"/>
              </v:shape>
              <v:shape id="_x0000_s10720" style="position:absolute;left:2760;top:1011;width:1151;height:348" coordsize="1151,348" path="m9,l1143,r4,2l1149,4r2,2l1151,11r,328l1151,342r-2,4l1147,348r-4,l1139,348r-3,-2l1134,342r,-3l1134,11r9,8l9,19,4,17r-2,l,13,,11,,6,2,4,4,2,9,xe" filled="f" strokeweight=".1pt">
                <v:stroke endcap="round"/>
                <v:path arrowok="t"/>
              </v:shape>
              <v:shape id="_x0000_s10721" style="position:absolute;left:2677;top:968;width:109;height:107" coordsize="109,107" path="m109,107l,54,109,r,107e" filled="f" strokeweight=".1pt">
                <v:stroke endcap="round"/>
                <v:path arrowok="t"/>
              </v:shape>
              <v:shape id="_x0000_s10722" style="position:absolute;left:3849;top:1331;width:108;height:107" coordsize="108,107" path="m108,l54,107,,,108,e" filled="f" strokeweight=".1pt">
                <v:stroke endcap="round"/>
                <v:path arrowok="t"/>
              </v:shape>
            </v:group>
            <v:group id="_x0000_s10723" style="position:absolute;left:4900;top:3446;width:1004;height:1344" coordorigin="4491,3446" coordsize="1004,1344">
              <v:shape id="_x0000_s10724" style="position:absolute;left:4491;top:3446;width:1004;height:1344" coordsize="1004,1344" path="m62,88r,1202l54,1281r859,l918,1281r2,3l922,1286r,4l922,1292r-2,4l918,1296r-5,3l54,1299r-2,-3l47,1296r-2,-4l45,1290,45,88r,-2l47,82r5,l54,79r4,3l60,82r2,4l62,88xm,107l54,r53,107l,107xm896,1236r108,54l896,1344r,-108xe" fillcolor="black" stroked="f">
                <v:path arrowok="t"/>
                <o:lock v:ext="edit" verticies="t"/>
              </v:shape>
              <v:shape id="_x0000_s10725" style="position:absolute;left:4536;top:3525;width:877;height:1220" coordsize="877,1220" path="m17,9r,1202l9,1202r859,l873,1202r2,3l877,1207r,4l877,1213r-2,4l873,1217r-5,3l9,1220r-2,-3l2,1217,,1213r,-2l,9,,7,2,3r5,l9,r4,3l15,3r2,4l17,9xe" filled="f" strokeweight=".1pt">
                <v:stroke endcap="round"/>
                <v:path arrowok="t"/>
              </v:shape>
              <v:shape id="_x0000_s10726" style="position:absolute;left:4491;top:3446;width:107;height:107" coordsize="107,107" path="m,107l54,r53,107l,107e" filled="f" strokeweight=".1pt">
                <v:stroke endcap="round"/>
                <v:path arrowok="t"/>
              </v:shape>
              <v:shape id="_x0000_s10727" style="position:absolute;left:5387;top:4682;width:108;height:108" coordsize="108,108" path="m,l108,54,,108,,e" filled="f" strokeweight=".1pt">
                <v:stroke endcap="round"/>
                <v:path arrowok="t"/>
              </v:shape>
            </v:group>
            <v:rect id="_x0000_s10728" style="position:absolute;left:4135;top:5047;width:267;height:406;mso-wrap-style:none" filled="f" stroked="f">
              <v:textbox style="mso-next-textbox:#_x0000_s10728;mso-fit-shape-to-text:t" inset="0,0,0,0">
                <w:txbxContent>
                  <w:p w:rsidR="00F7499E" w:rsidRDefault="00F7499E" w:rsidP="00E04CE8">
                    <w:r>
                      <w:rPr>
                        <w:rFonts w:ascii="Arial Black" w:hAnsi="Arial Black" w:cs="Arial Black"/>
                        <w:color w:val="000000"/>
                        <w:sz w:val="16"/>
                        <w:szCs w:val="16"/>
                        <w:lang w:val="en-US"/>
                      </w:rPr>
                      <w:t>. . .</w:t>
                    </w:r>
                  </w:p>
                </w:txbxContent>
              </v:textbox>
            </v:rect>
            <v:rect id="_x0000_s10729" style="position:absolute;left:4399;top:5044;width:51;height:410;mso-wrap-style:none" filled="f" stroked="f">
              <v:textbox style="mso-next-textbox:#_x0000_s10729;mso-fit-shape-to-text:t" inset="0,0,0,0">
                <w:txbxContent>
                  <w:p w:rsidR="00F7499E" w:rsidRDefault="00F7499E" w:rsidP="00E04CE8">
                    <w:r>
                      <w:rPr>
                        <w:color w:val="000000"/>
                        <w:lang w:val="en-US"/>
                      </w:rPr>
                      <w:t xml:space="preserve"> </w:t>
                    </w:r>
                  </w:p>
                </w:txbxContent>
              </v:textbox>
            </v:rect>
            <v:rect id="_x0000_s10730" style="position:absolute;left:4404;top:5052;width:54;height:410;mso-wrap-style:none" filled="f" stroked="f">
              <v:textbox style="mso-next-textbox:#_x0000_s10730;mso-fit-shape-to-text:t" inset="0,0,0,0">
                <w:txbxContent>
                  <w:p w:rsidR="00F7499E" w:rsidRDefault="00F7499E" w:rsidP="00E04CE8">
                    <w:r>
                      <w:rPr>
                        <w:rFonts w:ascii="Arial Black" w:hAnsi="Arial Black" w:cs="Arial Black"/>
                        <w:color w:val="000000"/>
                        <w:sz w:val="16"/>
                        <w:szCs w:val="16"/>
                        <w:lang w:val="en-US"/>
                      </w:rPr>
                      <w:t xml:space="preserve"> </w:t>
                    </w:r>
                  </w:p>
                </w:txbxContent>
              </v:textbox>
            </v:rect>
            <v:rect id="_x0000_s10731" style="position:absolute;left:4457;top:5049;width:51;height:410;mso-wrap-style:none" filled="f" stroked="f">
              <v:textbox style="mso-next-textbox:#_x0000_s10731;mso-fit-shape-to-text:t" inset="0,0,0,0">
                <w:txbxContent>
                  <w:p w:rsidR="00F7499E" w:rsidRDefault="00F7499E" w:rsidP="00E04CE8">
                    <w:r>
                      <w:rPr>
                        <w:color w:val="000000"/>
                        <w:lang w:val="en-US"/>
                      </w:rPr>
                      <w:t xml:space="preserve"> </w:t>
                    </w:r>
                  </w:p>
                </w:txbxContent>
              </v:textbox>
            </v:rect>
            <v:shape id="_x0000_s10732" type="#_x0000_t75" style="position:absolute;left:6845;top:2409;width:1890;height:1225">
              <v:imagedata r:id="rId19" o:title=""/>
            </v:shape>
            <v:group id="_x0000_s10733" style="position:absolute;left:6843;top:2409;width:1888;height:1221" coordorigin="6434,2409" coordsize="1888,1221">
              <v:shape id="_x0000_s10734" style="position:absolute;left:6434;top:2409;width:1888;height:1221" coordsize="1888,1221" path="m171,407r-17,2l137,413r-17,4l105,424r-15,8l75,441r-13,9l49,462,38,473,27,486r-6,13l12,514,8,527,4,542,,559r,15l,584r2,11l4,606r2,10l10,627r5,11l19,649r6,8l32,668r6,8l47,685r8,6l64,700r9,6l83,712r11,6l94,717,81,727r-8,14l62,756r-7,12l49,783r-2,15l43,816r,15l43,847r4,17l51,881r7,15l66,911r9,13l85,937r13,12l111,960r15,11l143,979r15,7l179,992r16,2l215,999r19,l239,999r6,l249,997r6,l254,999r13,17l279,1031r14,15l308,1061r16,13l342,1086r17,11l378,1108r20,8l417,1125r21,6l460,1138r21,4l503,1146r21,3l548,1149r24,l593,1146r22,-4l638,1138r22,-7l681,1125r22,-9l722,1106r-2,l730,1119r13,12l754,1144r13,11l782,1166r15,8l812,1183r15,8l844,1198r15,6l876,1208r18,5l913,1217r17,2l947,1221r20,l990,1221r24,-4l1037,1213r22,-5l1082,1200r20,-9l1123,1181r20,-11l1160,1157r17,-15l1192,1127r15,-15l1221,1093r10,-17l1239,1056r9,-21l1248,1037r15,9l1281,1052r16,4l1312,1063r18,4l1350,1069r16,2l1384,1071r13,l1410,1069r13,l1433,1067r26,-6l1481,1054r23,-8l1524,1033r19,-11l1562,1007r15,-15l1592,975r13,-19l1616,937r4,-11l1624,917r3,-10l1631,896r2,-11l1633,876r2,-14l1635,852r,-3l1648,847r15,-1l1689,838r23,-7l1736,819r24,-11l1779,793r19,-15l1818,763r15,-18l1848,726r10,-20l1869,685r4,-11l1878,664r2,-13l1884,640r2,-11l1886,616r2,-10l1888,593r,-21l1884,550r-4,-21l1873,509r-8,-21l1854,469r-13,-19l1828,432r7,-19l1841,394r2,-11l1843,372r2,-10l1845,351r,-17l1843,317r-4,-15l1833,285r-7,-15l1818,255r-9,-15l1798,227r-13,-13l1773,203r-13,-10l1745,182r-18,-9l1710,165r-17,-7l1674,154r2,l1672,137r-7,-15l1659,107r-9,-15l1639,79,1629,66,1616,54,1603,43r-15,-9l1573,26r-15,-9l1541,11,1524,6,1504,2,1487,r-19,l1455,r-11,2l1431,2r-11,2l1399,11r-21,6l1357,26r-18,13l1321,51r-16,15l1297,58r-6,-7l1275,39,1257,26r-20,-9l1218,11,1197,4,1185,2r-10,l1164,r-11,l1140,r-15,2l1113,4r-13,2l1087,11r-11,4l1063,19r-11,7l1042,32r-11,7l1020,47r-8,7l1003,62r-9,11l988,81r-6,11l982,96,964,83,947,71,928,60,906,51,887,45,864,41,842,36r-24,l803,36r-17,3l771,41r-15,4l741,49r-15,5l711,60r-13,6l685,73r-13,8l662,90r-13,11l640,111r-10,11l621,133r-9,13l612,148r-17,-9l578,133r-19,-7l542,120r-20,-4l503,113r-19,-2l464,111r-15,l434,113r-15,l404,116r-13,4l376,122r-13,4l348,133r-13,4l323,143r-24,13l275,171r-20,15l236,205r-11,11l219,225r-9,10l204,246r-7,11l191,270r-6,10l180,293r-4,13l173,319r-2,13l170,345r-3,12l167,370r,9l170,390r,8l170,407r1,xe" fillcolor="black" stroked="f">
                <v:path arrowok="t"/>
              </v:shape>
              <v:shape id="_x0000_s10735" style="position:absolute;left:6434;top:2409;width:1888;height:1221" coordsize="1888,1221" path="m171,407r-17,2l137,413r-17,4l105,424r-15,8l75,441r-13,9l49,462,38,473,27,486r-6,13l12,514,8,527,4,542,,559r,15l,584r2,11l4,606r2,10l10,627r5,11l19,649r6,8l32,668r6,8l47,685r8,6l64,700r9,6l83,712r11,6l94,717,81,727r-8,14l62,756r-7,12l49,783r-2,15l43,816r,15l43,847r4,17l51,881r7,15l66,911r9,13l85,937r13,12l111,960r15,11l143,979r15,7l179,992r16,2l215,999r19,l239,999r6,l249,997r6,l254,999r13,17l279,1031r14,15l308,1061r16,13l342,1086r17,11l378,1108r20,8l417,1125r21,6l460,1138r21,4l503,1146r21,3l548,1149r24,l593,1146r22,-4l638,1138r22,-7l681,1125r22,-9l722,1106r-2,l730,1119r13,12l754,1144r13,11l782,1166r15,8l812,1183r15,8l844,1198r15,6l876,1208r18,5l913,1217r17,2l947,1221r20,l990,1221r24,-4l1037,1213r22,-5l1082,1200r20,-9l1123,1181r20,-11l1160,1157r17,-15l1192,1127r15,-15l1221,1093r10,-17l1239,1056r9,-21l1248,1037r15,9l1281,1052r16,4l1312,1063r18,4l1350,1069r16,2l1384,1071r13,l1410,1069r13,l1433,1067r26,-6l1481,1054r23,-8l1524,1033r19,-11l1562,1007r15,-15l1592,975r13,-19l1616,937r4,-11l1624,917r3,-10l1631,896r2,-11l1633,876r2,-14l1635,852r,-3l1648,847r15,-1l1689,838r23,-7l1736,819r24,-11l1779,793r19,-15l1818,763r15,-18l1848,726r10,-20l1869,685r4,-11l1878,664r2,-13l1884,640r2,-11l1886,616r2,-10l1888,593r,-21l1884,550r-4,-21l1873,509r-8,-21l1854,469r-13,-19l1828,432r7,-19l1841,394r2,-11l1843,372r2,-10l1845,351r,-17l1843,317r-4,-15l1833,285r-7,-15l1818,255r-9,-15l1798,227r-13,-13l1773,203r-13,-10l1745,182r-18,-9l1710,165r-17,-7l1674,154r2,l1672,137r-7,-15l1659,107r-9,-15l1639,79,1629,66,1616,54,1603,43r-15,-9l1573,26r-15,-9l1541,11,1524,6,1504,2,1487,r-19,l1455,r-11,2l1431,2r-11,2l1399,11r-21,6l1357,26r-18,13l1321,51r-16,15l1297,58r-6,-7l1275,39,1257,26r-20,-9l1218,11,1197,4,1185,2r-10,l1164,r-11,l1140,r-15,2l1113,4r-13,2l1087,11r-11,4l1063,19r-11,7l1042,32r-11,7l1020,47r-8,7l1003,62r-9,11l988,81r-6,11l982,96,964,83,947,71,928,60,906,51,887,45,864,41,842,36r-24,l803,36r-17,3l771,41r-15,4l741,49r-15,5l711,60r-13,6l685,73r-13,8l662,90r-13,11l640,111r-10,11l621,133r-9,13l612,148r-17,-9l578,133r-19,-7l542,120r-20,-4l503,113r-19,-2l464,111r-15,l434,113r-15,l404,116r-13,4l376,122r-13,4l348,133r-13,4l323,143r-24,13l275,171r-20,15l236,205r-11,11l219,225r-9,10l204,246r-7,11l191,270r-6,10l180,293r-4,13l173,319r-2,13l170,345r-3,12l167,370r,9l170,390r,8l170,407r1,xe" filled="f" strokeweight=".1pt">
                <v:stroke endcap="round"/>
                <v:path arrowok="t"/>
              </v:shape>
            </v:group>
            <v:shape id="_x0000_s10736" style="position:absolute;left:6843;top:2409;width:1888;height:1221" coordsize="1888,1221" path="m171,407r-17,2l137,413r-17,4l105,424r-15,8l75,441r-13,9l49,462,38,473,27,486r-6,13l12,514,8,527,4,542,,559r,15l,584r2,11l4,606r2,10l10,627r5,11l19,649r6,8l32,668r6,8l47,685r8,6l64,700r9,6l83,712r11,6l94,717,81,727r-8,14l62,756r-7,12l49,783r-2,15l43,816r,15l43,847r4,17l51,881r7,15l66,911r9,13l85,937r13,12l111,960r15,11l143,979r15,7l179,992r16,2l215,999r19,l239,999r6,l249,997r6,l254,999r13,17l279,1031r14,15l308,1061r16,13l342,1086r17,11l378,1108r20,8l417,1125r21,6l460,1138r21,4l503,1146r21,3l548,1149r24,l593,1146r22,-4l638,1138r22,-7l681,1125r22,-9l722,1106r-2,l730,1119r13,12l754,1144r13,11l782,1166r15,8l812,1183r15,8l844,1198r15,6l876,1208r18,5l913,1217r17,2l947,1221r20,l990,1221r24,-4l1037,1213r22,-5l1082,1200r20,-9l1123,1181r20,-11l1160,1157r17,-15l1192,1127r15,-15l1221,1093r10,-17l1239,1056r9,-21l1248,1037r15,9l1281,1052r16,4l1312,1063r18,4l1350,1069r16,2l1384,1071r13,l1410,1069r13,l1433,1067r26,-6l1481,1054r23,-8l1524,1033r19,-11l1562,1007r15,-15l1592,975r13,-19l1616,937r4,-11l1624,917r3,-10l1631,896r2,-11l1633,876r2,-14l1635,852r,-3l1648,847r15,-1l1689,838r23,-7l1736,819r24,-11l1779,793r19,-15l1818,763r15,-18l1848,726r10,-20l1869,685r4,-11l1878,664r2,-13l1884,640r2,-11l1886,616r2,-10l1888,593r,-21l1884,550r-4,-21l1873,509r-8,-21l1854,469r-13,-19l1828,432r7,-19l1841,394r2,-11l1843,372r2,-10l1845,351r,-17l1843,317r-4,-15l1833,285r-7,-15l1818,255r-9,-15l1798,227r-13,-13l1773,203r-13,-10l1745,182r-18,-9l1710,165r-17,-7l1674,154r2,l1672,137r-7,-15l1659,107r-9,-15l1639,79,1629,66,1616,54,1603,43r-15,-9l1573,26r-15,-9l1541,11,1524,6,1504,2,1487,r-19,l1455,r-11,2l1431,2r-11,2l1399,11r-21,6l1357,26r-18,13l1321,51r-16,15l1297,58r-6,-7l1275,39,1257,26r-20,-9l1218,11,1197,4,1185,2r-10,l1164,r-11,l1140,r-15,2l1113,4r-13,2l1087,11r-11,4l1063,19r-11,7l1042,32r-11,7l1020,47r-8,7l1003,62r-9,11l988,81r-6,11l982,96,964,83,947,71,928,60,906,51,887,45,864,41,842,36r-24,l803,36r-17,3l771,41r-15,4l741,49r-15,5l711,60r-13,6l685,73r-13,8l662,90r-13,11l640,111r-10,11l621,133r-9,13l612,148r-17,-9l578,133r-19,-7l542,120r-20,-4l503,113r-19,-2l464,111r-15,l434,113r-15,l404,116r-13,4l376,122r-13,4l348,133r-13,4l323,143r-24,13l275,171r-20,15l236,205r-11,11l219,225r-9,10l204,246r-7,11l191,270r-6,10l180,293r-4,13l173,319r-2,13l170,345r-3,12l167,370r,9l170,390r,8l170,407r1,xe" fillcolor="black" stroked="f">
              <v:path arrowok="t"/>
            </v:shape>
            <v:shape id="_x0000_s10737" type="#_x0000_t75" style="position:absolute;left:6845;top:2409;width:1890;height:1225">
              <v:imagedata r:id="rId20" o:title=""/>
            </v:shape>
            <v:shape id="_x0000_s10738" style="position:absolute;left:6843;top:2409;width:1888;height:1221" coordsize="1888,1221" path="m171,407r-19,2l135,413r-15,4l103,424r-15,6l75,441r-13,9l49,460,38,473r-8,11l21,499r-9,13l8,527,4,542,2,557,,574r2,10l2,595r2,11l6,616r4,11l15,638r4,8l25,657r7,9l38,674r9,9l55,691r9,9l73,706r10,6l94,718r,-1l81,727,70,741r-8,15l55,771r-6,12l45,801r-2,15l43,831r,16l47,864r4,17l58,896r6,15l75,924r10,13l98,949r13,11l126,969r15,8l158,984r18,6l195,994r17,3l234,999r11,-2l255,997r-1,2l267,1014r12,17l293,1046r15,15l324,1074r18,12l359,1097r19,11l398,1116r19,9l438,1131r22,7l481,1142r22,2l524,1146r24,3l569,1146r24,-2l615,1142r23,-4l660,1131r21,-8l700,1114r22,-8l720,1106r10,13l743,1131r11,11l767,1155r15,8l797,1174r15,9l827,1191r15,7l859,1204r17,4l894,1213r17,4l930,1219r17,2l967,1221r23,-2l1014,1217r23,-4l1059,1208r21,-8l1102,1191r21,-10l1140,1170r20,-13l1177,1142r15,-15l1207,1112r14,-19l1231,1076r8,-20l1248,1035r,2l1263,1046r18,6l1296,1059r16,4l1330,1067r17,2l1365,1071r19,l1397,1071r13,-2l1420,1069r13,-2l1457,1061r24,-7l1502,1044r22,-11l1543,1020r19,-13l1577,990r15,-17l1605,956r11,-19l1620,926r4,-11l1627,904r4,-10l1633,883r2,-10l1635,862r,-10l1635,849r13,-2l1663,846r26,-8l1712,831r24,-12l1760,808r19,-15l1798,778r20,-15l1833,745r15,-19l1861,706r8,-21l1876,674r2,-10l1882,651r2,-11l1886,627r2,-11l1888,604r,-11l1888,572r-2,-22l1880,529r-7,-22l1865,488r-11,-19l1841,452r-13,-20l1833,424r2,-11l1839,405r2,-11l1843,383r2,-11l1845,362r,-11l1845,334r-2,-17l1839,302r-4,-17l1826,270r-6,-15l1809,240r-11,-13l1788,214r-15,-11l1760,191r-15,-9l1727,173r-17,-8l1693,158r-19,-4l1676,154r-4,-17l1665,120r-6,-15l1650,92,1639,77,1629,66,1616,54,1603,43r-15,-9l1573,24r-15,-7l1541,11,1521,6,1504,2,1485,r-17,l1455,r-11,l1431,2r-11,2l1399,9r-21,8l1357,26r-18,10l1320,51r-15,15l1291,51,1275,39,1257,26r-20,-9l1218,9,1197,4,1185,2,1175,r-11,l1153,r-15,l1125,2r-12,2l1100,6r-13,3l1076,15r-13,4l1052,26r-10,6l1031,39r-11,6l1012,54r-9,8l994,73r-6,8l982,92r,4l964,81,947,71,928,60,906,51,887,45,864,41,842,36r-24,l803,36r-17,3l771,41r-15,2l741,47r-15,7l713,60r-15,6l685,73r-13,8l662,90r-11,11l640,111r-10,11l621,133r-9,13l612,148r-17,-9l578,131r-19,-7l542,120r-20,-4l503,113r-19,-2l464,111r-15,l434,113r-15,l404,116r-15,4l376,122r-16,4l348,131r-13,6l323,143r-24,13l275,171r-20,15l236,205r-9,11l219,225r-9,10l204,246r-7,13l191,270r-5,13l180,293r-1,13l173,319r-2,13l170,345r-3,12l167,370r3,20l170,407r1,e" filled="f" strokeweight=".65pt">
              <v:stroke endcap="round"/>
              <v:path arrowok="t"/>
            </v:shape>
            <v:shape id="_x0000_s10739" style="position:absolute;left:6937;top:3127;width:112;height:23" coordsize="112,23" path="m,l11,6,24,9r10,5l47,18r11,3l71,23r14,l97,23r15,e" filled="f" strokeweight=".65pt">
              <v:stroke endcap="round"/>
              <v:path arrowok="t"/>
            </v:shape>
            <v:shape id="_x0000_s10740" style="position:absolute;left:7098;top:3395;width:48;height:11" coordsize="48,11" path="m,11l14,8,24,6,38,4,48,e" filled="f" strokeweight=".65pt">
              <v:stroke endcap="round"/>
              <v:path arrowok="t"/>
            </v:shape>
            <v:shape id="_x0000_s10741" style="position:absolute;left:7535;top:3465;width:28;height:50" coordsize="28,50" path="m,l6,13r7,13l19,37r9,13e" filled="f" strokeweight=".65pt">
              <v:stroke endcap="round"/>
              <v:path arrowok="t"/>
            </v:shape>
            <v:shape id="_x0000_s10742" style="position:absolute;left:8091;top:3391;width:13;height:53" coordsize="13,53" path="m,53l4,40,9,27,10,15,13,e" filled="f" strokeweight=".65pt">
              <v:stroke endcap="round"/>
              <v:path arrowok="t"/>
            </v:shape>
            <v:shape id="_x0000_s10743" style="position:absolute;left:8336;top:3058;width:142;height:203" coordsize="142,203" path="m142,203r,-3l142,183r-2,-15l138,153r-4,-15l127,123r-6,-15l114,96,103,83,95,69,84,57,71,47,61,36,46,25,33,17,18,8,,e" filled="f" strokeweight=".65pt">
              <v:stroke endcap="round"/>
              <v:path arrowok="t"/>
            </v:shape>
            <v:shape id="_x0000_s10744" style="position:absolute;left:8607;top:2841;width:64;height:77" coordsize="64,77" path="m,77l11,69r8,-9l28,52r8,-9l45,33,51,22,58,11,64,e" filled="f" strokeweight=".65pt">
              <v:stroke endcap="round"/>
              <v:path arrowok="t"/>
            </v:shape>
            <v:shape id="_x0000_s10745" style="position:absolute;left:8519;top:2563;width:2;height:34" coordsize="2,34" path="m2,34r,-2l2,15,,e" filled="f" strokeweight=".65pt">
              <v:stroke endcap="round"/>
              <v:path arrowok="t"/>
            </v:shape>
            <v:shape id="_x0000_s10746" style="position:absolute;left:8115;top:2475;width:33;height:45" coordsize="33,45" path="m33,l24,11,15,22,6,32,,45e" filled="f" strokeweight=".65pt">
              <v:stroke endcap="round"/>
              <v:path arrowok="t"/>
            </v:shape>
            <v:shape id="_x0000_s10747" style="position:absolute;left:7810;top:2501;width:15;height:41" coordsize="15,41" path="m15,l10,11,6,19,2,30,,41e" filled="f" strokeweight=".65pt">
              <v:stroke endcap="round"/>
              <v:path arrowok="t"/>
            </v:shape>
            <v:shape id="_x0000_s10748" style="position:absolute;left:7455;top:2557;width:58;height:36" coordsize="58,36" path="m58,36l43,25,30,17,15,6,,e" filled="f" strokeweight=".65pt">
              <v:stroke endcap="round"/>
              <v:path arrowok="t"/>
            </v:shape>
            <v:shape id="_x0000_s10749" style="position:absolute;left:7013;top:2816;width:10;height:40" coordsize="10,40" path="m,l3,19r7,21e" filled="f" strokeweight=".65pt">
              <v:stroke endcap="round"/>
              <v:path arrowok="t"/>
            </v:shape>
            <v:rect id="_x0000_s10750" style="position:absolute;left:7176;top:2875;width:128;height:410;mso-wrap-style:none" filled="f" stroked="f">
              <v:textbox style="mso-next-textbox:#_x0000_s10750;mso-fit-shape-to-text:t" inset="0,0,0,0">
                <w:txbxContent>
                  <w:p w:rsidR="00F7499E" w:rsidRDefault="00F7499E" w:rsidP="00E04CE8">
                    <w:r>
                      <w:rPr>
                        <w:rFonts w:ascii="Arial" w:hAnsi="Arial" w:cs="Arial"/>
                        <w:b/>
                        <w:bCs/>
                        <w:color w:val="002278"/>
                        <w:sz w:val="46"/>
                        <w:szCs w:val="46"/>
                        <w:lang w:val="en-US"/>
                      </w:rPr>
                      <w:t xml:space="preserve"> </w:t>
                    </w:r>
                  </w:p>
                </w:txbxContent>
              </v:textbox>
            </v:rect>
            <v:rect id="_x0000_s10751" style="position:absolute;left:7304;top:3112;width:51;height:410;mso-wrap-style:none" filled="f" stroked="f">
              <v:textbox style="mso-next-textbox:#_x0000_s10751;mso-fit-shape-to-text:t" inset="0,0,0,0">
                <w:txbxContent>
                  <w:p w:rsidR="00F7499E" w:rsidRDefault="00F7499E" w:rsidP="00E04CE8">
                    <w:r>
                      <w:rPr>
                        <w:color w:val="000000"/>
                        <w:lang w:val="en-US"/>
                      </w:rPr>
                      <w:t xml:space="preserve"> </w:t>
                    </w:r>
                  </w:p>
                </w:txbxContent>
              </v:textbox>
            </v:rect>
            <v:rect id="_x0000_s10752" style="position:absolute;left:7306;top:2875;width:128;height:410;mso-wrap-style:none" filled="f" stroked="f">
              <v:textbox style="mso-next-textbox:#_x0000_s10752;mso-fit-shape-to-text:t" inset="0,0,0,0">
                <w:txbxContent>
                  <w:p w:rsidR="00F7499E" w:rsidRDefault="00F7499E" w:rsidP="00E04CE8">
                    <w:r>
                      <w:rPr>
                        <w:rFonts w:ascii="Arial" w:hAnsi="Arial" w:cs="Arial"/>
                        <w:b/>
                        <w:bCs/>
                        <w:color w:val="002278"/>
                        <w:sz w:val="46"/>
                        <w:szCs w:val="46"/>
                        <w:lang w:val="en-US"/>
                      </w:rPr>
                      <w:t xml:space="preserve"> </w:t>
                    </w:r>
                  </w:p>
                </w:txbxContent>
              </v:textbox>
            </v:rect>
            <v:rect id="_x0000_s10753" style="position:absolute;left:7434;top:3112;width:51;height:410;mso-wrap-style:none" filled="f" stroked="f">
              <v:textbox style="mso-next-textbox:#_x0000_s10753;mso-fit-shape-to-text:t" inset="0,0,0,0">
                <w:txbxContent>
                  <w:p w:rsidR="00F7499E" w:rsidRDefault="00F7499E" w:rsidP="00E04CE8">
                    <w:r>
                      <w:rPr>
                        <w:color w:val="000000"/>
                        <w:lang w:val="en-US"/>
                      </w:rPr>
                      <w:t xml:space="preserve"> </w:t>
                    </w:r>
                  </w:p>
                </w:txbxContent>
              </v:textbox>
            </v:rect>
            <v:group id="_x0000_s10754" style="position:absolute;left:5927;top:2895;width:943;height:109" coordorigin="5518,2895" coordsize="943,109">
              <v:shape id="_x0000_s10755" style="position:absolute;left:5518;top:2895;width:943;height:109" coordsize="943,109" path="m89,45r766,l858,47r4,2l862,51r2,5l862,58r,4l858,62r-3,2l89,62r-3,l83,60r,-2l80,53r3,-2l83,47r3,-2l89,45xm107,107l,53,107,r,107xm836,2l943,56,836,109,836,2xe" fillcolor="black" stroked="f">
                <v:path arrowok="t"/>
                <o:lock v:ext="edit" verticies="t"/>
              </v:shape>
              <v:shape id="_x0000_s10756" style="position:absolute;left:5598;top:2940;width:784;height:19" coordsize="784,19" path="m9,l775,r3,2l782,4r,2l784,11r-2,2l782,17r-4,l775,19,9,17r-3,l3,15r,-2l,8,3,6,3,2,6,,9,xe" filled="f" strokeweight=".1pt">
                <v:stroke endcap="round"/>
                <v:path arrowok="t"/>
              </v:shape>
              <v:shape id="_x0000_s10757" style="position:absolute;left:5518;top:2895;width:107;height:107" coordsize="107,107" path="m107,107l,53,107,r,107e" filled="f" strokeweight=".1pt">
                <v:stroke endcap="round"/>
                <v:path arrowok="t"/>
              </v:shape>
              <v:shape id="_x0000_s10758" style="position:absolute;left:6354;top:2897;width:107;height:107" coordsize="107,107" path="m,l107,54,,107,,e" filled="f" strokeweight=".1pt">
                <v:stroke endcap="round"/>
                <v:path arrowok="t"/>
              </v:shape>
            </v:group>
            <v:rect id="_x0000_s10759" style="position:absolute;left:7200;top:2700;width:3492;height:870" filled="f" stroked="f">
              <v:textbox style="mso-next-textbox:#_x0000_s10759;mso-fit-shape-to-text:t" inset="0,0,0,0">
                <w:txbxContent>
                  <w:p w:rsidR="00F7499E" w:rsidRDefault="00F7499E" w:rsidP="00E04CE8">
                    <w:r>
                      <w:rPr>
                        <w:rFonts w:ascii="Arial" w:hAnsi="Arial" w:cs="Arial"/>
                        <w:b/>
                        <w:bCs/>
                        <w:color w:val="000000"/>
                        <w:lang w:val="en-US"/>
                      </w:rPr>
                      <w:t xml:space="preserve"> Evolved</w:t>
                    </w:r>
                    <w:r>
                      <w:rPr>
                        <w:rFonts w:ascii="Arial" w:hAnsi="Arial" w:cs="Arial"/>
                        <w:b/>
                        <w:bCs/>
                        <w:color w:val="000000"/>
                        <w:lang w:val="en-US"/>
                      </w:rPr>
                      <w:br/>
                      <w:t xml:space="preserve"> Packet</w:t>
                    </w:r>
                    <w:r>
                      <w:rPr>
                        <w:rFonts w:ascii="Arial" w:hAnsi="Arial" w:cs="Arial"/>
                        <w:b/>
                        <w:bCs/>
                        <w:color w:val="000000"/>
                        <w:lang w:val="en-US"/>
                      </w:rPr>
                      <w:br/>
                      <w:t xml:space="preserve"> System</w:t>
                    </w:r>
                  </w:p>
                </w:txbxContent>
              </v:textbox>
            </v:rect>
            <v:rect id="_x0000_s10760" style="position:absolute;left:7892;top:2850;width:51;height:410;mso-wrap-style:none" filled="f" stroked="f">
              <v:textbox style="mso-next-textbox:#_x0000_s10760;mso-fit-shape-to-text:t" inset="0,0,0,0">
                <w:txbxContent>
                  <w:p w:rsidR="00F7499E" w:rsidRDefault="00F7499E" w:rsidP="00E04CE8">
                    <w:r>
                      <w:rPr>
                        <w:color w:val="000000"/>
                        <w:lang w:val="en-US"/>
                      </w:rPr>
                      <w:t xml:space="preserve"> </w:t>
                    </w:r>
                  </w:p>
                </w:txbxContent>
              </v:textbox>
            </v:rect>
            <v:rect id="_x0000_s10761" style="position:absolute;left:8027;top:2836;width:56;height:410;mso-wrap-style:none" filled="f" stroked="f">
              <v:textbox style="mso-next-textbox:#_x0000_s10761;mso-fit-shape-to-text:t" inset="0,0,0,0">
                <w:txbxContent>
                  <w:p w:rsidR="00F7499E" w:rsidRDefault="00F7499E" w:rsidP="00E04CE8">
                    <w:r>
                      <w:rPr>
                        <w:rFonts w:ascii="Arial" w:hAnsi="Arial" w:cs="Arial"/>
                        <w:b/>
                        <w:bCs/>
                        <w:color w:val="000000"/>
                        <w:lang w:val="en-US"/>
                      </w:rPr>
                      <w:t xml:space="preserve"> </w:t>
                    </w:r>
                  </w:p>
                </w:txbxContent>
              </v:textbox>
            </v:rect>
            <v:rect id="_x0000_s10762" style="position:absolute;left:8082;top:2841;width:51;height:410;mso-wrap-style:none" filled="f" stroked="f">
              <v:textbox style="mso-next-textbox:#_x0000_s10762;mso-fit-shape-to-text:t" inset="0,0,0,0">
                <w:txbxContent>
                  <w:p w:rsidR="00F7499E" w:rsidRDefault="00F7499E" w:rsidP="00E04CE8">
                    <w:r>
                      <w:rPr>
                        <w:color w:val="000000"/>
                        <w:lang w:val="en-US"/>
                      </w:rPr>
                      <w:t xml:space="preserve"> </w:t>
                    </w:r>
                  </w:p>
                </w:txbxContent>
              </v:textbox>
            </v:rect>
            <v:rect id="_x0000_s10763" style="position:absolute;left:6158;top:3158;width:267;height:406;mso-wrap-style:none" filled="f" stroked="f">
              <v:textbox style="mso-next-textbox:#_x0000_s10763;mso-fit-shape-to-text:t" inset="0,0,0,0">
                <w:txbxContent>
                  <w:p w:rsidR="00F7499E" w:rsidRDefault="00F7499E" w:rsidP="00E04CE8">
                    <w:r>
                      <w:rPr>
                        <w:rFonts w:ascii="Arial Black" w:hAnsi="Arial Black" w:cs="Arial Black"/>
                        <w:color w:val="000000"/>
                        <w:sz w:val="16"/>
                        <w:szCs w:val="16"/>
                        <w:lang w:val="en-US"/>
                      </w:rPr>
                      <w:t>. . .</w:t>
                    </w:r>
                  </w:p>
                </w:txbxContent>
              </v:textbox>
            </v:rect>
            <v:rect id="_x0000_s10764" style="position:absolute;left:6422;top:3155;width:51;height:410;mso-wrap-style:none" filled="f" stroked="f">
              <v:textbox style="mso-next-textbox:#_x0000_s10764;mso-fit-shape-to-text:t" inset="0,0,0,0">
                <w:txbxContent>
                  <w:p w:rsidR="00F7499E" w:rsidRDefault="00F7499E" w:rsidP="00E04CE8">
                    <w:r>
                      <w:rPr>
                        <w:color w:val="000000"/>
                        <w:lang w:val="en-US"/>
                      </w:rPr>
                      <w:t xml:space="preserve"> </w:t>
                    </w:r>
                  </w:p>
                </w:txbxContent>
              </v:textbox>
            </v:rect>
            <v:rect id="_x0000_s10765" style="position:absolute;left:6427;top:3163;width:54;height:410;mso-wrap-style:none" filled="f" stroked="f">
              <v:textbox style="mso-next-textbox:#_x0000_s10765;mso-fit-shape-to-text:t" inset="0,0,0,0">
                <w:txbxContent>
                  <w:p w:rsidR="00F7499E" w:rsidRDefault="00F7499E" w:rsidP="00E04CE8">
                    <w:r>
                      <w:rPr>
                        <w:rFonts w:ascii="Arial Black" w:hAnsi="Arial Black" w:cs="Arial Black"/>
                        <w:color w:val="000000"/>
                        <w:sz w:val="16"/>
                        <w:szCs w:val="16"/>
                        <w:lang w:val="en-US"/>
                      </w:rPr>
                      <w:t xml:space="preserve"> </w:t>
                    </w:r>
                  </w:p>
                </w:txbxContent>
              </v:textbox>
            </v:rect>
            <v:rect id="_x0000_s10766" style="position:absolute;left:6480;top:3160;width:51;height:410;mso-wrap-style:none" filled="f" stroked="f">
              <v:textbox style="mso-next-textbox:#_x0000_s10766;mso-fit-shape-to-text:t" inset="0,0,0,0">
                <w:txbxContent>
                  <w:p w:rsidR="00F7499E" w:rsidRDefault="00F7499E" w:rsidP="00E04CE8">
                    <w:r>
                      <w:rPr>
                        <w:color w:val="000000"/>
                        <w:lang w:val="en-US"/>
                      </w:rPr>
                      <w:t xml:space="preserve"> </w:t>
                    </w:r>
                  </w:p>
                </w:txbxContent>
              </v:textbox>
            </v:rect>
            <v:rect id="_x0000_s10767" style="position:absolute;left:1589;top:4584;width:1058;height:502;mso-wrap-style:none" filled="f" stroked="f">
              <v:textbox style="mso-next-textbox:#_x0000_s10767;mso-fit-shape-to-text:t" inset="0,0,0,0">
                <w:txbxContent>
                  <w:p w:rsidR="00F7499E" w:rsidRPr="00B81B47" w:rsidRDefault="00F7499E" w:rsidP="00E04CE8">
                    <w:pPr>
                      <w:rPr>
                        <w:lang w:val="de-AT"/>
                      </w:rPr>
                    </w:pPr>
                    <w:r>
                      <w:rPr>
                        <w:rFonts w:ascii="Arial" w:hAnsi="Arial" w:cs="Arial"/>
                        <w:b/>
                        <w:bCs/>
                        <w:color w:val="002278"/>
                        <w:sz w:val="28"/>
                        <w:szCs w:val="28"/>
                        <w:lang w:val="en-US"/>
                      </w:rPr>
                      <w:t>E-UTRA</w:t>
                    </w:r>
                  </w:p>
                </w:txbxContent>
              </v:textbox>
            </v:rect>
            <v:rect id="_x0000_s10768" style="position:absolute;left:2338;top:4658;width:51;height:410;mso-wrap-style:none" filled="f" stroked="f">
              <v:textbox style="mso-next-textbox:#_x0000_s10768;mso-fit-shape-to-text:t" inset="0,0,0,0">
                <w:txbxContent>
                  <w:p w:rsidR="00F7499E" w:rsidRDefault="00F7499E" w:rsidP="00E04CE8">
                    <w:r>
                      <w:rPr>
                        <w:color w:val="000000"/>
                        <w:lang w:val="en-US"/>
                      </w:rPr>
                      <w:t xml:space="preserve"> </w:t>
                    </w:r>
                  </w:p>
                </w:txbxContent>
              </v:textbox>
            </v:rect>
            <v:rect id="_x0000_s10769" style="position:absolute;left:6415;top:4387;width:203;height:502;mso-wrap-style:none" filled="f" stroked="f">
              <v:textbox style="mso-next-textbox:#_x0000_s10769;mso-fit-shape-to-text:t" inset="0,0,0,0">
                <w:txbxContent>
                  <w:p w:rsidR="00F7499E" w:rsidRDefault="00F7499E" w:rsidP="00E04CE8">
                    <w:r>
                      <w:rPr>
                        <w:rFonts w:ascii="Arial" w:hAnsi="Arial" w:cs="Arial"/>
                        <w:b/>
                        <w:bCs/>
                        <w:color w:val="002278"/>
                        <w:sz w:val="28"/>
                        <w:szCs w:val="28"/>
                        <w:lang w:val="en-US"/>
                      </w:rPr>
                      <w:t>N</w:t>
                    </w:r>
                  </w:p>
                </w:txbxContent>
              </v:textbox>
            </v:rect>
            <v:rect id="_x0000_s10770" style="position:absolute;left:6617;top:4387;width:1167;height:502;mso-wrap-style:none" filled="f" stroked="f">
              <v:textbox style="mso-next-textbox:#_x0000_s10770;mso-fit-shape-to-text:t" inset="0,0,0,0">
                <w:txbxContent>
                  <w:p w:rsidR="00F7499E" w:rsidRDefault="00F7499E" w:rsidP="00E04CE8">
                    <w:r>
                      <w:rPr>
                        <w:rFonts w:ascii="Arial" w:hAnsi="Arial" w:cs="Arial"/>
                        <w:b/>
                        <w:bCs/>
                        <w:color w:val="002278"/>
                        <w:sz w:val="28"/>
                        <w:szCs w:val="28"/>
                        <w:lang w:val="en-US"/>
                      </w:rPr>
                      <w:t>on 3GPP</w:t>
                    </w:r>
                  </w:p>
                </w:txbxContent>
              </v:textbox>
            </v:rect>
            <v:rect id="_x0000_s10771" style="position:absolute;left:7787;top:4461;width:51;height:410;mso-wrap-style:none" filled="f" stroked="f">
              <v:textbox style="mso-next-textbox:#_x0000_s10771;mso-fit-shape-to-text:t" inset="0,0,0,0">
                <w:txbxContent>
                  <w:p w:rsidR="00F7499E" w:rsidRDefault="00F7499E" w:rsidP="00E04CE8">
                    <w:r>
                      <w:rPr>
                        <w:color w:val="000000"/>
                        <w:lang w:val="en-US"/>
                      </w:rPr>
                      <w:t xml:space="preserve"> </w:t>
                    </w:r>
                  </w:p>
                </w:txbxContent>
              </v:textbox>
            </v:rect>
            <v:group id="_x0000_s10772" style="position:absolute;left:5693;top:5093;width:483;height:253" coordorigin="5284,5093" coordsize="483,253">
              <v:group id="_x0000_s10773" style="position:absolute;left:5285;top:5197;width:482;height:149" coordorigin="5285,5197" coordsize="482,149">
                <v:oval id="_x0000_s10774" style="position:absolute;left:5285;top:5197;width:482;height:149" fillcolor="#0078aa" strokeweight="0"/>
                <v:oval id="_x0000_s10775" style="position:absolute;left:5285;top:5197;width:482;height:149" filled="f" strokecolor="#aae6ff" strokeweight=".2pt">
                  <v:stroke endcap="round"/>
                </v:oval>
              </v:group>
              <v:rect id="_x0000_s10776" style="position:absolute;left:5284;top:5167;width:482;height:106" fillcolor="#0078aa" stroked="f"/>
              <v:rect id="_x0000_s10777" style="position:absolute;left:5284;top:5167;width:482;height:106" fillcolor="#0078aa" stroked="f"/>
              <v:group id="_x0000_s10778" style="position:absolute;left:5285;top:5093;width:482;height:147" coordorigin="5285,5093" coordsize="482,147">
                <v:oval id="_x0000_s10779" style="position:absolute;left:5285;top:5093;width:482;height:147" fillcolor="#00b4ff" strokeweight="0"/>
                <v:oval id="_x0000_s10780" style="position:absolute;left:5285;top:5093;width:482;height:147" filled="f" strokecolor="#aae6ff" strokeweight=".2pt">
                  <v:stroke endcap="round"/>
                </v:oval>
              </v:group>
              <v:shape id="_x0000_s10781" style="position:absolute;left:5530;top:5113;width:159;height:47" coordsize="159,47" path="m,37l35,47,120,15r39,11l138,,38,,79,8,,37xe" fillcolor="black" stroked="f">
                <v:path arrowok="t"/>
              </v:shape>
              <v:shape id="_x0000_s10782" style="position:absolute;left:5530;top:5113;width:159;height:47" coordsize="159,47" path="m,37l35,47,120,15r39,11l138,,38,,79,8,,37xe" fillcolor="black" stroked="f">
                <v:path arrowok="t"/>
              </v:shape>
              <v:shape id="_x0000_s10783" style="position:absolute;left:5358;top:5167;width:157;height:51" coordsize="157,51" path="m157,12l123,,41,32,,22,20,51r103,l79,41,157,12xe" fillcolor="black" stroked="f">
                <v:path arrowok="t"/>
              </v:shape>
              <v:shape id="_x0000_s10784" style="position:absolute;left:5358;top:5167;width:157;height:51" coordsize="157,51" path="m157,12l123,,41,32,,22,20,51r103,l79,41,157,12xe" fillcolor="black" stroked="f">
                <v:path arrowok="t"/>
              </v:shape>
              <v:shape id="_x0000_s10785" style="position:absolute;left:5366;top:5111;width:158;height:46" coordsize="158,46" path="m,11l36,r85,28l158,21,139,46r-99,l80,40,,11xe" fillcolor="black" stroked="f">
                <v:path arrowok="t"/>
              </v:shape>
              <v:shape id="_x0000_s10786" style="position:absolute;left:5366;top:5111;width:158;height:46" coordsize="158,46" path="m,11l36,r85,28l158,21,139,46r-99,l80,40,,11xe" fillcolor="black" stroked="f">
                <v:path arrowok="t"/>
              </v:shape>
              <v:shape id="_x0000_s10787" style="position:absolute;left:5524;top:5173;width:159;height:48" coordsize="159,48" path="m159,38l123,48,41,16,,26,20,,123,,79,9r80,29xe" fillcolor="black" stroked="f">
                <v:path arrowok="t"/>
              </v:shape>
              <v:shape id="_x0000_s10788" style="position:absolute;left:5524;top:5173;width:159;height:48" coordsize="159,48" path="m159,38l123,48,41,16,,26,20,,123,,79,9r80,29xe" fillcolor="black" stroked="f">
                <v:path arrowok="t"/>
              </v:shape>
              <v:shape id="_x0000_s10789" style="position:absolute;left:5533;top:5116;width:159;height:47" coordsize="159,47" path="m,37l35,47,120,16r39,10l137,,38,,79,8,,37xe" stroked="f">
                <v:path arrowok="t"/>
              </v:shape>
              <v:shape id="_x0000_s10790" style="position:absolute;left:5533;top:5116;width:159;height:47" coordsize="159,47" path="m,37l35,47,120,16r39,10l137,,38,,79,8,,37xe" stroked="f">
                <v:path arrowok="t"/>
              </v:shape>
              <v:shape id="_x0000_s10791" style="position:absolute;left:5359;top:5170;width:159;height:51" coordsize="159,51" path="m159,12l124,,42,32,,22,21,51r103,l81,41,159,12xe" stroked="f">
                <v:path arrowok="t"/>
              </v:shape>
              <v:shape id="_x0000_s10792" style="position:absolute;left:5359;top:5170;width:159;height:51" coordsize="159,51" path="m159,12l124,,42,32,,22,21,51r103,l81,41,159,12xe" stroked="f">
                <v:path arrowok="t"/>
              </v:shape>
              <v:shape id="_x0000_s10793" style="position:absolute;left:5368;top:5113;width:159;height:47" coordsize="159,47" path="m,11l37,r84,28l159,21,140,47,40,47,81,40,,11xe" stroked="f">
                <v:path arrowok="t"/>
              </v:shape>
              <v:shape id="_x0000_s10794" style="position:absolute;left:5368;top:5113;width:159;height:47" coordsize="159,47" path="m,11l37,r84,28l159,21,140,47,40,47,81,40,,11xe" stroked="f">
                <v:path arrowok="t"/>
              </v:shape>
              <v:shape id="_x0000_s10795" style="position:absolute;left:5527;top:5176;width:159;height:48" coordsize="159,48" path="m159,37l123,48,41,17,,27,19,,123,,79,8r80,29xe" stroked="f">
                <v:path arrowok="t"/>
              </v:shape>
              <v:shape id="_x0000_s10796" style="position:absolute;left:5527;top:5176;width:159;height:48" coordsize="159,48" path="m159,37l123,48,41,17,,27,19,,123,,79,8r80,29xe" stroked="f">
                <v:path arrowok="t"/>
              </v:shape>
              <v:line id="_x0000_s10797" style="position:absolute" from="5284,5166" to="5285,5271" strokecolor="#aae6ff" strokeweight=".2pt">
                <v:stroke endcap="round"/>
              </v:line>
              <v:line id="_x0000_s10798" style="position:absolute" from="5766,5166" to="5767,5271" strokecolor="#aae6ff" strokeweight=".2pt">
                <v:stroke endcap="round"/>
              </v:line>
            </v:group>
            <v:group id="_x0000_s10799" style="position:absolute;left:6173;top:5573;width:483;height:253" coordorigin="5764,5573" coordsize="483,253">
              <v:group id="_x0000_s10800" style="position:absolute;left:5766;top:5677;width:481;height:149" coordorigin="5766,5677" coordsize="481,149">
                <v:oval id="_x0000_s10801" style="position:absolute;left:5766;top:5677;width:481;height:149" fillcolor="#0078aa" strokeweight="0"/>
                <v:oval id="_x0000_s10802" style="position:absolute;left:5766;top:5677;width:481;height:149" filled="f" strokecolor="#aae6ff" strokeweight=".2pt">
                  <v:stroke endcap="round"/>
                </v:oval>
              </v:group>
              <v:rect id="_x0000_s10803" style="position:absolute;left:5764;top:5647;width:482;height:106" fillcolor="#0078aa" stroked="f"/>
              <v:rect id="_x0000_s10804" style="position:absolute;left:5764;top:5647;width:482;height:106" fillcolor="#0078aa" stroked="f"/>
              <v:group id="_x0000_s10805" style="position:absolute;left:5766;top:5573;width:481;height:147" coordorigin="5766,5573" coordsize="481,147">
                <v:oval id="_x0000_s10806" style="position:absolute;left:5766;top:5573;width:481;height:147" fillcolor="#00b4ff" strokeweight="0"/>
                <v:oval id="_x0000_s10807" style="position:absolute;left:5766;top:5573;width:481;height:147" filled="f" strokecolor="#aae6ff" strokeweight=".2pt">
                  <v:stroke endcap="round"/>
                </v:oval>
              </v:group>
              <v:shape id="_x0000_s10808" style="position:absolute;left:6011;top:5593;width:159;height:47" coordsize="159,47" path="m,37l35,47,120,15r39,10l138,,37,,78,7,,37xe" fillcolor="black" stroked="f">
                <v:path arrowok="t"/>
              </v:shape>
              <v:shape id="_x0000_s10809" style="position:absolute;left:6011;top:5593;width:159;height:47" coordsize="159,47" path="m,37l35,47,120,15r39,10l138,,37,,78,7,,37xe" fillcolor="black" stroked="f">
                <v:path arrowok="t"/>
              </v:shape>
              <v:shape id="_x0000_s10810" style="position:absolute;left:5839;top:5647;width:157;height:51" coordsize="157,51" path="m157,12l122,,40,32,,22,19,51r103,l79,41,157,12xe" fillcolor="black" stroked="f">
                <v:path arrowok="t"/>
              </v:shape>
              <v:shape id="_x0000_s10811" style="position:absolute;left:5839;top:5647;width:157;height:51" coordsize="157,51" path="m157,12l122,,40,32,,22,19,51r103,l79,41,157,12xe" fillcolor="black" stroked="f">
                <v:path arrowok="t"/>
              </v:shape>
              <v:shape id="_x0000_s10812" style="position:absolute;left:5847;top:5591;width:158;height:46" coordsize="158,46" path="m,10l35,r85,28l158,20,138,46r-99,l80,39,,10xe" fillcolor="black" stroked="f">
                <v:path arrowok="t"/>
              </v:shape>
              <v:shape id="_x0000_s10813" style="position:absolute;left:5847;top:5591;width:158;height:46" coordsize="158,46" path="m,10l35,r85,28l158,20,138,46r-99,l80,39,,10xe" fillcolor="black" stroked="f">
                <v:path arrowok="t"/>
              </v:shape>
              <v:shape id="_x0000_s10814" style="position:absolute;left:6005;top:5653;width:159;height:48" coordsize="159,48" path="m159,38l123,48,41,15,,26,20,,123,,79,9r80,29xe" fillcolor="black" stroked="f">
                <v:path arrowok="t"/>
              </v:shape>
              <v:shape id="_x0000_s10815" style="position:absolute;left:6005;top:5653;width:159;height:48" coordsize="159,48" path="m159,38l123,48,41,15,,26,20,,123,,79,9r80,29xe" fillcolor="black" stroked="f">
                <v:path arrowok="t"/>
              </v:shape>
              <v:shape id="_x0000_s10816" style="position:absolute;left:6014;top:5595;width:158;height:48" coordsize="158,48" path="m,38l34,48,119,16r39,10l137,,38,,79,9,,38xe" stroked="f">
                <v:path arrowok="t"/>
              </v:shape>
              <v:shape id="_x0000_s10817" style="position:absolute;left:6014;top:5595;width:158;height:48" coordsize="158,48" path="m,38l34,48,119,16r39,10l137,,38,,79,9,,38xe" stroked="f">
                <v:path arrowok="t"/>
              </v:shape>
              <v:shape id="_x0000_s10818" style="position:absolute;left:5840;top:5650;width:159;height:51" coordsize="159,51" path="m159,12l124,,42,32,,22,21,51r103,l80,41,159,12xe" stroked="f">
                <v:path arrowok="t"/>
              </v:shape>
              <v:shape id="_x0000_s10819" style="position:absolute;left:5840;top:5650;width:159;height:51" coordsize="159,51" path="m159,12l124,,42,32,,22,21,51r103,l80,41,159,12xe" stroked="f">
                <v:path arrowok="t"/>
              </v:shape>
              <v:shape id="_x0000_s10820" style="position:absolute;left:5849;top:5593;width:159;height:47" coordsize="159,47" path="m,10l36,r85,28l159,20,139,47,39,47,80,39,,10xe" stroked="f">
                <v:path arrowok="t"/>
              </v:shape>
              <v:shape id="_x0000_s10821" style="position:absolute;left:5849;top:5593;width:159;height:47" coordsize="159,47" path="m,10l36,r85,28l159,20,139,47,39,47,80,39,,10xe" stroked="f">
                <v:path arrowok="t"/>
              </v:shape>
              <v:shape id="_x0000_s10822" style="position:absolute;left:6008;top:5656;width:159;height:48" coordsize="159,48" path="m159,36l122,48,40,16,,26,19,,122,,78,7r81,29xe" stroked="f">
                <v:path arrowok="t"/>
              </v:shape>
              <v:shape id="_x0000_s10823" style="position:absolute;left:6008;top:5656;width:159;height:48" coordsize="159,48" path="m159,36l122,48,40,16,,26,19,,122,,78,7r81,29xe" stroked="f">
                <v:path arrowok="t"/>
              </v:shape>
              <v:line id="_x0000_s10824" style="position:absolute" from="5764,5646" to="5766,5751" strokecolor="#aae6ff" strokeweight=".2pt">
                <v:stroke endcap="round"/>
              </v:line>
              <v:line id="_x0000_s10825" style="position:absolute" from="6246,5646" to="6247,5751" strokecolor="#aae6ff" strokeweight=".2pt">
                <v:stroke endcap="round"/>
              </v:line>
            </v:group>
            <v:line id="_x0000_s10826" style="position:absolute" from="1980,3240" to="2700,3241" strokeweight="1.5pt">
              <v:stroke startarrow="block" endarrow="block"/>
            </v:line>
            <v:shape id="_x0000_s10827" style="position:absolute;left:120;top:2652;width:1888;height:1221;mso-position-horizontal:absolute;mso-position-vertical:absolute" coordsize="1888,1221" path="m171,407r-19,2l135,413r-15,4l103,424r-15,6l75,441r-13,9l49,460,38,473r-8,11l21,499r-9,13l8,527,4,542,2,557,,574r2,10l2,595r2,11l6,616r4,11l15,638r4,8l25,657r7,9l38,674r9,9l55,691r9,9l73,706r10,6l94,718r,-1l81,727,70,741r-8,15l55,771r-6,12l45,801r-2,15l43,831r,16l47,864r4,17l58,896r6,15l75,924r10,13l98,949r13,11l126,969r15,8l158,984r18,6l195,994r17,3l234,999r11,-2l255,997r-1,2l267,1014r12,17l293,1046r15,15l324,1074r18,12l359,1097r19,11l398,1116r19,9l438,1131r22,7l481,1142r22,2l524,1146r24,3l569,1146r24,-2l615,1142r23,-4l660,1131r21,-8l700,1114r22,-8l720,1106r10,13l743,1131r11,11l767,1155r15,8l797,1174r15,9l827,1191r15,7l859,1204r17,4l894,1213r17,4l930,1219r17,2l967,1221r23,-2l1014,1217r23,-4l1059,1208r21,-8l1102,1191r21,-10l1140,1170r20,-13l1177,1142r15,-15l1207,1112r14,-19l1231,1076r8,-20l1248,1035r,2l1263,1046r18,6l1296,1059r16,4l1330,1067r17,2l1365,1071r19,l1397,1071r13,-2l1420,1069r13,-2l1457,1061r24,-7l1502,1044r22,-11l1543,1020r19,-13l1577,990r15,-17l1605,956r11,-19l1620,926r4,-11l1627,904r4,-10l1633,883r2,-10l1635,862r,-10l1635,849r13,-2l1663,846r26,-8l1712,831r24,-12l1760,808r19,-15l1798,778r20,-15l1833,745r15,-19l1861,706r8,-21l1876,674r2,-10l1882,651r2,-11l1886,627r2,-11l1888,604r,-11l1888,572r-2,-22l1880,529r-7,-22l1865,488r-11,-19l1841,452r-13,-20l1833,424r2,-11l1839,405r2,-11l1843,383r2,-11l1845,362r,-11l1845,334r-2,-17l1839,302r-4,-17l1826,270r-6,-15l1809,240r-11,-13l1788,214r-15,-11l1760,191r-15,-9l1727,173r-17,-8l1693,158r-19,-4l1676,154r-4,-17l1665,120r-6,-15l1650,92,1639,77,1629,66,1616,54,1603,43r-15,-9l1573,24r-15,-7l1541,11,1521,6,1504,2,1485,r-17,l1455,r-11,l1431,2r-11,2l1399,9r-21,8l1357,26r-18,10l1320,51r-15,15l1291,51,1275,39,1257,26r-20,-9l1218,9,1197,4,1185,2,1175,r-11,l1153,r-15,l1125,2r-12,2l1100,6r-13,3l1076,15r-13,4l1052,26r-10,6l1031,39r-11,6l1012,54r-9,8l994,73r-6,8l982,92r,4l964,81,947,71,928,60,906,51,887,45,864,41,842,36r-24,l803,36r-17,3l771,41r-15,2l741,47r-15,7l713,60r-15,6l685,73r-13,8l662,90r-11,11l640,111r-10,11l621,133r-9,13l612,148r-17,-9l578,131r-19,-7l542,120r-20,-4l503,113r-19,-2l464,111r-15,l434,113r-15,l404,116r-15,4l376,122r-16,4l348,131r-13,6l323,143r-24,13l275,171r-20,15l236,205r-9,11l219,225r-9,10l204,246r-7,13l191,270r-5,13l180,293r-1,13l173,319r-2,13l170,345r-3,12l167,370r3,20l170,407r1,e" fillcolor="#cfc" stroked="f" strokeweight=".65pt">
              <v:fill opacity="32113f" color2="fill darken(118)" o:opacity2="32113f" rotate="t" focusposition=".5,.5" focussize="" method="linear sigma" focus="100%" type="gradientRadial"/>
              <v:stroke endcap="round"/>
              <v:path arrowok="t"/>
            </v:shape>
            <v:rect id="_x0000_s10828" style="position:absolute;left:648;top:2880;width:1260;height:870" filled="f" stroked="f">
              <v:textbox style="mso-next-textbox:#_x0000_s10828;mso-fit-shape-to-text:t" inset="0,0,0,0">
                <w:txbxContent>
                  <w:p w:rsidR="00F7499E" w:rsidRDefault="00F7499E" w:rsidP="00E04CE8">
                    <w:r>
                      <w:rPr>
                        <w:rFonts w:ascii="Arial" w:hAnsi="Arial" w:cs="Arial"/>
                        <w:b/>
                        <w:bCs/>
                        <w:color w:val="000000"/>
                        <w:lang w:val="en-US"/>
                      </w:rPr>
                      <w:t xml:space="preserve"> 3GPP</w:t>
                    </w:r>
                    <w:r>
                      <w:rPr>
                        <w:rFonts w:ascii="Arial" w:hAnsi="Arial" w:cs="Arial"/>
                        <w:b/>
                        <w:bCs/>
                        <w:color w:val="000000"/>
                        <w:lang w:val="en-US"/>
                      </w:rPr>
                      <w:br/>
                      <w:t xml:space="preserve"> Legacy </w:t>
                    </w:r>
                    <w:r>
                      <w:rPr>
                        <w:rFonts w:ascii="Arial" w:hAnsi="Arial" w:cs="Arial"/>
                        <w:b/>
                        <w:bCs/>
                        <w:color w:val="000000"/>
                        <w:lang w:val="en-US"/>
                      </w:rPr>
                      <w:br/>
                      <w:t xml:space="preserve"> System</w:t>
                    </w:r>
                  </w:p>
                </w:txbxContent>
              </v:textbox>
            </v:rect>
            <v:rect id="_x0000_s10829" style="position:absolute;left:2197;top:3453;width:267;height:406;mso-wrap-style:none" filled="f" stroked="f">
              <v:textbox style="mso-next-textbox:#_x0000_s10829;mso-fit-shape-to-text:t" inset="0,0,0,0">
                <w:txbxContent>
                  <w:p w:rsidR="00F7499E" w:rsidRDefault="00F7499E" w:rsidP="00E04CE8">
                    <w:r>
                      <w:rPr>
                        <w:rFonts w:ascii="Arial Black" w:hAnsi="Arial Black" w:cs="Arial Black"/>
                        <w:color w:val="000000"/>
                        <w:sz w:val="16"/>
                        <w:szCs w:val="16"/>
                        <w:lang w:val="en-US"/>
                      </w:rPr>
                      <w:t>. . .</w:t>
                    </w:r>
                  </w:p>
                </w:txbxContent>
              </v:textbox>
            </v:rect>
            <w10:anchorlock/>
          </v:group>
        </w:pict>
      </w:r>
    </w:p>
    <w:p w:rsidR="00D356C3" w:rsidRDefault="00D356C3" w:rsidP="009936CC">
      <w:pPr>
        <w:pStyle w:val="TF"/>
        <w:rPr>
          <w:rFonts w:hint="eastAsia"/>
        </w:rPr>
      </w:pPr>
      <w:r>
        <w:t xml:space="preserve">Figure </w:t>
      </w:r>
      <w:r w:rsidR="0001142E">
        <w:t>3</w:t>
      </w:r>
      <w:r w:rsidRPr="00DF5426">
        <w:t xml:space="preserve">: </w:t>
      </w:r>
      <w:r>
        <w:t xml:space="preserve">Heterogeneous </w:t>
      </w:r>
      <w:r>
        <w:rPr>
          <w:rFonts w:hint="eastAsia"/>
        </w:rPr>
        <w:t>a</w:t>
      </w:r>
      <w:r w:rsidRPr="00DF5426">
        <w:t xml:space="preserve">ccess </w:t>
      </w:r>
      <w:r>
        <w:rPr>
          <w:rFonts w:hint="eastAsia"/>
        </w:rPr>
        <w:t>s</w:t>
      </w:r>
      <w:r w:rsidRPr="00DF5426">
        <w:t>ystem</w:t>
      </w:r>
      <w:r>
        <w:rPr>
          <w:rFonts w:hint="eastAsia"/>
        </w:rPr>
        <w:t xml:space="preserve"> mobility </w:t>
      </w:r>
      <w:r w:rsidR="00766EAA">
        <w:t>between</w:t>
      </w:r>
      <w:r w:rsidR="00766EAA">
        <w:rPr>
          <w:rFonts w:hint="eastAsia"/>
        </w:rPr>
        <w:t xml:space="preserve"> 3GPP</w:t>
      </w:r>
      <w:r w:rsidR="00B14DCC">
        <w:rPr>
          <w:rFonts w:hint="eastAsia"/>
        </w:rPr>
        <w:t xml:space="preserve"> </w:t>
      </w:r>
      <w:r w:rsidR="00812583">
        <w:t xml:space="preserve">Legacy </w:t>
      </w:r>
      <w:r w:rsidR="00766EAA">
        <w:rPr>
          <w:rFonts w:hint="eastAsia"/>
        </w:rPr>
        <w:t xml:space="preserve">Systems </w:t>
      </w:r>
      <w:r w:rsidR="00812583">
        <w:t xml:space="preserve">or E-UTRAN </w:t>
      </w:r>
      <w:r w:rsidR="00766EAA">
        <w:rPr>
          <w:rFonts w:hint="eastAsia"/>
        </w:rPr>
        <w:t>and non 3GPP Access Systems including</w:t>
      </w:r>
      <w:r>
        <w:rPr>
          <w:rFonts w:hint="eastAsia"/>
        </w:rPr>
        <w:t xml:space="preserve"> Fixed Access systems</w:t>
      </w:r>
    </w:p>
    <w:p w:rsidR="00D356C3" w:rsidRPr="00C7799C" w:rsidRDefault="00D356C3" w:rsidP="00D356C3">
      <w:pPr>
        <w:rPr>
          <w:rFonts w:hint="eastAsia"/>
          <w:lang w:val="en-US"/>
        </w:rPr>
      </w:pPr>
      <w:r w:rsidRPr="0018333A">
        <w:rPr>
          <w:lang w:val="en-US"/>
        </w:rPr>
        <w:t xml:space="preserve">The </w:t>
      </w:r>
      <w:r w:rsidR="00812583">
        <w:rPr>
          <w:lang w:val="en-US"/>
        </w:rPr>
        <w:t>Evolved Packet System</w:t>
      </w:r>
      <w:r w:rsidRPr="0018333A">
        <w:rPr>
          <w:lang w:val="en-US"/>
        </w:rPr>
        <w:t xml:space="preserve"> shall support mobility between heterogeneous access systems.</w:t>
      </w:r>
    </w:p>
    <w:p w:rsidR="00D356C3" w:rsidRDefault="00D356C3" w:rsidP="00D356C3">
      <w:pPr>
        <w:rPr>
          <w:rFonts w:hint="eastAsia"/>
        </w:rPr>
      </w:pPr>
      <w:r w:rsidRPr="00E9791B">
        <w:t xml:space="preserve">The </w:t>
      </w:r>
      <w:r w:rsidR="00812583">
        <w:t>Evolved Packet System</w:t>
      </w:r>
      <w:r>
        <w:t xml:space="preserve"> shall provide</w:t>
      </w:r>
      <w:r w:rsidRPr="00190F62">
        <w:t xml:space="preserve"> </w:t>
      </w:r>
      <w:r>
        <w:rPr>
          <w:rFonts w:hint="eastAsia"/>
        </w:rPr>
        <w:t xml:space="preserve">mobility </w:t>
      </w:r>
      <w:r>
        <w:t>mechanisms to support frequent hando</w:t>
      </w:r>
      <w:r>
        <w:rPr>
          <w:rFonts w:hint="eastAsia"/>
        </w:rPr>
        <w:t>ver</w:t>
      </w:r>
      <w:r w:rsidRPr="00E9791B">
        <w:t xml:space="preserve">s within </w:t>
      </w:r>
      <w:r>
        <w:rPr>
          <w:rFonts w:hint="eastAsia"/>
        </w:rPr>
        <w:t xml:space="preserve">and across </w:t>
      </w:r>
      <w:r w:rsidRPr="00E9791B">
        <w:t xml:space="preserve">3GPP </w:t>
      </w:r>
      <w:r w:rsidR="00812583">
        <w:t>legacy</w:t>
      </w:r>
      <w:r w:rsidRPr="00E9791B">
        <w:t xml:space="preserve"> systems </w:t>
      </w:r>
      <w:r w:rsidR="00812583">
        <w:t xml:space="preserve">or E-UTRAN </w:t>
      </w:r>
      <w:r w:rsidRPr="00E9791B">
        <w:t xml:space="preserve">and </w:t>
      </w:r>
      <w:r>
        <w:rPr>
          <w:rFonts w:hint="eastAsia"/>
        </w:rPr>
        <w:t>non 3GPP</w:t>
      </w:r>
      <w:r w:rsidRPr="00E9791B">
        <w:t xml:space="preserve"> access systems</w:t>
      </w:r>
      <w:r>
        <w:rPr>
          <w:rFonts w:hint="eastAsia"/>
        </w:rPr>
        <w:t xml:space="preserve"> in order to avoid service degradation.</w:t>
      </w:r>
    </w:p>
    <w:p w:rsidR="00B14DCC" w:rsidRDefault="00D356C3" w:rsidP="00D356C3">
      <w:r>
        <w:t xml:space="preserve">The </w:t>
      </w:r>
      <w:r w:rsidR="00812583">
        <w:t>Evolved Packet System</w:t>
      </w:r>
      <w:r>
        <w:t xml:space="preserve"> shall support mobility mechanisms</w:t>
      </w:r>
      <w:r>
        <w:rPr>
          <w:rFonts w:hint="eastAsia"/>
        </w:rPr>
        <w:t xml:space="preserve"> </w:t>
      </w:r>
      <w:r>
        <w:t>that accommodates access systems within Rel-7 and</w:t>
      </w:r>
      <w:r>
        <w:rPr>
          <w:rFonts w:hint="eastAsia"/>
        </w:rPr>
        <w:t xml:space="preserve"> </w:t>
      </w:r>
      <w:r>
        <w:t>earlier.</w:t>
      </w:r>
    </w:p>
    <w:p w:rsidR="00717F76" w:rsidRPr="00FA1E2F" w:rsidRDefault="00717F76" w:rsidP="00717F76">
      <w:pPr>
        <w:pStyle w:val="3"/>
        <w:ind w:left="0" w:firstLine="0"/>
        <w:rPr>
          <w:rFonts w:hint="eastAsia"/>
        </w:rPr>
      </w:pPr>
      <w:bookmarkStart w:id="43" w:name="_Toc27761987"/>
      <w:r w:rsidRPr="002B6A97">
        <w:rPr>
          <w:rFonts w:hint="eastAsia"/>
        </w:rPr>
        <w:t>7.</w:t>
      </w:r>
      <w:r w:rsidRPr="002B6A97">
        <w:t>1</w:t>
      </w:r>
      <w:r w:rsidRPr="002B6A97">
        <w:rPr>
          <w:rFonts w:hint="eastAsia"/>
        </w:rPr>
        <w:t>.</w:t>
      </w:r>
      <w:r>
        <w:t>2</w:t>
      </w:r>
      <w:r w:rsidRPr="002B6A97">
        <w:rPr>
          <w:rFonts w:hint="eastAsia"/>
        </w:rPr>
        <w:tab/>
      </w:r>
      <w:r>
        <w:rPr>
          <w:rFonts w:hint="eastAsia"/>
        </w:rPr>
        <w:t>Local breakout</w:t>
      </w:r>
      <w:bookmarkEnd w:id="43"/>
    </w:p>
    <w:p w:rsidR="00717F76" w:rsidRDefault="00717F76" w:rsidP="00717F76">
      <w:pPr>
        <w:rPr>
          <w:rFonts w:hint="eastAsia"/>
        </w:rPr>
      </w:pPr>
      <w:r w:rsidRPr="00166371">
        <w:t xml:space="preserve">The </w:t>
      </w:r>
      <w:r w:rsidR="00812583">
        <w:t>Evolved Packet System</w:t>
      </w:r>
      <w:r w:rsidRPr="00166371">
        <w:t xml:space="preserve"> shall allow for </w:t>
      </w:r>
      <w:r>
        <w:t xml:space="preserve">local breakout. Local breakout means that for </w:t>
      </w:r>
      <w:r w:rsidRPr="005736C4">
        <w:t xml:space="preserve">a user </w:t>
      </w:r>
      <w:r>
        <w:t xml:space="preserve">which </w:t>
      </w:r>
      <w:r w:rsidRPr="005736C4">
        <w:t xml:space="preserve">makes mobility </w:t>
      </w:r>
      <w:r>
        <w:rPr>
          <w:rFonts w:hint="eastAsia"/>
        </w:rPr>
        <w:t xml:space="preserve">within and across </w:t>
      </w:r>
      <w:r w:rsidRPr="005736C4">
        <w:t xml:space="preserve">one </w:t>
      </w:r>
      <w:r>
        <w:t xml:space="preserve">operator-defined </w:t>
      </w:r>
      <w:r w:rsidRPr="005736C4">
        <w:t xml:space="preserve">network region, </w:t>
      </w:r>
      <w:r>
        <w:rPr>
          <w:rFonts w:hint="eastAsia"/>
        </w:rPr>
        <w:t xml:space="preserve">routing is optimized such that </w:t>
      </w:r>
      <w:r w:rsidRPr="005736C4">
        <w:t xml:space="preserve">user plane traffic </w:t>
      </w:r>
      <w:r>
        <w:t xml:space="preserve">does not need </w:t>
      </w:r>
      <w:r>
        <w:rPr>
          <w:rFonts w:hint="eastAsia"/>
        </w:rPr>
        <w:t xml:space="preserve">to leave </w:t>
      </w:r>
      <w:r>
        <w:t>the current region.</w:t>
      </w:r>
      <w:r>
        <w:rPr>
          <w:rFonts w:hint="eastAsia"/>
        </w:rPr>
        <w:t xml:space="preserve"> </w:t>
      </w:r>
      <w:r>
        <w:t>An operator may define network regions e.g., according to administrative domains. Local breakout is applicable for user-to-user traffic as well as for 3GPP-operator provided services (including internet access).</w:t>
      </w:r>
    </w:p>
    <w:p w:rsidR="00717F76" w:rsidRPr="00166371" w:rsidDel="00ED5D55" w:rsidRDefault="00717F76" w:rsidP="00717F76">
      <w:pPr>
        <w:rPr>
          <w:rFonts w:hint="eastAsia"/>
        </w:rPr>
      </w:pPr>
      <w:r>
        <w:t>Local breakout shall be allowed independently from the access system being used.</w:t>
      </w:r>
    </w:p>
    <w:p w:rsidR="00717F76" w:rsidRDefault="00717F76" w:rsidP="00717F76">
      <w:pPr>
        <w:rPr>
          <w:rFonts w:hint="eastAsia"/>
        </w:rPr>
      </w:pPr>
      <w:r>
        <w:t>Local breakout shall be allowed in both the non-roaming and the roaming case.</w:t>
      </w:r>
    </w:p>
    <w:p w:rsidR="00251961" w:rsidRDefault="00251961" w:rsidP="00251961">
      <w:pPr>
        <w:rPr>
          <w:noProof/>
        </w:rPr>
      </w:pPr>
      <w:r w:rsidRPr="005B04E5">
        <w:rPr>
          <w:noProof/>
        </w:rPr>
        <w:t>The use of local breakout shall be authorised by the HPLMN. If local breakout is not authorised, the user plane traffic shall be handled in the home routed mode.</w:t>
      </w:r>
    </w:p>
    <w:p w:rsidR="00D356C3" w:rsidRPr="00135A87" w:rsidRDefault="00457B7C" w:rsidP="00D356C3">
      <w:pPr>
        <w:pStyle w:val="3"/>
        <w:ind w:left="0" w:firstLine="0"/>
        <w:rPr>
          <w:rFonts w:hint="eastAsia"/>
        </w:rPr>
      </w:pPr>
      <w:bookmarkStart w:id="44" w:name="_Toc27761988"/>
      <w:r>
        <w:rPr>
          <w:rFonts w:hint="eastAsia"/>
        </w:rPr>
        <w:t>7.</w:t>
      </w:r>
      <w:r>
        <w:t>1</w:t>
      </w:r>
      <w:r w:rsidR="00D356C3">
        <w:rPr>
          <w:rFonts w:hint="eastAsia"/>
        </w:rPr>
        <w:t>.</w:t>
      </w:r>
      <w:r w:rsidR="00717F76">
        <w:t>3</w:t>
      </w:r>
      <w:r w:rsidR="00D356C3" w:rsidRPr="00135A87">
        <w:rPr>
          <w:rFonts w:hint="eastAsia"/>
        </w:rPr>
        <w:tab/>
      </w:r>
      <w:r w:rsidR="00D356C3">
        <w:rPr>
          <w:rFonts w:hint="eastAsia"/>
        </w:rPr>
        <w:t>Fixed Access Systems</w:t>
      </w:r>
      <w:bookmarkEnd w:id="44"/>
    </w:p>
    <w:p w:rsidR="00D356C3" w:rsidRDefault="00D356C3" w:rsidP="00D356C3">
      <w:pPr>
        <w:rPr>
          <w:rFonts w:hint="eastAsia"/>
        </w:rPr>
      </w:pPr>
      <w:r>
        <w:rPr>
          <w:rFonts w:hint="eastAsia"/>
        </w:rPr>
        <w:t>The</w:t>
      </w:r>
      <w:r w:rsidRPr="00634E5A">
        <w:t xml:space="preserve"> </w:t>
      </w:r>
      <w:r w:rsidR="00812583">
        <w:rPr>
          <w:rFonts w:hint="eastAsia"/>
        </w:rPr>
        <w:t>Evolved Packet System</w:t>
      </w:r>
      <w:r w:rsidRPr="00634E5A">
        <w:t xml:space="preserve"> shall be able to support </w:t>
      </w:r>
      <w:r>
        <w:rPr>
          <w:rFonts w:hint="eastAsia"/>
        </w:rPr>
        <w:t xml:space="preserve">fixed </w:t>
      </w:r>
      <w:r w:rsidRPr="00634E5A">
        <w:t>access systems with very limited or no</w:t>
      </w:r>
      <w:r>
        <w:t xml:space="preserve"> mobility </w:t>
      </w:r>
      <w:r>
        <w:rPr>
          <w:rFonts w:hint="eastAsia"/>
        </w:rPr>
        <w:t>functionality.</w:t>
      </w:r>
    </w:p>
    <w:p w:rsidR="00B14DCC" w:rsidRDefault="00D356C3" w:rsidP="00D356C3">
      <w:r>
        <w:rPr>
          <w:rFonts w:hint="eastAsia"/>
        </w:rPr>
        <w:t>The</w:t>
      </w:r>
      <w:r w:rsidRPr="00634E5A">
        <w:t xml:space="preserve"> </w:t>
      </w:r>
      <w:r w:rsidR="00812583">
        <w:rPr>
          <w:rFonts w:hint="eastAsia"/>
        </w:rPr>
        <w:t>Evolved Packet System</w:t>
      </w:r>
      <w:r w:rsidRPr="00634E5A">
        <w:t xml:space="preserve"> shall be able to suppo</w:t>
      </w:r>
      <w:r w:rsidRPr="00190F62">
        <w:t xml:space="preserve">rt </w:t>
      </w:r>
      <w:r w:rsidRPr="00190F62">
        <w:rPr>
          <w:rFonts w:hint="eastAsia"/>
        </w:rPr>
        <w:t xml:space="preserve">mobility within and </w:t>
      </w:r>
      <w:r>
        <w:rPr>
          <w:rFonts w:hint="eastAsia"/>
        </w:rPr>
        <w:t xml:space="preserve">across </w:t>
      </w:r>
      <w:r w:rsidRPr="00190F62">
        <w:rPr>
          <w:rFonts w:hint="eastAsia"/>
        </w:rPr>
        <w:t>3GPP</w:t>
      </w:r>
      <w:r>
        <w:rPr>
          <w:rFonts w:hint="eastAsia"/>
        </w:rPr>
        <w:t xml:space="preserve"> and non-3GPP access systems </w:t>
      </w:r>
      <w:r>
        <w:t>including</w:t>
      </w:r>
      <w:r>
        <w:rPr>
          <w:rFonts w:hint="eastAsia"/>
        </w:rPr>
        <w:t xml:space="preserve"> fixed </w:t>
      </w:r>
      <w:r w:rsidRPr="00634E5A">
        <w:t>access</w:t>
      </w:r>
      <w:r>
        <w:t xml:space="preserve"> systems</w:t>
      </w:r>
    </w:p>
    <w:p w:rsidR="00D356C3" w:rsidRDefault="00457B7C" w:rsidP="00D356C3">
      <w:pPr>
        <w:pStyle w:val="3"/>
        <w:ind w:left="0" w:firstLine="0"/>
      </w:pPr>
      <w:bookmarkStart w:id="45" w:name="_Toc27761989"/>
      <w:r>
        <w:rPr>
          <w:rFonts w:hint="eastAsia"/>
        </w:rPr>
        <w:t>7.</w:t>
      </w:r>
      <w:r>
        <w:t>1</w:t>
      </w:r>
      <w:r w:rsidR="00D356C3">
        <w:rPr>
          <w:rFonts w:hint="eastAsia"/>
        </w:rPr>
        <w:t>.</w:t>
      </w:r>
      <w:r w:rsidR="00717F76">
        <w:t>4</w:t>
      </w:r>
      <w:r w:rsidR="00D356C3">
        <w:tab/>
        <w:t>Service c</w:t>
      </w:r>
      <w:r w:rsidR="00D356C3" w:rsidRPr="00C834C8">
        <w:t>ontinuity</w:t>
      </w:r>
      <w:bookmarkEnd w:id="45"/>
    </w:p>
    <w:p w:rsidR="00344798" w:rsidRPr="00472B38" w:rsidRDefault="00344798" w:rsidP="005A11EB">
      <w:pPr>
        <w:pStyle w:val="4"/>
      </w:pPr>
      <w:bookmarkStart w:id="46" w:name="_Toc27761990"/>
      <w:r>
        <w:t>7.1.4.1</w:t>
      </w:r>
      <w:r>
        <w:tab/>
        <w:t>General</w:t>
      </w:r>
      <w:bookmarkEnd w:id="46"/>
    </w:p>
    <w:p w:rsidR="00D356C3" w:rsidRPr="00E63111" w:rsidRDefault="00D356C3" w:rsidP="00D356C3">
      <w:r w:rsidRPr="00E63111">
        <w:t xml:space="preserve">Service </w:t>
      </w:r>
      <w:r>
        <w:rPr>
          <w:rFonts w:hint="eastAsia"/>
        </w:rPr>
        <w:t xml:space="preserve">shall </w:t>
      </w:r>
      <w:r w:rsidRPr="00E63111">
        <w:t xml:space="preserve">be maintained during and following changes of </w:t>
      </w:r>
      <w:r>
        <w:rPr>
          <w:rFonts w:hint="eastAsia"/>
        </w:rPr>
        <w:t xml:space="preserve">3GPP </w:t>
      </w:r>
      <w:r w:rsidRPr="00E63111">
        <w:t xml:space="preserve">access </w:t>
      </w:r>
      <w:r w:rsidRPr="00E63111">
        <w:rPr>
          <w:rFonts w:hint="eastAsia"/>
        </w:rPr>
        <w:t>system</w:t>
      </w:r>
      <w:r>
        <w:rPr>
          <w:rFonts w:hint="eastAsia"/>
        </w:rPr>
        <w:t>s and non 3GPP systems</w:t>
      </w:r>
      <w:r w:rsidRPr="00E63111">
        <w:t>.</w:t>
      </w:r>
    </w:p>
    <w:p w:rsidR="00D356C3" w:rsidRDefault="00D356C3" w:rsidP="006308B9">
      <w:r w:rsidRPr="00E63111">
        <w:t xml:space="preserve">Service </w:t>
      </w:r>
      <w:r>
        <w:rPr>
          <w:rFonts w:hint="eastAsia"/>
        </w:rPr>
        <w:t>shall</w:t>
      </w:r>
      <w:r w:rsidRPr="00E63111">
        <w:t xml:space="preserve"> be maintained during and following a change of network in either direction between a </w:t>
      </w:r>
      <w:r>
        <w:t>Rel-</w:t>
      </w:r>
      <w:r>
        <w:rPr>
          <w:rFonts w:hint="eastAsia"/>
        </w:rPr>
        <w:t>7</w:t>
      </w:r>
      <w:r>
        <w:t xml:space="preserve"> and earlier </w:t>
      </w:r>
      <w:r w:rsidRPr="00E63111">
        <w:t xml:space="preserve">network and an </w:t>
      </w:r>
      <w:r w:rsidR="00812583">
        <w:rPr>
          <w:rFonts w:hint="eastAsia"/>
        </w:rPr>
        <w:t>Evolved Packet System</w:t>
      </w:r>
      <w:r>
        <w:rPr>
          <w:rFonts w:hint="eastAsia"/>
        </w:rPr>
        <w:t>.</w:t>
      </w:r>
    </w:p>
    <w:p w:rsidR="004C20CD" w:rsidRDefault="004C20CD" w:rsidP="006B431B">
      <w:pPr>
        <w:spacing w:after="0"/>
      </w:pPr>
      <w:r w:rsidRPr="004C20CD">
        <w:t xml:space="preserve">It shall be possible to support Inter-PLMN handover with seamless service continuity within a 3GPP specified access system (UTRAN, </w:t>
      </w:r>
      <w:r w:rsidR="00812583">
        <w:t>E-UTRAN</w:t>
      </w:r>
      <w:r w:rsidRPr="004C20CD">
        <w:t>)</w:t>
      </w:r>
      <w:r w:rsidR="00BE62C3">
        <w:t>.</w:t>
      </w:r>
    </w:p>
    <w:p w:rsidR="00251BF4" w:rsidRDefault="00251BF4" w:rsidP="00251BF4">
      <w:pPr>
        <w:spacing w:after="0"/>
        <w:rPr>
          <w:lang w:eastAsia="zh-CN"/>
        </w:rPr>
      </w:pPr>
    </w:p>
    <w:p w:rsidR="00251BF4" w:rsidRDefault="00251BF4" w:rsidP="00251BF4">
      <w:pPr>
        <w:spacing w:after="0"/>
        <w:rPr>
          <w:rFonts w:hint="eastAsia"/>
          <w:lang w:eastAsia="zh-CN"/>
        </w:rPr>
      </w:pPr>
      <w:r>
        <w:rPr>
          <w:rFonts w:hint="eastAsia"/>
          <w:lang w:eastAsia="zh-CN"/>
        </w:rPr>
        <w:t>When the access system changes, Multicast and Broadcast services shall be able to continue with their corresponding Multicast and Broadcast services, if the corresponding services are provided in the target access system.</w:t>
      </w:r>
    </w:p>
    <w:p w:rsidR="00251BF4" w:rsidRPr="00383B6C" w:rsidRDefault="00251BF4" w:rsidP="00251BF4">
      <w:pPr>
        <w:spacing w:after="0"/>
        <w:rPr>
          <w:rFonts w:hint="eastAsia"/>
          <w:lang w:eastAsia="zh-CN"/>
        </w:rPr>
      </w:pPr>
    </w:p>
    <w:p w:rsidR="00251BF4" w:rsidRDefault="00595518" w:rsidP="00251BF4">
      <w:pPr>
        <w:spacing w:after="0"/>
        <w:rPr>
          <w:rFonts w:hint="eastAsia"/>
          <w:lang w:eastAsia="zh-CN"/>
        </w:rPr>
      </w:pPr>
      <w:r>
        <w:rPr>
          <w:rFonts w:hint="eastAsia"/>
          <w:lang w:eastAsia="zh-CN"/>
        </w:rPr>
        <w:t>NOTE:</w:t>
      </w:r>
      <w:r w:rsidR="00251BF4">
        <w:rPr>
          <w:rFonts w:hint="eastAsia"/>
          <w:lang w:eastAsia="zh-CN"/>
        </w:rPr>
        <w:t xml:space="preserve"> Corresponding Multicast and Broadcast services are the Multicast and Broadcast services in the target access system which is associated to the Multicast and Broadcast services in the source access system, providing similar service experience, e. g. with </w:t>
      </w:r>
      <w:r w:rsidR="00251BF4">
        <w:rPr>
          <w:lang w:eastAsia="zh-CN"/>
        </w:rPr>
        <w:t>same</w:t>
      </w:r>
      <w:r w:rsidR="00251BF4">
        <w:rPr>
          <w:rFonts w:hint="eastAsia"/>
          <w:lang w:eastAsia="zh-CN"/>
        </w:rPr>
        <w:t xml:space="preserve"> content but different bit-rate.</w:t>
      </w:r>
    </w:p>
    <w:p w:rsidR="00251BF4" w:rsidRPr="004C20CD" w:rsidRDefault="00251BF4" w:rsidP="006B431B">
      <w:pPr>
        <w:spacing w:after="0"/>
      </w:pPr>
    </w:p>
    <w:p w:rsidR="00BD7EE4" w:rsidRPr="00821220" w:rsidRDefault="00BD7EE4" w:rsidP="00BD7EE4">
      <w:r w:rsidRPr="00821220">
        <w:t>The 3GPP system shall minimise packet loss during inter- and/or intra- access technology changes for some or all connections associated with a UE.</w:t>
      </w:r>
    </w:p>
    <w:p w:rsidR="005437D9" w:rsidRPr="00344798" w:rsidRDefault="00344798" w:rsidP="009936CC">
      <w:pPr>
        <w:pStyle w:val="TH"/>
        <w:rPr>
          <w:bCs/>
          <w:i/>
          <w:iCs/>
        </w:rPr>
      </w:pPr>
      <w:r>
        <w:pict>
          <v:shape id="_x0000_i1029" type="#_x0000_t75" style="width:256.5pt;height:155.25pt" o:allowoverlap="f">
            <v:imagedata r:id="rId21" o:title=""/>
          </v:shape>
        </w:pict>
      </w:r>
    </w:p>
    <w:p w:rsidR="00457B7C" w:rsidRDefault="006B431B" w:rsidP="00457B7C">
      <w:pPr>
        <w:pStyle w:val="TF"/>
      </w:pPr>
      <w:r>
        <w:t xml:space="preserve">Figure </w:t>
      </w:r>
      <w:r w:rsidR="0001142E">
        <w:t>4</w:t>
      </w:r>
      <w:r w:rsidRPr="00DF5426">
        <w:t xml:space="preserve">: </w:t>
      </w:r>
      <w:r>
        <w:t xml:space="preserve">Inter-PLMN handover with seamless service continuity within a </w:t>
      </w:r>
      <w:r w:rsidR="00BE62C3">
        <w:t xml:space="preserve">3GPP </w:t>
      </w:r>
      <w:r>
        <w:t>specified access system</w:t>
      </w:r>
    </w:p>
    <w:p w:rsidR="00D55788" w:rsidRPr="00472B38" w:rsidRDefault="00D55788" w:rsidP="005A11EB">
      <w:pPr>
        <w:pStyle w:val="4"/>
      </w:pPr>
      <w:bookmarkStart w:id="47" w:name="_Toc27761991"/>
      <w:r>
        <w:t>7.1.</w:t>
      </w:r>
      <w:r w:rsidR="00717F76">
        <w:t>4</w:t>
      </w:r>
      <w:r w:rsidR="00344798">
        <w:t>.2</w:t>
      </w:r>
      <w:r w:rsidR="00154707">
        <w:tab/>
      </w:r>
      <w:r w:rsidRPr="00472B38">
        <w:t>Service continuity at domain and RAT change for TS 11</w:t>
      </w:r>
      <w:r>
        <w:t>,</w:t>
      </w:r>
      <w:r w:rsidR="00B14DCC">
        <w:t xml:space="preserve"> </w:t>
      </w:r>
      <w:r>
        <w:t>TS</w:t>
      </w:r>
      <w:r w:rsidR="00FC711B">
        <w:t> </w:t>
      </w:r>
      <w:r>
        <w:t>12 and</w:t>
      </w:r>
      <w:r w:rsidRPr="00472B38">
        <w:t xml:space="preserve"> equivalent PS service</w:t>
      </w:r>
      <w:bookmarkEnd w:id="47"/>
    </w:p>
    <w:p w:rsidR="00D55788" w:rsidRPr="00FB28FB" w:rsidRDefault="00D55788" w:rsidP="00D55788">
      <w:r w:rsidRPr="00FB28FB">
        <w:t xml:space="preserve">It shall be possible to support continuity of </w:t>
      </w:r>
      <w:r w:rsidRPr="00EE4EBC">
        <w:t xml:space="preserve">an established </w:t>
      </w:r>
      <w:r>
        <w:t xml:space="preserve">voice call, i.e. </w:t>
      </w:r>
      <w:r w:rsidRPr="00EE4EBC">
        <w:t xml:space="preserve">between </w:t>
      </w:r>
      <w:r w:rsidRPr="00FB28FB">
        <w:t>a TS11</w:t>
      </w:r>
      <w:r>
        <w:t>, TS12</w:t>
      </w:r>
      <w:r w:rsidRPr="00FB28FB">
        <w:t xml:space="preserve"> </w:t>
      </w:r>
      <w:r>
        <w:t>and an</w:t>
      </w:r>
      <w:r w:rsidRPr="00FB28FB">
        <w:t xml:space="preserve"> equivalent PS service</w:t>
      </w:r>
      <w:r>
        <w:t>,</w:t>
      </w:r>
      <w:r w:rsidRPr="00FB28FB">
        <w:t xml:space="preserve"> </w:t>
      </w:r>
      <w:r>
        <w:t xml:space="preserve">when the UE moves between two different domains and RATs. The user experience shall be as far as possible unaffected by the change of domain and RAT. </w:t>
      </w:r>
      <w:r w:rsidRPr="00FB28FB">
        <w:t xml:space="preserve">The RAT change procedure executed to enable service continuity for </w:t>
      </w:r>
      <w:r w:rsidRPr="00EE4EBC">
        <w:t xml:space="preserve">an established voice call </w:t>
      </w:r>
      <w:r w:rsidRPr="00FB28FB">
        <w:t>shall target an interruption time not higher than 300 ms</w:t>
      </w:r>
      <w:r>
        <w:t>.</w:t>
      </w:r>
    </w:p>
    <w:p w:rsidR="00B14DCC" w:rsidRDefault="00D55788" w:rsidP="00D55788">
      <w:r w:rsidRPr="00FB28FB">
        <w:t xml:space="preserve">RAT </w:t>
      </w:r>
      <w:r>
        <w:t>change and</w:t>
      </w:r>
      <w:r w:rsidRPr="00FB28FB">
        <w:t xml:space="preserve"> dom</w:t>
      </w:r>
      <w:r>
        <w:t xml:space="preserve">ain selection shall be </w:t>
      </w:r>
      <w:r w:rsidRPr="00FB28FB">
        <w:t xml:space="preserve">under </w:t>
      </w:r>
      <w:r>
        <w:t>the control of the registered PLMN</w:t>
      </w:r>
      <w:r w:rsidRPr="00FB28FB">
        <w:t>.</w:t>
      </w:r>
      <w:r>
        <w:t xml:space="preserve"> When the UE is roaming, it shall be possible for the VPLMN to take into account any user</w:t>
      </w:r>
      <w:r w:rsidR="00836CC2">
        <w:t>'</w:t>
      </w:r>
      <w:r>
        <w:t>s HPLMN operator policy.</w:t>
      </w:r>
    </w:p>
    <w:p w:rsidR="00D55788" w:rsidRDefault="00D55788" w:rsidP="00D55788">
      <w:r w:rsidRPr="00F12A0C">
        <w:t>To support service continuity of an established voice call a UE shall not be required to support simultaneous radio transmission via different 3GPP defined RATs</w:t>
      </w:r>
    </w:p>
    <w:p w:rsidR="00B14DCC" w:rsidRDefault="00595518" w:rsidP="00461AE3">
      <w:pPr>
        <w:pStyle w:val="NO"/>
      </w:pPr>
      <w:r>
        <w:t>NOTE:</w:t>
      </w:r>
      <w:r w:rsidR="00D55788">
        <w:tab/>
        <w:t>In the case of CS emergency calls (TS12) the service continuity at domain and RAT change can only be performed if IMS emergency calls are supported by the target system.</w:t>
      </w:r>
    </w:p>
    <w:p w:rsidR="005A11EB" w:rsidRDefault="005A11EB" w:rsidP="005A11EB">
      <w:pPr>
        <w:pStyle w:val="4"/>
      </w:pPr>
      <w:bookmarkStart w:id="48" w:name="_Toc27761992"/>
      <w:r>
        <w:t>7.1.4.2A</w:t>
      </w:r>
      <w:r w:rsidR="00F43F04">
        <w:tab/>
      </w:r>
      <w:r>
        <w:rPr>
          <w:rFonts w:hint="eastAsia"/>
        </w:rPr>
        <w:t xml:space="preserve">Voice Call </w:t>
      </w:r>
      <w:r>
        <w:t xml:space="preserve">Service continuity </w:t>
      </w:r>
      <w:r w:rsidRPr="005A11EB">
        <w:t>between</w:t>
      </w:r>
      <w:r>
        <w:t xml:space="preserve"> 3GPP defined RATs and non 3GPP defined RATs</w:t>
      </w:r>
      <w:bookmarkEnd w:id="48"/>
    </w:p>
    <w:p w:rsidR="00B14DCC" w:rsidRDefault="005A11EB" w:rsidP="005A11EB">
      <w:r>
        <w:t xml:space="preserve">Continuity of an established voice call, i.e. between </w:t>
      </w:r>
      <w:r>
        <w:rPr>
          <w:rFonts w:hint="eastAsia"/>
        </w:rPr>
        <w:t xml:space="preserve">a </w:t>
      </w:r>
      <w:r>
        <w:t xml:space="preserve">TS11 and an equivalent </w:t>
      </w:r>
      <w:r>
        <w:rPr>
          <w:rFonts w:hint="eastAsia"/>
        </w:rPr>
        <w:t xml:space="preserve">PS </w:t>
      </w:r>
      <w:r>
        <w:t>service, when the UE moves between 3GPP defined RATs and non 3GPP defined RATs, shall be supported provided that</w:t>
      </w:r>
      <w:r>
        <w:rPr>
          <w:rFonts w:hint="eastAsia"/>
        </w:rPr>
        <w:t xml:space="preserve"> t</w:t>
      </w:r>
      <w:r>
        <w:t>he non-3GPP defined RATs is connected to the 3GPP system via the Evolved Packet Core.</w:t>
      </w:r>
    </w:p>
    <w:p w:rsidR="00B14DCC" w:rsidRDefault="005A11EB" w:rsidP="005A11EB">
      <w:r>
        <w:t>The user experience shall be as far as possible unaffected by the change of RAT.</w:t>
      </w:r>
    </w:p>
    <w:p w:rsidR="007C3DB0" w:rsidRPr="007C3DB0" w:rsidRDefault="007C3DB0" w:rsidP="005A11EB">
      <w:pPr>
        <w:pStyle w:val="4"/>
      </w:pPr>
      <w:bookmarkStart w:id="49" w:name="_Toc27761993"/>
      <w:r>
        <w:t>7.1.4.3</w:t>
      </w:r>
      <w:r>
        <w:tab/>
      </w:r>
      <w:r w:rsidRPr="007C3DB0">
        <w:t xml:space="preserve">Service continuity between </w:t>
      </w:r>
      <w:r w:rsidR="00812583">
        <w:t>E-UTRAN</w:t>
      </w:r>
      <w:r w:rsidRPr="007C3DB0">
        <w:t xml:space="preserve"> and 3GPP2 accesses on </w:t>
      </w:r>
      <w:r w:rsidR="00812583">
        <w:t>Evolved Packet Core</w:t>
      </w:r>
      <w:bookmarkEnd w:id="49"/>
    </w:p>
    <w:p w:rsidR="007C3DB0" w:rsidRDefault="007C3DB0" w:rsidP="007C3DB0">
      <w:r w:rsidRPr="007C3DB0">
        <w:t xml:space="preserve">The </w:t>
      </w:r>
      <w:r w:rsidR="00812583">
        <w:t>Evolved Packet System</w:t>
      </w:r>
      <w:r w:rsidRPr="007C3DB0">
        <w:t xml:space="preserve"> shall support bidirectional service continuity between cdma2000 1xRTT Revision A [</w:t>
      </w:r>
      <w:r>
        <w:t>8</w:t>
      </w:r>
      <w:r w:rsidRPr="007C3DB0">
        <w:t>], [</w:t>
      </w:r>
      <w:r>
        <w:t>9</w:t>
      </w:r>
      <w:r w:rsidRPr="007C3DB0">
        <w:t>], [</w:t>
      </w:r>
      <w:r>
        <w:t>10</w:t>
      </w:r>
      <w:r w:rsidRPr="007C3DB0">
        <w:t>], [</w:t>
      </w:r>
      <w:r>
        <w:t>11</w:t>
      </w:r>
      <w:r w:rsidRPr="007C3DB0">
        <w:t>], [</w:t>
      </w:r>
      <w:r>
        <w:t>12</w:t>
      </w:r>
      <w:r w:rsidRPr="007C3DB0">
        <w:t>], [</w:t>
      </w:r>
      <w:r>
        <w:t>13</w:t>
      </w:r>
      <w:r w:rsidRPr="007C3DB0">
        <w:t>], [</w:t>
      </w:r>
      <w:r>
        <w:t>14</w:t>
      </w:r>
      <w:r w:rsidRPr="007C3DB0">
        <w:t>], [</w:t>
      </w:r>
      <w:r>
        <w:t>15</w:t>
      </w:r>
      <w:r w:rsidRPr="007C3DB0">
        <w:t xml:space="preserve">] and </w:t>
      </w:r>
      <w:r w:rsidR="00812583">
        <w:t>E-UTRAN</w:t>
      </w:r>
      <w:r w:rsidRPr="007C3DB0">
        <w:t>.</w:t>
      </w:r>
    </w:p>
    <w:p w:rsidR="007C3DB0" w:rsidRDefault="00E4043E" w:rsidP="007C3DB0">
      <w:pPr>
        <w:pStyle w:val="NO"/>
      </w:pPr>
      <w:r>
        <w:t>Note</w:t>
      </w:r>
      <w:r w:rsidR="007C3DB0">
        <w:t xml:space="preserve"> 1:</w:t>
      </w:r>
      <w:r w:rsidR="007C3DB0">
        <w:tab/>
      </w:r>
      <w:r w:rsidR="007C3DB0" w:rsidRPr="007C3DB0">
        <w:t xml:space="preserve">if bi-directional support is not practical, service continuity from </w:t>
      </w:r>
      <w:r w:rsidR="00812583">
        <w:t>E-UTRAN</w:t>
      </w:r>
      <w:r w:rsidR="007C3DB0" w:rsidRPr="007C3DB0">
        <w:t xml:space="preserve"> to cdma2000 1x</w:t>
      </w:r>
      <w:smartTag w:uri="urn:schemas-microsoft-com:office:smarttags" w:element="PersonName">
        <w:r w:rsidR="007C3DB0" w:rsidRPr="007C3DB0">
          <w:t>RT</w:t>
        </w:r>
      </w:smartTag>
      <w:r w:rsidR="007C3DB0" w:rsidRPr="007C3DB0">
        <w:t>T Revision A should have the higher priority.</w:t>
      </w:r>
    </w:p>
    <w:p w:rsidR="007C3DB0" w:rsidRDefault="00E4043E" w:rsidP="007C3DB0">
      <w:pPr>
        <w:pStyle w:val="NO"/>
      </w:pPr>
      <w:r>
        <w:t>Note</w:t>
      </w:r>
      <w:r w:rsidR="007C3DB0">
        <w:t xml:space="preserve"> 2: </w:t>
      </w:r>
      <w:r w:rsidR="007C3DB0" w:rsidRPr="007C3DB0">
        <w:t>The CS component of cdma2000 1x</w:t>
      </w:r>
      <w:smartTag w:uri="urn:schemas-microsoft-com:office:smarttags" w:element="PersonName">
        <w:r w:rsidR="007C3DB0" w:rsidRPr="007C3DB0">
          <w:t>RT</w:t>
        </w:r>
      </w:smartTag>
      <w:r w:rsidR="007C3DB0" w:rsidRPr="007C3DB0">
        <w:t xml:space="preserve">T Revision A is not expected to be connected to the </w:t>
      </w:r>
      <w:r w:rsidR="00812583">
        <w:t>Evolved Packet Core</w:t>
      </w:r>
      <w:r w:rsidR="007C3DB0" w:rsidRPr="007C3DB0">
        <w:t>.</w:t>
      </w:r>
    </w:p>
    <w:p w:rsidR="007C3DB0" w:rsidRDefault="007C3DB0" w:rsidP="007C3DB0">
      <w:r w:rsidRPr="007C3DB0">
        <w:t xml:space="preserve">The </w:t>
      </w:r>
      <w:r w:rsidR="00812583">
        <w:t>Evolved Packet System</w:t>
      </w:r>
      <w:r w:rsidRPr="007C3DB0">
        <w:t xml:space="preserve"> shall support bidirectional service continuity between cdma2000 HRPD (1xEV-DO) Revision A [</w:t>
      </w:r>
      <w:r w:rsidR="00DB5BB7">
        <w:t>17</w:t>
      </w:r>
      <w:r w:rsidRPr="007C3DB0">
        <w:t>], [</w:t>
      </w:r>
      <w:r w:rsidR="00DB5BB7">
        <w:t>14</w:t>
      </w:r>
      <w:r w:rsidRPr="007C3DB0">
        <w:t>], [</w:t>
      </w:r>
      <w:r w:rsidR="00DB5BB7">
        <w:t>15</w:t>
      </w:r>
      <w:r w:rsidRPr="007C3DB0">
        <w:t>], [</w:t>
      </w:r>
      <w:r w:rsidR="00DB5BB7">
        <w:t>16</w:t>
      </w:r>
      <w:r w:rsidRPr="007C3DB0">
        <w:t xml:space="preserve">] and </w:t>
      </w:r>
      <w:r w:rsidR="00812583">
        <w:t>E-UTRAN</w:t>
      </w:r>
      <w:r w:rsidRPr="007C3DB0">
        <w:t xml:space="preserve"> for best effort and real-time applications.</w:t>
      </w:r>
    </w:p>
    <w:p w:rsidR="007C3DB0" w:rsidRPr="007C3DB0" w:rsidRDefault="007C3DB0" w:rsidP="007C3DB0">
      <w:r w:rsidRPr="007C3DB0">
        <w:t xml:space="preserve">The </w:t>
      </w:r>
      <w:r w:rsidR="00812583">
        <w:t>Evolved Packet System</w:t>
      </w:r>
      <w:r w:rsidRPr="007C3DB0">
        <w:t xml:space="preserve"> shall support bidirectional service continuity between cdma2000 HRPD (1xEV-DO) Revision 0 [</w:t>
      </w:r>
      <w:r w:rsidR="00DB5BB7">
        <w:t>18</w:t>
      </w:r>
      <w:r w:rsidRPr="007C3DB0">
        <w:t>], [</w:t>
      </w:r>
      <w:r w:rsidR="00DB5BB7">
        <w:t>14</w:t>
      </w:r>
      <w:r w:rsidRPr="007C3DB0">
        <w:t>], [</w:t>
      </w:r>
      <w:r w:rsidR="00DB5BB7">
        <w:t>15</w:t>
      </w:r>
      <w:r w:rsidRPr="007C3DB0">
        <w:t>], [</w:t>
      </w:r>
      <w:r w:rsidR="00DB5BB7">
        <w:t>16</w:t>
      </w:r>
      <w:r w:rsidRPr="007C3DB0">
        <w:t xml:space="preserve">] and </w:t>
      </w:r>
      <w:r w:rsidR="00812583">
        <w:t>E-UTRAN</w:t>
      </w:r>
      <w:r w:rsidRPr="007C3DB0">
        <w:t xml:space="preserve"> for best effort applications.</w:t>
      </w:r>
    </w:p>
    <w:p w:rsidR="007C75C8" w:rsidRPr="007C3DB0" w:rsidRDefault="007C75C8" w:rsidP="005A11EB">
      <w:pPr>
        <w:pStyle w:val="4"/>
      </w:pPr>
      <w:bookmarkStart w:id="50" w:name="_Toc27761994"/>
      <w:r>
        <w:t>7.1.4.4</w:t>
      </w:r>
      <w:r>
        <w:tab/>
      </w:r>
      <w:r w:rsidRPr="00EC7509">
        <w:rPr>
          <w:rFonts w:hint="eastAsia"/>
        </w:rPr>
        <w:t xml:space="preserve">Service continuity between </w:t>
      </w:r>
      <w:r>
        <w:rPr>
          <w:rFonts w:hint="eastAsia"/>
        </w:rPr>
        <w:t>3GPP</w:t>
      </w:r>
      <w:r w:rsidRPr="00EC7509">
        <w:rPr>
          <w:rFonts w:hint="eastAsia"/>
        </w:rPr>
        <w:t xml:space="preserve"> and WiMAX</w:t>
      </w:r>
      <w:r>
        <w:t xml:space="preserve"> access on </w:t>
      </w:r>
      <w:r w:rsidR="00812583">
        <w:t>Evolved Packet Core</w:t>
      </w:r>
      <w:bookmarkEnd w:id="50"/>
    </w:p>
    <w:p w:rsidR="001A6895" w:rsidRDefault="001A6895" w:rsidP="001A6895">
      <w:pPr>
        <w:rPr>
          <w:rFonts w:hint="eastAsia"/>
        </w:rPr>
      </w:pPr>
      <w:r>
        <w:t>T</w:t>
      </w:r>
      <w:r>
        <w:rPr>
          <w:rFonts w:hint="eastAsia"/>
        </w:rPr>
        <w:t xml:space="preserve">he </w:t>
      </w:r>
      <w:r w:rsidR="00812583">
        <w:rPr>
          <w:rFonts w:hint="eastAsia"/>
        </w:rPr>
        <w:t>Evolved Packet System</w:t>
      </w:r>
      <w:r>
        <w:rPr>
          <w:rFonts w:hint="eastAsia"/>
        </w:rPr>
        <w:t xml:space="preserve"> shall support bidirectional service continuity between </w:t>
      </w:r>
      <w:r w:rsidR="00430049">
        <w:t xml:space="preserve">Mobile </w:t>
      </w:r>
      <w:r>
        <w:rPr>
          <w:rFonts w:hint="eastAsia"/>
        </w:rPr>
        <w:t>WiMAX</w:t>
      </w:r>
      <w:r w:rsidRPr="00B235DC">
        <w:t xml:space="preserve"> </w:t>
      </w:r>
      <w:r w:rsidR="00430049">
        <w:t>[20], [22], [23],</w:t>
      </w:r>
      <w:r w:rsidR="00B14DCC">
        <w:t xml:space="preserve"> </w:t>
      </w:r>
      <w:r w:rsidR="00430049">
        <w:t xml:space="preserve">[24] </w:t>
      </w:r>
      <w:r>
        <w:rPr>
          <w:rFonts w:hint="eastAsia"/>
        </w:rPr>
        <w:t xml:space="preserve">and </w:t>
      </w:r>
      <w:r>
        <w:t>GERAN PS</w:t>
      </w:r>
      <w:r>
        <w:rPr>
          <w:rFonts w:hint="eastAsia"/>
        </w:rPr>
        <w:t>.</w:t>
      </w:r>
    </w:p>
    <w:p w:rsidR="001A6895" w:rsidRDefault="001A6895" w:rsidP="001A6895">
      <w:r>
        <w:rPr>
          <w:rFonts w:hint="eastAsia"/>
        </w:rPr>
        <w:t>T</w:t>
      </w:r>
      <w:r>
        <w:t>h</w:t>
      </w:r>
      <w:r>
        <w:rPr>
          <w:rFonts w:hint="eastAsia"/>
        </w:rPr>
        <w:t xml:space="preserve">e </w:t>
      </w:r>
      <w:r w:rsidR="00812583">
        <w:rPr>
          <w:rFonts w:hint="eastAsia"/>
        </w:rPr>
        <w:t>Evolved Packet System</w:t>
      </w:r>
      <w:r>
        <w:rPr>
          <w:rFonts w:hint="eastAsia"/>
        </w:rPr>
        <w:t xml:space="preserve"> shall support bidirectional service continuity between </w:t>
      </w:r>
      <w:r w:rsidR="00430049">
        <w:t xml:space="preserve">Mobile </w:t>
      </w:r>
      <w:r>
        <w:rPr>
          <w:rFonts w:hint="eastAsia"/>
        </w:rPr>
        <w:t>WiMAX</w:t>
      </w:r>
      <w:r w:rsidRPr="00B235DC">
        <w:t xml:space="preserve"> </w:t>
      </w:r>
      <w:r w:rsidR="00430049">
        <w:t>[20], [22], [23],</w:t>
      </w:r>
      <w:r w:rsidR="00B14DCC">
        <w:t xml:space="preserve"> </w:t>
      </w:r>
      <w:r w:rsidR="00430049">
        <w:t>[24]</w:t>
      </w:r>
      <w:r w:rsidR="00B14DCC">
        <w:rPr>
          <w:rFonts w:hint="eastAsia"/>
        </w:rPr>
        <w:t xml:space="preserve"> </w:t>
      </w:r>
      <w:r>
        <w:rPr>
          <w:rFonts w:hint="eastAsia"/>
        </w:rPr>
        <w:t>and UTRAN</w:t>
      </w:r>
      <w:r>
        <w:t xml:space="preserve"> PS</w:t>
      </w:r>
      <w:r>
        <w:rPr>
          <w:rFonts w:hint="eastAsia"/>
        </w:rPr>
        <w:t>.</w:t>
      </w:r>
    </w:p>
    <w:p w:rsidR="001A6895" w:rsidRDefault="001A6895" w:rsidP="001A6895">
      <w:r>
        <w:rPr>
          <w:rFonts w:hint="eastAsia"/>
        </w:rPr>
        <w:t>T</w:t>
      </w:r>
      <w:r>
        <w:t>h</w:t>
      </w:r>
      <w:r>
        <w:rPr>
          <w:rFonts w:hint="eastAsia"/>
        </w:rPr>
        <w:t xml:space="preserve">e </w:t>
      </w:r>
      <w:r w:rsidR="00812583">
        <w:rPr>
          <w:rFonts w:hint="eastAsia"/>
        </w:rPr>
        <w:t>Evolved Packet System</w:t>
      </w:r>
      <w:r>
        <w:rPr>
          <w:rFonts w:hint="eastAsia"/>
        </w:rPr>
        <w:t xml:space="preserve"> shall support bidirectional service continuity between </w:t>
      </w:r>
      <w:r w:rsidR="00430049">
        <w:t xml:space="preserve">Mobile </w:t>
      </w:r>
      <w:r>
        <w:rPr>
          <w:rFonts w:hint="eastAsia"/>
        </w:rPr>
        <w:t>WiMAX</w:t>
      </w:r>
      <w:r w:rsidRPr="00B235DC">
        <w:t xml:space="preserve"> </w:t>
      </w:r>
      <w:r w:rsidR="00430049">
        <w:t>[20], [22], [23],</w:t>
      </w:r>
      <w:r w:rsidR="00B14DCC">
        <w:t xml:space="preserve"> </w:t>
      </w:r>
      <w:r w:rsidR="00430049">
        <w:t>[24]</w:t>
      </w:r>
      <w:r w:rsidR="00B14DCC">
        <w:rPr>
          <w:rFonts w:hint="eastAsia"/>
        </w:rPr>
        <w:t xml:space="preserve"> </w:t>
      </w:r>
      <w:r>
        <w:rPr>
          <w:rFonts w:hint="eastAsia"/>
        </w:rPr>
        <w:t xml:space="preserve">and </w:t>
      </w:r>
      <w:r>
        <w:t>E-UTRAN</w:t>
      </w:r>
      <w:r>
        <w:rPr>
          <w:rFonts w:hint="eastAsia"/>
        </w:rPr>
        <w:t>.</w:t>
      </w:r>
    </w:p>
    <w:p w:rsidR="001A6895" w:rsidRDefault="00595518" w:rsidP="001A6895">
      <w:pPr>
        <w:pStyle w:val="NO"/>
      </w:pPr>
      <w:r>
        <w:t>NOTE:</w:t>
      </w:r>
      <w:r w:rsidR="001A6895">
        <w:tab/>
        <w:t xml:space="preserve">The above requirements assume that the service continuity takes place through the </w:t>
      </w:r>
      <w:r w:rsidR="00812583">
        <w:t>Evolved Packet Core</w:t>
      </w:r>
      <w:r w:rsidR="001A6895">
        <w:t>.</w:t>
      </w:r>
    </w:p>
    <w:p w:rsidR="00DC0704" w:rsidRPr="00DC0704" w:rsidRDefault="00DC0704" w:rsidP="00DC0704">
      <w:pPr>
        <w:pStyle w:val="3"/>
      </w:pPr>
      <w:bookmarkStart w:id="51" w:name="_Toc27761995"/>
      <w:r w:rsidRPr="00DC0704">
        <w:t>7.1.</w:t>
      </w:r>
      <w:r>
        <w:t>5</w:t>
      </w:r>
      <w:r w:rsidRPr="00DC0704">
        <w:tab/>
        <w:t>Access network discovery</w:t>
      </w:r>
      <w:bookmarkEnd w:id="51"/>
    </w:p>
    <w:p w:rsidR="00DC0704" w:rsidRDefault="00DC0704" w:rsidP="00DC0704">
      <w:r>
        <w:t>To avoid unnecessary background scan by the UE and to facilitate service continuity by the UE</w:t>
      </w:r>
      <w:r w:rsidRPr="001D434C">
        <w:t xml:space="preserve"> </w:t>
      </w:r>
      <w:r>
        <w:t>i</w:t>
      </w:r>
      <w:r w:rsidRPr="001D434C">
        <w:t xml:space="preserve">t shall be possible for the </w:t>
      </w:r>
      <w:r>
        <w:t xml:space="preserve">VPLMN and the HPLMN </w:t>
      </w:r>
      <w:r w:rsidRPr="001D434C">
        <w:t>to provide the UE with access network information pertaining to locally supported non-3GPP access technologies</w:t>
      </w:r>
      <w:r w:rsidR="00B02826">
        <w:t>, in a resource efficient and secure manner</w:t>
      </w:r>
      <w:r w:rsidRPr="001D434C">
        <w:t xml:space="preserve">. </w:t>
      </w:r>
      <w:r w:rsidR="00251961">
        <w:t xml:space="preserve">This </w:t>
      </w:r>
      <w:r>
        <w:t xml:space="preserve">mechanism </w:t>
      </w:r>
      <w:r w:rsidR="00251961">
        <w:t>is meant to facilitate changes</w:t>
      </w:r>
      <w:r w:rsidR="00B02826">
        <w:t>, including service continuity,</w:t>
      </w:r>
      <w:r w:rsidR="00251961">
        <w:t xml:space="preserve"> between </w:t>
      </w:r>
      <w:r w:rsidRPr="00E9791B">
        <w:t xml:space="preserve">3GPP access systems and </w:t>
      </w:r>
      <w:r>
        <w:rPr>
          <w:rFonts w:hint="eastAsia"/>
        </w:rPr>
        <w:t>non 3GPP</w:t>
      </w:r>
      <w:r w:rsidRPr="00E9791B">
        <w:t xml:space="preserve"> access systems</w:t>
      </w:r>
      <w:r w:rsidR="00251961">
        <w:t xml:space="preserve"> and vice versa</w:t>
      </w:r>
      <w:r>
        <w:t>.</w:t>
      </w:r>
      <w:r w:rsidRPr="001D434C">
        <w:t xml:space="preserve"> </w:t>
      </w:r>
      <w:r>
        <w:t>T</w:t>
      </w:r>
      <w:r w:rsidRPr="001D434C">
        <w:t>he information may be restricted to the access technologies the UE can use</w:t>
      </w:r>
      <w:r>
        <w:t>.</w:t>
      </w:r>
      <w:r w:rsidR="00407C2D">
        <w:t xml:space="preserve"> To reduce battery drain, a UE should minimise the frequency of scanning </w:t>
      </w:r>
      <w:r w:rsidR="00407C2D" w:rsidRPr="00C80FDC">
        <w:t>for different access technologies</w:t>
      </w:r>
      <w:r w:rsidR="00407C2D">
        <w:t>.</w:t>
      </w:r>
    </w:p>
    <w:p w:rsidR="00B14DCC" w:rsidRDefault="00DC0704" w:rsidP="00DC0704">
      <w:r>
        <w:t xml:space="preserve">When discovering non-3GPP accesses a UE shall be able to receive </w:t>
      </w:r>
      <w:smartTag w:uri="urn:schemas-microsoft-com:office:smarttags" w:element="PersonName">
        <w:r>
          <w:t>info</w:t>
        </w:r>
      </w:smartTag>
      <w:r>
        <w:t xml:space="preserve">rmation from a non-3GPP access network concerning </w:t>
      </w:r>
      <w:r w:rsidR="00251BF4" w:rsidRPr="00906C5C">
        <w:t xml:space="preserve">to which PLMN, or PLMNs, the non-3GPP </w:t>
      </w:r>
      <w:r w:rsidR="00251BF4">
        <w:t xml:space="preserve">access </w:t>
      </w:r>
      <w:r w:rsidR="00251BF4" w:rsidRPr="00906C5C">
        <w:t>network provides access</w:t>
      </w:r>
      <w:r>
        <w:t>.</w:t>
      </w:r>
    </w:p>
    <w:p w:rsidR="00DC0704" w:rsidRDefault="00595518" w:rsidP="00DC0704">
      <w:pPr>
        <w:pStyle w:val="NO"/>
      </w:pPr>
      <w:r>
        <w:t>NOTE:</w:t>
      </w:r>
      <w:r w:rsidR="00DC0704">
        <w:t xml:space="preserve"> The capability to provide such </w:t>
      </w:r>
      <w:smartTag w:uri="urn:schemas-microsoft-com:office:smarttags" w:element="PersonName">
        <w:r w:rsidR="00DC0704">
          <w:t>info</w:t>
        </w:r>
      </w:smartTag>
      <w:r w:rsidR="00DC0704">
        <w:t>rmation by a non-3GPP access network is out of scope of 3GPP.</w:t>
      </w:r>
    </w:p>
    <w:p w:rsidR="00251BF4" w:rsidRDefault="00251BF4" w:rsidP="00251BF4">
      <w:pPr>
        <w:rPr>
          <w:noProof/>
        </w:rPr>
      </w:pPr>
      <w:r>
        <w:rPr>
          <w:noProof/>
        </w:rPr>
        <w:t>When a UE receives service via a non-3GPP access it shall be possible for the PLMN that provides the non-3GPP access to indicate local availability of 3GPP access to the UE,</w:t>
      </w:r>
      <w:r w:rsidR="00B02826">
        <w:rPr>
          <w:noProof/>
        </w:rPr>
        <w:t>, in a secure manner,</w:t>
      </w:r>
      <w:r>
        <w:rPr>
          <w:noProof/>
        </w:rPr>
        <w:t xml:space="preserve"> subject to capabilities of the non-3GPP access network.</w:t>
      </w:r>
    </w:p>
    <w:p w:rsidR="00251BF4" w:rsidRPr="00DC0704" w:rsidRDefault="00251BF4" w:rsidP="00251BF4">
      <w:pPr>
        <w:pStyle w:val="3"/>
      </w:pPr>
      <w:bookmarkStart w:id="52" w:name="_Toc27761996"/>
      <w:r w:rsidRPr="00DC0704">
        <w:t>7.1.</w:t>
      </w:r>
      <w:r>
        <w:t>6</w:t>
      </w:r>
      <w:r w:rsidRPr="00DC0704">
        <w:tab/>
      </w:r>
      <w:r>
        <w:t>Steering of access</w:t>
      </w:r>
      <w:bookmarkEnd w:id="52"/>
    </w:p>
    <w:p w:rsidR="00251BF4" w:rsidRDefault="00251961" w:rsidP="00251BF4">
      <w:pPr>
        <w:rPr>
          <w:noProof/>
        </w:rPr>
      </w:pPr>
      <w:r>
        <w:rPr>
          <w:lang w:val="en-US"/>
        </w:rPr>
        <w:t xml:space="preserve">When </w:t>
      </w:r>
      <w:r w:rsidR="00251BF4">
        <w:rPr>
          <w:noProof/>
        </w:rPr>
        <w:t xml:space="preserve">a UE </w:t>
      </w:r>
      <w:r>
        <w:rPr>
          <w:lang w:val="en-US"/>
        </w:rPr>
        <w:t xml:space="preserve">is </w:t>
      </w:r>
      <w:r w:rsidR="00251BF4">
        <w:rPr>
          <w:noProof/>
        </w:rPr>
        <w:t>access</w:t>
      </w:r>
      <w:r>
        <w:rPr>
          <w:lang w:val="en-US"/>
        </w:rPr>
        <w:t xml:space="preserve">ing </w:t>
      </w:r>
      <w:r w:rsidR="00251BF4">
        <w:rPr>
          <w:noProof/>
        </w:rPr>
        <w:t>the</w:t>
      </w:r>
      <w:r w:rsidR="00251BF4" w:rsidRPr="00DD0FD1">
        <w:rPr>
          <w:noProof/>
        </w:rPr>
        <w:t xml:space="preserve"> </w:t>
      </w:r>
      <w:r w:rsidR="00251BF4">
        <w:rPr>
          <w:noProof/>
        </w:rPr>
        <w:t xml:space="preserve">Evolved Packet </w:t>
      </w:r>
      <w:r w:rsidR="00251BF4">
        <w:t xml:space="preserve">Core </w:t>
      </w:r>
      <w:r w:rsidR="00251BF4">
        <w:rPr>
          <w:noProof/>
        </w:rPr>
        <w:t>via E-UTRA</w:t>
      </w:r>
      <w:r>
        <w:rPr>
          <w:lang w:val="en-US"/>
        </w:rPr>
        <w:t>,</w:t>
      </w:r>
      <w:r w:rsidR="00251BF4">
        <w:rPr>
          <w:noProof/>
        </w:rPr>
        <w:t xml:space="preserve"> the</w:t>
      </w:r>
      <w:r w:rsidR="00251BF4" w:rsidRPr="000A2FBB">
        <w:rPr>
          <w:noProof/>
        </w:rPr>
        <w:t xml:space="preserve"> operator </w:t>
      </w:r>
      <w:r w:rsidR="00251BF4">
        <w:rPr>
          <w:noProof/>
        </w:rPr>
        <w:t xml:space="preserve">of the PLMN that provides the access </w:t>
      </w:r>
      <w:r>
        <w:rPr>
          <w:lang w:val="en-US"/>
        </w:rPr>
        <w:t xml:space="preserve">(registered PLMN or RPLMN for short) </w:t>
      </w:r>
      <w:r w:rsidR="00251BF4" w:rsidRPr="000A2FBB">
        <w:rPr>
          <w:noProof/>
        </w:rPr>
        <w:t xml:space="preserve">may request </w:t>
      </w:r>
      <w:r w:rsidR="00251BF4">
        <w:rPr>
          <w:noProof/>
        </w:rPr>
        <w:t>the</w:t>
      </w:r>
      <w:r w:rsidR="00251BF4" w:rsidRPr="000A2FBB">
        <w:rPr>
          <w:noProof/>
        </w:rPr>
        <w:t xml:space="preserve"> UE to use - any or a specific - non-3GPP RAT. </w:t>
      </w:r>
      <w:r w:rsidR="00251BF4">
        <w:rPr>
          <w:noProof/>
        </w:rPr>
        <w:t xml:space="preserve">Similarly, if a UE </w:t>
      </w:r>
      <w:r>
        <w:rPr>
          <w:lang w:val="en-US"/>
        </w:rPr>
        <w:t xml:space="preserve">is </w:t>
      </w:r>
      <w:r w:rsidR="00251BF4">
        <w:rPr>
          <w:noProof/>
        </w:rPr>
        <w:t>access</w:t>
      </w:r>
      <w:r>
        <w:rPr>
          <w:lang w:val="en-US"/>
        </w:rPr>
        <w:t>ing</w:t>
      </w:r>
      <w:r w:rsidR="00251BF4">
        <w:rPr>
          <w:noProof/>
        </w:rPr>
        <w:t xml:space="preserve"> the</w:t>
      </w:r>
      <w:r w:rsidR="00251BF4" w:rsidRPr="00DD0FD1">
        <w:rPr>
          <w:noProof/>
        </w:rPr>
        <w:t xml:space="preserve"> </w:t>
      </w:r>
      <w:r w:rsidR="00251BF4">
        <w:rPr>
          <w:noProof/>
        </w:rPr>
        <w:t xml:space="preserve">Evolved Packet </w:t>
      </w:r>
      <w:r w:rsidR="00251BF4">
        <w:t xml:space="preserve">Core </w:t>
      </w:r>
      <w:r w:rsidR="00251BF4">
        <w:rPr>
          <w:noProof/>
        </w:rPr>
        <w:t xml:space="preserve">via a </w:t>
      </w:r>
      <w:r w:rsidR="00251BF4" w:rsidRPr="000A2FBB">
        <w:rPr>
          <w:noProof/>
        </w:rPr>
        <w:t>non-3GPP RAT</w:t>
      </w:r>
      <w:r w:rsidR="00251BF4">
        <w:rPr>
          <w:noProof/>
        </w:rPr>
        <w:t xml:space="preserve"> then the</w:t>
      </w:r>
      <w:r w:rsidR="00251BF4" w:rsidRPr="000A2FBB">
        <w:rPr>
          <w:noProof/>
        </w:rPr>
        <w:t xml:space="preserve"> </w:t>
      </w:r>
      <w:r>
        <w:rPr>
          <w:lang w:val="en-US"/>
        </w:rPr>
        <w:t>RPLMN</w:t>
      </w:r>
      <w:r w:rsidR="00251BF4">
        <w:rPr>
          <w:noProof/>
        </w:rPr>
        <w:t xml:space="preserve"> </w:t>
      </w:r>
      <w:r w:rsidR="00251BF4" w:rsidRPr="000A2FBB">
        <w:rPr>
          <w:noProof/>
        </w:rPr>
        <w:t xml:space="preserve">may want to request </w:t>
      </w:r>
      <w:r w:rsidR="00251BF4">
        <w:rPr>
          <w:noProof/>
        </w:rPr>
        <w:t>the</w:t>
      </w:r>
      <w:r w:rsidR="00251BF4" w:rsidRPr="000A2FBB">
        <w:rPr>
          <w:noProof/>
        </w:rPr>
        <w:t xml:space="preserve"> UE to use </w:t>
      </w:r>
      <w:r w:rsidR="00251BF4">
        <w:rPr>
          <w:noProof/>
        </w:rPr>
        <w:t>E-UTRA</w:t>
      </w:r>
      <w:r w:rsidR="00251BF4" w:rsidRPr="000A2FBB">
        <w:rPr>
          <w:noProof/>
        </w:rPr>
        <w:t xml:space="preserve">. The reason for such steering may be load balancing (for camped- and traffic load balancing), </w:t>
      </w:r>
      <w:r w:rsidR="00251BF4">
        <w:rPr>
          <w:noProof/>
        </w:rPr>
        <w:t xml:space="preserve">operator policy, </w:t>
      </w:r>
      <w:r w:rsidR="00251BF4" w:rsidRPr="000A2FBB">
        <w:rPr>
          <w:noProof/>
        </w:rPr>
        <w:t>private networks/home cells, service based mobility control etc.</w:t>
      </w:r>
    </w:p>
    <w:p w:rsidR="00251961" w:rsidRDefault="00251961" w:rsidP="00251961">
      <w:pPr>
        <w:rPr>
          <w:lang w:val="en-US"/>
        </w:rPr>
      </w:pPr>
      <w:r>
        <w:rPr>
          <w:lang w:val="en-US"/>
        </w:rPr>
        <w:t>The RPLMN shall be able to download on the UE a list of preferred access technologies in priority order. If, while the UE is registered on that PLMN, an access technology with higher priority than the one currently used is detected, the UE shall attempt to use the higher priority access network to access the RPLMN.</w:t>
      </w:r>
    </w:p>
    <w:p w:rsidR="00407C2D" w:rsidRDefault="00407C2D" w:rsidP="00251961">
      <w:pPr>
        <w:rPr>
          <w:lang w:val="en-US"/>
        </w:rPr>
      </w:pPr>
      <w:r>
        <w:rPr>
          <w:lang w:val="en-US"/>
        </w:rPr>
        <w:t>The UE shall only perform access technology selection within the RPLMN.</w:t>
      </w:r>
    </w:p>
    <w:p w:rsidR="00251961" w:rsidRDefault="00251961" w:rsidP="00251961">
      <w:pPr>
        <w:rPr>
          <w:lang w:val="en-US"/>
        </w:rPr>
      </w:pPr>
      <w:r>
        <w:rPr>
          <w:lang w:val="en-US"/>
        </w:rPr>
        <w:t>In case the UE is connected to the PLMN via a non-3GPP access, then the PLMN reselection procedures specified for that access technology may be executed.</w:t>
      </w:r>
    </w:p>
    <w:p w:rsidR="00251BF4" w:rsidRPr="000A2FBB" w:rsidRDefault="004612B4" w:rsidP="00251961">
      <w:pPr>
        <w:pStyle w:val="NO"/>
        <w:rPr>
          <w:noProof/>
        </w:rPr>
      </w:pPr>
      <w:r>
        <w:rPr>
          <w:noProof/>
        </w:rPr>
        <w:t>Note</w:t>
      </w:r>
      <w:r w:rsidR="00251961">
        <w:rPr>
          <w:noProof/>
        </w:rPr>
        <w:t xml:space="preserve"> 1</w:t>
      </w:r>
      <w:r w:rsidR="00251BF4">
        <w:rPr>
          <w:noProof/>
        </w:rPr>
        <w:t xml:space="preserve">: The PLMN operator may provide access to the Evolved Packet </w:t>
      </w:r>
      <w:r w:rsidR="00251BF4">
        <w:t xml:space="preserve">Core </w:t>
      </w:r>
      <w:r w:rsidR="00251BF4">
        <w:rPr>
          <w:noProof/>
        </w:rPr>
        <w:t xml:space="preserve">either through </w:t>
      </w:r>
      <w:r w:rsidR="00251961">
        <w:rPr>
          <w:lang w:val="en-US"/>
        </w:rPr>
        <w:t xml:space="preserve">an </w:t>
      </w:r>
      <w:r w:rsidR="00251BF4">
        <w:rPr>
          <w:noProof/>
        </w:rPr>
        <w:t>own access network (E-UTRA or non-3GPP access) or in collaboration with an access network operator that operates a non-3GPP access network.</w:t>
      </w:r>
    </w:p>
    <w:p w:rsidR="00251961" w:rsidRDefault="004612B4" w:rsidP="00251BF4">
      <w:pPr>
        <w:pStyle w:val="NO"/>
        <w:rPr>
          <w:noProof/>
        </w:rPr>
      </w:pPr>
      <w:r>
        <w:rPr>
          <w:noProof/>
        </w:rPr>
        <w:t>Note</w:t>
      </w:r>
      <w:r w:rsidR="00251961">
        <w:rPr>
          <w:noProof/>
        </w:rPr>
        <w:t xml:space="preserve"> 2</w:t>
      </w:r>
      <w:r w:rsidR="00251BF4">
        <w:rPr>
          <w:noProof/>
        </w:rPr>
        <w:t>: A specific non-3GPP RAT may e.g. be identified by RAT type and the access network name (as advertized by the access network), or a list of access network names</w:t>
      </w:r>
      <w:r w:rsidR="00251BF4" w:rsidRPr="000A2FBB">
        <w:rPr>
          <w:noProof/>
        </w:rPr>
        <w:t>.</w:t>
      </w:r>
    </w:p>
    <w:p w:rsidR="00251BF4" w:rsidRPr="000A2FBB" w:rsidRDefault="00251961" w:rsidP="00251961">
      <w:pPr>
        <w:rPr>
          <w:noProof/>
        </w:rPr>
      </w:pPr>
      <w:r>
        <w:rPr>
          <w:lang w:val="en-US"/>
        </w:rPr>
        <w:t xml:space="preserve">The HPLMN may also provide the UE with a list of preferred access technologies in priority order for use in the RPLMN. </w:t>
      </w:r>
      <w:r w:rsidR="00E34990">
        <w:rPr>
          <w:lang w:val="en-US"/>
        </w:rPr>
        <w:t>Only one list of preferred access technologies can be active at a time and t</w:t>
      </w:r>
      <w:r>
        <w:rPr>
          <w:lang w:val="en-US"/>
        </w:rPr>
        <w:t>he list provided by the RPLMN takes precedence over the list provided by the HPLMN. The list of preferred access technologies</w:t>
      </w:r>
      <w:r w:rsidR="00E34990">
        <w:rPr>
          <w:lang w:val="en-US"/>
        </w:rPr>
        <w:t xml:space="preserve"> received from the VPLMN</w:t>
      </w:r>
      <w:r>
        <w:rPr>
          <w:lang w:val="en-US"/>
        </w:rPr>
        <w:t xml:space="preserve"> is specific to </w:t>
      </w:r>
      <w:r w:rsidR="00E34990">
        <w:rPr>
          <w:lang w:val="en-US"/>
        </w:rPr>
        <w:t>th</w:t>
      </w:r>
      <w:r>
        <w:rPr>
          <w:lang w:val="en-US"/>
        </w:rPr>
        <w:t>a</w:t>
      </w:r>
      <w:r w:rsidR="00E34990">
        <w:rPr>
          <w:lang w:val="en-US"/>
        </w:rPr>
        <w:t>t</w:t>
      </w:r>
      <w:r>
        <w:rPr>
          <w:lang w:val="en-US"/>
        </w:rPr>
        <w:t xml:space="preserve"> </w:t>
      </w:r>
      <w:r w:rsidR="00E34990">
        <w:rPr>
          <w:lang w:val="en-US"/>
        </w:rPr>
        <w:t>V</w:t>
      </w:r>
      <w:r>
        <w:rPr>
          <w:lang w:val="en-US"/>
        </w:rPr>
        <w:t>PLMN</w:t>
      </w:r>
      <w:r w:rsidR="00E34990">
        <w:rPr>
          <w:lang w:val="en-US"/>
        </w:rPr>
        <w:t xml:space="preserve"> and PLMNs equivalent to it</w:t>
      </w:r>
      <w:r>
        <w:rPr>
          <w:lang w:val="en-US"/>
        </w:rPr>
        <w:t>.</w:t>
      </w:r>
    </w:p>
    <w:p w:rsidR="00522005" w:rsidRDefault="00522005" w:rsidP="00522005">
      <w:pPr>
        <w:pStyle w:val="3"/>
      </w:pPr>
      <w:bookmarkStart w:id="53" w:name="_Toc27761997"/>
      <w:r>
        <w:t>7.1.7</w:t>
      </w:r>
      <w:r>
        <w:tab/>
        <w:t>CS fallback</w:t>
      </w:r>
      <w:bookmarkEnd w:id="53"/>
    </w:p>
    <w:p w:rsidR="00522005" w:rsidRPr="004430D0" w:rsidRDefault="00522005" w:rsidP="00522005">
      <w:pPr>
        <w:pStyle w:val="4"/>
      </w:pPr>
      <w:bookmarkStart w:id="54" w:name="_Toc27761998"/>
      <w:r>
        <w:t>7.1.7.1</w:t>
      </w:r>
      <w:r>
        <w:tab/>
        <w:t>General</w:t>
      </w:r>
      <w:bookmarkEnd w:id="54"/>
    </w:p>
    <w:p w:rsidR="00522005" w:rsidRDefault="00522005" w:rsidP="00522005">
      <w:r>
        <w:rPr>
          <w:lang w:val="en-US"/>
        </w:rPr>
        <w:t>For those services delivered via the HPLMN that the HPLMN only supports in the CS domain (e.g. voice services), when such services are invoked while the UE is configured to use CS Fallback and registered in the E-UTRAN (either in the HPLMN or in a VPLMN), it shall be possible for the EPS to request the UE to perform a change of radio access technology in order to deliver the service over UTRAN or GERAN or 1xRTT.</w:t>
      </w:r>
    </w:p>
    <w:p w:rsidR="00522005" w:rsidRDefault="00522005" w:rsidP="00522005">
      <w:r w:rsidRPr="004B4542">
        <w:t xml:space="preserve">In the case of an incoming </w:t>
      </w:r>
      <w:r>
        <w:t>CS</w:t>
      </w:r>
      <w:r w:rsidRPr="004B4542">
        <w:t xml:space="preserve"> service to a UE that is registered for CS services and active in E-UTRAN, the EPS shall transfer the CLI to the UE</w:t>
      </w:r>
      <w:r w:rsidRPr="004B4542">
        <w:rPr>
          <w:rFonts w:hint="eastAsia"/>
        </w:rPr>
        <w:t xml:space="preserve"> if available</w:t>
      </w:r>
      <w:r>
        <w:t xml:space="preserve"> and the calling party has not restricted the presentation, prior to triggering </w:t>
      </w:r>
      <w:r w:rsidRPr="004B4542">
        <w:t>CS fallback</w:t>
      </w:r>
      <w:r w:rsidRPr="004B4542">
        <w:rPr>
          <w:rFonts w:hint="eastAsia"/>
        </w:rPr>
        <w:t>.</w:t>
      </w:r>
      <w:r w:rsidR="00981D34">
        <w:t xml:space="preserve"> </w:t>
      </w:r>
      <w:r w:rsidR="00981D34" w:rsidRPr="00981D34">
        <w:t>Depending on UE configuration and when the UE is in connected mode, the user or an application on behalf of</w:t>
      </w:r>
      <w:r w:rsidR="00981D34">
        <w:rPr>
          <w:lang w:val="en-US"/>
        </w:rPr>
        <w:t xml:space="preserve"> the user may request</w:t>
      </w:r>
      <w:r w:rsidR="00981D34" w:rsidRPr="00897B1F">
        <w:t xml:space="preserve"> to accept or reject CS fallback before </w:t>
      </w:r>
      <w:r w:rsidR="00981D34" w:rsidRPr="00897B1F">
        <w:rPr>
          <w:lang w:val="en-US"/>
        </w:rPr>
        <w:t>performing a cha</w:t>
      </w:r>
      <w:r w:rsidR="00981D34">
        <w:rPr>
          <w:lang w:val="en-US"/>
        </w:rPr>
        <w:t>nge of radio access technology. The default behaviour</w:t>
      </w:r>
      <w:r w:rsidR="00981D34" w:rsidRPr="00897B1F">
        <w:rPr>
          <w:lang w:val="en-US"/>
        </w:rPr>
        <w:t xml:space="preserve"> of the UE is to accept the CS fallback.</w:t>
      </w:r>
    </w:p>
    <w:p w:rsidR="001A4A57" w:rsidRDefault="005003D5" w:rsidP="001A4A57">
      <w:r w:rsidRPr="005003D5">
        <w:t xml:space="preserve">CS fallback </w:t>
      </w:r>
      <w:r w:rsidR="001A4A57">
        <w:t>shall not be</w:t>
      </w:r>
      <w:r w:rsidRPr="005003D5">
        <w:t xml:space="preserve"> applicable to </w:t>
      </w:r>
      <w:r w:rsidR="001A4A57">
        <w:t>an</w:t>
      </w:r>
      <w:r w:rsidRPr="005003D5">
        <w:t xml:space="preserve"> Indirect 3GPP Communication. </w:t>
      </w:r>
    </w:p>
    <w:p w:rsidR="005003D5" w:rsidRPr="005003D5" w:rsidRDefault="001A4A57" w:rsidP="001A4A57">
      <w:pPr>
        <w:pStyle w:val="NO"/>
      </w:pPr>
      <w:r>
        <w:t xml:space="preserve">NOTE: </w:t>
      </w:r>
      <w:r>
        <w:tab/>
        <w:t>An</w:t>
      </w:r>
      <w:r w:rsidRPr="009C6CA4">
        <w:t xml:space="preserve"> Evolved ProSe UE-to-Network Relay</w:t>
      </w:r>
      <w:r>
        <w:t xml:space="preserve"> that is also in a Direct 3GPP Communication with the network may be subject to CS fallback in the Direct 3GPP Communication. In this case, any Indirect 3GPP Communication supported by the </w:t>
      </w:r>
      <w:r w:rsidRPr="009C6CA4">
        <w:t>Evolved ProSe UE-to-Network Relay</w:t>
      </w:r>
      <w:r>
        <w:t xml:space="preserve"> would have to be discontinued. </w:t>
      </w:r>
    </w:p>
    <w:p w:rsidR="00522005" w:rsidRDefault="00522005" w:rsidP="00522005">
      <w:pPr>
        <w:pStyle w:val="4"/>
      </w:pPr>
      <w:bookmarkStart w:id="55" w:name="_Toc27761999"/>
      <w:r>
        <w:t>7.1.7.2</w:t>
      </w:r>
      <w:r>
        <w:tab/>
        <w:t>Roaming in a VPLMN not supporting CS fallback</w:t>
      </w:r>
      <w:bookmarkEnd w:id="55"/>
    </w:p>
    <w:p w:rsidR="00B14DCC" w:rsidRDefault="00522005" w:rsidP="00522005">
      <w:r w:rsidRPr="00FE5813">
        <w:t xml:space="preserve">When a UE that is </w:t>
      </w:r>
      <w:r w:rsidRPr="00FE5813">
        <w:rPr>
          <w:rFonts w:eastAsia="MS Mincho"/>
          <w:lang w:val="en-US"/>
        </w:rPr>
        <w:t xml:space="preserve">configured to use CS fallback </w:t>
      </w:r>
      <w:r w:rsidRPr="00FE5813">
        <w:t>registers</w:t>
      </w:r>
      <w:r>
        <w:t xml:space="preserve"> over E-UTRAN</w:t>
      </w:r>
      <w:r w:rsidRPr="00FE5813">
        <w:t xml:space="preserve"> in a VPLMN not supporting CS fallback</w:t>
      </w:r>
      <w:r>
        <w:t xml:space="preserve"> </w:t>
      </w:r>
      <w:r w:rsidRPr="00FE5813">
        <w:t xml:space="preserve">the </w:t>
      </w:r>
      <w:r>
        <w:t xml:space="preserve">default behaviour of the </w:t>
      </w:r>
      <w:r w:rsidRPr="00FE5813">
        <w:t xml:space="preserve">UE </w:t>
      </w:r>
      <w:r>
        <w:t xml:space="preserve">is to </w:t>
      </w:r>
      <w:r w:rsidRPr="008E4367">
        <w:t>attempt to select a GERAN/UTRAN</w:t>
      </w:r>
      <w:r>
        <w:t>/1x</w:t>
      </w:r>
      <w:smartTag w:uri="urn:schemas-microsoft-com:office:smarttags" w:element="PersonName">
        <w:r>
          <w:t>RT</w:t>
        </w:r>
      </w:smartTag>
      <w:r>
        <w:t>T</w:t>
      </w:r>
      <w:r w:rsidRPr="008E4367">
        <w:t xml:space="preserve"> </w:t>
      </w:r>
      <w:r>
        <w:t xml:space="preserve">CS </w:t>
      </w:r>
      <w:r w:rsidRPr="008E4367">
        <w:t>radio access technology in the VPLMN or in a PLMN equivalent to the VPLMN</w:t>
      </w:r>
      <w:r>
        <w:t>.</w:t>
      </w:r>
      <w:r w:rsidR="00B14DCC">
        <w:t xml:space="preserve"> </w:t>
      </w:r>
      <w:r>
        <w:t>T</w:t>
      </w:r>
      <w:r w:rsidRPr="00FE5813">
        <w:t xml:space="preserve">he </w:t>
      </w:r>
      <w:r>
        <w:t xml:space="preserve">default behaviour of the </w:t>
      </w:r>
      <w:r w:rsidRPr="00FE5813">
        <w:t xml:space="preserve">UE </w:t>
      </w:r>
      <w:r>
        <w:t>is not to autonomously attempt</w:t>
      </w:r>
      <w:r w:rsidRPr="00FE5813">
        <w:t xml:space="preserve"> to (re-)select the E-UTRAN for the duration of the time the UE stays in </w:t>
      </w:r>
      <w:r>
        <w:t>a</w:t>
      </w:r>
      <w:r w:rsidRPr="00FE5813">
        <w:t xml:space="preserve"> VPLMN</w:t>
      </w:r>
      <w:r>
        <w:t xml:space="preserve"> and </w:t>
      </w:r>
      <w:r w:rsidRPr="00FE5813">
        <w:t>PLMNs equivalent to the VPLMN</w:t>
      </w:r>
      <w:r w:rsidRPr="00701CE2">
        <w:t>.</w:t>
      </w:r>
    </w:p>
    <w:p w:rsidR="00522005" w:rsidRDefault="00522005" w:rsidP="00522005">
      <w:r>
        <w:t>The default behaviour may be changed based on user preference settings.</w:t>
      </w:r>
    </w:p>
    <w:p w:rsidR="00522005" w:rsidRPr="00FE5813" w:rsidRDefault="00522005" w:rsidP="00522005">
      <w:r>
        <w:t>The UE may offer the user to perform a PLMN scan and display the list of available PLMNs. The selection of a different PLMN is performed</w:t>
      </w:r>
      <w:r w:rsidR="00B14DCC">
        <w:t xml:space="preserve"> using the manual mode.</w:t>
      </w:r>
    </w:p>
    <w:p w:rsidR="000967C9" w:rsidRPr="008E071B" w:rsidRDefault="000967C9" w:rsidP="000967C9">
      <w:pPr>
        <w:pStyle w:val="3"/>
      </w:pPr>
      <w:bookmarkStart w:id="56" w:name="_Toc27762000"/>
      <w:r w:rsidRPr="008E071B">
        <w:t>7.1.</w:t>
      </w:r>
      <w:r>
        <w:t>8</w:t>
      </w:r>
      <w:r w:rsidRPr="008E071B">
        <w:tab/>
      </w:r>
      <w:r>
        <w:t>Service Reachability</w:t>
      </w:r>
      <w:bookmarkEnd w:id="56"/>
    </w:p>
    <w:p w:rsidR="000967C9" w:rsidRDefault="000967C9" w:rsidP="000967C9">
      <w:r>
        <w:t xml:space="preserve">The </w:t>
      </w:r>
      <w:r>
        <w:rPr>
          <w:rFonts w:eastAsia="MS Mincho"/>
        </w:rPr>
        <w:t xml:space="preserve">Evolved Packet System </w:t>
      </w:r>
      <w:r>
        <w:t>may provide functionality to enable user access to PLMN IP-based services from outside of the PLMN</w:t>
      </w:r>
      <w:r w:rsidR="00836CC2">
        <w:t>'</w:t>
      </w:r>
      <w:r>
        <w:t>s domain via non-3GPP access technologies under conditions where there are IP traffic-flow restrictions (e.g. allow only HTTP traffic). Such functionality is known as Service Reachability.</w:t>
      </w:r>
    </w:p>
    <w:p w:rsidR="000967C9" w:rsidRDefault="000967C9" w:rsidP="000967C9">
      <w:r>
        <w:rPr>
          <w:lang w:eastAsia="es-ES"/>
        </w:rPr>
        <w:t xml:space="preserve">When the </w:t>
      </w:r>
      <w:r>
        <w:rPr>
          <w:rFonts w:eastAsia="MS Mincho"/>
        </w:rPr>
        <w:t>Evolved Packet System</w:t>
      </w:r>
      <w:r w:rsidRPr="008E071B">
        <w:t xml:space="preserve"> </w:t>
      </w:r>
      <w:r>
        <w:t>provides Service Reachability, the following requirements apply:</w:t>
      </w:r>
    </w:p>
    <w:p w:rsidR="000967C9" w:rsidRDefault="000967C9" w:rsidP="000967C9">
      <w:pPr>
        <w:pStyle w:val="B1"/>
      </w:pPr>
      <w:r>
        <w:t>-</w:t>
      </w:r>
      <w:r>
        <w:tab/>
        <w:t>pre-existing EPS security shall be maintained; and</w:t>
      </w:r>
    </w:p>
    <w:p w:rsidR="000967C9" w:rsidRDefault="000967C9" w:rsidP="000967C9">
      <w:pPr>
        <w:pStyle w:val="B1"/>
        <w:rPr>
          <w:lang w:eastAsia="es-ES"/>
        </w:rPr>
      </w:pPr>
      <w:r>
        <w:rPr>
          <w:lang w:eastAsia="es-ES"/>
        </w:rPr>
        <w:t>-</w:t>
      </w:r>
      <w:r>
        <w:rPr>
          <w:lang w:eastAsia="es-ES"/>
        </w:rPr>
        <w:tab/>
        <w:t>the third party that placed the IP traffic-flow restriction shall be able to prohibit Service Reachability by blocking PLMN IP-based services intentionally.</w:t>
      </w:r>
    </w:p>
    <w:p w:rsidR="000967C9" w:rsidRPr="000967C9" w:rsidRDefault="00E4043E" w:rsidP="000967C9">
      <w:pPr>
        <w:pStyle w:val="NO"/>
      </w:pPr>
      <w:r>
        <w:t>Note</w:t>
      </w:r>
      <w:r w:rsidR="000967C9" w:rsidRPr="000967C9">
        <w:t xml:space="preserve"> 1:</w:t>
      </w:r>
      <w:r w:rsidR="000967C9" w:rsidRPr="000967C9">
        <w:tab/>
        <w:t>Examples of a third party include enterprises and internet service providers whose traffic restriction lie outside the operator</w:t>
      </w:r>
      <w:r w:rsidR="00836CC2">
        <w:t>'</w:t>
      </w:r>
      <w:r w:rsidR="000967C9" w:rsidRPr="000967C9">
        <w:t>s domain.</w:t>
      </w:r>
    </w:p>
    <w:p w:rsidR="000967C9" w:rsidRPr="004C3611" w:rsidRDefault="00E4043E" w:rsidP="00F43F04">
      <w:pPr>
        <w:pStyle w:val="NO"/>
      </w:pPr>
      <w:r>
        <w:t>Note</w:t>
      </w:r>
      <w:r w:rsidR="000967C9" w:rsidRPr="000967C9">
        <w:t xml:space="preserve"> 2:</w:t>
      </w:r>
      <w:r w:rsidR="000967C9" w:rsidRPr="000967C9">
        <w:tab/>
        <w:t>Service Reachability can also be achieved by the network operator remotely configuring the elements with firewall function, provided there is a trust relationship between the network operator and the operator of the elements with firewall function.</w:t>
      </w:r>
    </w:p>
    <w:p w:rsidR="00B11F08" w:rsidRDefault="00B11F08" w:rsidP="00375C16">
      <w:pPr>
        <w:pStyle w:val="2"/>
      </w:pPr>
      <w:bookmarkStart w:id="57" w:name="_Toc27762001"/>
      <w:r>
        <w:t>7.2</w:t>
      </w:r>
      <w:r>
        <w:tab/>
        <w:t>IFOM Service requirements</w:t>
      </w:r>
      <w:bookmarkEnd w:id="57"/>
    </w:p>
    <w:p w:rsidR="00B11F08" w:rsidRDefault="00B11F08" w:rsidP="00B11F08">
      <w:r>
        <w:t>Simultaneous active mode of operation is an optional capability for multimode UEs, which support 3GPP and WLAN access. UE supporting simultaneous active mode of operation between one set of technologies may not be capable to support simultaneous active mode of operation between a different technology set (e.g. due to radio interference limitations).</w:t>
      </w:r>
    </w:p>
    <w:p w:rsidR="00B11F08" w:rsidRDefault="00B11F08" w:rsidP="00B11F08">
      <w:r>
        <w:t>The following requirements apply to the case of UEs with multiple interfaces which will simultaneously connect to 3GPP access and one single WLAN access.</w:t>
      </w:r>
    </w:p>
    <w:p w:rsidR="00B11F08" w:rsidRDefault="00B11F08" w:rsidP="00B11F08">
      <w:pPr>
        <w:pStyle w:val="B1"/>
      </w:pPr>
      <w:r>
        <w:t>-</w:t>
      </w:r>
      <w:r>
        <w:tab/>
        <w:t>It shall be possible to provide service continuity when the UE moves from the 3GPP access to WLAN access and vice versa.</w:t>
      </w:r>
    </w:p>
    <w:p w:rsidR="00B11F08" w:rsidRDefault="00B11F08" w:rsidP="00B11F08">
      <w:pPr>
        <w:pStyle w:val="B1"/>
      </w:pPr>
      <w:r>
        <w:t>-</w:t>
      </w:r>
      <w:r>
        <w:tab/>
        <w:t>If the UE is under the coverage of more than one access, including 3GPP and WLAN accesses and communicates using multiple accesses simultaneously, it shall be possible to select one access when a flow is started and re-distribute the flows to/from a UE between accesses while connected.</w:t>
      </w:r>
    </w:p>
    <w:p w:rsidR="00B11F08" w:rsidRDefault="00B11F08" w:rsidP="00B11F08">
      <w:pPr>
        <w:pStyle w:val="B1"/>
      </w:pPr>
      <w:r>
        <w:t>-</w:t>
      </w:r>
      <w:r>
        <w:tab/>
        <w:t>It shall be possible for the operator to enable and control via policies the simultaneous usage of multiple accesses.</w:t>
      </w:r>
    </w:p>
    <w:p w:rsidR="00B11F08" w:rsidRDefault="00B11F08" w:rsidP="00B11F08">
      <w:pPr>
        <w:pStyle w:val="B1"/>
      </w:pPr>
      <w:r>
        <w:t>-</w:t>
      </w:r>
      <w:r>
        <w:tab/>
        <w:t>It shall be possible to distribute IP flows to/from a UE between available accesses based on the characteristics of the flows and the capabilities of the available accesses, subjected to user</w:t>
      </w:r>
      <w:r w:rsidR="00836CC2">
        <w:t>'</w:t>
      </w:r>
      <w:r>
        <w:t>s preferences and operator</w:t>
      </w:r>
      <w:r w:rsidR="00836CC2">
        <w:t>'</w:t>
      </w:r>
      <w:r>
        <w:t>s policies.</w:t>
      </w:r>
    </w:p>
    <w:p w:rsidR="00B11F08" w:rsidRDefault="00B11F08" w:rsidP="00B11F08">
      <w:pPr>
        <w:pStyle w:val="B1"/>
      </w:pPr>
      <w:r>
        <w:t>-</w:t>
      </w:r>
      <w:r>
        <w:tab/>
        <w:t>It shall be possible for the operator to define policies for the control of the distribution of IP flows between available accesses. Each policy shall include a list of preferred accesses and whether the policy may be overridden by the user</w:t>
      </w:r>
      <w:r w:rsidR="00836CC2">
        <w:t>'</w:t>
      </w:r>
      <w:r>
        <w:t>s preferences.</w:t>
      </w:r>
    </w:p>
    <w:p w:rsidR="00B11F08" w:rsidRDefault="00B11F08" w:rsidP="00B11F08">
      <w:pPr>
        <w:pStyle w:val="NO"/>
      </w:pPr>
      <w:r>
        <w:tab/>
      </w:r>
      <w:r w:rsidR="00595518">
        <w:t>NOTE:</w:t>
      </w:r>
      <w:r>
        <w:t xml:space="preserve"> The possibility of manual selection or user override is not precluded.</w:t>
      </w:r>
    </w:p>
    <w:p w:rsidR="00B11F08" w:rsidRDefault="00B11F08" w:rsidP="00B11F08">
      <w:pPr>
        <w:pStyle w:val="B1"/>
        <w:ind w:firstLine="0"/>
      </w:pPr>
      <w:r>
        <w:t>These policies may be defined per APN, per IP flow class under any APN or per IP flow class under a specific APN. The IP flow class identifies a type of service (e.g. IMS voice) or an operator defined aggregation of services.</w:t>
      </w:r>
    </w:p>
    <w:p w:rsidR="00B11F08" w:rsidRDefault="00B11F08" w:rsidP="00B11F08">
      <w:pPr>
        <w:pStyle w:val="B1"/>
        <w:ind w:firstLine="0"/>
      </w:pPr>
      <w:r>
        <w:t>The policies apply with the following priority order:</w:t>
      </w:r>
    </w:p>
    <w:p w:rsidR="00B14DCC" w:rsidRDefault="00B11F08" w:rsidP="00B11F08">
      <w:pPr>
        <w:pStyle w:val="B1"/>
        <w:numPr>
          <w:ilvl w:val="0"/>
          <w:numId w:val="16"/>
        </w:numPr>
        <w:overflowPunct/>
        <w:autoSpaceDE/>
        <w:autoSpaceDN/>
        <w:adjustRightInd/>
        <w:textAlignment w:val="auto"/>
      </w:pPr>
      <w:r>
        <w:t>Policies per IP flow class under a specific APN.</w:t>
      </w:r>
    </w:p>
    <w:p w:rsidR="00B11F08" w:rsidRDefault="00B11F08" w:rsidP="00B11F08">
      <w:pPr>
        <w:pStyle w:val="B1"/>
        <w:numPr>
          <w:ilvl w:val="0"/>
          <w:numId w:val="16"/>
        </w:numPr>
        <w:overflowPunct/>
        <w:autoSpaceDE/>
        <w:autoSpaceDN/>
        <w:adjustRightInd/>
        <w:textAlignment w:val="auto"/>
      </w:pPr>
      <w:r>
        <w:t>Policies per IP flow class under any APN.</w:t>
      </w:r>
    </w:p>
    <w:p w:rsidR="00B11F08" w:rsidRDefault="00B11F08" w:rsidP="00B11F08">
      <w:pPr>
        <w:pStyle w:val="B1"/>
        <w:numPr>
          <w:ilvl w:val="0"/>
          <w:numId w:val="16"/>
        </w:numPr>
        <w:overflowPunct/>
        <w:autoSpaceDE/>
        <w:autoSpaceDN/>
        <w:adjustRightInd/>
        <w:textAlignment w:val="auto"/>
      </w:pPr>
      <w:r>
        <w:t>Policies per APN.</w:t>
      </w:r>
    </w:p>
    <w:p w:rsidR="00B11F08" w:rsidRDefault="00B11F08" w:rsidP="00B11F08">
      <w:pPr>
        <w:pStyle w:val="B1"/>
      </w:pPr>
      <w:r>
        <w:t>-</w:t>
      </w:r>
      <w:r>
        <w:tab/>
        <w:t>Distribution of flows to/from a UE between available accesses based on the characteristics of the flows and/or the capabilities of the available accesses shall be possible for flows exchanged by both operator controlled (e.g. IMS) and non operator controlled (e.g. web and mail access) applications/services.</w:t>
      </w:r>
    </w:p>
    <w:p w:rsidR="00B11F08" w:rsidRDefault="00B11F08" w:rsidP="00B11F08">
      <w:pPr>
        <w:pStyle w:val="B1"/>
      </w:pPr>
      <w:r>
        <w:t>-</w:t>
      </w:r>
      <w:r>
        <w:tab/>
        <w:t>It shall be possible to move all the flows to/from a UE out of a certain access in case the UE loses connectivity with that access (e.g. UE moves out of coverage of a WLAN access while maintaining connectivity through the 3GPP access).</w:t>
      </w:r>
    </w:p>
    <w:p w:rsidR="00B14DCC" w:rsidRDefault="00B11F08" w:rsidP="00B11F08">
      <w:pPr>
        <w:pStyle w:val="B1"/>
      </w:pPr>
      <w:r>
        <w:t>-</w:t>
      </w:r>
      <w:r>
        <w:tab/>
        <w:t>Re-distribution of flows to/from a UE between accesses may be triggered by changes to the characteristics of the flows (e.g. QoS requirements) or the capabilities of the available accesses (e.g. due to network congestion, mobility event, or UE discovers a new access) during the connection.</w:t>
      </w:r>
    </w:p>
    <w:p w:rsidR="004612B4" w:rsidRDefault="004612B4" w:rsidP="004612B4">
      <w:pPr>
        <w:pStyle w:val="1"/>
      </w:pPr>
      <w:bookmarkStart w:id="58" w:name="_Toc27762002"/>
      <w:r>
        <w:t>7A</w:t>
      </w:r>
      <w:r w:rsidRPr="00C2480F">
        <w:tab/>
      </w:r>
      <w:r>
        <w:t>Requirements for Proximity Services</w:t>
      </w:r>
      <w:bookmarkEnd w:id="58"/>
    </w:p>
    <w:p w:rsidR="00E0542D" w:rsidRDefault="00E0542D" w:rsidP="00E0542D">
      <w:pPr>
        <w:pStyle w:val="2"/>
      </w:pPr>
      <w:bookmarkStart w:id="59" w:name="_Toc27762003"/>
      <w:r>
        <w:t>7A</w:t>
      </w:r>
      <w:r w:rsidRPr="009C6361">
        <w:t>.</w:t>
      </w:r>
      <w:r>
        <w:t>0</w:t>
      </w:r>
      <w:r>
        <w:tab/>
      </w:r>
      <w:r>
        <w:rPr>
          <w:noProof/>
        </w:rPr>
        <w:t>General</w:t>
      </w:r>
      <w:bookmarkEnd w:id="59"/>
      <w:r>
        <w:t xml:space="preserve"> </w:t>
      </w:r>
    </w:p>
    <w:p w:rsidR="00E0542D" w:rsidRDefault="00E0542D" w:rsidP="00E0542D">
      <w:r>
        <w:t>The requirements listed in this clause (7A) exclude GSM and UMTS. Proximity Services shall not impact either of GSM and UMTS.</w:t>
      </w:r>
    </w:p>
    <w:p w:rsidR="004F0EAF" w:rsidRPr="008832EF" w:rsidRDefault="004F0EAF" w:rsidP="004F0EAF">
      <w:pPr>
        <w:pStyle w:val="2"/>
      </w:pPr>
      <w:bookmarkStart w:id="60" w:name="_Toc27762004"/>
      <w:r w:rsidRPr="00412629">
        <w:t>7A.0</w:t>
      </w:r>
      <w:r>
        <w:t>A</w:t>
      </w:r>
      <w:r w:rsidRPr="00412629">
        <w:tab/>
      </w:r>
      <w:r w:rsidRPr="008832EF">
        <w:t>Feature description</w:t>
      </w:r>
      <w:r>
        <w:t xml:space="preserve"> (Informative)</w:t>
      </w:r>
      <w:bookmarkEnd w:id="60"/>
    </w:p>
    <w:p w:rsidR="004F0EAF" w:rsidRPr="008832EF" w:rsidRDefault="004F0EAF" w:rsidP="004F0EAF">
      <w:pPr>
        <w:pStyle w:val="3"/>
        <w:rPr>
          <w:lang w:eastAsia="zh-CN"/>
        </w:rPr>
      </w:pPr>
      <w:bookmarkStart w:id="61" w:name="_Toc27762005"/>
      <w:r w:rsidRPr="008832EF">
        <w:rPr>
          <w:lang w:eastAsia="zh-CN"/>
        </w:rPr>
        <w:t>7A.0</w:t>
      </w:r>
      <w:r>
        <w:rPr>
          <w:lang w:eastAsia="zh-CN"/>
        </w:rPr>
        <w:t>A</w:t>
      </w:r>
      <w:r w:rsidRPr="008832EF">
        <w:rPr>
          <w:lang w:eastAsia="zh-CN"/>
        </w:rPr>
        <w:t>.1</w:t>
      </w:r>
      <w:r w:rsidRPr="008832EF">
        <w:rPr>
          <w:lang w:eastAsia="zh-CN"/>
        </w:rPr>
        <w:tab/>
        <w:t>ProSe Discovery</w:t>
      </w:r>
      <w:bookmarkEnd w:id="61"/>
    </w:p>
    <w:p w:rsidR="004F0EAF" w:rsidRDefault="004F0EAF" w:rsidP="004F0EAF">
      <w:r w:rsidRPr="008832EF">
        <w:t xml:space="preserve">ProSe Discovery </w:t>
      </w:r>
      <w:r w:rsidRPr="00615FEE">
        <w:t xml:space="preserve">identifies that </w:t>
      </w:r>
      <w:r>
        <w:t xml:space="preserve">ProSe-enabled </w:t>
      </w:r>
      <w:r w:rsidRPr="00615FEE">
        <w:t>UE</w:t>
      </w:r>
      <w:r>
        <w:t>s are</w:t>
      </w:r>
      <w:r w:rsidRPr="00615FEE">
        <w:t xml:space="preserve"> in proximity of </w:t>
      </w:r>
      <w:r>
        <w:t xml:space="preserve">each </w:t>
      </w:r>
      <w:r w:rsidRPr="00615FEE">
        <w:t>other, using E-UTRA</w:t>
      </w:r>
      <w:r>
        <w:t xml:space="preserve"> (with or without E-UTRAN) or EPC</w:t>
      </w:r>
      <w:r w:rsidRPr="008832EF">
        <w:t xml:space="preserve"> when permission, authorisation and proximity criteria are fulfilled. </w:t>
      </w:r>
      <w:r>
        <w:t>The p</w:t>
      </w:r>
      <w:r w:rsidRPr="008832EF">
        <w:t xml:space="preserve">roximity criteria </w:t>
      </w:r>
      <w:r>
        <w:t xml:space="preserve">can be configured by the operator. </w:t>
      </w:r>
    </w:p>
    <w:p w:rsidR="004F0EAF" w:rsidRDefault="004F0EAF" w:rsidP="004F0EAF">
      <w:r w:rsidRPr="008832EF">
        <w:t xml:space="preserve">The use of ProSe Discovery must be authorised by the operator, and the authorisation can be on a </w:t>
      </w:r>
      <w:r w:rsidR="00836CC2">
        <w:t>"</w:t>
      </w:r>
      <w:r w:rsidRPr="008832EF">
        <w:t>per UE</w:t>
      </w:r>
      <w:r w:rsidR="00836CC2">
        <w:t>"</w:t>
      </w:r>
      <w:r w:rsidRPr="008832EF">
        <w:t xml:space="preserve"> basis, or a </w:t>
      </w:r>
      <w:r w:rsidR="00836CC2">
        <w:t>"</w:t>
      </w:r>
      <w:r w:rsidRPr="008832EF">
        <w:t>per UE per application</w:t>
      </w:r>
      <w:r w:rsidR="00836CC2">
        <w:t>"</w:t>
      </w:r>
      <w:r w:rsidRPr="008832EF">
        <w:t xml:space="preserve"> basis. An authorised application can interact with the ProSe Discovery feature to request the use of certain ProSe Discovery preferences</w:t>
      </w:r>
      <w:r>
        <w:t>.</w:t>
      </w:r>
    </w:p>
    <w:p w:rsidR="004F0EAF" w:rsidRPr="008832EF" w:rsidRDefault="004F0EAF" w:rsidP="004F0EAF">
      <w:r w:rsidRPr="008832EF">
        <w:t>The network controls the use of E-UTRAN resources used for ProSe</w:t>
      </w:r>
      <w:r>
        <w:t xml:space="preserve"> Discovery</w:t>
      </w:r>
      <w:r w:rsidRPr="008832EF">
        <w:t xml:space="preserve"> for a </w:t>
      </w:r>
      <w:r>
        <w:t xml:space="preserve">ProSe-enabled </w:t>
      </w:r>
      <w:r w:rsidRPr="008832EF">
        <w:t xml:space="preserve">UE served by E-UTRAN. </w:t>
      </w:r>
    </w:p>
    <w:p w:rsidR="004F0EAF" w:rsidRPr="008832EF" w:rsidRDefault="004F0EAF" w:rsidP="004F0EAF">
      <w:r w:rsidRPr="008832EF">
        <w:t>ProSe Discovery can be used as a standalone process (i.e. it is not necessarily followed by ProSe Communication) or as an enabler for other services.</w:t>
      </w:r>
    </w:p>
    <w:p w:rsidR="004F0EAF" w:rsidRPr="008832EF" w:rsidRDefault="004F0EAF" w:rsidP="004F0EAF">
      <w:pPr>
        <w:pStyle w:val="3"/>
        <w:rPr>
          <w:lang w:eastAsia="zh-CN"/>
        </w:rPr>
      </w:pPr>
      <w:bookmarkStart w:id="62" w:name="_Toc27762006"/>
      <w:r w:rsidRPr="008832EF">
        <w:rPr>
          <w:lang w:eastAsia="zh-CN"/>
        </w:rPr>
        <w:t>7A.0</w:t>
      </w:r>
      <w:r>
        <w:rPr>
          <w:lang w:eastAsia="zh-CN"/>
        </w:rPr>
        <w:t>A</w:t>
      </w:r>
      <w:r w:rsidRPr="008832EF">
        <w:rPr>
          <w:lang w:eastAsia="zh-CN"/>
        </w:rPr>
        <w:t>.2</w:t>
      </w:r>
      <w:r w:rsidRPr="008832EF">
        <w:rPr>
          <w:lang w:eastAsia="zh-CN"/>
        </w:rPr>
        <w:tab/>
        <w:t>ProSe Communication</w:t>
      </w:r>
      <w:bookmarkEnd w:id="62"/>
    </w:p>
    <w:p w:rsidR="004F0EAF" w:rsidRPr="008832EF" w:rsidRDefault="004F0EAF" w:rsidP="004F0EAF">
      <w:r w:rsidRPr="008832EF">
        <w:rPr>
          <w:noProof/>
        </w:rPr>
        <w:t xml:space="preserve">ProSe Communication enables </w:t>
      </w:r>
      <w:r>
        <w:rPr>
          <w:noProof/>
        </w:rPr>
        <w:t xml:space="preserve">establishment of </w:t>
      </w:r>
      <w:r w:rsidRPr="008832EF">
        <w:rPr>
          <w:noProof/>
        </w:rPr>
        <w:t xml:space="preserve">new communication paths between two </w:t>
      </w:r>
      <w:r w:rsidRPr="008832EF">
        <w:t xml:space="preserve">or more </w:t>
      </w:r>
      <w:r w:rsidRPr="008832EF">
        <w:rPr>
          <w:noProof/>
        </w:rPr>
        <w:t xml:space="preserve">ProSe-enabled UEs that are in </w:t>
      </w:r>
      <w:r w:rsidR="00E65495" w:rsidRPr="00E65495">
        <w:rPr>
          <w:noProof/>
        </w:rPr>
        <w:t>Communication Range</w:t>
      </w:r>
      <w:r w:rsidRPr="008832EF">
        <w:t>.</w:t>
      </w:r>
      <w:r w:rsidR="00F7499E">
        <w:t xml:space="preserve"> </w:t>
      </w:r>
      <w:r w:rsidRPr="004059DD">
        <w:rPr>
          <w:noProof/>
        </w:rPr>
        <w:t xml:space="preserve">The </w:t>
      </w:r>
      <w:r w:rsidR="00E65495" w:rsidRPr="00E65495">
        <w:rPr>
          <w:noProof/>
        </w:rPr>
        <w:t>ProSe Communication path</w:t>
      </w:r>
      <w:r w:rsidR="00E65495">
        <w:rPr>
          <w:noProof/>
        </w:rPr>
        <w:t xml:space="preserve"> </w:t>
      </w:r>
      <w:r w:rsidRPr="004059DD">
        <w:rPr>
          <w:noProof/>
        </w:rPr>
        <w:t>could use E-UTRA or WLAN. In the case of WLAN</w:t>
      </w:r>
      <w:r>
        <w:rPr>
          <w:noProof/>
        </w:rPr>
        <w:t>,</w:t>
      </w:r>
      <w:r w:rsidRPr="004059DD">
        <w:rPr>
          <w:noProof/>
        </w:rPr>
        <w:t xml:space="preserve"> only ProSe-assisted WLAN direct communication (i.e. when ProSe assists with connection establishment man</w:t>
      </w:r>
      <w:r>
        <w:rPr>
          <w:noProof/>
        </w:rPr>
        <w:t>a</w:t>
      </w:r>
      <w:r w:rsidRPr="004059DD">
        <w:rPr>
          <w:noProof/>
        </w:rPr>
        <w:t>gement and service continuity) is considered part o</w:t>
      </w:r>
      <w:r>
        <w:rPr>
          <w:noProof/>
        </w:rPr>
        <w:t>f</w:t>
      </w:r>
      <w:r w:rsidRPr="004059DD">
        <w:rPr>
          <w:noProof/>
        </w:rPr>
        <w:t xml:space="preserve"> ProSe Communication.</w:t>
      </w:r>
    </w:p>
    <w:p w:rsidR="004F0EAF" w:rsidRPr="008832EF" w:rsidRDefault="004F0EAF" w:rsidP="004F0EAF">
      <w:r w:rsidRPr="008832EF">
        <w:t>The network controls the use of E-UTRAN resources used for ProSe</w:t>
      </w:r>
      <w:r>
        <w:t xml:space="preserve"> Communication</w:t>
      </w:r>
      <w:r w:rsidRPr="008832EF">
        <w:t xml:space="preserve"> for a </w:t>
      </w:r>
      <w:r>
        <w:t xml:space="preserve">ProSe-enabled </w:t>
      </w:r>
      <w:r w:rsidRPr="008832EF">
        <w:t xml:space="preserve">UE served by E-UTRAN. </w:t>
      </w:r>
      <w:r>
        <w:t>T</w:t>
      </w:r>
      <w:r w:rsidRPr="008832EF">
        <w:t xml:space="preserve">he use of ProSe </w:t>
      </w:r>
      <w:r>
        <w:t xml:space="preserve">Communication </w:t>
      </w:r>
      <w:r w:rsidRPr="008832EF">
        <w:t>must be authorised by the operator.</w:t>
      </w:r>
    </w:p>
    <w:p w:rsidR="004F0EAF" w:rsidRPr="008832EF" w:rsidRDefault="004F0EAF" w:rsidP="004F0EAF">
      <w:r>
        <w:rPr>
          <w:noProof/>
        </w:rPr>
        <w:t>According to operator policy</w:t>
      </w:r>
      <w:r w:rsidR="00F7499E">
        <w:rPr>
          <w:noProof/>
        </w:rPr>
        <w:t xml:space="preserve"> </w:t>
      </w:r>
      <w:r>
        <w:rPr>
          <w:noProof/>
        </w:rPr>
        <w:t xml:space="preserve">a </w:t>
      </w:r>
      <w:r w:rsidRPr="008832EF">
        <w:rPr>
          <w:noProof/>
        </w:rPr>
        <w:t>UE</w:t>
      </w:r>
      <w:r w:rsidR="00836CC2">
        <w:rPr>
          <w:noProof/>
        </w:rPr>
        <w:t>'</w:t>
      </w:r>
      <w:r w:rsidRPr="008832EF">
        <w:rPr>
          <w:noProof/>
        </w:rPr>
        <w:t xml:space="preserve">s communication path can be switched between an </w:t>
      </w:r>
      <w:r w:rsidR="00E65495" w:rsidRPr="00E65495">
        <w:rPr>
          <w:noProof/>
        </w:rPr>
        <w:t>EPC Path</w:t>
      </w:r>
      <w:r w:rsidR="00E65495">
        <w:rPr>
          <w:noProof/>
        </w:rPr>
        <w:t xml:space="preserve"> </w:t>
      </w:r>
      <w:r w:rsidRPr="008832EF">
        <w:rPr>
          <w:noProof/>
        </w:rPr>
        <w:t>and a ProSe Communication path</w:t>
      </w:r>
      <w:r>
        <w:rPr>
          <w:noProof/>
        </w:rPr>
        <w:t xml:space="preserve"> and a </w:t>
      </w:r>
      <w:r w:rsidRPr="008832EF">
        <w:rPr>
          <w:noProof/>
        </w:rPr>
        <w:t>UE can also have concurrent EPC and ProSe Communication paths.</w:t>
      </w:r>
    </w:p>
    <w:p w:rsidR="00D71BEC" w:rsidRDefault="00D71BEC" w:rsidP="004F0EAF">
      <w:r w:rsidRPr="00B2334F">
        <w:t>ProSe Communication is also facilitated by the use of a</w:t>
      </w:r>
      <w:r>
        <w:t>n</w:t>
      </w:r>
      <w:r w:rsidRPr="00B2334F">
        <w:t xml:space="preserve"> </w:t>
      </w:r>
      <w:r>
        <w:t xml:space="preserve">Evolved </w:t>
      </w:r>
      <w:r w:rsidRPr="00B2334F">
        <w:t xml:space="preserve">ProSe UE-to-Network Relay, which acts as a relay between E-UTRAN and </w:t>
      </w:r>
      <w:r>
        <w:t xml:space="preserve">Evolved ProSe Remote </w:t>
      </w:r>
      <w:r w:rsidRPr="00B2334F">
        <w:t xml:space="preserve">UEs. The use of this relay function is controlled by the </w:t>
      </w:r>
      <w:r>
        <w:t>network</w:t>
      </w:r>
      <w:r w:rsidRPr="00B2334F">
        <w:t>.</w:t>
      </w:r>
    </w:p>
    <w:p w:rsidR="004F0EAF" w:rsidRPr="008832EF" w:rsidRDefault="004F0EAF" w:rsidP="004F0EAF">
      <w:pPr>
        <w:rPr>
          <w:noProof/>
        </w:rPr>
      </w:pPr>
      <w:r w:rsidRPr="008832EF">
        <w:rPr>
          <w:noProof/>
        </w:rPr>
        <w:t>For Public Safety specific usage:</w:t>
      </w:r>
    </w:p>
    <w:p w:rsidR="004F0EAF" w:rsidRPr="004059DD" w:rsidRDefault="004F0EAF" w:rsidP="004F0EAF">
      <w:pPr>
        <w:pStyle w:val="B1"/>
        <w:rPr>
          <w:noProof/>
          <w:color w:val="FFFF00"/>
        </w:rPr>
      </w:pPr>
      <w:r w:rsidRPr="008832EF">
        <w:rPr>
          <w:noProof/>
        </w:rPr>
        <w:t>-</w:t>
      </w:r>
      <w:r w:rsidRPr="008832EF">
        <w:rPr>
          <w:noProof/>
        </w:rPr>
        <w:tab/>
        <w:t xml:space="preserve">ProSe Communication can start without the use of ProSe Discovery if the Public Safety ProSe-enabled UEs are in </w:t>
      </w:r>
      <w:r w:rsidR="00E65495" w:rsidRPr="00E65495">
        <w:rPr>
          <w:noProof/>
        </w:rPr>
        <w:t>Communication Range</w:t>
      </w:r>
      <w:r w:rsidRPr="008832EF">
        <w:rPr>
          <w:noProof/>
        </w:rPr>
        <w:t xml:space="preserve">. </w:t>
      </w:r>
    </w:p>
    <w:p w:rsidR="004F0EAF" w:rsidRPr="008832EF" w:rsidRDefault="004F0EAF" w:rsidP="004F0EAF">
      <w:pPr>
        <w:pStyle w:val="B1"/>
      </w:pPr>
      <w:r w:rsidRPr="008832EF">
        <w:rPr>
          <w:noProof/>
        </w:rPr>
        <w:t>-</w:t>
      </w:r>
      <w:r w:rsidRPr="008832EF">
        <w:rPr>
          <w:noProof/>
        </w:rPr>
        <w:tab/>
        <w:t xml:space="preserve">Public Safety ProSe-enabled UEs must be able to establish the communication path directly between </w:t>
      </w:r>
      <w:r w:rsidRPr="008832EF">
        <w:t xml:space="preserve">Public Safety ProSe-enabled </w:t>
      </w:r>
      <w:r w:rsidRPr="008832EF">
        <w:rPr>
          <w:noProof/>
        </w:rPr>
        <w:t xml:space="preserve">UEs, regardless of whether the </w:t>
      </w:r>
      <w:r w:rsidRPr="008832EF">
        <w:t xml:space="preserve">Public Safety ProSe-enabled </w:t>
      </w:r>
      <w:r w:rsidRPr="008832EF">
        <w:rPr>
          <w:noProof/>
        </w:rPr>
        <w:t xml:space="preserve">UE is served by E-UTRAN, </w:t>
      </w:r>
      <w:r w:rsidRPr="008832EF">
        <w:t xml:space="preserve">as well as being able to participate in ProSe Group Communication or ProSe Broadcast Communication between two or more Public Safety ProSe-enabled UEs which are in proximity. Any of the involved </w:t>
      </w:r>
      <w:r w:rsidRPr="008832EF">
        <w:rPr>
          <w:noProof/>
        </w:rPr>
        <w:t xml:space="preserve">Public Safety ProSe-enabled </w:t>
      </w:r>
      <w:r w:rsidRPr="008832EF">
        <w:t>UEs need to have authorisation from the operator.</w:t>
      </w:r>
    </w:p>
    <w:p w:rsidR="004F0EAF" w:rsidRPr="004F0EAF" w:rsidRDefault="004F0EAF" w:rsidP="004F0EAF">
      <w:pPr>
        <w:ind w:left="568" w:hanging="284"/>
        <w:rPr>
          <w:rFonts w:eastAsia="맑은 고딕"/>
          <w:lang w:val="en-US"/>
        </w:rPr>
      </w:pPr>
      <w:r>
        <w:t>-</w:t>
      </w:r>
      <w:r>
        <w:tab/>
        <w:t xml:space="preserve">In addition, ProSe Communication can also take place over a ProSe UE-to-UE Relay, </w:t>
      </w:r>
      <w:r w:rsidRPr="00757304">
        <w:rPr>
          <w:rFonts w:eastAsia="맑은 고딕"/>
          <w:lang w:val="en-US"/>
        </w:rPr>
        <w:t xml:space="preserve">a form of relay in which a </w:t>
      </w:r>
      <w:r>
        <w:rPr>
          <w:rFonts w:eastAsia="맑은 고딕"/>
          <w:lang w:val="en-US"/>
        </w:rPr>
        <w:t xml:space="preserve">Public Safety </w:t>
      </w:r>
      <w:r w:rsidRPr="00757304">
        <w:rPr>
          <w:rFonts w:eastAsia="맑은 고딕"/>
          <w:lang w:val="en-US"/>
        </w:rPr>
        <w:t xml:space="preserve">ProSe-enabled UE acts as a ProSe </w:t>
      </w:r>
      <w:r>
        <w:rPr>
          <w:rFonts w:eastAsia="맑은 고딕"/>
          <w:lang w:val="en-US"/>
        </w:rPr>
        <w:t xml:space="preserve">E-UTRA </w:t>
      </w:r>
      <w:r w:rsidRPr="00757304">
        <w:rPr>
          <w:rFonts w:eastAsia="맑은 고딕"/>
          <w:lang w:val="en-US"/>
        </w:rPr>
        <w:t xml:space="preserve">Communication relay between two other </w:t>
      </w:r>
      <w:r>
        <w:rPr>
          <w:rFonts w:eastAsia="맑은 고딕"/>
          <w:lang w:val="en-US"/>
        </w:rPr>
        <w:t xml:space="preserve">Public Safety </w:t>
      </w:r>
      <w:r w:rsidRPr="00757304">
        <w:rPr>
          <w:rFonts w:eastAsia="맑은 고딕"/>
          <w:lang w:val="en-US"/>
        </w:rPr>
        <w:t>ProSe-enabled UEs.</w:t>
      </w:r>
    </w:p>
    <w:p w:rsidR="00B14DCC" w:rsidRDefault="004612B4" w:rsidP="004612B4">
      <w:pPr>
        <w:pStyle w:val="2"/>
      </w:pPr>
      <w:bookmarkStart w:id="63" w:name="_Toc27762007"/>
      <w:r>
        <w:t>7A</w:t>
      </w:r>
      <w:r w:rsidRPr="009C6361">
        <w:t>.1</w:t>
      </w:r>
      <w:r>
        <w:tab/>
      </w:r>
      <w:r>
        <w:rPr>
          <w:noProof/>
        </w:rPr>
        <w:t>General</w:t>
      </w:r>
      <w:r>
        <w:t xml:space="preserve"> </w:t>
      </w:r>
      <w:r w:rsidRPr="00BD6C4E">
        <w:rPr>
          <w:noProof/>
        </w:rPr>
        <w:t>Requirements for Proximity Services</w:t>
      </w:r>
      <w:bookmarkEnd w:id="63"/>
    </w:p>
    <w:p w:rsidR="00B14DCC" w:rsidRDefault="004612B4" w:rsidP="004612B4">
      <w:r w:rsidRPr="006D435A">
        <w:t>Based on operator policy and user choice, the proximity of two ProSe-enabled UEs shall be determinable; for example, using direct radio signals or via the operator network.</w:t>
      </w:r>
    </w:p>
    <w:p w:rsidR="0060610C" w:rsidRDefault="0060610C" w:rsidP="0060610C">
      <w:r>
        <w:t xml:space="preserve"> </w:t>
      </w:r>
      <w:r w:rsidRPr="001E316D">
        <w:t xml:space="preserve">Subject to user and operator settings, </w:t>
      </w:r>
      <w:r>
        <w:t>the 3GPP system shall be able to support the usage of WLAN direct discovery.</w:t>
      </w:r>
    </w:p>
    <w:p w:rsidR="0060610C" w:rsidRDefault="0060610C" w:rsidP="0060610C">
      <w:r>
        <w:t xml:space="preserve">In the case the </w:t>
      </w:r>
      <w:r w:rsidRPr="006D435A">
        <w:t xml:space="preserve">ProSe-enabled </w:t>
      </w:r>
      <w:r>
        <w:t xml:space="preserve">UE supports WLAN direct discovery, the 3GPP network shall be able to configure </w:t>
      </w:r>
      <w:r w:rsidRPr="006D435A">
        <w:t>applications</w:t>
      </w:r>
      <w:r>
        <w:t xml:space="preserve"> in the </w:t>
      </w:r>
      <w:r w:rsidRPr="006D435A">
        <w:t xml:space="preserve">UE </w:t>
      </w:r>
      <w:r>
        <w:t>t</w:t>
      </w:r>
      <w:r w:rsidRPr="006D435A">
        <w:t xml:space="preserve">o use </w:t>
      </w:r>
      <w:r>
        <w:t xml:space="preserve">E-UTRA direct discovery or WLAN direct discovery or both for discovering other </w:t>
      </w:r>
      <w:r w:rsidRPr="001218AC">
        <w:t xml:space="preserve">ProSe-enabled </w:t>
      </w:r>
      <w:r>
        <w:t xml:space="preserve">UEs. </w:t>
      </w:r>
    </w:p>
    <w:p w:rsidR="004612B4" w:rsidRPr="006D435A" w:rsidRDefault="001F3B13" w:rsidP="004612B4">
      <w:r w:rsidRPr="00F519D2">
        <w:t>ProSe Discovery</w:t>
      </w:r>
      <w:r w:rsidR="00F7499E">
        <w:t xml:space="preserve"> </w:t>
      </w:r>
      <w:r w:rsidR="004612B4" w:rsidRPr="006D435A">
        <w:t>shall be able to determine whether or not other ProSe-enabled UE</w:t>
      </w:r>
      <w:r w:rsidRPr="00F519D2">
        <w:t>s</w:t>
      </w:r>
      <w:r w:rsidR="004612B4" w:rsidRPr="006D435A">
        <w:t xml:space="preserve"> </w:t>
      </w:r>
      <w:r w:rsidRPr="00F519D2">
        <w:t>are</w:t>
      </w:r>
      <w:r w:rsidR="004612B4" w:rsidRPr="006D435A">
        <w:t xml:space="preserve"> of interest to </w:t>
      </w:r>
      <w:r w:rsidRPr="00F519D2">
        <w:t>a discovering ProSe-enabled UE</w:t>
      </w:r>
      <w:r w:rsidR="004612B4" w:rsidRPr="006D435A">
        <w:t>. A ProSe-enabled UE is of interest to a discovering ProSe-enabled UE if its proximity needs to be known by one or more authorised applications.</w:t>
      </w:r>
    </w:p>
    <w:p w:rsidR="004612B4" w:rsidRPr="001E316D" w:rsidRDefault="004612B4" w:rsidP="004612B4">
      <w:r w:rsidRPr="001E316D">
        <w:t xml:space="preserve">Subject to user and operator settings, a ProSe-enabled UE shall be </w:t>
      </w:r>
      <w:r>
        <w:t xml:space="preserve">able to be </w:t>
      </w:r>
      <w:r w:rsidRPr="001E316D">
        <w:t xml:space="preserve">discoverable only by other </w:t>
      </w:r>
      <w:r>
        <w:t xml:space="preserve">ProSe-enabled </w:t>
      </w:r>
      <w:r w:rsidRPr="001E316D">
        <w:t xml:space="preserve">UEs in proximity that are explicitly permitted by the discoverable </w:t>
      </w:r>
      <w:r>
        <w:t xml:space="preserve">ProSe-enabled </w:t>
      </w:r>
      <w:r w:rsidRPr="001E316D">
        <w:t>UE.</w:t>
      </w:r>
    </w:p>
    <w:p w:rsidR="004612B4" w:rsidRDefault="00595518" w:rsidP="00836CC2">
      <w:pPr>
        <w:pStyle w:val="NO"/>
      </w:pPr>
      <w:r>
        <w:t>NOTE:</w:t>
      </w:r>
      <w:r w:rsidR="00B14DCC">
        <w:tab/>
      </w:r>
      <w:r w:rsidR="00836CC2">
        <w:t>'</w:t>
      </w:r>
      <w:r w:rsidR="004612B4" w:rsidRPr="001E316D">
        <w:t>explicitly permitted</w:t>
      </w:r>
      <w:r w:rsidR="00836CC2">
        <w:t>'</w:t>
      </w:r>
      <w:r w:rsidR="004612B4" w:rsidRPr="001E316D">
        <w:t xml:space="preserve"> refers to Restricted ProSe Discovery.</w:t>
      </w:r>
    </w:p>
    <w:p w:rsidR="004612B4" w:rsidRPr="001E316D" w:rsidRDefault="004612B4" w:rsidP="004612B4">
      <w:r w:rsidRPr="001E316D">
        <w:t xml:space="preserve">Subject to user and operator settings, a ProSe-enabled UE shall be </w:t>
      </w:r>
      <w:r>
        <w:t xml:space="preserve">able to be </w:t>
      </w:r>
      <w:r w:rsidRPr="001E316D">
        <w:t xml:space="preserve">discoverable by all other ProSe-enabled UEs in proximity without explicit permission. The </w:t>
      </w:r>
      <w:r>
        <w:t xml:space="preserve">ProSe-enabled </w:t>
      </w:r>
      <w:r w:rsidRPr="001E316D">
        <w:t>UEs can be</w:t>
      </w:r>
      <w:r>
        <w:t xml:space="preserve"> served by the same or different PLMN, including when roaming.</w:t>
      </w:r>
    </w:p>
    <w:p w:rsidR="004612B4" w:rsidRDefault="00595518" w:rsidP="004612B4">
      <w:pPr>
        <w:pStyle w:val="NO"/>
      </w:pPr>
      <w:r>
        <w:t>NOTE:</w:t>
      </w:r>
      <w:r w:rsidR="00B14DCC">
        <w:tab/>
      </w:r>
      <w:r w:rsidR="00836CC2">
        <w:t>'</w:t>
      </w:r>
      <w:r w:rsidR="004612B4">
        <w:t>without explicit permission</w:t>
      </w:r>
      <w:r w:rsidR="00836CC2">
        <w:t>'</w:t>
      </w:r>
      <w:r w:rsidR="004612B4" w:rsidRPr="001E316D">
        <w:t xml:space="preserve"> </w:t>
      </w:r>
      <w:r w:rsidR="004612B4">
        <w:t>refers</w:t>
      </w:r>
      <w:r w:rsidR="004612B4" w:rsidRPr="001E316D">
        <w:t xml:space="preserve"> to Open ProSe Discovery.</w:t>
      </w:r>
    </w:p>
    <w:p w:rsidR="004612B4" w:rsidRPr="006D435A" w:rsidRDefault="004612B4" w:rsidP="004612B4">
      <w:r w:rsidRPr="006D435A">
        <w:t>All requirements for ProSe Discovery also apply when one or both of the ProSe-enabled UEs involved in ProSe Di</w:t>
      </w:r>
      <w:r w:rsidR="00B14DCC">
        <w:t>scovery are roaming in a VPLMN.</w:t>
      </w:r>
    </w:p>
    <w:p w:rsidR="0060610C" w:rsidRDefault="004612B4" w:rsidP="0060610C">
      <w:r w:rsidRPr="006D435A">
        <w:t>Operator policy disabling or limiting individual ProSe features shall override any user choice.</w:t>
      </w:r>
    </w:p>
    <w:p w:rsidR="0060610C" w:rsidRPr="006D435A" w:rsidRDefault="0060610C" w:rsidP="0060610C">
      <w:r>
        <w:t>The following requirements apply to the case where ProSe-enabled UEs use E-UTRA to determine proximity of other ProSe-enabled UEs:</w:t>
      </w:r>
    </w:p>
    <w:p w:rsidR="004612B4" w:rsidRPr="006D435A" w:rsidRDefault="0060610C" w:rsidP="0060610C">
      <w:pPr>
        <w:pStyle w:val="B1"/>
      </w:pPr>
      <w:r>
        <w:t>-</w:t>
      </w:r>
      <w:r>
        <w:tab/>
      </w:r>
      <w:r w:rsidR="004612B4" w:rsidRPr="006D435A">
        <w:t xml:space="preserve">The operator shall be able to dynamically control the proximity criteria for ProSe </w:t>
      </w:r>
      <w:r w:rsidR="001218AC" w:rsidRPr="00D92F5C">
        <w:t>Discovery</w:t>
      </w:r>
      <w:r w:rsidR="004612B4" w:rsidRPr="006D435A">
        <w:t>. Examples of the criteria include radio range and geographic range.</w:t>
      </w:r>
    </w:p>
    <w:p w:rsidR="004612B4" w:rsidRPr="006D435A" w:rsidRDefault="0060610C" w:rsidP="0060610C">
      <w:pPr>
        <w:pStyle w:val="B1"/>
      </w:pPr>
      <w:r>
        <w:t>-</w:t>
      </w:r>
      <w:r>
        <w:tab/>
      </w:r>
      <w:r w:rsidR="004612B4" w:rsidRPr="006D435A">
        <w:t>ProSe Discovery shall support a minimum of three range classes – for example short, medium and maximum range.</w:t>
      </w:r>
    </w:p>
    <w:p w:rsidR="004612B4" w:rsidRPr="006D435A" w:rsidRDefault="0060610C" w:rsidP="0060610C">
      <w:pPr>
        <w:pStyle w:val="B1"/>
      </w:pPr>
      <w:r>
        <w:t>-</w:t>
      </w:r>
      <w:r>
        <w:tab/>
      </w:r>
      <w:r w:rsidR="004612B4" w:rsidRPr="006D435A">
        <w:t>The operator shall be able to authorise per subscription the maximum range class ProSe Discovery is allowed to use.</w:t>
      </w:r>
    </w:p>
    <w:p w:rsidR="004612B4" w:rsidRDefault="0060610C" w:rsidP="0060610C">
      <w:pPr>
        <w:pStyle w:val="B1"/>
      </w:pPr>
      <w:r>
        <w:t>-</w:t>
      </w:r>
      <w:r>
        <w:tab/>
      </w:r>
      <w:r w:rsidR="004612B4" w:rsidRPr="006D435A">
        <w:t xml:space="preserve">The ProSe Discovery process shall enable </w:t>
      </w:r>
      <w:r w:rsidR="004612B4">
        <w:t>authorise</w:t>
      </w:r>
      <w:r w:rsidR="004612B4" w:rsidRPr="006D435A">
        <w:t>d applications to request and to use a certain range cl</w:t>
      </w:r>
      <w:r w:rsidR="00B14DCC">
        <w:t xml:space="preserve">ass when discovering other </w:t>
      </w:r>
      <w:r w:rsidR="001218AC" w:rsidRPr="001218AC">
        <w:t xml:space="preserve">ProSe-enabled </w:t>
      </w:r>
      <w:r w:rsidR="00B14DCC">
        <w:t>UEs.</w:t>
      </w:r>
    </w:p>
    <w:p w:rsidR="004612B4" w:rsidRPr="006D435A" w:rsidRDefault="0060610C" w:rsidP="0060610C">
      <w:pPr>
        <w:pStyle w:val="B1"/>
      </w:pPr>
      <w:r>
        <w:t>-</w:t>
      </w:r>
      <w:r>
        <w:tab/>
      </w:r>
      <w:r w:rsidR="004612B4">
        <w:t xml:space="preserve">The ProSe Discovery process shall enable authorised applications to request and to use a certain range class when the </w:t>
      </w:r>
      <w:r w:rsidR="001218AC" w:rsidRPr="00D92F5C">
        <w:t xml:space="preserve">ProSe-enabled </w:t>
      </w:r>
      <w:r w:rsidR="004612B4">
        <w:t xml:space="preserve">UE is being discovered by other </w:t>
      </w:r>
      <w:r w:rsidR="001218AC" w:rsidRPr="00D92F5C">
        <w:t xml:space="preserve">ProSe-enabled </w:t>
      </w:r>
      <w:r w:rsidR="004612B4">
        <w:t>UEs.</w:t>
      </w:r>
    </w:p>
    <w:p w:rsidR="0060610C" w:rsidRDefault="00595518" w:rsidP="0060610C">
      <w:pPr>
        <w:pStyle w:val="NO"/>
      </w:pPr>
      <w:r>
        <w:t>NOTE:</w:t>
      </w:r>
      <w:r w:rsidR="0060610C">
        <w:t xml:space="preserve"> </w:t>
      </w:r>
      <w:r w:rsidR="0060610C">
        <w:tab/>
        <w:t>For the case where ProSe-enabled UEs use WLAN direct discovery to determine proximity of other ProSe-enabled UEs, the range is determined by the underlying technology.</w:t>
      </w:r>
    </w:p>
    <w:p w:rsidR="0060610C" w:rsidRDefault="0060610C" w:rsidP="0060610C">
      <w:r w:rsidRPr="003359FA">
        <w:t xml:space="preserve">The operator shall be able to dynamically control the proximity criteria for </w:t>
      </w:r>
      <w:r w:rsidRPr="00D92F5C">
        <w:t xml:space="preserve">any </w:t>
      </w:r>
      <w:r w:rsidRPr="003359FA">
        <w:t xml:space="preserve">ProSe </w:t>
      </w:r>
      <w:r w:rsidRPr="00D92F5C">
        <w:t>E-UTRA</w:t>
      </w:r>
      <w:r>
        <w:t xml:space="preserve"> </w:t>
      </w:r>
      <w:r w:rsidRPr="00D92F5C">
        <w:t>Communication (including ProSe E-UTRA Communication between two ProSe-enabled UEs, ProSe Group Communication and ProSe Broadcast Communication)</w:t>
      </w:r>
      <w:r>
        <w:t xml:space="preserve">. </w:t>
      </w:r>
      <w:r w:rsidRPr="00922B90">
        <w:t xml:space="preserve">Examples of the criteria include: </w:t>
      </w:r>
      <w:r>
        <w:t>Communication R</w:t>
      </w:r>
      <w:r w:rsidRPr="00922B90">
        <w:t>ange, channel conditions, achievable QoS.</w:t>
      </w:r>
    </w:p>
    <w:p w:rsidR="004612B4" w:rsidRPr="001218AC" w:rsidRDefault="004612B4" w:rsidP="004612B4">
      <w:r w:rsidRPr="006D435A">
        <w:t>The impact of ProSe Discovery</w:t>
      </w:r>
      <w:r w:rsidR="001218AC">
        <w:t xml:space="preserve"> </w:t>
      </w:r>
      <w:r w:rsidR="001218AC" w:rsidRPr="00D92F5C">
        <w:t xml:space="preserve">and </w:t>
      </w:r>
      <w:r w:rsidRPr="006D435A">
        <w:t>ProSe Communication on E-UTRA radio usage, network usage and battery consumption should be minimized.</w:t>
      </w:r>
      <w:r w:rsidR="001218AC">
        <w:t xml:space="preserve"> </w:t>
      </w:r>
      <w:r w:rsidR="001218AC" w:rsidRPr="001218AC">
        <w:t>This requirement applies to any ProSe E-UTRA Communication between two ProSe-enabled UEs, ProSe Group Communication, ProSe Broadcast Communication, and ProSe-assisted WLAN direct communication.</w:t>
      </w:r>
    </w:p>
    <w:p w:rsidR="004612B4" w:rsidRPr="006D435A" w:rsidRDefault="004612B4" w:rsidP="004612B4">
      <w:r w:rsidRPr="006D435A">
        <w:t xml:space="preserve">ProSe shall support the simultaneous operation of a large number of applications on a ProSe-enabled UE, ensuring that the 3GPP system provides ProSe Discovery proximity </w:t>
      </w:r>
      <w:smartTag w:uri="urn:schemas-microsoft-com:office:smarttags" w:element="PersonName">
        <w:r w:rsidRPr="006D435A">
          <w:t>info</w:t>
        </w:r>
      </w:smartTag>
      <w:r w:rsidRPr="006D435A">
        <w:t>rmation only to applications that were authorised by the 3GPP operator.</w:t>
      </w:r>
    </w:p>
    <w:p w:rsidR="004612B4" w:rsidRPr="006D435A" w:rsidRDefault="004612B4" w:rsidP="004612B4">
      <w:r w:rsidRPr="006D435A">
        <w:t xml:space="preserve">An application on a ProSe-enabled UE shall be able </w:t>
      </w:r>
      <w:r w:rsidR="00675703">
        <w:t xml:space="preserve">to use ProSe Discovery </w:t>
      </w:r>
      <w:r w:rsidRPr="006D435A">
        <w:t>to request EPC</w:t>
      </w:r>
      <w:r w:rsidR="00675703">
        <w:t xml:space="preserve"> ProSe</w:t>
      </w:r>
      <w:r w:rsidRPr="006D435A">
        <w:t xml:space="preserve"> to determine the proximity of another ProSe-enabled UE; EPC </w:t>
      </w:r>
      <w:r w:rsidR="00675703">
        <w:t xml:space="preserve">ProSe </w:t>
      </w:r>
      <w:r w:rsidRPr="006D435A">
        <w:t xml:space="preserve">shall be able to determine proximity of two ProSe-enabled UEs and </w:t>
      </w:r>
      <w:smartTag w:uri="urn:schemas-microsoft-com:office:smarttags" w:element="PersonName">
        <w:r w:rsidRPr="006D435A">
          <w:t>info</w:t>
        </w:r>
      </w:smartTag>
      <w:r w:rsidR="00B14DCC">
        <w:t xml:space="preserve">rm </w:t>
      </w:r>
      <w:r w:rsidR="00675703">
        <w:t xml:space="preserve">the requesting application </w:t>
      </w:r>
      <w:r w:rsidR="00B14DCC">
        <w:t>of their proximity.</w:t>
      </w:r>
    </w:p>
    <w:p w:rsidR="00B14DCC" w:rsidRDefault="004612B4" w:rsidP="004612B4">
      <w:r w:rsidRPr="00F13C6A">
        <w:t>Th</w:t>
      </w:r>
      <w:r>
        <w:t>e operator shall be able to enable or disable</w:t>
      </w:r>
      <w:r w:rsidRPr="000046D0">
        <w:t xml:space="preserve"> </w:t>
      </w:r>
      <w:r>
        <w:t>the ProSe Discovery feature in its network.</w:t>
      </w:r>
    </w:p>
    <w:p w:rsidR="004612B4" w:rsidRPr="001218AC" w:rsidRDefault="004612B4" w:rsidP="004612B4">
      <w:r w:rsidRPr="006D435A">
        <w:t>The system shall be capable of monitoring communication characteristics (e.g. channel condition, QoS of the path, volume of traffic etc.) on the</w:t>
      </w:r>
      <w:r w:rsidR="00F7499E">
        <w:t xml:space="preserve"> </w:t>
      </w:r>
      <w:r w:rsidRPr="006D435A">
        <w:t xml:space="preserve">ProSe </w:t>
      </w:r>
      <w:r w:rsidR="001218AC" w:rsidRPr="00D92F5C">
        <w:t xml:space="preserve">E-UTRA </w:t>
      </w:r>
      <w:r w:rsidRPr="006D435A">
        <w:t xml:space="preserve">Communication path, regardless of whether there is an existing data session on the </w:t>
      </w:r>
      <w:r w:rsidR="00861A7A">
        <w:rPr>
          <w:rFonts w:hint="eastAsia"/>
          <w:lang w:eastAsia="ko-KR"/>
        </w:rPr>
        <w:t>EPS path</w:t>
      </w:r>
      <w:r w:rsidRPr="006D435A">
        <w:t>.</w:t>
      </w:r>
      <w:r w:rsidR="001218AC">
        <w:t xml:space="preserve"> </w:t>
      </w:r>
      <w:r w:rsidR="001218AC" w:rsidRPr="001218AC">
        <w:t>This requirement applies to any ProSe E-UTRA Communication between two ProSe-enabled UEs, ProSe Group Communication and ProSe Broadcast Communication. The monitored communication characteristics on the ProSe E-UTRA Communication path (e.g. channel condition, QoS of the path, volume of traffic etc.) may be different for ProSe E-UTRA Communication between two ProSe-enabled UEs, ProSe Group Communication and ProSe Broadcast Communication.</w:t>
      </w:r>
    </w:p>
    <w:p w:rsidR="00B14DCC" w:rsidRPr="001218AC" w:rsidRDefault="004612B4" w:rsidP="004612B4">
      <w:pPr>
        <w:rPr>
          <w:lang w:val="en-US" w:eastAsia="zh-CN"/>
        </w:rPr>
      </w:pPr>
      <w:r w:rsidRPr="00F13C6A">
        <w:rPr>
          <w:lang w:val="en-US" w:eastAsia="zh-CN"/>
        </w:rPr>
        <w:t>T</w:t>
      </w:r>
      <w:r w:rsidRPr="00C34FAD">
        <w:rPr>
          <w:lang w:val="en-US" w:eastAsia="zh-CN"/>
        </w:rPr>
        <w:t xml:space="preserve">he establishment of a user traffic session on the ProSe </w:t>
      </w:r>
      <w:r w:rsidR="001218AC" w:rsidRPr="00D92F5C">
        <w:rPr>
          <w:lang w:val="en-US" w:eastAsia="zh-CN"/>
        </w:rPr>
        <w:t xml:space="preserve">E-UTRA </w:t>
      </w:r>
      <w:r w:rsidRPr="00C34FAD">
        <w:rPr>
          <w:lang w:val="en-US" w:eastAsia="zh-CN"/>
        </w:rPr>
        <w:t>Communication path and the switching of user traffic between a Pro</w:t>
      </w:r>
      <w:r>
        <w:rPr>
          <w:lang w:val="en-US" w:eastAsia="zh-CN"/>
        </w:rPr>
        <w:t>S</w:t>
      </w:r>
      <w:r w:rsidRPr="00C34FAD">
        <w:rPr>
          <w:lang w:val="en-US" w:eastAsia="zh-CN"/>
        </w:rPr>
        <w:t xml:space="preserve">e </w:t>
      </w:r>
      <w:r w:rsidR="001218AC" w:rsidRPr="00D92F5C">
        <w:rPr>
          <w:lang w:val="en-US" w:eastAsia="zh-CN"/>
        </w:rPr>
        <w:t xml:space="preserve">E-UTRA </w:t>
      </w:r>
      <w:r w:rsidRPr="00C34FAD">
        <w:rPr>
          <w:lang w:val="en-US" w:eastAsia="zh-CN"/>
        </w:rPr>
        <w:t xml:space="preserve">Communication path and an </w:t>
      </w:r>
      <w:r w:rsidR="00861A7A">
        <w:rPr>
          <w:rFonts w:hint="eastAsia"/>
          <w:lang w:val="en-US" w:eastAsia="ko-KR"/>
        </w:rPr>
        <w:t>EPC P</w:t>
      </w:r>
      <w:r w:rsidR="00861A7A" w:rsidRPr="00C34FAD">
        <w:rPr>
          <w:lang w:val="en-US" w:eastAsia="zh-CN"/>
        </w:rPr>
        <w:t>ath</w:t>
      </w:r>
      <w:r w:rsidR="00861A7A">
        <w:rPr>
          <w:lang w:val="en-US" w:eastAsia="zh-CN"/>
        </w:rPr>
        <w:t xml:space="preserve"> </w:t>
      </w:r>
      <w:r w:rsidRPr="00C34FAD">
        <w:rPr>
          <w:lang w:val="en-US" w:eastAsia="zh-CN"/>
        </w:rPr>
        <w:t>are under control of the network.</w:t>
      </w:r>
      <w:r w:rsidR="001218AC" w:rsidRPr="001218AC">
        <w:rPr>
          <w:lang w:val="en-US" w:eastAsia="zh-CN"/>
        </w:rPr>
        <w:t xml:space="preserve"> This requirement applies to any ProSe E-UTRA Communication between two ProSe-enabled UEs, ProSe Group Communication and ProSe Broadcast Communication.</w:t>
      </w:r>
    </w:p>
    <w:p w:rsidR="00B14DCC" w:rsidRPr="001218AC" w:rsidRDefault="004612B4" w:rsidP="004612B4">
      <w:r w:rsidRPr="006D435A">
        <w:t xml:space="preserve">The Radio Access Network shall control the radio resources associated with the ProSe </w:t>
      </w:r>
      <w:r w:rsidR="001218AC" w:rsidRPr="00D92F5C">
        <w:t xml:space="preserve">E-UTRA </w:t>
      </w:r>
      <w:r w:rsidRPr="006D435A">
        <w:t>Communication path.</w:t>
      </w:r>
      <w:r w:rsidR="001218AC">
        <w:t xml:space="preserve"> </w:t>
      </w:r>
      <w:r w:rsidR="001218AC" w:rsidRPr="001218AC">
        <w:t>This requirement</w:t>
      </w:r>
      <w:r w:rsidR="00F7499E">
        <w:t xml:space="preserve"> </w:t>
      </w:r>
      <w:r w:rsidR="001218AC" w:rsidRPr="001218AC">
        <w:t>applies to any ProSe E-UTRA Communication between two ProSe-enabled UEs, ProSe Group Communication and ProSe Broadcast Communication.</w:t>
      </w:r>
    </w:p>
    <w:p w:rsidR="004612B4" w:rsidRPr="006D435A" w:rsidRDefault="004612B4" w:rsidP="004612B4">
      <w:pPr>
        <w:rPr>
          <w:lang w:val="en-US" w:eastAsia="zh-CN"/>
        </w:rPr>
      </w:pPr>
      <w:r w:rsidRPr="006D435A">
        <w:rPr>
          <w:lang w:val="en-US" w:eastAsia="zh-CN"/>
        </w:rPr>
        <w:t xml:space="preserve">The ProSe mechanism shall enable the operator to change the communication path of a user traffic session </w:t>
      </w:r>
      <w:r w:rsidR="001218AC" w:rsidRPr="00D92F5C">
        <w:rPr>
          <w:lang w:val="en-US" w:eastAsia="zh-CN"/>
        </w:rPr>
        <w:t xml:space="preserve">to a ProSe Communication path or EPC Path </w:t>
      </w:r>
      <w:r w:rsidRPr="006D435A">
        <w:rPr>
          <w:lang w:val="en-US" w:eastAsia="zh-CN"/>
        </w:rPr>
        <w:t>without negatively affecting the QoS of the session.</w:t>
      </w:r>
      <w:r w:rsidR="001218AC" w:rsidRPr="00D92F5C">
        <w:rPr>
          <w:lang w:val="en-US" w:eastAsia="zh-CN"/>
        </w:rPr>
        <w:t xml:space="preserve"> This requirement</w:t>
      </w:r>
      <w:r w:rsidR="001218AC" w:rsidRPr="001218AC">
        <w:rPr>
          <w:lang w:val="en-US" w:eastAsia="zh-CN"/>
        </w:rPr>
        <w:t xml:space="preserve"> </w:t>
      </w:r>
      <w:r w:rsidR="001218AC" w:rsidRPr="00D92F5C">
        <w:rPr>
          <w:lang w:val="en-US" w:eastAsia="zh-CN"/>
        </w:rPr>
        <w:t>is not applicable to</w:t>
      </w:r>
      <w:r w:rsidR="001218AC" w:rsidRPr="001218AC">
        <w:rPr>
          <w:lang w:val="en-US" w:eastAsia="zh-CN"/>
        </w:rPr>
        <w:t xml:space="preserve"> </w:t>
      </w:r>
      <w:r w:rsidR="001218AC" w:rsidRPr="00D92F5C">
        <w:rPr>
          <w:lang w:val="en-US" w:eastAsia="zh-CN"/>
        </w:rPr>
        <w:t>ProSe Group Communication and ProSe Broadcast Communication.</w:t>
      </w:r>
    </w:p>
    <w:p w:rsidR="00B14DCC" w:rsidRPr="001218AC" w:rsidRDefault="004612B4" w:rsidP="004612B4">
      <w:pPr>
        <w:rPr>
          <w:lang w:val="en-US" w:eastAsia="zh-CN"/>
        </w:rPr>
      </w:pPr>
      <w:r w:rsidRPr="006D435A">
        <w:rPr>
          <w:lang w:val="en-US" w:eastAsia="zh-CN"/>
        </w:rPr>
        <w:t xml:space="preserve">The ProSe mechanism shall enable the operator to change the communication path of a user traffic session of a ProSe-enabled UE </w:t>
      </w:r>
      <w:r w:rsidR="001218AC" w:rsidRPr="00D92F5C">
        <w:rPr>
          <w:lang w:val="en-US" w:eastAsia="zh-CN"/>
        </w:rPr>
        <w:t xml:space="preserve">to a ProSe Communication path or EPC Path </w:t>
      </w:r>
      <w:r w:rsidRPr="006D435A">
        <w:rPr>
          <w:lang w:val="en-US" w:eastAsia="zh-CN"/>
        </w:rPr>
        <w:t xml:space="preserve">without negatively affecting the communication paths </w:t>
      </w:r>
      <w:r w:rsidR="001218AC" w:rsidRPr="00D92F5C">
        <w:rPr>
          <w:lang w:val="en-US" w:eastAsia="zh-CN"/>
        </w:rPr>
        <w:t xml:space="preserve">(including ProSe Communication paths) </w:t>
      </w:r>
      <w:r w:rsidRPr="006D435A">
        <w:rPr>
          <w:lang w:val="en-US" w:eastAsia="zh-CN"/>
        </w:rPr>
        <w:t>of other ongoing user traffic sessions</w:t>
      </w:r>
      <w:r w:rsidRPr="006D435A">
        <w:rPr>
          <w:rFonts w:eastAsia="SimSun"/>
          <w:lang w:val="en-US" w:eastAsia="zh-CN"/>
        </w:rPr>
        <w:t xml:space="preserve"> of this or other ProSe-enabled UEs</w:t>
      </w:r>
      <w:r w:rsidRPr="006D435A">
        <w:rPr>
          <w:lang w:val="en-US" w:eastAsia="zh-CN"/>
        </w:rPr>
        <w:t>.</w:t>
      </w:r>
      <w:r w:rsidR="001218AC">
        <w:rPr>
          <w:lang w:val="en-US" w:eastAsia="zh-CN"/>
        </w:rPr>
        <w:t xml:space="preserve"> </w:t>
      </w:r>
      <w:r w:rsidR="001218AC" w:rsidRPr="001218AC">
        <w:rPr>
          <w:lang w:val="en-US" w:eastAsia="zh-CN"/>
        </w:rPr>
        <w:t>This requirement is not applicable to ProSe Group Communication and ProSe Broadcast Communication.</w:t>
      </w:r>
    </w:p>
    <w:p w:rsidR="004612B4" w:rsidRPr="006D435A" w:rsidRDefault="004612B4" w:rsidP="004612B4">
      <w:pPr>
        <w:rPr>
          <w:lang w:val="en-US" w:eastAsia="zh-CN"/>
        </w:rPr>
      </w:pPr>
      <w:r w:rsidRPr="006D435A">
        <w:rPr>
          <w:lang w:val="en-US" w:eastAsia="zh-CN"/>
        </w:rPr>
        <w:t xml:space="preserve">The ProSe mechanism shall enable the operator to change the communication path of a user traffic session </w:t>
      </w:r>
      <w:r w:rsidR="001218AC" w:rsidRPr="00D92F5C">
        <w:rPr>
          <w:lang w:val="en-US" w:eastAsia="zh-CN"/>
        </w:rPr>
        <w:t xml:space="preserve">to a ProSe Communication path or EPC Path </w:t>
      </w:r>
      <w:r w:rsidRPr="006D435A">
        <w:rPr>
          <w:lang w:val="en-US" w:eastAsia="zh-CN"/>
        </w:rPr>
        <w:t>based upon the QoS requirements of the session and the QoS requirements of other ongoing sessions</w:t>
      </w:r>
      <w:r w:rsidRPr="006D435A">
        <w:rPr>
          <w:rFonts w:eastAsia="SimSun"/>
          <w:lang w:val="en-US" w:eastAsia="zh-CN"/>
        </w:rPr>
        <w:t xml:space="preserve"> of this or other ProSe-enabled UEs</w:t>
      </w:r>
      <w:r w:rsidRPr="006D435A">
        <w:rPr>
          <w:lang w:val="en-US" w:eastAsia="zh-CN"/>
        </w:rPr>
        <w:t>.</w:t>
      </w:r>
      <w:r w:rsidR="001218AC" w:rsidRPr="00D92F5C">
        <w:rPr>
          <w:lang w:val="en-US" w:eastAsia="zh-CN"/>
        </w:rPr>
        <w:t xml:space="preserve"> This requirement is not applicable to ProSe Group Communication and ProSe Broadcast Communication.</w:t>
      </w:r>
    </w:p>
    <w:p w:rsidR="004612B4" w:rsidRPr="006D435A" w:rsidRDefault="004612B4" w:rsidP="004612B4">
      <w:pPr>
        <w:rPr>
          <w:lang w:val="en-US" w:eastAsia="zh-CN"/>
        </w:rPr>
      </w:pPr>
      <w:r w:rsidRPr="006D435A">
        <w:rPr>
          <w:lang w:val="en-US" w:eastAsia="zh-CN"/>
        </w:rPr>
        <w:t>The system shall be capable of selecting the most appropriate communications path</w:t>
      </w:r>
      <w:r w:rsidR="001218AC" w:rsidRPr="00D92F5C">
        <w:rPr>
          <w:lang w:val="en-US" w:eastAsia="zh-CN"/>
        </w:rPr>
        <w:t xml:space="preserve"> (ProSe Communication path or EPC Path)</w:t>
      </w:r>
      <w:r w:rsidRPr="006D435A">
        <w:rPr>
          <w:lang w:val="en-US" w:eastAsia="zh-CN"/>
        </w:rPr>
        <w:t xml:space="preserve">, according to operator preferences. </w:t>
      </w:r>
      <w:r w:rsidR="001218AC" w:rsidRPr="00D92F5C">
        <w:t xml:space="preserve">This requirement is not applicable to ProSe Group Communication and ProSe Broadcast Communication. </w:t>
      </w:r>
      <w:r w:rsidRPr="006D435A">
        <w:rPr>
          <w:lang w:val="en-US" w:eastAsia="zh-CN"/>
        </w:rPr>
        <w:t>The criteria for evaluation may include the following, although not restricted to:</w:t>
      </w:r>
    </w:p>
    <w:p w:rsidR="004612B4" w:rsidRPr="006D435A" w:rsidRDefault="00836CC2" w:rsidP="00836CC2">
      <w:pPr>
        <w:pStyle w:val="B1"/>
        <w:rPr>
          <w:lang w:val="en-US" w:eastAsia="zh-CN"/>
        </w:rPr>
      </w:pPr>
      <w:r>
        <w:rPr>
          <w:lang w:val="en-US" w:eastAsia="zh-CN"/>
        </w:rPr>
        <w:t>-</w:t>
      </w:r>
      <w:r>
        <w:rPr>
          <w:lang w:val="en-US" w:eastAsia="zh-CN"/>
        </w:rPr>
        <w:tab/>
      </w:r>
      <w:r w:rsidR="004612B4" w:rsidRPr="006D435A">
        <w:rPr>
          <w:lang w:val="en-US" w:eastAsia="zh-CN"/>
        </w:rPr>
        <w:t>System-specific conditions: backhaul link, supporting links or EPC performance;</w:t>
      </w:r>
    </w:p>
    <w:p w:rsidR="004612B4" w:rsidRPr="006D435A" w:rsidRDefault="00836CC2" w:rsidP="00836CC2">
      <w:pPr>
        <w:pStyle w:val="B1"/>
        <w:rPr>
          <w:lang w:val="en-US" w:eastAsia="zh-CN"/>
        </w:rPr>
      </w:pPr>
      <w:r>
        <w:rPr>
          <w:lang w:val="en-US" w:eastAsia="zh-CN"/>
        </w:rPr>
        <w:t>-</w:t>
      </w:r>
      <w:r>
        <w:rPr>
          <w:lang w:val="en-US" w:eastAsia="zh-CN"/>
        </w:rPr>
        <w:tab/>
      </w:r>
      <w:r w:rsidR="004612B4" w:rsidRPr="006D435A">
        <w:rPr>
          <w:lang w:val="en-US" w:eastAsia="zh-CN"/>
        </w:rPr>
        <w:t xml:space="preserve">Cell-specific conditions: </w:t>
      </w:r>
      <w:r w:rsidR="004612B4">
        <w:rPr>
          <w:lang w:val="en-US" w:eastAsia="zh-CN"/>
        </w:rPr>
        <w:t xml:space="preserve">for example </w:t>
      </w:r>
      <w:r w:rsidR="004612B4" w:rsidRPr="006D435A">
        <w:rPr>
          <w:lang w:val="en-US" w:eastAsia="zh-CN"/>
        </w:rPr>
        <w:t>cell loading;</w:t>
      </w:r>
    </w:p>
    <w:p w:rsidR="004612B4" w:rsidRPr="006D435A" w:rsidRDefault="00836CC2" w:rsidP="00836CC2">
      <w:pPr>
        <w:pStyle w:val="B1"/>
        <w:rPr>
          <w:lang w:val="en-US" w:eastAsia="zh-CN"/>
        </w:rPr>
      </w:pPr>
      <w:r>
        <w:rPr>
          <w:lang w:val="en-US" w:eastAsia="zh-CN"/>
        </w:rPr>
        <w:t>-</w:t>
      </w:r>
      <w:r>
        <w:rPr>
          <w:lang w:val="en-US" w:eastAsia="zh-CN"/>
        </w:rPr>
        <w:tab/>
      </w:r>
      <w:r w:rsidR="004612B4">
        <w:rPr>
          <w:lang w:val="en-US" w:eastAsia="zh-CN"/>
        </w:rPr>
        <w:t>ProSe</w:t>
      </w:r>
      <w:r w:rsidR="004612B4" w:rsidRPr="006D435A">
        <w:rPr>
          <w:lang w:val="en-US" w:eastAsia="zh-CN"/>
        </w:rPr>
        <w:t xml:space="preserve"> and </w:t>
      </w:r>
      <w:r w:rsidR="00861A7A">
        <w:rPr>
          <w:rFonts w:hint="eastAsia"/>
          <w:lang w:val="en-US" w:eastAsia="ko-KR"/>
        </w:rPr>
        <w:t>EPC P</w:t>
      </w:r>
      <w:r w:rsidR="00861A7A" w:rsidRPr="006D435A">
        <w:rPr>
          <w:lang w:val="en-US" w:eastAsia="zh-CN"/>
        </w:rPr>
        <w:t xml:space="preserve">ath </w:t>
      </w:r>
      <w:r w:rsidR="004612B4" w:rsidRPr="006D435A">
        <w:rPr>
          <w:lang w:val="en-US" w:eastAsia="zh-CN"/>
        </w:rPr>
        <w:t xml:space="preserve">conditions: </w:t>
      </w:r>
      <w:smartTag w:uri="urn:schemas-microsoft-com:office:smarttags" w:element="place">
        <w:smartTag w:uri="urn:schemas-microsoft-com:office:smarttags" w:element="PlaceName">
          <w:r w:rsidR="00510A0C">
            <w:rPr>
              <w:lang w:val="en-US" w:eastAsia="zh-CN"/>
            </w:rPr>
            <w:t>C</w:t>
          </w:r>
          <w:r w:rsidR="00510A0C" w:rsidRPr="006D435A">
            <w:rPr>
              <w:lang w:val="en-US" w:eastAsia="zh-CN"/>
            </w:rPr>
            <w:t>ommunication</w:t>
          </w:r>
        </w:smartTag>
        <w:r w:rsidR="00510A0C" w:rsidRPr="006D435A">
          <w:rPr>
            <w:lang w:val="en-US" w:eastAsia="zh-CN"/>
          </w:rPr>
          <w:t xml:space="preserve"> </w:t>
        </w:r>
        <w:smartTag w:uri="urn:schemas-microsoft-com:office:smarttags" w:element="PlaceType">
          <w:r w:rsidR="00510A0C">
            <w:rPr>
              <w:lang w:val="en-US" w:eastAsia="zh-CN"/>
            </w:rPr>
            <w:t>R</w:t>
          </w:r>
          <w:r w:rsidR="004612B4" w:rsidRPr="006D435A">
            <w:rPr>
              <w:lang w:val="en-US" w:eastAsia="zh-CN"/>
            </w:rPr>
            <w:t>ange</w:t>
          </w:r>
        </w:smartTag>
      </w:smartTag>
      <w:r w:rsidR="004612B4" w:rsidRPr="006D435A">
        <w:rPr>
          <w:lang w:val="en-US" w:eastAsia="zh-CN"/>
        </w:rPr>
        <w:t>, channel conditions and achievable QoS;</w:t>
      </w:r>
    </w:p>
    <w:p w:rsidR="004612B4" w:rsidRPr="006D435A" w:rsidRDefault="00836CC2" w:rsidP="00836CC2">
      <w:pPr>
        <w:pStyle w:val="B1"/>
        <w:rPr>
          <w:lang w:val="en-US" w:eastAsia="zh-CN"/>
        </w:rPr>
      </w:pPr>
      <w:r>
        <w:rPr>
          <w:lang w:val="en-US" w:eastAsia="zh-CN"/>
        </w:rPr>
        <w:t>-</w:t>
      </w:r>
      <w:r>
        <w:rPr>
          <w:lang w:val="en-US" w:eastAsia="zh-CN"/>
        </w:rPr>
        <w:tab/>
      </w:r>
      <w:r w:rsidR="004612B4" w:rsidRPr="006D435A">
        <w:rPr>
          <w:lang w:val="en-US" w:eastAsia="zh-CN"/>
        </w:rPr>
        <w:t>Service-type conditions: APN, service discriminator.</w:t>
      </w:r>
    </w:p>
    <w:p w:rsidR="004612B4" w:rsidRPr="006D435A" w:rsidRDefault="004612B4" w:rsidP="004612B4">
      <w:r w:rsidRPr="006D435A">
        <w:rPr>
          <w:color w:val="000000"/>
          <w:lang w:val="en-US"/>
        </w:rPr>
        <w:t>Subject to operator policy and user consent,</w:t>
      </w:r>
      <w:r w:rsidRPr="006D435A">
        <w:rPr>
          <w:color w:val="000000"/>
          <w:lang w:val="en-US" w:eastAsia="zh-CN"/>
        </w:rPr>
        <w:t xml:space="preserve"> t</w:t>
      </w:r>
      <w:r w:rsidRPr="006D435A">
        <w:t xml:space="preserve">he system shall be capable of establishing a new user traffic session with a ProSe </w:t>
      </w:r>
      <w:r w:rsidR="001218AC" w:rsidRPr="00D92F5C">
        <w:t xml:space="preserve">E-UTRA </w:t>
      </w:r>
      <w:r w:rsidRPr="006D435A">
        <w:t>Communication path, and maintaining both of the</w:t>
      </w:r>
      <w:r w:rsidR="00F7499E">
        <w:t xml:space="preserve"> </w:t>
      </w:r>
      <w:r w:rsidRPr="006D435A">
        <w:t>ProSe</w:t>
      </w:r>
      <w:r w:rsidR="001218AC" w:rsidRPr="00D92F5C">
        <w:t xml:space="preserve"> E-UTRA</w:t>
      </w:r>
      <w:r w:rsidRPr="006D435A">
        <w:t xml:space="preserve"> Communication path and the existing </w:t>
      </w:r>
      <w:r w:rsidR="00861A7A">
        <w:rPr>
          <w:rFonts w:hint="eastAsia"/>
          <w:lang w:eastAsia="ko-KR"/>
        </w:rPr>
        <w:t>EPC P</w:t>
      </w:r>
      <w:r w:rsidR="00861A7A" w:rsidRPr="006D435A">
        <w:t>ath</w:t>
      </w:r>
      <w:r w:rsidRPr="006D435A">
        <w:t xml:space="preserve">, when the UEs are determined to be in </w:t>
      </w:r>
      <w:smartTag w:uri="urn:schemas-microsoft-com:office:smarttags" w:element="place">
        <w:smartTag w:uri="urn:schemas-microsoft-com:office:smarttags" w:element="PlaceName">
          <w:r w:rsidR="00F30F32">
            <w:t>Communication</w:t>
          </w:r>
        </w:smartTag>
        <w:r w:rsidR="00F30F32">
          <w:t xml:space="preserve"> </w:t>
        </w:r>
        <w:smartTag w:uri="urn:schemas-microsoft-com:office:smarttags" w:element="PlaceType">
          <w:r w:rsidR="00F30F32">
            <w:t>R</w:t>
          </w:r>
          <w:r w:rsidRPr="006D435A">
            <w:t>ange</w:t>
          </w:r>
        </w:smartTag>
      </w:smartTag>
      <w:r w:rsidRPr="006D435A">
        <w:t xml:space="preserve"> allowing ProSe </w:t>
      </w:r>
      <w:r w:rsidR="001218AC" w:rsidRPr="00D92F5C">
        <w:t xml:space="preserve">E-UTRA </w:t>
      </w:r>
      <w:r w:rsidRPr="006D435A">
        <w:t xml:space="preserve">Communication. </w:t>
      </w:r>
      <w:r w:rsidR="001218AC" w:rsidRPr="00D92F5C">
        <w:t xml:space="preserve">This requirement applies to any ProSe E-UTRA Communication between two ProSe-enabled UEs, ProSe Group Communication and ProSe Broadcast Communication. </w:t>
      </w:r>
      <w:r w:rsidRPr="006D435A">
        <w:t>The UEs can be</w:t>
      </w:r>
      <w:r w:rsidR="00C252DB">
        <w:t>:</w:t>
      </w:r>
    </w:p>
    <w:p w:rsidR="004612B4" w:rsidRPr="006D435A" w:rsidRDefault="00836CC2" w:rsidP="00836CC2">
      <w:pPr>
        <w:pStyle w:val="B1"/>
      </w:pPr>
      <w:r>
        <w:t>-</w:t>
      </w:r>
      <w:r>
        <w:tab/>
      </w:r>
      <w:r w:rsidR="004612B4">
        <w:t>S</w:t>
      </w:r>
      <w:r w:rsidR="004612B4" w:rsidRPr="006D435A">
        <w:t>erved by the same PLMN, including when roaming;</w:t>
      </w:r>
      <w:r w:rsidR="001218AC">
        <w:t xml:space="preserve"> or</w:t>
      </w:r>
    </w:p>
    <w:p w:rsidR="004612B4" w:rsidRPr="006D435A" w:rsidRDefault="00836CC2" w:rsidP="00836CC2">
      <w:pPr>
        <w:pStyle w:val="B1"/>
      </w:pPr>
      <w:r>
        <w:t>-</w:t>
      </w:r>
      <w:r>
        <w:tab/>
      </w:r>
      <w:r w:rsidR="004612B4">
        <w:t>S</w:t>
      </w:r>
      <w:r w:rsidR="004612B4" w:rsidRPr="006D435A">
        <w:t>erved by different PLMNs, including when roaming.</w:t>
      </w:r>
    </w:p>
    <w:p w:rsidR="004612B4" w:rsidRPr="006D435A" w:rsidRDefault="00595518" w:rsidP="00836CC2">
      <w:pPr>
        <w:pStyle w:val="NO"/>
      </w:pPr>
      <w:r>
        <w:t>NOTE:</w:t>
      </w:r>
      <w:r w:rsidR="00B14DCC">
        <w:tab/>
      </w:r>
      <w:r w:rsidR="004612B4" w:rsidRPr="006D435A">
        <w:t xml:space="preserve">ProSe </w:t>
      </w:r>
      <w:r w:rsidR="001218AC" w:rsidRPr="00D92F5C">
        <w:t xml:space="preserve">E-UTRA </w:t>
      </w:r>
      <w:r w:rsidR="004612B4" w:rsidRPr="006D435A">
        <w:t>Communication between UEs served by different PLMNs can be subject to the availability of suitable radio resources (e.g. shared RAN in a MOCN/GWCN environment).</w:t>
      </w:r>
    </w:p>
    <w:p w:rsidR="004612B4" w:rsidRPr="006D435A" w:rsidRDefault="004612B4" w:rsidP="004612B4">
      <w:pPr>
        <w:rPr>
          <w:lang w:val="en-US" w:eastAsia="zh-CN"/>
        </w:rPr>
      </w:pPr>
      <w:r w:rsidRPr="006D435A">
        <w:rPr>
          <w:lang w:val="en-US" w:eastAsia="zh-CN"/>
        </w:rPr>
        <w:t xml:space="preserve">The 3GPP system shall be capable of moving a user traffic session from the </w:t>
      </w:r>
      <w:r w:rsidR="00861A7A">
        <w:rPr>
          <w:rFonts w:hint="eastAsia"/>
          <w:lang w:val="en-US" w:eastAsia="ko-KR"/>
        </w:rPr>
        <w:t>EPC P</w:t>
      </w:r>
      <w:r w:rsidR="00861A7A" w:rsidRPr="006D435A">
        <w:rPr>
          <w:lang w:val="en-US" w:eastAsia="zh-CN"/>
        </w:rPr>
        <w:t xml:space="preserve">ath </w:t>
      </w:r>
      <w:r w:rsidRPr="006D435A">
        <w:rPr>
          <w:lang w:val="en-US" w:eastAsia="zh-CN"/>
        </w:rPr>
        <w:t>to a ProSe</w:t>
      </w:r>
      <w:r w:rsidR="001218AC" w:rsidRPr="00D92F5C">
        <w:rPr>
          <w:lang w:val="en-US" w:eastAsia="zh-CN"/>
        </w:rPr>
        <w:t xml:space="preserve"> E-UTRA</w:t>
      </w:r>
      <w:r w:rsidRPr="006D435A">
        <w:rPr>
          <w:lang w:val="en-US" w:eastAsia="zh-CN"/>
        </w:rPr>
        <w:t xml:space="preserve"> Communication path, when the ProSe-enabled UEs are determined to be in </w:t>
      </w:r>
      <w:smartTag w:uri="urn:schemas-microsoft-com:office:smarttags" w:element="place">
        <w:smartTag w:uri="urn:schemas-microsoft-com:office:smarttags" w:element="PlaceName">
          <w:r w:rsidR="00F30F32">
            <w:rPr>
              <w:lang w:val="en-US" w:eastAsia="zh-CN"/>
            </w:rPr>
            <w:t>Communication</w:t>
          </w:r>
        </w:smartTag>
        <w:r w:rsidR="00F30F32">
          <w:rPr>
            <w:lang w:val="en-US" w:eastAsia="zh-CN"/>
          </w:rPr>
          <w:t xml:space="preserve"> </w:t>
        </w:r>
        <w:smartTag w:uri="urn:schemas-microsoft-com:office:smarttags" w:element="PlaceType">
          <w:r w:rsidR="00F30F32">
            <w:rPr>
              <w:lang w:val="en-US" w:eastAsia="zh-CN"/>
            </w:rPr>
            <w:t>R</w:t>
          </w:r>
          <w:r w:rsidRPr="006D435A">
            <w:rPr>
              <w:lang w:val="en-US" w:eastAsia="zh-CN"/>
            </w:rPr>
            <w:t>ange</w:t>
          </w:r>
        </w:smartTag>
      </w:smartTag>
      <w:r w:rsidRPr="006D435A">
        <w:rPr>
          <w:lang w:val="en-US" w:eastAsia="zh-CN"/>
        </w:rPr>
        <w:t xml:space="preserve"> allowing ProSe </w:t>
      </w:r>
      <w:r w:rsidR="001218AC" w:rsidRPr="00D92F5C">
        <w:rPr>
          <w:lang w:val="en-US" w:eastAsia="zh-CN"/>
        </w:rPr>
        <w:t xml:space="preserve">E-UTRA </w:t>
      </w:r>
      <w:r w:rsidRPr="006D435A">
        <w:rPr>
          <w:lang w:val="en-US" w:eastAsia="zh-CN"/>
        </w:rPr>
        <w:t>Communication.</w:t>
      </w:r>
      <w:r w:rsidR="001218AC" w:rsidRPr="00D92F5C">
        <w:rPr>
          <w:lang w:val="en-US" w:eastAsia="zh-CN"/>
        </w:rPr>
        <w:t xml:space="preserve"> </w:t>
      </w:r>
      <w:r w:rsidR="001218AC" w:rsidRPr="00D92F5C">
        <w:t>This requirement</w:t>
      </w:r>
      <w:r w:rsidR="001218AC" w:rsidRPr="001218AC">
        <w:t xml:space="preserve"> </w:t>
      </w:r>
      <w:r w:rsidR="001218AC" w:rsidRPr="00D92F5C">
        <w:t>applies to any ProSe</w:t>
      </w:r>
      <w:r w:rsidR="001218AC" w:rsidRPr="001218AC">
        <w:t xml:space="preserve"> </w:t>
      </w:r>
      <w:r w:rsidR="001218AC" w:rsidRPr="00D92F5C">
        <w:t>E-UTRA</w:t>
      </w:r>
      <w:r w:rsidR="001218AC" w:rsidRPr="001218AC">
        <w:t xml:space="preserve"> </w:t>
      </w:r>
      <w:r w:rsidR="001218AC" w:rsidRPr="00D92F5C">
        <w:t>Communication between two</w:t>
      </w:r>
      <w:r w:rsidR="001218AC" w:rsidRPr="001218AC">
        <w:t xml:space="preserve"> </w:t>
      </w:r>
      <w:r w:rsidR="001218AC" w:rsidRPr="00D92F5C">
        <w:t>ProSe-enabled</w:t>
      </w:r>
      <w:r w:rsidR="001218AC" w:rsidRPr="001218AC">
        <w:t xml:space="preserve"> </w:t>
      </w:r>
      <w:r w:rsidR="001218AC" w:rsidRPr="00D92F5C">
        <w:t>UEs,</w:t>
      </w:r>
      <w:r w:rsidR="001218AC" w:rsidRPr="001218AC">
        <w:t xml:space="preserve"> </w:t>
      </w:r>
      <w:r w:rsidR="001218AC" w:rsidRPr="00D92F5C">
        <w:t>ProSe Group</w:t>
      </w:r>
      <w:r w:rsidR="001218AC" w:rsidRPr="001218AC">
        <w:t xml:space="preserve"> </w:t>
      </w:r>
      <w:r w:rsidR="001218AC" w:rsidRPr="00D92F5C">
        <w:t>Communication</w:t>
      </w:r>
      <w:r w:rsidR="001218AC" w:rsidRPr="001218AC">
        <w:t xml:space="preserve"> </w:t>
      </w:r>
      <w:r w:rsidR="001218AC" w:rsidRPr="00D92F5C">
        <w:t>and</w:t>
      </w:r>
      <w:r w:rsidR="001218AC" w:rsidRPr="001218AC">
        <w:t xml:space="preserve"> </w:t>
      </w:r>
      <w:r w:rsidR="001218AC" w:rsidRPr="00D92F5C">
        <w:t>ProSe</w:t>
      </w:r>
      <w:r w:rsidR="001218AC" w:rsidRPr="001218AC">
        <w:t xml:space="preserve"> </w:t>
      </w:r>
      <w:r w:rsidR="001218AC" w:rsidRPr="00D92F5C">
        <w:t>Broadcast Communication.</w:t>
      </w:r>
    </w:p>
    <w:p w:rsidR="004612B4" w:rsidRPr="006D435A" w:rsidRDefault="004612B4" w:rsidP="004612B4">
      <w:pPr>
        <w:rPr>
          <w:lang w:val="en-US" w:eastAsia="zh-CN"/>
        </w:rPr>
      </w:pPr>
      <w:r w:rsidRPr="006D435A">
        <w:rPr>
          <w:lang w:val="en-US" w:eastAsia="zh-CN"/>
        </w:rPr>
        <w:t xml:space="preserve">The 3GPP system shall be capable of moving a user traffic session from a ProSe </w:t>
      </w:r>
      <w:r w:rsidR="001218AC" w:rsidRPr="00D92F5C">
        <w:rPr>
          <w:lang w:val="en-US" w:eastAsia="zh-CN"/>
        </w:rPr>
        <w:t xml:space="preserve">E-UTRA </w:t>
      </w:r>
      <w:r w:rsidRPr="006D435A">
        <w:rPr>
          <w:lang w:val="en-US" w:eastAsia="zh-CN"/>
        </w:rPr>
        <w:t xml:space="preserve">Communication path to an </w:t>
      </w:r>
      <w:r w:rsidR="00861A7A">
        <w:rPr>
          <w:rFonts w:hint="eastAsia"/>
          <w:lang w:val="en-US" w:eastAsia="ko-KR"/>
        </w:rPr>
        <w:t>EPC P</w:t>
      </w:r>
      <w:r w:rsidR="00861A7A" w:rsidRPr="006D435A">
        <w:rPr>
          <w:lang w:val="en-US" w:eastAsia="zh-CN"/>
        </w:rPr>
        <w:t>ath</w:t>
      </w:r>
      <w:r w:rsidRPr="006D435A">
        <w:rPr>
          <w:lang w:val="en-US" w:eastAsia="zh-CN"/>
        </w:rPr>
        <w:t>. At a minimum, this functionality shall support the case when the ProSe</w:t>
      </w:r>
      <w:r w:rsidR="001218AC" w:rsidRPr="00D92F5C">
        <w:rPr>
          <w:lang w:val="en-US" w:eastAsia="zh-CN"/>
        </w:rPr>
        <w:t xml:space="preserve"> E-UTRA</w:t>
      </w:r>
      <w:r w:rsidRPr="006D435A">
        <w:rPr>
          <w:lang w:val="en-US" w:eastAsia="zh-CN"/>
        </w:rPr>
        <w:t xml:space="preserve"> Communication path is no longer feasible.</w:t>
      </w:r>
      <w:r w:rsidR="001218AC" w:rsidRPr="00D92F5C">
        <w:t xml:space="preserve"> This requirement</w:t>
      </w:r>
      <w:r w:rsidR="001218AC" w:rsidRPr="001218AC">
        <w:t xml:space="preserve"> </w:t>
      </w:r>
      <w:r w:rsidR="001218AC" w:rsidRPr="00D92F5C">
        <w:t>applies to any ProSe</w:t>
      </w:r>
      <w:r w:rsidR="001218AC" w:rsidRPr="001218AC">
        <w:t xml:space="preserve"> </w:t>
      </w:r>
      <w:r w:rsidR="001218AC" w:rsidRPr="00D92F5C">
        <w:t>E-UTRA</w:t>
      </w:r>
      <w:r w:rsidR="001218AC" w:rsidRPr="001218AC">
        <w:t xml:space="preserve"> </w:t>
      </w:r>
      <w:r w:rsidR="001218AC" w:rsidRPr="00D92F5C">
        <w:t>Communication between two</w:t>
      </w:r>
      <w:r w:rsidR="001218AC" w:rsidRPr="001218AC">
        <w:t xml:space="preserve"> </w:t>
      </w:r>
      <w:r w:rsidR="001218AC">
        <w:t>ProS</w:t>
      </w:r>
      <w:r w:rsidR="001218AC" w:rsidRPr="00D92F5C">
        <w:t>e-enabled</w:t>
      </w:r>
      <w:r w:rsidR="001218AC" w:rsidRPr="001218AC">
        <w:t xml:space="preserve"> </w:t>
      </w:r>
      <w:r w:rsidR="001218AC" w:rsidRPr="00D92F5C">
        <w:t>UEs,</w:t>
      </w:r>
      <w:r w:rsidR="001218AC" w:rsidRPr="001218AC">
        <w:t xml:space="preserve"> </w:t>
      </w:r>
      <w:r w:rsidR="001218AC" w:rsidRPr="00D92F5C">
        <w:t>ProSe Group</w:t>
      </w:r>
      <w:r w:rsidR="001218AC" w:rsidRPr="001218AC">
        <w:t xml:space="preserve"> </w:t>
      </w:r>
      <w:r w:rsidR="001218AC" w:rsidRPr="00D92F5C">
        <w:t>Communication</w:t>
      </w:r>
      <w:r w:rsidR="001218AC" w:rsidRPr="001218AC">
        <w:t xml:space="preserve"> </w:t>
      </w:r>
      <w:r w:rsidR="001218AC" w:rsidRPr="00D92F5C">
        <w:t>and</w:t>
      </w:r>
      <w:r w:rsidR="001218AC" w:rsidRPr="001218AC">
        <w:t xml:space="preserve"> </w:t>
      </w:r>
      <w:r w:rsidR="001218AC" w:rsidRPr="00D92F5C">
        <w:t>ProSe</w:t>
      </w:r>
      <w:r w:rsidR="001218AC" w:rsidRPr="001218AC">
        <w:t xml:space="preserve"> </w:t>
      </w:r>
      <w:r w:rsidR="001218AC" w:rsidRPr="00D92F5C">
        <w:t>Broadcast Communication.</w:t>
      </w:r>
    </w:p>
    <w:p w:rsidR="00B14DCC" w:rsidRPr="001218AC" w:rsidRDefault="00B036C4" w:rsidP="004612B4">
      <w:pPr>
        <w:rPr>
          <w:lang w:val="en-US" w:eastAsia="zh-CN"/>
        </w:rPr>
      </w:pPr>
      <w:r>
        <w:rPr>
          <w:lang w:val="en-US" w:eastAsia="zh-CN"/>
        </w:rPr>
        <w:t>When</w:t>
      </w:r>
      <w:r w:rsidR="004612B4" w:rsidRPr="006D435A">
        <w:rPr>
          <w:lang w:val="en-US" w:eastAsia="zh-CN"/>
        </w:rPr>
        <w:t xml:space="preserve"> switching user traffic sessions between the ProSe </w:t>
      </w:r>
      <w:r w:rsidR="001218AC" w:rsidRPr="00D92F5C">
        <w:rPr>
          <w:lang w:val="en-US" w:eastAsia="zh-CN"/>
        </w:rPr>
        <w:t xml:space="preserve">E-UTRA </w:t>
      </w:r>
      <w:r w:rsidR="004612B4" w:rsidRPr="006D435A">
        <w:rPr>
          <w:lang w:val="en-US" w:eastAsia="zh-CN"/>
        </w:rPr>
        <w:t xml:space="preserve">Communication and </w:t>
      </w:r>
      <w:r w:rsidR="00861A7A">
        <w:rPr>
          <w:rFonts w:hint="eastAsia"/>
          <w:lang w:val="en-US" w:eastAsia="ko-KR"/>
        </w:rPr>
        <w:t>EPC P</w:t>
      </w:r>
      <w:r w:rsidR="00861A7A" w:rsidRPr="006D435A">
        <w:rPr>
          <w:lang w:val="en-US" w:eastAsia="zh-CN"/>
        </w:rPr>
        <w:t xml:space="preserve">aths </w:t>
      </w:r>
      <w:r w:rsidR="004612B4" w:rsidRPr="006D435A">
        <w:rPr>
          <w:lang w:val="en-US" w:eastAsia="zh-CN"/>
        </w:rPr>
        <w:t>triggered by the network</w:t>
      </w:r>
      <w:r>
        <w:rPr>
          <w:lang w:val="en-US" w:eastAsia="zh-CN"/>
        </w:rPr>
        <w:t>,</w:t>
      </w:r>
      <w:r w:rsidRPr="003056E3">
        <w:rPr>
          <w:lang w:val="en-US" w:eastAsia="zh-CN"/>
        </w:rPr>
        <w:t xml:space="preserve"> </w:t>
      </w:r>
      <w:r>
        <w:rPr>
          <w:lang w:val="en-US" w:eastAsia="zh-CN"/>
        </w:rPr>
        <w:t>disruption to the user shall be minimized</w:t>
      </w:r>
      <w:r w:rsidR="004612B4" w:rsidRPr="006D435A">
        <w:rPr>
          <w:lang w:val="en-US" w:eastAsia="zh-CN"/>
        </w:rPr>
        <w:t>.</w:t>
      </w:r>
      <w:r w:rsidR="001218AC">
        <w:rPr>
          <w:lang w:val="en-US" w:eastAsia="zh-CN"/>
        </w:rPr>
        <w:t xml:space="preserve"> </w:t>
      </w:r>
      <w:r w:rsidR="001218AC" w:rsidRPr="001218AC">
        <w:rPr>
          <w:lang w:val="en-US" w:eastAsia="zh-CN"/>
        </w:rPr>
        <w:t>This requirement is not applicable to ProSe Group Communication and ProSe Broadcast Communication.</w:t>
      </w:r>
    </w:p>
    <w:p w:rsidR="004612B4" w:rsidRPr="006F2CD3" w:rsidRDefault="00B036C4" w:rsidP="004612B4">
      <w:pPr>
        <w:rPr>
          <w:lang w:val="en-US" w:eastAsia="zh-CN"/>
        </w:rPr>
      </w:pPr>
      <w:r>
        <w:rPr>
          <w:lang w:val="en-US" w:eastAsia="zh-CN"/>
        </w:rPr>
        <w:t>When</w:t>
      </w:r>
      <w:r w:rsidR="004612B4" w:rsidRPr="00C34FAD">
        <w:rPr>
          <w:lang w:val="en-US" w:eastAsia="zh-CN"/>
        </w:rPr>
        <w:t xml:space="preserve"> switching user traffic sessions between the ProSe </w:t>
      </w:r>
      <w:r w:rsidR="002851A8" w:rsidRPr="00D92F5C">
        <w:rPr>
          <w:lang w:val="en-US" w:eastAsia="zh-CN"/>
        </w:rPr>
        <w:t xml:space="preserve">E-UTRA </w:t>
      </w:r>
      <w:r w:rsidR="004612B4" w:rsidRPr="00C34FAD">
        <w:rPr>
          <w:lang w:val="en-US" w:eastAsia="zh-CN"/>
        </w:rPr>
        <w:t xml:space="preserve">Communication and </w:t>
      </w:r>
      <w:r w:rsidR="00861A7A">
        <w:rPr>
          <w:rFonts w:hint="eastAsia"/>
          <w:lang w:val="en-US" w:eastAsia="ko-KR"/>
        </w:rPr>
        <w:t>EPC P</w:t>
      </w:r>
      <w:r w:rsidR="00861A7A" w:rsidRPr="00C34FAD">
        <w:rPr>
          <w:lang w:val="en-US" w:eastAsia="zh-CN"/>
        </w:rPr>
        <w:t>aths</w:t>
      </w:r>
      <w:r w:rsidR="00861A7A">
        <w:rPr>
          <w:lang w:val="en-US" w:eastAsia="zh-CN"/>
        </w:rPr>
        <w:t xml:space="preserve"> </w:t>
      </w:r>
      <w:r w:rsidR="004612B4">
        <w:rPr>
          <w:lang w:val="en-US" w:eastAsia="zh-CN"/>
        </w:rPr>
        <w:t xml:space="preserve">triggered by the </w:t>
      </w:r>
      <w:r w:rsidR="002851A8" w:rsidRPr="00D92F5C">
        <w:rPr>
          <w:lang w:val="en-US" w:eastAsia="zh-CN"/>
        </w:rPr>
        <w:t xml:space="preserve">ProSe-enabled </w:t>
      </w:r>
      <w:r w:rsidR="004612B4">
        <w:rPr>
          <w:lang w:val="en-US" w:eastAsia="zh-CN"/>
        </w:rPr>
        <w:t>UE</w:t>
      </w:r>
      <w:r>
        <w:rPr>
          <w:lang w:val="en-US" w:eastAsia="zh-CN"/>
        </w:rPr>
        <w:t>,</w:t>
      </w:r>
      <w:r w:rsidRPr="003056E3">
        <w:rPr>
          <w:lang w:val="en-US" w:eastAsia="zh-CN"/>
        </w:rPr>
        <w:t xml:space="preserve"> </w:t>
      </w:r>
      <w:r>
        <w:rPr>
          <w:lang w:val="en-US" w:eastAsia="zh-CN"/>
        </w:rPr>
        <w:t>disruption to the user shall be minimized</w:t>
      </w:r>
      <w:r w:rsidR="004612B4" w:rsidRPr="00C34FAD">
        <w:rPr>
          <w:lang w:val="en-US" w:eastAsia="zh-CN"/>
        </w:rPr>
        <w:t>.</w:t>
      </w:r>
      <w:r w:rsidR="002851A8" w:rsidRPr="00D92F5C">
        <w:t xml:space="preserve"> This requirement is not applicable</w:t>
      </w:r>
      <w:r w:rsidR="002851A8" w:rsidRPr="002851A8">
        <w:t xml:space="preserve"> </w:t>
      </w:r>
      <w:r w:rsidR="002851A8" w:rsidRPr="00D92F5C">
        <w:t>to ProSe Group</w:t>
      </w:r>
      <w:r w:rsidR="002851A8" w:rsidRPr="002851A8">
        <w:t xml:space="preserve"> </w:t>
      </w:r>
      <w:r w:rsidR="002851A8" w:rsidRPr="00D92F5C">
        <w:t>Communication</w:t>
      </w:r>
      <w:r w:rsidR="002851A8" w:rsidRPr="002851A8">
        <w:t xml:space="preserve"> </w:t>
      </w:r>
      <w:r w:rsidR="002851A8" w:rsidRPr="00D92F5C">
        <w:t>and</w:t>
      </w:r>
      <w:r w:rsidR="002851A8" w:rsidRPr="002851A8">
        <w:t xml:space="preserve"> </w:t>
      </w:r>
      <w:r w:rsidR="002851A8" w:rsidRPr="00D92F5C">
        <w:t>ProSe</w:t>
      </w:r>
      <w:r w:rsidR="002851A8" w:rsidRPr="002851A8">
        <w:t xml:space="preserve"> </w:t>
      </w:r>
      <w:r w:rsidR="002851A8" w:rsidRPr="00D92F5C">
        <w:t>Broadcast Communication.</w:t>
      </w:r>
    </w:p>
    <w:p w:rsidR="004612B4" w:rsidRPr="002851A8" w:rsidRDefault="004612B4" w:rsidP="004612B4">
      <w:pPr>
        <w:rPr>
          <w:lang w:val="en-US" w:eastAsia="zh-CN"/>
        </w:rPr>
      </w:pPr>
      <w:r w:rsidRPr="006D435A">
        <w:rPr>
          <w:lang w:val="en-US" w:eastAsia="zh-CN"/>
        </w:rPr>
        <w:t xml:space="preserve">The HPLMN operator shall be able to </w:t>
      </w:r>
      <w:r w:rsidR="003218CF" w:rsidRPr="006D435A">
        <w:rPr>
          <w:lang w:val="en-US" w:eastAsia="zh-CN"/>
        </w:rPr>
        <w:t>authorize</w:t>
      </w:r>
      <w:r w:rsidRPr="006D435A">
        <w:rPr>
          <w:lang w:val="en-US" w:eastAsia="zh-CN"/>
        </w:rPr>
        <w:t xml:space="preserve"> the ability of a ProSe-enabled UE to use ProSe Communication, separately for the HPLMN and for roaming in VPLMNs.</w:t>
      </w:r>
      <w:r w:rsidR="002851A8">
        <w:rPr>
          <w:lang w:val="en-US" w:eastAsia="zh-CN"/>
        </w:rPr>
        <w:t xml:space="preserve"> </w:t>
      </w:r>
      <w:r w:rsidR="002851A8" w:rsidRPr="002851A8">
        <w:rPr>
          <w:lang w:val="en-US" w:eastAsia="zh-CN"/>
        </w:rPr>
        <w:t>This requirement</w:t>
      </w:r>
      <w:r w:rsidR="00F7499E">
        <w:rPr>
          <w:lang w:val="en-US" w:eastAsia="zh-CN"/>
        </w:rPr>
        <w:t xml:space="preserve"> </w:t>
      </w:r>
      <w:r w:rsidR="002851A8" w:rsidRPr="002851A8">
        <w:rPr>
          <w:lang w:val="en-US" w:eastAsia="zh-CN"/>
        </w:rPr>
        <w:t>applies to any ProSe E-UTRA Communication between two ProSe-enabled UEs, ProSe Group Communication, ProSe Broadcast Communication and ProSe-assisted WLAN direct communication.</w:t>
      </w:r>
    </w:p>
    <w:p w:rsidR="004612B4" w:rsidRPr="006D435A" w:rsidRDefault="004612B4" w:rsidP="004612B4">
      <w:pPr>
        <w:rPr>
          <w:lang w:val="en-US" w:eastAsia="zh-CN"/>
        </w:rPr>
      </w:pPr>
      <w:r w:rsidRPr="006D435A">
        <w:rPr>
          <w:lang w:val="en-US" w:eastAsia="zh-CN"/>
        </w:rPr>
        <w:t xml:space="preserve">The HPLMN operator shall be able to </w:t>
      </w:r>
      <w:r w:rsidR="003218CF" w:rsidRPr="006D435A">
        <w:rPr>
          <w:lang w:val="en-US" w:eastAsia="zh-CN"/>
        </w:rPr>
        <w:t>authorize</w:t>
      </w:r>
      <w:r w:rsidRPr="006D435A">
        <w:rPr>
          <w:lang w:val="en-US" w:eastAsia="zh-CN"/>
        </w:rPr>
        <w:t xml:space="preserve"> the ability of a ProSe-enabled UE to use ProSe Communication to communicate with ProSe-enabled UE</w:t>
      </w:r>
      <w:r w:rsidR="002851A8" w:rsidRPr="00D92F5C">
        <w:rPr>
          <w:lang w:val="en-US" w:eastAsia="zh-CN"/>
        </w:rPr>
        <w:t>s</w:t>
      </w:r>
      <w:r w:rsidRPr="006D435A">
        <w:rPr>
          <w:lang w:val="en-US" w:eastAsia="zh-CN"/>
        </w:rPr>
        <w:t xml:space="preserve"> served by a different PLMN.</w:t>
      </w:r>
      <w:r w:rsidR="002851A8" w:rsidRPr="00D92F5C">
        <w:t xml:space="preserve"> This requirement</w:t>
      </w:r>
      <w:r w:rsidR="002851A8" w:rsidRPr="002851A8">
        <w:t xml:space="preserve"> </w:t>
      </w:r>
      <w:r w:rsidR="002851A8" w:rsidRPr="00D92F5C">
        <w:t>applies to any ProSe</w:t>
      </w:r>
      <w:r w:rsidR="002851A8" w:rsidRPr="002851A8">
        <w:t xml:space="preserve"> </w:t>
      </w:r>
      <w:r w:rsidR="002851A8" w:rsidRPr="00D92F5C">
        <w:t>E-UTRA</w:t>
      </w:r>
      <w:r w:rsidR="002851A8" w:rsidRPr="002851A8">
        <w:t xml:space="preserve"> </w:t>
      </w:r>
      <w:r w:rsidR="002851A8" w:rsidRPr="00D92F5C">
        <w:t>Communication between two</w:t>
      </w:r>
      <w:r w:rsidR="002851A8" w:rsidRPr="002851A8">
        <w:t xml:space="preserve"> </w:t>
      </w:r>
      <w:r w:rsidR="002851A8" w:rsidRPr="00D92F5C">
        <w:t>ProSe-enabled</w:t>
      </w:r>
      <w:r w:rsidR="002851A8" w:rsidRPr="002851A8">
        <w:t xml:space="preserve"> </w:t>
      </w:r>
      <w:r w:rsidR="002851A8" w:rsidRPr="00D92F5C">
        <w:t>UEs,</w:t>
      </w:r>
      <w:r w:rsidR="002851A8" w:rsidRPr="002851A8">
        <w:t xml:space="preserve"> </w:t>
      </w:r>
      <w:r w:rsidR="002851A8" w:rsidRPr="00D92F5C">
        <w:t>ProSe Group</w:t>
      </w:r>
      <w:r w:rsidR="002851A8" w:rsidRPr="002851A8">
        <w:t xml:space="preserve"> </w:t>
      </w:r>
      <w:r w:rsidR="002851A8" w:rsidRPr="00D92F5C">
        <w:t>Communication, ProSe</w:t>
      </w:r>
      <w:r w:rsidR="002851A8" w:rsidRPr="002851A8">
        <w:t xml:space="preserve"> </w:t>
      </w:r>
      <w:r w:rsidR="002851A8" w:rsidRPr="00D92F5C">
        <w:t>Broadcast Communication and ProSe-assisted WLAN direct communication.</w:t>
      </w:r>
    </w:p>
    <w:p w:rsidR="00B14DCC" w:rsidRPr="002851A8" w:rsidRDefault="004612B4" w:rsidP="004612B4">
      <w:pPr>
        <w:rPr>
          <w:lang w:val="en-US" w:eastAsia="zh-CN"/>
        </w:rPr>
      </w:pPr>
      <w:r w:rsidRPr="006D435A">
        <w:rPr>
          <w:lang w:val="en-US" w:eastAsia="zh-CN"/>
        </w:rPr>
        <w:t xml:space="preserve">The VPLMN operator shall be able to turn on or off the </w:t>
      </w:r>
      <w:r w:rsidRPr="006D435A">
        <w:t>ability for all the inbound roamers from a specific PLMN</w:t>
      </w:r>
      <w:r w:rsidRPr="006D435A">
        <w:rPr>
          <w:lang w:val="en-US" w:eastAsia="zh-CN"/>
        </w:rPr>
        <w:t xml:space="preserve"> to use ProSe Communication.</w:t>
      </w:r>
      <w:r w:rsidR="002851A8">
        <w:rPr>
          <w:lang w:val="en-US" w:eastAsia="zh-CN"/>
        </w:rPr>
        <w:t xml:space="preserve"> </w:t>
      </w:r>
      <w:r w:rsidR="002851A8" w:rsidRPr="002851A8">
        <w:rPr>
          <w:lang w:val="en-US" w:eastAsia="zh-CN"/>
        </w:rPr>
        <w:t>This requirement</w:t>
      </w:r>
      <w:r w:rsidR="00F7499E">
        <w:rPr>
          <w:lang w:val="en-US" w:eastAsia="zh-CN"/>
        </w:rPr>
        <w:t xml:space="preserve"> </w:t>
      </w:r>
      <w:r w:rsidR="002851A8" w:rsidRPr="002851A8">
        <w:rPr>
          <w:lang w:val="en-US" w:eastAsia="zh-CN"/>
        </w:rPr>
        <w:t>applies to any ProSe E-UTRA Communication between two ProSe-enabled UEs, ProSe Group Communication, ProSe Broadcast Communication and ProSe-ass</w:t>
      </w:r>
      <w:r w:rsidR="002851A8">
        <w:rPr>
          <w:lang w:val="en-US" w:eastAsia="zh-CN"/>
        </w:rPr>
        <w:t>isted WLAN direct communication</w:t>
      </w:r>
      <w:r w:rsidR="002851A8" w:rsidRPr="002851A8">
        <w:rPr>
          <w:lang w:val="en-US" w:eastAsia="zh-CN"/>
        </w:rPr>
        <w:t>.</w:t>
      </w:r>
    </w:p>
    <w:p w:rsidR="00B14DCC" w:rsidRDefault="00B14DCC" w:rsidP="00B14DCC">
      <w:r w:rsidRPr="006D435A">
        <w:t xml:space="preserve">ProSe proximity </w:t>
      </w:r>
      <w:smartTag w:uri="urn:schemas-microsoft-com:office:smarttags" w:element="PersonName">
        <w:r w:rsidRPr="006D435A">
          <w:t>info</w:t>
        </w:r>
      </w:smartTag>
      <w:r w:rsidRPr="006D435A">
        <w:t xml:space="preserve">rmation shall be suitable for integration with the Location and Presence </w:t>
      </w:r>
      <w:smartTag w:uri="urn:schemas-microsoft-com:office:smarttags" w:element="PersonName">
        <w:r w:rsidRPr="006D435A">
          <w:t>info</w:t>
        </w:r>
      </w:smartTag>
      <w:r w:rsidRPr="006D435A">
        <w:t>rmation used by the network to offer its services.</w:t>
      </w:r>
    </w:p>
    <w:p w:rsidR="00B14DCC" w:rsidRDefault="00B14DCC" w:rsidP="00B14DCC">
      <w:pPr>
        <w:rPr>
          <w:lang w:val="en-US"/>
        </w:rPr>
      </w:pPr>
      <w:r w:rsidRPr="001E316D">
        <w:t xml:space="preserve">ProSe </w:t>
      </w:r>
      <w:r>
        <w:t xml:space="preserve">shall be able to accommodate </w:t>
      </w:r>
      <w:r w:rsidRPr="001E316D">
        <w:t>potentially large numbers of concurrently participating ProSe-enabled UEs.</w:t>
      </w:r>
    </w:p>
    <w:p w:rsidR="00B14DCC" w:rsidRDefault="00B14DCC" w:rsidP="00B14DCC">
      <w:r w:rsidRPr="001E316D">
        <w:t xml:space="preserve">ProSe </w:t>
      </w:r>
      <w:r w:rsidR="008838B7">
        <w:t xml:space="preserve">Discovery and ProSe Communication </w:t>
      </w:r>
      <w:r w:rsidRPr="001E316D">
        <w:t xml:space="preserve">shall be available to ProSe-enabled UEs that are registered to a PLMN and </w:t>
      </w:r>
      <w:r w:rsidR="007D0AC6">
        <w:t xml:space="preserve">are served by an </w:t>
      </w:r>
      <w:r w:rsidRPr="001E316D">
        <w:t>E-UTRAN of said PLMN</w:t>
      </w:r>
      <w:r>
        <w:t xml:space="preserve"> even if</w:t>
      </w:r>
      <w:r w:rsidRPr="001916E4">
        <w:t xml:space="preserve"> </w:t>
      </w:r>
      <w:r w:rsidRPr="001E316D">
        <w:t xml:space="preserve">potentially served by different eNBs. </w:t>
      </w:r>
      <w:r w:rsidR="008F512F">
        <w:t>Whether or not UEs are served by the same eNB</w:t>
      </w:r>
      <w:r w:rsidRPr="001E316D">
        <w:t>, E-UTRAN resources involved in ProSe will be under real time 3GPP network control.</w:t>
      </w:r>
    </w:p>
    <w:p w:rsidR="00B14DCC" w:rsidRPr="001E316D" w:rsidRDefault="00B14DCC" w:rsidP="00B14DCC">
      <w:r w:rsidRPr="001E316D">
        <w:rPr>
          <w:lang w:eastAsia="zh-TW"/>
        </w:rPr>
        <w:t>The network shall</w:t>
      </w:r>
      <w:r w:rsidRPr="001916E4">
        <w:rPr>
          <w:lang w:eastAsia="zh-TW"/>
        </w:rPr>
        <w:t xml:space="preserve"> </w:t>
      </w:r>
      <w:r w:rsidRPr="001E316D">
        <w:rPr>
          <w:lang w:eastAsia="zh-TW"/>
        </w:rPr>
        <w:t xml:space="preserve">be able to collect Discovery </w:t>
      </w:r>
      <w:smartTag w:uri="urn:schemas-microsoft-com:office:smarttags" w:element="PersonName">
        <w:r w:rsidRPr="001E316D">
          <w:rPr>
            <w:lang w:eastAsia="zh-TW"/>
          </w:rPr>
          <w:t>info</w:t>
        </w:r>
      </w:smartTag>
      <w:r w:rsidRPr="001E316D">
        <w:rPr>
          <w:lang w:eastAsia="zh-TW"/>
        </w:rPr>
        <w:t xml:space="preserve">rmation </w:t>
      </w:r>
      <w:r>
        <w:rPr>
          <w:lang w:eastAsia="zh-TW"/>
        </w:rPr>
        <w:t xml:space="preserve">from a ProSe-enabled UE </w:t>
      </w:r>
      <w:r w:rsidRPr="001E316D">
        <w:rPr>
          <w:lang w:eastAsia="zh-TW"/>
        </w:rPr>
        <w:t xml:space="preserve">regarding which ProSe-enabled UEs are discovered to be in </w:t>
      </w:r>
      <w:r>
        <w:rPr>
          <w:lang w:eastAsia="zh-TW"/>
        </w:rPr>
        <w:t xml:space="preserve">its </w:t>
      </w:r>
      <w:r w:rsidRPr="001E316D">
        <w:rPr>
          <w:lang w:eastAsia="zh-TW"/>
        </w:rPr>
        <w:t xml:space="preserve">proximity. Restrictions </w:t>
      </w:r>
      <w:r>
        <w:rPr>
          <w:lang w:eastAsia="zh-TW"/>
        </w:rPr>
        <w:t>due to</w:t>
      </w:r>
      <w:r w:rsidRPr="001E316D">
        <w:rPr>
          <w:lang w:eastAsia="zh-TW"/>
        </w:rPr>
        <w:t xml:space="preserve"> regulation on data collection apply.</w:t>
      </w:r>
    </w:p>
    <w:p w:rsidR="00B14DCC" w:rsidRPr="001E316D" w:rsidRDefault="00B14DCC" w:rsidP="00B14DCC">
      <w:r w:rsidRPr="001E316D">
        <w:t>ProSe shall:</w:t>
      </w:r>
    </w:p>
    <w:p w:rsidR="00B14DCC" w:rsidRDefault="00836CC2" w:rsidP="00836CC2">
      <w:pPr>
        <w:pStyle w:val="B1"/>
      </w:pPr>
      <w:r>
        <w:t>-</w:t>
      </w:r>
      <w:r>
        <w:tab/>
      </w:r>
      <w:r w:rsidR="00B14DCC" w:rsidRPr="001E316D">
        <w:t xml:space="preserve">Allow a </w:t>
      </w:r>
      <w:r w:rsidR="00B14DCC">
        <w:t xml:space="preserve">ProSe-enabled </w:t>
      </w:r>
      <w:r w:rsidR="00B14DCC" w:rsidRPr="001E316D">
        <w:t xml:space="preserve">UE to selectively discover </w:t>
      </w:r>
      <w:r w:rsidR="00B14DCC">
        <w:t xml:space="preserve">ProSe-enabled </w:t>
      </w:r>
      <w:r w:rsidR="00B14DCC" w:rsidRPr="001E316D">
        <w:t>UEs of interest;</w:t>
      </w:r>
    </w:p>
    <w:p w:rsidR="00B14DCC" w:rsidRDefault="00836CC2" w:rsidP="00836CC2">
      <w:pPr>
        <w:pStyle w:val="B1"/>
      </w:pPr>
      <w:r>
        <w:t>-</w:t>
      </w:r>
      <w:r>
        <w:tab/>
      </w:r>
      <w:r w:rsidR="00B14DCC" w:rsidRPr="001E316D">
        <w:t>Ensure that 3GPP UE/subscriber identifiers are not disclosed to un</w:t>
      </w:r>
      <w:r w:rsidR="00B14DCC">
        <w:t>authorise</w:t>
      </w:r>
      <w:r w:rsidR="00B14DCC" w:rsidRPr="001E316D">
        <w:t xml:space="preserve">d parties when ProSe </w:t>
      </w:r>
      <w:r w:rsidR="00B14DCC">
        <w:t>is</w:t>
      </w:r>
      <w:r w:rsidR="00B14DCC" w:rsidRPr="001E316D">
        <w:t xml:space="preserve"> used;</w:t>
      </w:r>
    </w:p>
    <w:p w:rsidR="00B14DCC" w:rsidRDefault="00836CC2" w:rsidP="00836CC2">
      <w:pPr>
        <w:pStyle w:val="B1"/>
      </w:pPr>
      <w:r>
        <w:t>-</w:t>
      </w:r>
      <w:r>
        <w:tab/>
      </w:r>
      <w:r w:rsidR="00B14DCC" w:rsidRPr="00852009">
        <w:t xml:space="preserve">Allow both granting </w:t>
      </w:r>
      <w:r w:rsidR="00B14DCC" w:rsidRPr="003218CF">
        <w:t>and</w:t>
      </w:r>
      <w:r w:rsidR="00B14DCC" w:rsidRPr="00852009">
        <w:t xml:space="preserve"> revocation of discovery permissions;</w:t>
      </w:r>
    </w:p>
    <w:p w:rsidR="00B14DCC" w:rsidRPr="00852009" w:rsidRDefault="00836CC2" w:rsidP="00836CC2">
      <w:pPr>
        <w:pStyle w:val="B1"/>
      </w:pPr>
      <w:r>
        <w:t>-</w:t>
      </w:r>
      <w:r>
        <w:tab/>
      </w:r>
      <w:r w:rsidR="00B14DCC" w:rsidRPr="00852009">
        <w:t>Enable applications to individually request the setting of discovery parameters, such as discovery range class.</w:t>
      </w:r>
    </w:p>
    <w:p w:rsidR="001F3B13" w:rsidRPr="007539AB" w:rsidRDefault="001F3B13" w:rsidP="001F3B13">
      <w:r w:rsidRPr="007539AB">
        <w:t xml:space="preserve">A </w:t>
      </w:r>
      <w:r>
        <w:t>minimum set of ProSe Discovery and</w:t>
      </w:r>
      <w:r w:rsidRPr="007539AB">
        <w:t xml:space="preserve"> </w:t>
      </w:r>
      <w:r>
        <w:t xml:space="preserve">ProSe </w:t>
      </w:r>
      <w:r w:rsidRPr="007539AB">
        <w:t>Communication capabilities for applications may be defined and present on ProSe-enabled UEs, providing ProSe</w:t>
      </w:r>
      <w:r>
        <w:t xml:space="preserve"> features </w:t>
      </w:r>
      <w:r w:rsidRPr="007539AB">
        <w:t>for applications.</w:t>
      </w:r>
    </w:p>
    <w:p w:rsidR="00B14DCC" w:rsidRPr="002851A8" w:rsidRDefault="00B14DCC" w:rsidP="00B14DCC">
      <w:pPr>
        <w:rPr>
          <w:lang w:val="en-US"/>
        </w:rPr>
      </w:pPr>
      <w:r w:rsidRPr="006D435A">
        <w:rPr>
          <w:lang w:val="en-US"/>
        </w:rPr>
        <w:t xml:space="preserve">The operator network shall be able to continuously control the use of E-UTRAN resources for ProSe Discovery and ProSe </w:t>
      </w:r>
      <w:r w:rsidR="002851A8" w:rsidRPr="00D92F5C">
        <w:rPr>
          <w:lang w:val="en-US"/>
        </w:rPr>
        <w:t xml:space="preserve">E-UTRA </w:t>
      </w:r>
      <w:r w:rsidRPr="006D435A">
        <w:rPr>
          <w:lang w:val="en-US"/>
        </w:rPr>
        <w:t>Communication betwe</w:t>
      </w:r>
      <w:r>
        <w:rPr>
          <w:lang w:val="en-US"/>
        </w:rPr>
        <w:t>en UEs, as long as</w:t>
      </w:r>
      <w:r w:rsidR="002851A8">
        <w:rPr>
          <w:lang w:val="en-US"/>
        </w:rPr>
        <w:t xml:space="preserve"> </w:t>
      </w:r>
      <w:r>
        <w:rPr>
          <w:lang w:val="en-US"/>
        </w:rPr>
        <w:t xml:space="preserve">these UEs are </w:t>
      </w:r>
      <w:r w:rsidR="007D0AC6">
        <w:rPr>
          <w:lang w:val="en-US"/>
        </w:rPr>
        <w:t>served by</w:t>
      </w:r>
      <w:r w:rsidR="007D0AC6" w:rsidRPr="006D435A">
        <w:rPr>
          <w:lang w:val="en-US"/>
        </w:rPr>
        <w:t xml:space="preserve"> </w:t>
      </w:r>
      <w:r w:rsidRPr="006D435A">
        <w:rPr>
          <w:lang w:val="en-US"/>
        </w:rPr>
        <w:t>E-UTRAN and using operator</w:t>
      </w:r>
      <w:r w:rsidR="00836CC2">
        <w:rPr>
          <w:lang w:val="en-US"/>
        </w:rPr>
        <w:t>'</w:t>
      </w:r>
      <w:r w:rsidRPr="006D435A">
        <w:rPr>
          <w:lang w:val="en-US"/>
        </w:rPr>
        <w:t>s spectrum.</w:t>
      </w:r>
      <w:r w:rsidR="002851A8" w:rsidRPr="002851A8">
        <w:t xml:space="preserve"> </w:t>
      </w:r>
      <w:r w:rsidR="002851A8" w:rsidRPr="002851A8">
        <w:rPr>
          <w:lang w:val="en-US"/>
        </w:rPr>
        <w:t>This requirement applies to any ProSe E-UTRA Communication between two ProSe-enabled UEs, ProSe Group Communication and ProSe Broadcast Communication.</w:t>
      </w:r>
    </w:p>
    <w:p w:rsidR="00B14DCC" w:rsidRPr="006D435A" w:rsidRDefault="002851A8" w:rsidP="00B14DCC">
      <w:pPr>
        <w:rPr>
          <w:lang w:val="en-US"/>
        </w:rPr>
      </w:pPr>
      <w:r w:rsidRPr="00D92F5C">
        <w:t xml:space="preserve">Potential negative impact </w:t>
      </w:r>
      <w:r w:rsidR="00B14DCC">
        <w:t xml:space="preserve">of </w:t>
      </w:r>
      <w:r w:rsidR="00B14DCC" w:rsidRPr="006D435A">
        <w:t xml:space="preserve">ProSe </w:t>
      </w:r>
      <w:r w:rsidR="00B14DCC">
        <w:t xml:space="preserve">on the </w:t>
      </w:r>
      <w:r w:rsidR="00B14DCC" w:rsidRPr="006D435A">
        <w:rPr>
          <w:lang w:val="en-US"/>
        </w:rPr>
        <w:t>E-UTRAN services</w:t>
      </w:r>
      <w:r w:rsidR="00B14DCC">
        <w:rPr>
          <w:lang w:val="en-US"/>
        </w:rPr>
        <w:t xml:space="preserve"> should be minimized</w:t>
      </w:r>
      <w:r w:rsidR="00B14DCC" w:rsidRPr="006D435A">
        <w:rPr>
          <w:lang w:val="en-US"/>
        </w:rPr>
        <w:t>.</w:t>
      </w:r>
      <w:r w:rsidRPr="00D92F5C">
        <w:t xml:space="preserve"> This requirement</w:t>
      </w:r>
      <w:r w:rsidRPr="002851A8">
        <w:t xml:space="preserve"> </w:t>
      </w:r>
      <w:r w:rsidRPr="00D92F5C">
        <w:t>applies to any ProSe</w:t>
      </w:r>
      <w:r w:rsidRPr="002851A8">
        <w:t xml:space="preserve"> </w:t>
      </w:r>
      <w:r w:rsidRPr="00D92F5C">
        <w:t>E-UTRA</w:t>
      </w:r>
      <w:r w:rsidRPr="002851A8">
        <w:t xml:space="preserve"> </w:t>
      </w:r>
      <w:r w:rsidRPr="00D92F5C">
        <w:t>Communication between two</w:t>
      </w:r>
      <w:r w:rsidRPr="002851A8">
        <w:t xml:space="preserve"> </w:t>
      </w:r>
      <w:r w:rsidRPr="00D92F5C">
        <w:t>ProSe-enabled</w:t>
      </w:r>
      <w:r w:rsidRPr="002851A8">
        <w:t xml:space="preserve"> </w:t>
      </w:r>
      <w:r w:rsidRPr="00D92F5C">
        <w:t>UEs,</w:t>
      </w:r>
      <w:r w:rsidRPr="002851A8">
        <w:t xml:space="preserve"> </w:t>
      </w:r>
      <w:r w:rsidRPr="00D92F5C">
        <w:t>ProSe Group</w:t>
      </w:r>
      <w:r w:rsidRPr="002851A8">
        <w:t xml:space="preserve"> </w:t>
      </w:r>
      <w:r w:rsidRPr="00D92F5C">
        <w:t>Communication, ProSe</w:t>
      </w:r>
      <w:r w:rsidRPr="002851A8">
        <w:t xml:space="preserve"> </w:t>
      </w:r>
      <w:r w:rsidRPr="00D92F5C">
        <w:t>Broadcast Communication, and ProSe-assisted WLAN direct communication.</w:t>
      </w:r>
      <w:r w:rsidR="00F7499E">
        <w:t xml:space="preserve"> </w:t>
      </w:r>
    </w:p>
    <w:p w:rsidR="00B14DCC" w:rsidRDefault="00B14DCC" w:rsidP="00B14DCC">
      <w:r w:rsidRPr="006D435A">
        <w:t>Subject to operator policies MOCN networks shall support establishing ProSe Communication</w:t>
      </w:r>
      <w:r>
        <w:t xml:space="preserve"> </w:t>
      </w:r>
      <w:r w:rsidRPr="006D435A">
        <w:t>between ProSe-enabled UEs camping on the same radio access network but</w:t>
      </w:r>
      <w:r>
        <w:t xml:space="preserve"> served by different MOCN PLMNs.</w:t>
      </w:r>
      <w:r w:rsidR="002851A8" w:rsidRPr="00D92F5C">
        <w:t xml:space="preserve"> This requirement</w:t>
      </w:r>
      <w:r w:rsidR="002851A8" w:rsidRPr="002851A8">
        <w:t xml:space="preserve"> </w:t>
      </w:r>
      <w:r w:rsidR="002851A8" w:rsidRPr="00D92F5C">
        <w:t>applies to any ProSe</w:t>
      </w:r>
      <w:r w:rsidR="002851A8" w:rsidRPr="002851A8">
        <w:t xml:space="preserve"> </w:t>
      </w:r>
      <w:r w:rsidR="002851A8" w:rsidRPr="00D92F5C">
        <w:t>E-UTRA</w:t>
      </w:r>
      <w:r w:rsidR="002851A8" w:rsidRPr="002851A8">
        <w:t xml:space="preserve"> </w:t>
      </w:r>
      <w:r w:rsidR="002851A8" w:rsidRPr="00D92F5C">
        <w:t>Communication between two</w:t>
      </w:r>
      <w:r w:rsidR="002851A8" w:rsidRPr="002851A8">
        <w:t xml:space="preserve"> </w:t>
      </w:r>
      <w:r w:rsidR="002851A8" w:rsidRPr="00D92F5C">
        <w:t>ProSe-enabled</w:t>
      </w:r>
      <w:r w:rsidR="002851A8" w:rsidRPr="002851A8">
        <w:t xml:space="preserve"> </w:t>
      </w:r>
      <w:r w:rsidR="002851A8" w:rsidRPr="00D92F5C">
        <w:t>UEs, ProSe Group</w:t>
      </w:r>
      <w:r w:rsidR="002851A8" w:rsidRPr="002851A8">
        <w:t xml:space="preserve"> </w:t>
      </w:r>
      <w:r w:rsidR="002851A8" w:rsidRPr="00D92F5C">
        <w:t>Communication, ProSe</w:t>
      </w:r>
      <w:r w:rsidR="002851A8" w:rsidRPr="002851A8">
        <w:t xml:space="preserve"> </w:t>
      </w:r>
      <w:r w:rsidR="002851A8" w:rsidRPr="00D92F5C">
        <w:t>Broadcast Communication and ProSe-assisted WLAN direct communication.</w:t>
      </w:r>
    </w:p>
    <w:p w:rsidR="004612B4" w:rsidRDefault="004612B4" w:rsidP="004612B4">
      <w:pPr>
        <w:pStyle w:val="2"/>
        <w:rPr>
          <w:noProof/>
        </w:rPr>
      </w:pPr>
      <w:bookmarkStart w:id="64" w:name="_Toc27762008"/>
      <w:r w:rsidRPr="009C6361">
        <w:t>7</w:t>
      </w:r>
      <w:r>
        <w:t>A</w:t>
      </w:r>
      <w:r w:rsidRPr="009C6361">
        <w:t>.</w:t>
      </w:r>
      <w:r>
        <w:t>2</w:t>
      </w:r>
      <w:r>
        <w:tab/>
      </w:r>
      <w:r w:rsidRPr="00387E11">
        <w:t xml:space="preserve">Public Safety </w:t>
      </w:r>
      <w:r>
        <w:t>S</w:t>
      </w:r>
      <w:r w:rsidRPr="00387E11">
        <w:t xml:space="preserve">pecific </w:t>
      </w:r>
      <w:r>
        <w:t>R</w:t>
      </w:r>
      <w:r w:rsidRPr="00387E11">
        <w:t>equirements</w:t>
      </w:r>
      <w:r>
        <w:t xml:space="preserve"> </w:t>
      </w:r>
      <w:r w:rsidRPr="00BD6C4E">
        <w:rPr>
          <w:noProof/>
        </w:rPr>
        <w:t>for Proximity Services</w:t>
      </w:r>
      <w:bookmarkEnd w:id="64"/>
    </w:p>
    <w:p w:rsidR="004612B4" w:rsidRPr="004A193D" w:rsidRDefault="004612B4" w:rsidP="004612B4">
      <w:r w:rsidRPr="004A193D">
        <w:t xml:space="preserve">A </w:t>
      </w:r>
      <w:r w:rsidR="002851A8" w:rsidRPr="00D92F5C">
        <w:t>Public Safety ProSe-enabled UE</w:t>
      </w:r>
      <w:r w:rsidRPr="004A193D">
        <w:t xml:space="preserve"> with ProSe Discovery enabled </w:t>
      </w:r>
      <w:r>
        <w:t xml:space="preserve">for </w:t>
      </w:r>
      <w:r w:rsidRPr="004A193D">
        <w:t>discover</w:t>
      </w:r>
      <w:r>
        <w:t>y</w:t>
      </w:r>
      <w:r w:rsidRPr="004A193D">
        <w:t xml:space="preserve"> </w:t>
      </w:r>
      <w:r>
        <w:t xml:space="preserve">of </w:t>
      </w:r>
      <w:r w:rsidRPr="004A193D">
        <w:t xml:space="preserve">other public safety UEs shall be able to discover other discoverable public safety UEs, </w:t>
      </w:r>
      <w:r>
        <w:t xml:space="preserve">without network interaction if allowed by the operator, even when </w:t>
      </w:r>
      <w:r w:rsidR="007D0AC6">
        <w:t>served by</w:t>
      </w:r>
      <w:r w:rsidR="007D0AC6" w:rsidRPr="004A193D">
        <w:t xml:space="preserve"> </w:t>
      </w:r>
      <w:r>
        <w:t>E-UTRAN</w:t>
      </w:r>
      <w:r w:rsidRPr="004A193D">
        <w:t xml:space="preserve"> </w:t>
      </w:r>
      <w:r>
        <w:t xml:space="preserve">whether or not </w:t>
      </w:r>
      <w:r w:rsidRPr="004A193D">
        <w:t xml:space="preserve">ProSe </w:t>
      </w:r>
      <w:r w:rsidR="002851A8" w:rsidRPr="00D92F5C">
        <w:t xml:space="preserve">E-UTRA </w:t>
      </w:r>
      <w:r w:rsidRPr="004A193D">
        <w:t>Communication</w:t>
      </w:r>
      <w:r>
        <w:t xml:space="preserve"> is used</w:t>
      </w:r>
      <w:r w:rsidR="002851A8" w:rsidRPr="00D92F5C">
        <w:t xml:space="preserve"> (including whether or not ProSe Group Communication or ProSe Broadcast Communication are used)</w:t>
      </w:r>
      <w:r w:rsidRPr="004A193D">
        <w:t>.</w:t>
      </w:r>
    </w:p>
    <w:p w:rsidR="004612B4" w:rsidRPr="004A193D" w:rsidRDefault="00595518" w:rsidP="00836CC2">
      <w:pPr>
        <w:pStyle w:val="NO"/>
      </w:pPr>
      <w:r>
        <w:t>NOTE:</w:t>
      </w:r>
      <w:r w:rsidR="00B14DCC">
        <w:tab/>
      </w:r>
      <w:r w:rsidR="004612B4" w:rsidRPr="004A193D">
        <w:t xml:space="preserve">A network operator can provide additional services for public safety UEs that are under </w:t>
      </w:r>
      <w:r w:rsidR="004612B4">
        <w:t xml:space="preserve">3GPP </w:t>
      </w:r>
      <w:r w:rsidR="004612B4" w:rsidRPr="004A193D">
        <w:t xml:space="preserve">network coverage, such as providing accurate location </w:t>
      </w:r>
      <w:smartTag w:uri="urn:schemas-microsoft-com:office:smarttags" w:element="PersonName">
        <w:r w:rsidR="004612B4" w:rsidRPr="004A193D">
          <w:t>info</w:t>
        </w:r>
      </w:smartTag>
      <w:r w:rsidR="004612B4" w:rsidRPr="004A193D">
        <w:t>rmation through GPS data.</w:t>
      </w:r>
    </w:p>
    <w:p w:rsidR="004612B4" w:rsidRDefault="004612B4" w:rsidP="004612B4">
      <w:r w:rsidRPr="004A193D">
        <w:t xml:space="preserve">A user of a </w:t>
      </w:r>
      <w:r w:rsidR="002851A8" w:rsidRPr="00D92F5C">
        <w:t>Public Safety ProSe-enabled UE</w:t>
      </w:r>
      <w:r w:rsidRPr="004A193D">
        <w:t xml:space="preserve"> shall be able to activate or deactivate the UE</w:t>
      </w:r>
      <w:r w:rsidR="00836CC2">
        <w:t>'</w:t>
      </w:r>
      <w:r w:rsidRPr="004A193D">
        <w:t xml:space="preserve">s ProSe Discovery feature while </w:t>
      </w:r>
      <w:r w:rsidR="007D0AC6">
        <w:t>served by</w:t>
      </w:r>
      <w:r w:rsidR="007D0AC6" w:rsidRPr="004A193D">
        <w:t xml:space="preserve"> </w:t>
      </w:r>
      <w:r>
        <w:t>E-UTRAN</w:t>
      </w:r>
      <w:r w:rsidRPr="004A193D">
        <w:t xml:space="preserve">, if allowed by the operator </w:t>
      </w:r>
      <w:r>
        <w:t xml:space="preserve">whether or not </w:t>
      </w:r>
      <w:r w:rsidRPr="004A193D">
        <w:t xml:space="preserve">ProSe </w:t>
      </w:r>
      <w:r w:rsidR="002851A8" w:rsidRPr="00D92F5C">
        <w:t xml:space="preserve">E-UTRA </w:t>
      </w:r>
      <w:r w:rsidRPr="004A193D">
        <w:t>Communication</w:t>
      </w:r>
      <w:r>
        <w:t xml:space="preserve"> is used</w:t>
      </w:r>
      <w:r w:rsidR="002851A8" w:rsidRPr="00D92F5C">
        <w:t xml:space="preserve"> (including whether or not ProSe Group Communication or ProSe Broadcast Communication are used)</w:t>
      </w:r>
      <w:r w:rsidRPr="004A193D">
        <w:t>.</w:t>
      </w:r>
    </w:p>
    <w:p w:rsidR="004612B4" w:rsidRPr="00B4009A" w:rsidRDefault="004612B4" w:rsidP="004612B4">
      <w:r w:rsidRPr="00B4009A">
        <w:t xml:space="preserve">ProSe </w:t>
      </w:r>
      <w:r>
        <w:t>shall</w:t>
      </w:r>
      <w:r w:rsidRPr="00B4009A">
        <w:t xml:space="preserve"> not </w:t>
      </w:r>
      <w:r>
        <w:t xml:space="preserve">be </w:t>
      </w:r>
      <w:r w:rsidRPr="00B4009A">
        <w:t xml:space="preserve">available to ProSe-enabled UEs </w:t>
      </w:r>
      <w:r w:rsidR="007D0AC6">
        <w:t>not served by</w:t>
      </w:r>
      <w:r w:rsidRPr="00B4009A">
        <w:t xml:space="preserve"> E-UTRAN, except in the following cases:</w:t>
      </w:r>
    </w:p>
    <w:p w:rsidR="00B14DCC" w:rsidRDefault="00836CC2" w:rsidP="00836CC2">
      <w:pPr>
        <w:pStyle w:val="B1"/>
      </w:pPr>
      <w:r>
        <w:t>-</w:t>
      </w:r>
      <w:r>
        <w:tab/>
      </w:r>
      <w:r w:rsidR="002851A8" w:rsidRPr="00D92F5C">
        <w:t>Public Safety ProSe-enabled UE</w:t>
      </w:r>
      <w:r w:rsidR="004612B4" w:rsidRPr="00B4009A">
        <w:t xml:space="preserve">s can use ProSe when operating on public safety spectrum even when not </w:t>
      </w:r>
      <w:r w:rsidR="007D0AC6">
        <w:t>served by</w:t>
      </w:r>
      <w:r w:rsidR="007D0AC6" w:rsidRPr="00B4009A">
        <w:t xml:space="preserve"> </w:t>
      </w:r>
      <w:r w:rsidR="004612B4" w:rsidRPr="00B4009A">
        <w:t>E-UTRAN. In this case, at least a one-time pre-authorization to use ProSe is needed.</w:t>
      </w:r>
    </w:p>
    <w:p w:rsidR="004612B4" w:rsidRPr="00B4009A" w:rsidRDefault="00836CC2" w:rsidP="00836CC2">
      <w:pPr>
        <w:pStyle w:val="B1"/>
      </w:pPr>
      <w:r>
        <w:t>-</w:t>
      </w:r>
      <w:r>
        <w:tab/>
      </w:r>
      <w:r w:rsidR="004612B4" w:rsidRPr="00B4009A">
        <w:t xml:space="preserve">A </w:t>
      </w:r>
      <w:r w:rsidR="002851A8" w:rsidRPr="00D92F5C">
        <w:t>Public Safety ProSe-enabled UE</w:t>
      </w:r>
      <w:r w:rsidR="004612B4" w:rsidRPr="00B4009A">
        <w:t xml:space="preserve"> with ProSe Discovery enabled shall be able to discover other discoverable </w:t>
      </w:r>
      <w:r w:rsidR="002851A8" w:rsidRPr="00D92F5C">
        <w:t>Public Safety ProSe-enabled UE</w:t>
      </w:r>
      <w:r w:rsidR="004612B4" w:rsidRPr="00B4009A">
        <w:t xml:space="preserve">s when </w:t>
      </w:r>
      <w:r w:rsidR="004612B4" w:rsidRPr="00B4009A">
        <w:rPr>
          <w:lang w:eastAsia="zh-CN"/>
        </w:rPr>
        <w:t xml:space="preserve">some or all </w:t>
      </w:r>
      <w:r w:rsidR="004612B4" w:rsidRPr="00B4009A">
        <w:t xml:space="preserve">of the </w:t>
      </w:r>
      <w:r w:rsidR="002851A8" w:rsidRPr="00D92F5C">
        <w:t xml:space="preserve">Public Safety </w:t>
      </w:r>
      <w:r w:rsidR="004612B4" w:rsidRPr="000D6621">
        <w:t>ProSe-enabled</w:t>
      </w:r>
      <w:r w:rsidR="004612B4">
        <w:t xml:space="preserve"> </w:t>
      </w:r>
      <w:r w:rsidR="004612B4" w:rsidRPr="00B4009A">
        <w:t xml:space="preserve">UEs involved in ProSe Discovery are </w:t>
      </w:r>
      <w:r w:rsidR="007D0AC6">
        <w:t xml:space="preserve">not served by </w:t>
      </w:r>
      <w:r w:rsidR="004612B4">
        <w:t>E-UTRAN</w:t>
      </w:r>
      <w:r w:rsidR="007D0AC6">
        <w:t>,</w:t>
      </w:r>
      <w:r w:rsidR="004612B4">
        <w:t xml:space="preserve"> whether or not ProSe </w:t>
      </w:r>
      <w:r w:rsidR="002851A8" w:rsidRPr="00D92F5C">
        <w:t xml:space="preserve">E-UTRA </w:t>
      </w:r>
      <w:r w:rsidR="004612B4">
        <w:t>Communication is used</w:t>
      </w:r>
      <w:r w:rsidR="002851A8" w:rsidRPr="00D92F5C">
        <w:t xml:space="preserve"> (including whether or not ProSe Group Communication or ProSe Broadcast Communication are used)</w:t>
      </w:r>
      <w:r w:rsidR="004612B4" w:rsidRPr="00B4009A">
        <w:t>.</w:t>
      </w:r>
    </w:p>
    <w:p w:rsidR="004612B4" w:rsidRDefault="004612B4" w:rsidP="004612B4">
      <w:r>
        <w:t>A</w:t>
      </w:r>
      <w:r w:rsidRPr="001E316D">
        <w:t xml:space="preserve"> </w:t>
      </w:r>
      <w:r w:rsidR="002851A8" w:rsidRPr="00D92F5C">
        <w:t>Public Safety ProSe-enabled UE</w:t>
      </w:r>
      <w:r w:rsidRPr="001E316D">
        <w:t xml:space="preserve"> </w:t>
      </w:r>
      <w:r>
        <w:t>shall be capable of</w:t>
      </w:r>
      <w:r w:rsidRPr="001E316D">
        <w:t xml:space="preserve"> determin</w:t>
      </w:r>
      <w:r>
        <w:t>ing autonomously</w:t>
      </w:r>
      <w:r w:rsidRPr="001E316D">
        <w:t xml:space="preserve"> </w:t>
      </w:r>
      <w:r>
        <w:t>whether</w:t>
      </w:r>
      <w:r w:rsidR="007D0AC6">
        <w:t xml:space="preserve"> or not</w:t>
      </w:r>
      <w:r w:rsidRPr="001E316D">
        <w:t xml:space="preserve"> a discovered</w:t>
      </w:r>
      <w:r>
        <w:t xml:space="preserve"> ProSe-enabled UE</w:t>
      </w:r>
      <w:r w:rsidRPr="001E316D">
        <w:t xml:space="preserve"> is a </w:t>
      </w:r>
      <w:r>
        <w:t>p</w:t>
      </w:r>
      <w:r w:rsidRPr="001E316D">
        <w:t xml:space="preserve">ublic </w:t>
      </w:r>
      <w:r>
        <w:t>s</w:t>
      </w:r>
      <w:r w:rsidRPr="001E316D">
        <w:t>afety UE.</w:t>
      </w:r>
    </w:p>
    <w:p w:rsidR="00B14DCC" w:rsidRDefault="004612B4" w:rsidP="004612B4">
      <w:r w:rsidRPr="00B4009A">
        <w:t xml:space="preserve">The configuration of a </w:t>
      </w:r>
      <w:r w:rsidR="002851A8" w:rsidRPr="00D92F5C">
        <w:t>Public Safety ProSe-enabled UE</w:t>
      </w:r>
      <w:r w:rsidRPr="00B4009A">
        <w:t xml:space="preserve"> that allows the</w:t>
      </w:r>
      <w:r>
        <w:t xml:space="preserve"> </w:t>
      </w:r>
      <w:r w:rsidR="002851A8" w:rsidRPr="00D92F5C">
        <w:t xml:space="preserve">Public Safety </w:t>
      </w:r>
      <w:r>
        <w:t>ProSe-enabled UE</w:t>
      </w:r>
      <w:r w:rsidRPr="00B4009A">
        <w:t xml:space="preserve"> to discover other discoverable </w:t>
      </w:r>
      <w:r w:rsidR="002851A8" w:rsidRPr="00D92F5C">
        <w:t>Public Safety ProSe-enabled UE</w:t>
      </w:r>
      <w:r w:rsidRPr="00B4009A">
        <w:t xml:space="preserve">s shall be independent from its configuration to allow or not to allow other </w:t>
      </w:r>
      <w:r w:rsidR="002851A8" w:rsidRPr="00D92F5C">
        <w:t>Public Safety ProSe-enabled UE</w:t>
      </w:r>
      <w:r w:rsidRPr="00B4009A">
        <w:t>s to discover it.</w:t>
      </w:r>
    </w:p>
    <w:p w:rsidR="004612B4" w:rsidRDefault="002851A8" w:rsidP="004612B4">
      <w:r w:rsidRPr="00D92F5C">
        <w:t>P</w:t>
      </w:r>
      <w:r w:rsidR="004612B4">
        <w:t xml:space="preserve">ublic </w:t>
      </w:r>
      <w:r w:rsidRPr="00D92F5C">
        <w:t xml:space="preserve">Safety ProSe-enabled </w:t>
      </w:r>
      <w:r w:rsidR="004612B4">
        <w:t xml:space="preserve">UEs whether they are </w:t>
      </w:r>
      <w:r w:rsidR="007D0AC6" w:rsidRPr="00E73B29">
        <w:t xml:space="preserve">served by </w:t>
      </w:r>
      <w:r w:rsidR="004612B4">
        <w:t xml:space="preserve">E-UTRAN or not, shall be capable of establishing a secure </w:t>
      </w:r>
      <w:r w:rsidRPr="00D92F5C">
        <w:t>ProSe E-UTRA Communication on a ProSe E-UTRA Communication path</w:t>
      </w:r>
      <w:r w:rsidR="004612B4">
        <w:t xml:space="preserve"> and exchange user traffic on public safety spectrum, assuming they are in </w:t>
      </w:r>
      <w:r w:rsidR="00510A0C">
        <w:t>Communication R</w:t>
      </w:r>
      <w:r w:rsidR="004612B4">
        <w:t>ange, are authenticated and authorised.</w:t>
      </w:r>
      <w:r w:rsidRPr="00D92F5C">
        <w:t xml:space="preserve"> This requirement</w:t>
      </w:r>
      <w:r w:rsidRPr="002851A8">
        <w:t xml:space="preserve"> </w:t>
      </w:r>
      <w:r w:rsidRPr="00D92F5C">
        <w:t>applies to</w:t>
      </w:r>
      <w:r w:rsidRPr="002851A8">
        <w:t xml:space="preserve"> </w:t>
      </w:r>
      <w:r w:rsidRPr="00D92F5C">
        <w:t>ProSe</w:t>
      </w:r>
      <w:r w:rsidRPr="002851A8">
        <w:t xml:space="preserve"> </w:t>
      </w:r>
      <w:r w:rsidRPr="00D92F5C">
        <w:t>E-UTRA</w:t>
      </w:r>
      <w:r w:rsidRPr="002851A8">
        <w:t xml:space="preserve"> </w:t>
      </w:r>
      <w:r w:rsidRPr="00D92F5C">
        <w:t>Communication between two</w:t>
      </w:r>
      <w:r w:rsidRPr="002851A8">
        <w:t xml:space="preserve"> </w:t>
      </w:r>
      <w:r w:rsidRPr="00D92F5C">
        <w:t>Public Safety ProSe-enabled</w:t>
      </w:r>
      <w:r w:rsidRPr="002851A8">
        <w:t xml:space="preserve"> </w:t>
      </w:r>
      <w:r w:rsidRPr="00D92F5C">
        <w:t>UEs,</w:t>
      </w:r>
      <w:r w:rsidRPr="002851A8">
        <w:t xml:space="preserve"> </w:t>
      </w:r>
      <w:r w:rsidRPr="00D92F5C">
        <w:t>ProSe Group</w:t>
      </w:r>
      <w:r w:rsidRPr="002851A8">
        <w:t xml:space="preserve"> </w:t>
      </w:r>
      <w:r w:rsidRPr="00D92F5C">
        <w:t>Communication</w:t>
      </w:r>
      <w:r w:rsidRPr="002851A8">
        <w:t xml:space="preserve"> </w:t>
      </w:r>
      <w:r w:rsidRPr="00D92F5C">
        <w:t>and</w:t>
      </w:r>
      <w:r w:rsidRPr="002851A8">
        <w:t xml:space="preserve"> </w:t>
      </w:r>
      <w:r w:rsidRPr="00D92F5C">
        <w:t>ProSe</w:t>
      </w:r>
      <w:r w:rsidRPr="002851A8">
        <w:t xml:space="preserve"> </w:t>
      </w:r>
      <w:r w:rsidRPr="00D92F5C">
        <w:t>Broadcast Communication.</w:t>
      </w:r>
    </w:p>
    <w:p w:rsidR="00035BA9" w:rsidRDefault="00035BA9" w:rsidP="00035BA9">
      <w:r>
        <w:t>ProSe-enabled UEs shall not be able to use ProSe Discovery and/or Communication services when in Limited Service state, except for Public Safety ProSe-enabled UEs which shall be treated as out-of-coverage under the following circumstances:</w:t>
      </w:r>
    </w:p>
    <w:p w:rsidR="00035BA9" w:rsidRDefault="00035BA9" w:rsidP="00035BA9">
      <w:pPr>
        <w:pStyle w:val="B1"/>
      </w:pPr>
      <w:r>
        <w:t>-</w:t>
      </w:r>
      <w:r>
        <w:tab/>
        <w:t>It cannot find a suitable cell of the selected PLMN</w:t>
      </w:r>
    </w:p>
    <w:p w:rsidR="00035BA9" w:rsidRDefault="00035BA9" w:rsidP="00035BA9">
      <w:pPr>
        <w:pStyle w:val="B1"/>
      </w:pPr>
      <w:r>
        <w:t>-</w:t>
      </w:r>
      <w:r>
        <w:tab/>
        <w:t>It receives a "PLMN not allowed" response to a registration request</w:t>
      </w:r>
    </w:p>
    <w:p w:rsidR="00035BA9" w:rsidRDefault="00035BA9" w:rsidP="00035BA9">
      <w:pPr>
        <w:pStyle w:val="B1"/>
      </w:pPr>
      <w:r>
        <w:t>-</w:t>
      </w:r>
      <w:r>
        <w:tab/>
        <w:t>It receives a "GPRS not allowed" response to a registration request</w:t>
      </w:r>
    </w:p>
    <w:p w:rsidR="00035BA9" w:rsidRPr="00AD2FAC" w:rsidRDefault="00035BA9" w:rsidP="00035BA9">
      <w:r>
        <w:t xml:space="preserve">Public Safety ProSe-enabled UEs </w:t>
      </w:r>
      <w:r w:rsidRPr="00AD2FAC">
        <w:t xml:space="preserve">using UE preconfigured resource </w:t>
      </w:r>
      <w:r>
        <w:t>shall</w:t>
      </w:r>
      <w:r w:rsidRPr="00AD2FAC">
        <w:t xml:space="preserve"> not cause interference to a cell if the UE considers the cell as an acceptable cell and is operating as out-of-coverage as per the circumstances above. </w:t>
      </w:r>
    </w:p>
    <w:p w:rsidR="0080030F" w:rsidRDefault="004612B4" w:rsidP="004612B4">
      <w:pPr>
        <w:rPr>
          <w:lang w:val="en-US"/>
        </w:rPr>
      </w:pPr>
      <w:r w:rsidRPr="00330F7B">
        <w:t xml:space="preserve">The </w:t>
      </w:r>
      <w:r>
        <w:t>operator</w:t>
      </w:r>
      <w:r w:rsidRPr="00330F7B">
        <w:t xml:space="preserve"> shall be </w:t>
      </w:r>
      <w:r>
        <w:t>able to authorise</w:t>
      </w:r>
      <w:r w:rsidR="0003068F">
        <w:t>,</w:t>
      </w:r>
      <w:r>
        <w:t xml:space="preserve"> </w:t>
      </w:r>
      <w:r w:rsidR="0003068F">
        <w:t>via network control, Public S</w:t>
      </w:r>
      <w:r>
        <w:t xml:space="preserve">afety </w:t>
      </w:r>
      <w:r w:rsidR="0003068F">
        <w:t xml:space="preserve">ProSe-enabled </w:t>
      </w:r>
      <w:r>
        <w:t xml:space="preserve">UEs to establish </w:t>
      </w:r>
      <w:r w:rsidR="0003068F">
        <w:t>ProSe Communication</w:t>
      </w:r>
      <w:r>
        <w:t xml:space="preserve"> </w:t>
      </w:r>
      <w:r w:rsidR="0003068F">
        <w:t>when</w:t>
      </w:r>
      <w:r w:rsidRPr="00FC08C9">
        <w:rPr>
          <w:lang w:val="en-US"/>
        </w:rPr>
        <w:t xml:space="preserve"> at least one of the two </w:t>
      </w:r>
      <w:r w:rsidR="002851A8" w:rsidRPr="00D92F5C">
        <w:rPr>
          <w:lang w:val="en-US"/>
        </w:rPr>
        <w:t>Public Safety ProSe-enabled</w:t>
      </w:r>
      <w:r w:rsidR="002851A8">
        <w:rPr>
          <w:lang w:val="en-US"/>
        </w:rPr>
        <w:t xml:space="preserve"> </w:t>
      </w:r>
      <w:r w:rsidRPr="00FC08C9">
        <w:rPr>
          <w:lang w:val="en-US"/>
        </w:rPr>
        <w:t>UEs</w:t>
      </w:r>
      <w:r w:rsidR="0003068F">
        <w:rPr>
          <w:lang w:val="en-US"/>
        </w:rPr>
        <w:t xml:space="preserve"> is served by EUTRAN</w:t>
      </w:r>
      <w:r>
        <w:rPr>
          <w:lang w:val="en-US"/>
        </w:rPr>
        <w:t xml:space="preserve">. </w:t>
      </w:r>
    </w:p>
    <w:p w:rsidR="004612B4" w:rsidRPr="002851A8" w:rsidRDefault="00EA56B1" w:rsidP="004612B4">
      <w:r w:rsidRPr="004F7DE4">
        <w:rPr>
          <w:lang w:val="en-US"/>
        </w:rPr>
        <w:t xml:space="preserve">The </w:t>
      </w:r>
      <w:r w:rsidR="004612B4">
        <w:rPr>
          <w:lang w:val="en-US"/>
        </w:rPr>
        <w:t xml:space="preserve">operator shall be able to </w:t>
      </w:r>
      <w:r w:rsidRPr="004F7DE4">
        <w:rPr>
          <w:lang w:val="en-US"/>
        </w:rPr>
        <w:t>pre-</w:t>
      </w:r>
      <w:r w:rsidR="004612B4">
        <w:rPr>
          <w:lang w:val="en-US"/>
        </w:rPr>
        <w:t xml:space="preserve">configure </w:t>
      </w:r>
      <w:r w:rsidRPr="004F7DE4">
        <w:rPr>
          <w:lang w:val="en-US"/>
        </w:rPr>
        <w:t>P</w:t>
      </w:r>
      <w:r w:rsidR="004612B4">
        <w:rPr>
          <w:lang w:val="en-US"/>
        </w:rPr>
        <w:t xml:space="preserve">ublic </w:t>
      </w:r>
      <w:r w:rsidRPr="004F7DE4">
        <w:rPr>
          <w:lang w:val="en-US"/>
        </w:rPr>
        <w:t>S</w:t>
      </w:r>
      <w:r w:rsidR="004612B4">
        <w:rPr>
          <w:lang w:val="en-US"/>
        </w:rPr>
        <w:t xml:space="preserve">afety </w:t>
      </w:r>
      <w:r w:rsidRPr="004F7DE4">
        <w:rPr>
          <w:lang w:val="en-US"/>
        </w:rPr>
        <w:t xml:space="preserve">ProSe-enabled </w:t>
      </w:r>
      <w:r w:rsidR="004612B4">
        <w:rPr>
          <w:lang w:val="en-US"/>
        </w:rPr>
        <w:t>UE</w:t>
      </w:r>
      <w:r w:rsidRPr="004F7DE4">
        <w:rPr>
          <w:lang w:val="en-US"/>
        </w:rPr>
        <w:t>s</w:t>
      </w:r>
      <w:r w:rsidR="004612B4">
        <w:rPr>
          <w:lang w:val="en-US"/>
        </w:rPr>
        <w:t xml:space="preserve"> </w:t>
      </w:r>
      <w:r w:rsidR="004612B4" w:rsidRPr="006E615B">
        <w:rPr>
          <w:lang w:val="en-US"/>
        </w:rPr>
        <w:t>(</w:t>
      </w:r>
      <w:r w:rsidR="004612B4">
        <w:t xml:space="preserve">e.g., in the </w:t>
      </w:r>
      <w:r w:rsidR="004612B4" w:rsidRPr="002A3B42">
        <w:t>USIM</w:t>
      </w:r>
      <w:r w:rsidR="004612B4" w:rsidRPr="006E615B">
        <w:rPr>
          <w:lang w:val="en-US"/>
        </w:rPr>
        <w:t xml:space="preserve"> or ME)</w:t>
      </w:r>
      <w:r w:rsidR="004612B4" w:rsidRPr="00F654A2">
        <w:rPr>
          <w:lang w:val="en-US"/>
        </w:rPr>
        <w:t xml:space="preserve"> </w:t>
      </w:r>
      <w:r w:rsidR="004612B4">
        <w:rPr>
          <w:lang w:val="en-US"/>
        </w:rPr>
        <w:t xml:space="preserve">with the permission to </w:t>
      </w:r>
      <w:r>
        <w:rPr>
          <w:lang w:val="en-US"/>
        </w:rPr>
        <w:t xml:space="preserve">use </w:t>
      </w:r>
      <w:r w:rsidRPr="004F7DE4">
        <w:rPr>
          <w:lang w:val="en-US"/>
        </w:rPr>
        <w:t>ProSe</w:t>
      </w:r>
      <w:r w:rsidR="00F7499E">
        <w:rPr>
          <w:lang w:val="en-US"/>
        </w:rPr>
        <w:t xml:space="preserve"> </w:t>
      </w:r>
      <w:r>
        <w:rPr>
          <w:lang w:val="en-US"/>
        </w:rPr>
        <w:t>Discovery and/or</w:t>
      </w:r>
      <w:r w:rsidRPr="00EA56B1">
        <w:rPr>
          <w:lang w:val="en-US"/>
        </w:rPr>
        <w:t xml:space="preserve"> </w:t>
      </w:r>
      <w:r w:rsidRPr="004F7DE4">
        <w:rPr>
          <w:lang w:val="en-US"/>
        </w:rPr>
        <w:t>Communication</w:t>
      </w:r>
      <w:r>
        <w:rPr>
          <w:lang w:val="en-US"/>
        </w:rPr>
        <w:t xml:space="preserve"> services for Public Safety</w:t>
      </w:r>
      <w:r w:rsidR="004612B4">
        <w:rPr>
          <w:lang w:val="en-US"/>
        </w:rPr>
        <w:t xml:space="preserve">, without the </w:t>
      </w:r>
      <w:r w:rsidRPr="004F7DE4">
        <w:rPr>
          <w:lang w:val="en-US"/>
        </w:rPr>
        <w:t xml:space="preserve">need for the </w:t>
      </w:r>
      <w:r>
        <w:rPr>
          <w:lang w:val="en-US"/>
        </w:rPr>
        <w:t xml:space="preserve">Public Safety ProSe-enabled </w:t>
      </w:r>
      <w:r w:rsidR="004612B4">
        <w:rPr>
          <w:lang w:val="en-US"/>
        </w:rPr>
        <w:t>UE</w:t>
      </w:r>
      <w:r w:rsidRPr="004F7DE4">
        <w:rPr>
          <w:lang w:val="en-US"/>
        </w:rPr>
        <w:t>s</w:t>
      </w:r>
      <w:r w:rsidR="00F7499E">
        <w:rPr>
          <w:lang w:val="en-US"/>
        </w:rPr>
        <w:t xml:space="preserve"> </w:t>
      </w:r>
      <w:r w:rsidRPr="004F7DE4">
        <w:rPr>
          <w:lang w:val="en-US"/>
        </w:rPr>
        <w:t>to connect to the</w:t>
      </w:r>
      <w:r w:rsidRPr="00EA56B1">
        <w:rPr>
          <w:lang w:val="en-US"/>
        </w:rPr>
        <w:t xml:space="preserve"> </w:t>
      </w:r>
      <w:r>
        <w:rPr>
          <w:lang w:val="en-US"/>
        </w:rPr>
        <w:t>network</w:t>
      </w:r>
      <w:r w:rsidRPr="00EA56B1">
        <w:rPr>
          <w:lang w:val="en-US"/>
        </w:rPr>
        <w:t xml:space="preserve"> </w:t>
      </w:r>
      <w:r w:rsidRPr="004F7DE4">
        <w:rPr>
          <w:lang w:val="en-US"/>
        </w:rPr>
        <w:t>to get this initial configuration</w:t>
      </w:r>
      <w:r w:rsidR="004612B4">
        <w:t>.</w:t>
      </w:r>
      <w:r w:rsidR="002851A8">
        <w:t xml:space="preserve"> </w:t>
      </w:r>
      <w:r w:rsidR="002851A8" w:rsidRPr="002851A8">
        <w:t>This requirement applies to any ProSe E-UTRA Communication between two Public Safety ProSe-enabled UEs, ProSe Group Communication and ProSe Broadcast Communication.</w:t>
      </w:r>
    </w:p>
    <w:p w:rsidR="00B14DCC" w:rsidRDefault="004612B4" w:rsidP="004612B4">
      <w:r w:rsidRPr="00330F7B">
        <w:t xml:space="preserve">The system shall </w:t>
      </w:r>
      <w:r>
        <w:t xml:space="preserve">enable </w:t>
      </w:r>
      <w:r w:rsidR="002851A8" w:rsidRPr="00D92F5C">
        <w:t>Public Safety ProSe-enabled</w:t>
      </w:r>
      <w:r>
        <w:t xml:space="preserve"> UEs to mutually authenticate each other when not </w:t>
      </w:r>
      <w:r w:rsidR="007D0AC6" w:rsidRPr="00E73B29">
        <w:t>served by E-UTRAN</w:t>
      </w:r>
      <w:r>
        <w:t>.</w:t>
      </w:r>
    </w:p>
    <w:p w:rsidR="00B14DCC" w:rsidRDefault="004612B4" w:rsidP="004612B4">
      <w:r w:rsidRPr="00763E8F">
        <w:t xml:space="preserve">Assuming </w:t>
      </w:r>
      <w:r w:rsidR="002851A8" w:rsidRPr="00D92F5C">
        <w:t xml:space="preserve">Public Safety ProSe-enabled </w:t>
      </w:r>
      <w:r w:rsidRPr="00763E8F">
        <w:t xml:space="preserve">UEs are in </w:t>
      </w:r>
      <w:r w:rsidR="00510A0C">
        <w:t>Communication</w:t>
      </w:r>
      <w:r w:rsidR="00510A0C" w:rsidRPr="00763E8F">
        <w:t xml:space="preserve"> </w:t>
      </w:r>
      <w:r w:rsidR="00510A0C">
        <w:t>R</w:t>
      </w:r>
      <w:r w:rsidRPr="00763E8F">
        <w:t>ange</w:t>
      </w:r>
      <w:r>
        <w:t>, are authenticated</w:t>
      </w:r>
      <w:r w:rsidRPr="00763E8F">
        <w:t xml:space="preserve"> and are </w:t>
      </w:r>
      <w:r>
        <w:t>authorise</w:t>
      </w:r>
      <w:r w:rsidRPr="00763E8F">
        <w:t>d,</w:t>
      </w:r>
      <w:r>
        <w:t xml:space="preserve"> a</w:t>
      </w:r>
      <w:r w:rsidRPr="004A193D">
        <w:t xml:space="preserve"> </w:t>
      </w:r>
      <w:r w:rsidR="002851A8" w:rsidRPr="00D92F5C">
        <w:t>Public Safety ProSe-enabled</w:t>
      </w:r>
      <w:r w:rsidRPr="004A193D">
        <w:t xml:space="preserve"> UE </w:t>
      </w:r>
      <w:r>
        <w:t>on public safety spectrum</w:t>
      </w:r>
      <w:r w:rsidR="007D0AC6" w:rsidRPr="00E73B29">
        <w:t>,</w:t>
      </w:r>
      <w:r>
        <w:t xml:space="preserve"> </w:t>
      </w:r>
      <w:r w:rsidR="007D0AC6" w:rsidRPr="00E73B29">
        <w:t>whether or not it is served by</w:t>
      </w:r>
      <w:r w:rsidR="00B14DCC">
        <w:t xml:space="preserve"> </w:t>
      </w:r>
      <w:r>
        <w:t>E-UTRAN</w:t>
      </w:r>
      <w:r w:rsidR="007D0AC6" w:rsidRPr="00E73B29">
        <w:t>,</w:t>
      </w:r>
      <w:r>
        <w:t xml:space="preserve"> </w:t>
      </w:r>
      <w:r w:rsidRPr="004A193D">
        <w:t xml:space="preserve">shall be capable of establishing </w:t>
      </w:r>
      <w:r>
        <w:t xml:space="preserve">multiple </w:t>
      </w:r>
      <w:r w:rsidRPr="004A193D">
        <w:t xml:space="preserve">one-to-one ProSe </w:t>
      </w:r>
      <w:r w:rsidR="002851A8" w:rsidRPr="00D92F5C">
        <w:t>E-UTRA Communications using multiple ProSe E-UTRA Communication paths</w:t>
      </w:r>
      <w:r>
        <w:t>,</w:t>
      </w:r>
      <w:r w:rsidRPr="004A193D">
        <w:t xml:space="preserve"> and </w:t>
      </w:r>
      <w:r>
        <w:t xml:space="preserve">of </w:t>
      </w:r>
      <w:r w:rsidRPr="004A193D">
        <w:t>exchang</w:t>
      </w:r>
      <w:r>
        <w:t>ing</w:t>
      </w:r>
      <w:r w:rsidRPr="004A193D">
        <w:t xml:space="preserve"> user traffic with </w:t>
      </w:r>
      <w:r>
        <w:t>each</w:t>
      </w:r>
      <w:r w:rsidRPr="004A193D">
        <w:t xml:space="preserve"> </w:t>
      </w:r>
      <w:r w:rsidR="002851A8" w:rsidRPr="00D92F5C">
        <w:t xml:space="preserve">Public Safety ProSe-enabled </w:t>
      </w:r>
      <w:r w:rsidRPr="004A193D">
        <w:t xml:space="preserve">UE </w:t>
      </w:r>
      <w:r w:rsidRPr="00763E8F">
        <w:t>across these multiple</w:t>
      </w:r>
      <w:r w:rsidR="00F7499E">
        <w:t xml:space="preserve"> </w:t>
      </w:r>
      <w:r w:rsidR="002851A8" w:rsidRPr="00D92F5C">
        <w:t>paths</w:t>
      </w:r>
      <w:r w:rsidR="00836CC2">
        <w:t>.</w:t>
      </w:r>
    </w:p>
    <w:p w:rsidR="004612B4" w:rsidRPr="00B4009A" w:rsidRDefault="004612B4" w:rsidP="004612B4">
      <w:r w:rsidRPr="00B4009A">
        <w:t xml:space="preserve">A </w:t>
      </w:r>
      <w:r w:rsidR="002851A8" w:rsidRPr="00D92F5C">
        <w:t xml:space="preserve">Public Safety ProSe-enabled </w:t>
      </w:r>
      <w:r w:rsidR="00E0542D">
        <w:t xml:space="preserve">ProSe-enabled </w:t>
      </w:r>
      <w:r w:rsidRPr="00B4009A">
        <w:t>UE</w:t>
      </w:r>
      <w:r w:rsidR="007D0AC6" w:rsidRPr="00E73B29">
        <w:t>, whether or not it is served by</w:t>
      </w:r>
      <w:r>
        <w:t xml:space="preserve"> E-UTRAN </w:t>
      </w:r>
      <w:r w:rsidRPr="00B4009A">
        <w:t xml:space="preserve">shall be capable of transmitting data to a group of </w:t>
      </w:r>
      <w:r w:rsidR="002851A8" w:rsidRPr="00D92F5C">
        <w:t>Public Safety ProSe-enabled</w:t>
      </w:r>
      <w:r w:rsidRPr="00B4009A">
        <w:t xml:space="preserve"> UEs using ProSe Group Communications with a single transmission, assuming they are within </w:t>
      </w:r>
      <w:r w:rsidR="00F30F32">
        <w:t>Communication</w:t>
      </w:r>
      <w:r w:rsidR="00F30F32" w:rsidRPr="00B4009A">
        <w:t xml:space="preserve"> </w:t>
      </w:r>
      <w:r w:rsidR="00F30F32">
        <w:t>R</w:t>
      </w:r>
      <w:r w:rsidRPr="00B4009A">
        <w:t>ange</w:t>
      </w:r>
      <w:r>
        <w:t>, authenticated</w:t>
      </w:r>
      <w:r w:rsidRPr="00B4009A">
        <w:t xml:space="preserve"> and </w:t>
      </w:r>
      <w:r>
        <w:t>authorise</w:t>
      </w:r>
      <w:r w:rsidRPr="00B4009A">
        <w:t>d.</w:t>
      </w:r>
    </w:p>
    <w:p w:rsidR="004612B4" w:rsidRDefault="004612B4" w:rsidP="004612B4">
      <w:r w:rsidRPr="004A193D">
        <w:t xml:space="preserve">Authentication shall allow for security-enablement of large groups, regardless whether group members have discovered each other </w:t>
      </w:r>
      <w:r w:rsidR="007D0AC6" w:rsidRPr="00E73B29">
        <w:t xml:space="preserve">when served by </w:t>
      </w:r>
      <w:r>
        <w:t xml:space="preserve">E-UTRAN </w:t>
      </w:r>
      <w:r w:rsidR="007D0AC6" w:rsidRPr="00E73B29">
        <w:t>or not</w:t>
      </w:r>
      <w:r>
        <w:t>.</w:t>
      </w:r>
    </w:p>
    <w:p w:rsidR="004612B4" w:rsidRPr="00B4009A" w:rsidRDefault="004612B4" w:rsidP="004612B4">
      <w:r w:rsidRPr="00B4009A">
        <w:t xml:space="preserve">A </w:t>
      </w:r>
      <w:r w:rsidR="002851A8" w:rsidRPr="002B547B">
        <w:t xml:space="preserve">Public Safety ProSe-enabled </w:t>
      </w:r>
      <w:r w:rsidRPr="00B4009A">
        <w:t xml:space="preserve">UE </w:t>
      </w:r>
      <w:r w:rsidR="007D0AC6" w:rsidRPr="001F4923">
        <w:t>whether or not it is served by</w:t>
      </w:r>
      <w:r>
        <w:t xml:space="preserve"> E-UTRAN </w:t>
      </w:r>
      <w:r w:rsidRPr="00B4009A">
        <w:t>shall be capable of receiving a ProSe Group Communications transmission, of which it is a group member, regardless of whether or not it has been discovered by the transmitting</w:t>
      </w:r>
      <w:r w:rsidR="002851A8" w:rsidRPr="002851A8">
        <w:t xml:space="preserve"> </w:t>
      </w:r>
      <w:r w:rsidR="002851A8" w:rsidRPr="002B547B">
        <w:t>Public Safety ProSe-enabled UE</w:t>
      </w:r>
      <w:r w:rsidRPr="00B4009A">
        <w:t>.</w:t>
      </w:r>
    </w:p>
    <w:p w:rsidR="004612B4" w:rsidRPr="00B4009A" w:rsidRDefault="004612B4" w:rsidP="004612B4">
      <w:r w:rsidRPr="00B4009A">
        <w:t xml:space="preserve">An </w:t>
      </w:r>
      <w:r>
        <w:t>authorise</w:t>
      </w:r>
      <w:r w:rsidRPr="00B4009A">
        <w:t xml:space="preserve">d </w:t>
      </w:r>
      <w:r w:rsidR="002851A8" w:rsidRPr="00D92F5C">
        <w:t>Public Safety ProSe-enabled</w:t>
      </w:r>
      <w:r w:rsidRPr="00B4009A">
        <w:t xml:space="preserve"> UE</w:t>
      </w:r>
      <w:r w:rsidR="007D0AC6" w:rsidRPr="009B4386">
        <w:t>,</w:t>
      </w:r>
      <w:r w:rsidR="007D0AC6" w:rsidRPr="00E73B29">
        <w:t xml:space="preserve"> </w:t>
      </w:r>
      <w:r w:rsidR="007D0AC6" w:rsidRPr="00581E77">
        <w:t xml:space="preserve">whether or not it is served by </w:t>
      </w:r>
      <w:r>
        <w:t>E-UTRAN</w:t>
      </w:r>
      <w:r w:rsidRPr="00B4009A">
        <w:t xml:space="preserve"> shall be capable of sending a broadcast message to all </w:t>
      </w:r>
      <w:r>
        <w:t>authorise</w:t>
      </w:r>
      <w:r w:rsidRPr="00B4009A">
        <w:t xml:space="preserve">d </w:t>
      </w:r>
      <w:r w:rsidR="002851A8" w:rsidRPr="00D92F5C">
        <w:t xml:space="preserve">Public Safety ProSe-enabled </w:t>
      </w:r>
      <w:r w:rsidRPr="00B4009A">
        <w:t xml:space="preserve">UEs within </w:t>
      </w:r>
      <w:r w:rsidR="00F30F32">
        <w:t>Communication</w:t>
      </w:r>
      <w:r w:rsidR="00F30F32" w:rsidRPr="00B4009A">
        <w:t xml:space="preserve"> </w:t>
      </w:r>
      <w:r w:rsidR="00F30F32">
        <w:t>R</w:t>
      </w:r>
      <w:r w:rsidRPr="00B4009A">
        <w:t>ange, regardless of group membership, using ProSe Broadcast Communication in a single transmission.</w:t>
      </w:r>
    </w:p>
    <w:p w:rsidR="00E94DC8" w:rsidRDefault="004612B4" w:rsidP="00E94DC8">
      <w:r w:rsidRPr="00B4009A">
        <w:t xml:space="preserve">An </w:t>
      </w:r>
      <w:r>
        <w:t>authorise</w:t>
      </w:r>
      <w:r w:rsidRPr="00B4009A">
        <w:t xml:space="preserve">d </w:t>
      </w:r>
      <w:r w:rsidR="002851A8" w:rsidRPr="00D92F5C">
        <w:t xml:space="preserve">Public Safety ProSe-enabled </w:t>
      </w:r>
      <w:r w:rsidRPr="00B4009A">
        <w:t>UE</w:t>
      </w:r>
      <w:r w:rsidR="007D0AC6" w:rsidRPr="00E73B29">
        <w:t>, whether or not it is served by E-UTRAN,</w:t>
      </w:r>
      <w:r w:rsidRPr="00B4009A">
        <w:t xml:space="preserve"> may be capable of acting as a relay for other public safety UEs.</w:t>
      </w:r>
      <w:r w:rsidR="00E94DC8" w:rsidRPr="00E94DC8">
        <w:t xml:space="preserve"> </w:t>
      </w:r>
    </w:p>
    <w:p w:rsidR="00E94DC8" w:rsidRDefault="00E94DC8" w:rsidP="00E94DC8">
      <w:r w:rsidRPr="00D12860">
        <w:t xml:space="preserve">An authorised </w:t>
      </w:r>
      <w:r>
        <w:t>Public S</w:t>
      </w:r>
      <w:r w:rsidRPr="00D12860">
        <w:t xml:space="preserve">afety ProSe-enabled UE shall be capable of acting as a relay for ProSe </w:t>
      </w:r>
      <w:r>
        <w:t xml:space="preserve">E-UTRA </w:t>
      </w:r>
      <w:r w:rsidRPr="00D12860">
        <w:t>Co</w:t>
      </w:r>
      <w:r>
        <w:t>mmunication between two Public S</w:t>
      </w:r>
      <w:r w:rsidRPr="00D12860">
        <w:t>afety ProSe-enabled UEs, ProSe Broadcast Communication, and ProSe Group Communication.</w:t>
      </w:r>
    </w:p>
    <w:p w:rsidR="00D71BEC" w:rsidRPr="00205A70" w:rsidRDefault="00E94DC8" w:rsidP="00D71BEC">
      <w:r w:rsidRPr="00D12860">
        <w:t xml:space="preserve">A ProSe UE-to-UE Relay </w:t>
      </w:r>
      <w:r w:rsidR="00D71BEC" w:rsidRPr="00205A70">
        <w:t>shall be able to relay data for a group of Public Safety ProSe-enabled UEs using ProSe Group Communications regardless of their group membership.</w:t>
      </w:r>
    </w:p>
    <w:p w:rsidR="00B14DCC" w:rsidRDefault="004612B4" w:rsidP="004612B4">
      <w:r w:rsidRPr="00B4009A">
        <w:t xml:space="preserve">An </w:t>
      </w:r>
      <w:r>
        <w:t>authorise</w:t>
      </w:r>
      <w:r w:rsidRPr="00B4009A">
        <w:t xml:space="preserve">d </w:t>
      </w:r>
      <w:r w:rsidR="002851A8" w:rsidRPr="00D92F5C">
        <w:t xml:space="preserve">Public Safety ProSe-enabled </w:t>
      </w:r>
      <w:r w:rsidRPr="00B4009A">
        <w:t>UE</w:t>
      </w:r>
      <w:r w:rsidR="007D0AC6" w:rsidRPr="001F4923">
        <w:t>, whether or not it is served by E-UTRAN,</w:t>
      </w:r>
      <w:r w:rsidRPr="00B4009A">
        <w:t xml:space="preserve"> shall be capable of being enabled/disabled by a user or </w:t>
      </w:r>
      <w:r w:rsidR="007D0AC6" w:rsidRPr="001F4923">
        <w:t xml:space="preserve">the </w:t>
      </w:r>
      <w:r w:rsidRPr="00B4009A">
        <w:t xml:space="preserve">system to act as a relay for other </w:t>
      </w:r>
      <w:r w:rsidR="002851A8" w:rsidRPr="00D92F5C">
        <w:t xml:space="preserve">Public Safety ProSe-enabled </w:t>
      </w:r>
      <w:r w:rsidRPr="00B4009A">
        <w:t>UEs.</w:t>
      </w:r>
    </w:p>
    <w:p w:rsidR="00B14DCC" w:rsidRDefault="004612B4" w:rsidP="004612B4">
      <w:r w:rsidRPr="00B4009A">
        <w:t xml:space="preserve">The user of a </w:t>
      </w:r>
      <w:r w:rsidR="002851A8" w:rsidRPr="00D92F5C">
        <w:t>Public Safety ProSe-enabled UE</w:t>
      </w:r>
      <w:r w:rsidRPr="00B4009A">
        <w:t xml:space="preserve"> acting as a relay should not perceive service degradation due to </w:t>
      </w:r>
      <w:r>
        <w:t>its use as a</w:t>
      </w:r>
      <w:r w:rsidRPr="00B4009A">
        <w:t xml:space="preserve"> relay</w:t>
      </w:r>
      <w:r w:rsidR="007D0AC6" w:rsidRPr="001F4923">
        <w:t>, regardless whether or not the</w:t>
      </w:r>
      <w:r w:rsidR="007D0AC6" w:rsidRPr="007D0AC6">
        <w:t xml:space="preserve"> </w:t>
      </w:r>
      <w:r w:rsidR="007D0AC6" w:rsidRPr="001F4923">
        <w:t>Public Safety ProSe-enabled</w:t>
      </w:r>
      <w:r w:rsidR="007D0AC6" w:rsidRPr="007D0AC6">
        <w:t xml:space="preserve"> </w:t>
      </w:r>
      <w:r w:rsidR="007D0AC6" w:rsidRPr="001F4923">
        <w:t>UE is served by</w:t>
      </w:r>
      <w:r w:rsidR="007D0AC6">
        <w:t xml:space="preserve"> </w:t>
      </w:r>
      <w:r>
        <w:t>E-UTRAN</w:t>
      </w:r>
      <w:r w:rsidRPr="00B4009A">
        <w:t>.</w:t>
      </w:r>
    </w:p>
    <w:p w:rsidR="00C7365C" w:rsidRPr="00C7365C" w:rsidRDefault="00C7365C" w:rsidP="004612B4">
      <w:r w:rsidRPr="00C7365C">
        <w:t>There shall be a maximum of one ProSe UE-to-UE relay between two Public Safety ProSe-enabled UEs.</w:t>
      </w:r>
      <w:r w:rsidR="00F7499E">
        <w:t xml:space="preserve"> </w:t>
      </w:r>
    </w:p>
    <w:p w:rsidR="00AF4A5D" w:rsidRDefault="00AF4A5D" w:rsidP="004612B4">
      <w:pPr>
        <w:rPr>
          <w:lang w:eastAsia="ko-KR"/>
        </w:rPr>
      </w:pPr>
      <w:r w:rsidRPr="006211FB">
        <w:rPr>
          <w:lang w:eastAsia="ko-KR"/>
        </w:rPr>
        <w:t xml:space="preserve">A ProSe UE-to-UE Relay </w:t>
      </w:r>
      <w:r>
        <w:rPr>
          <w:rFonts w:hint="eastAsia"/>
          <w:lang w:eastAsia="ko-KR"/>
        </w:rPr>
        <w:t>serving</w:t>
      </w:r>
      <w:r w:rsidRPr="006211FB">
        <w:rPr>
          <w:lang w:eastAsia="ko-KR"/>
        </w:rPr>
        <w:t xml:space="preserve"> as a relay for other Public Safety ProSe-enabled UE shall be able to </w:t>
      </w:r>
      <w:r>
        <w:rPr>
          <w:rFonts w:hint="eastAsia"/>
          <w:lang w:eastAsia="ko-KR"/>
        </w:rPr>
        <w:t xml:space="preserve">be </w:t>
      </w:r>
      <w:r w:rsidRPr="006211FB">
        <w:rPr>
          <w:lang w:eastAsia="ko-KR"/>
        </w:rPr>
        <w:t xml:space="preserve">served </w:t>
      </w:r>
      <w:r>
        <w:rPr>
          <w:rFonts w:hint="eastAsia"/>
          <w:lang w:eastAsia="ko-KR"/>
        </w:rPr>
        <w:t xml:space="preserve">at the same time </w:t>
      </w:r>
      <w:r w:rsidRPr="006211FB">
        <w:rPr>
          <w:lang w:eastAsia="ko-KR"/>
        </w:rPr>
        <w:t>by the UE serving as a relay for it.</w:t>
      </w:r>
    </w:p>
    <w:p w:rsidR="00EA56B1" w:rsidRPr="00EA56B1" w:rsidRDefault="00EA56B1" w:rsidP="004612B4">
      <w:pPr>
        <w:rPr>
          <w:lang w:eastAsia="ko-KR"/>
        </w:rPr>
      </w:pPr>
      <w:r w:rsidRPr="00EA56B1">
        <w:rPr>
          <w:lang w:eastAsia="ko-KR"/>
        </w:rPr>
        <w:t xml:space="preserve">A ProSe UE-to-UE Relay shall be capable of relaying communications for one or more Public Safety ProSe-enabled UEs that are within </w:t>
      </w:r>
      <w:r w:rsidR="00E65495" w:rsidRPr="00E65495">
        <w:rPr>
          <w:lang w:eastAsia="ko-KR"/>
        </w:rPr>
        <w:t>Communication Range</w:t>
      </w:r>
      <w:r w:rsidR="00E65495">
        <w:rPr>
          <w:lang w:eastAsia="ko-KR"/>
        </w:rPr>
        <w:t xml:space="preserve"> </w:t>
      </w:r>
      <w:r w:rsidRPr="00EA56B1">
        <w:rPr>
          <w:lang w:eastAsia="ko-KR"/>
        </w:rPr>
        <w:t>of the ProSe UE-to-UE Relay.</w:t>
      </w:r>
    </w:p>
    <w:p w:rsidR="00161E92" w:rsidRPr="00F7499E" w:rsidRDefault="00161E92" w:rsidP="00161E92">
      <w:pPr>
        <w:rPr>
          <w:rFonts w:hint="eastAsia"/>
        </w:rPr>
      </w:pPr>
      <w:r w:rsidRPr="00F7499E">
        <w:t xml:space="preserve">A Public Safety ProSe-enabled UE shall be capable of acting as a relay regardless of whether or not it has been discovered by a Public Safety ProSe-enabled UE using it as a relay if they are within </w:t>
      </w:r>
      <w:r w:rsidR="00E65495" w:rsidRPr="00E65495">
        <w:t>Communication Range</w:t>
      </w:r>
      <w:r w:rsidRPr="00F7499E">
        <w:t>.</w:t>
      </w:r>
    </w:p>
    <w:p w:rsidR="00B14DCC" w:rsidRDefault="004612B4" w:rsidP="004612B4">
      <w:r w:rsidRPr="00316FD3">
        <w:t>In the case where communication is relayed</w:t>
      </w:r>
      <w:r w:rsidR="007D0AC6" w:rsidRPr="001F4923">
        <w:t xml:space="preserve"> by a</w:t>
      </w:r>
      <w:r w:rsidR="00D71BEC">
        <w:t>n Evolved</w:t>
      </w:r>
      <w:r w:rsidR="007D0AC6" w:rsidRPr="001F4923">
        <w:t xml:space="preserve"> ProSe UE-to-Network Relay</w:t>
      </w:r>
      <w:r w:rsidRPr="00316FD3">
        <w:t xml:space="preserve"> between </w:t>
      </w:r>
      <w:r w:rsidR="007D0AC6" w:rsidRPr="001F4923">
        <w:t xml:space="preserve">an E-UTRAN and </w:t>
      </w:r>
      <w:r w:rsidRPr="00316FD3">
        <w:t xml:space="preserve">a </w:t>
      </w:r>
      <w:r w:rsidR="007D0AC6" w:rsidRPr="001F4923">
        <w:t xml:space="preserve">ProSe-enabled </w:t>
      </w:r>
      <w:r w:rsidRPr="00316FD3">
        <w:t xml:space="preserve">UE there shall be no ProSe UE-to-UE Relays between the </w:t>
      </w:r>
      <w:r w:rsidR="007D0AC6" w:rsidRPr="001F4923">
        <w:t>ProSe-enabled</w:t>
      </w:r>
      <w:r w:rsidR="007D0AC6">
        <w:t xml:space="preserve"> </w:t>
      </w:r>
      <w:r w:rsidRPr="00316FD3">
        <w:t>UE and E-UTRAN.</w:t>
      </w:r>
    </w:p>
    <w:p w:rsidR="004612B4" w:rsidRPr="00B4009A" w:rsidRDefault="004612B4" w:rsidP="004612B4">
      <w:r w:rsidRPr="00B4009A">
        <w:t xml:space="preserve">An </w:t>
      </w:r>
      <w:r>
        <w:t>authorise</w:t>
      </w:r>
      <w:r w:rsidRPr="00B4009A">
        <w:t xml:space="preserve">d </w:t>
      </w:r>
      <w:r w:rsidR="00E0542D">
        <w:t>P</w:t>
      </w:r>
      <w:r w:rsidRPr="00B4009A">
        <w:t xml:space="preserve">ublic </w:t>
      </w:r>
      <w:r w:rsidR="00E0542D">
        <w:t>S</w:t>
      </w:r>
      <w:r w:rsidRPr="00B4009A">
        <w:t xml:space="preserve">afety </w:t>
      </w:r>
      <w:r w:rsidR="00E0542D" w:rsidRPr="00226627">
        <w:t>ProSe-enabled</w:t>
      </w:r>
      <w:r w:rsidR="00E0542D">
        <w:rPr>
          <w:color w:val="1F497D"/>
        </w:rPr>
        <w:t xml:space="preserve"> </w:t>
      </w:r>
      <w:r w:rsidRPr="00B4009A">
        <w:t xml:space="preserve">UE shall be capable of communication using </w:t>
      </w:r>
      <w:r w:rsidR="00E65495">
        <w:t xml:space="preserve">both </w:t>
      </w:r>
      <w:r w:rsidRPr="00B4009A">
        <w:t>the network infrastructure and ProSe</w:t>
      </w:r>
      <w:r w:rsidRPr="003F1B45">
        <w:t xml:space="preserve"> </w:t>
      </w:r>
      <w:r w:rsidR="00E0542D">
        <w:t xml:space="preserve">Communication with Public Safety </w:t>
      </w:r>
      <w:r w:rsidR="00E0542D" w:rsidRPr="00226627">
        <w:t>ProSe-enabled</w:t>
      </w:r>
      <w:r w:rsidR="00E0542D">
        <w:rPr>
          <w:color w:val="1F497D"/>
        </w:rPr>
        <w:t xml:space="preserve"> </w:t>
      </w:r>
      <w:r w:rsidR="00E0542D">
        <w:t>UEs</w:t>
      </w:r>
      <w:r w:rsidR="00E0542D" w:rsidRPr="0098241A">
        <w:t xml:space="preserve"> </w:t>
      </w:r>
      <w:r w:rsidR="00E0542D">
        <w:t xml:space="preserve">not served by E-UTRAN </w:t>
      </w:r>
      <w:r w:rsidR="00E65495">
        <w:t xml:space="preserve">in parallel </w:t>
      </w:r>
      <w:r>
        <w:t>whether or not ProSe Discovery is used</w:t>
      </w:r>
      <w:r w:rsidRPr="00B4009A">
        <w:t>.</w:t>
      </w:r>
    </w:p>
    <w:p w:rsidR="00B14DCC" w:rsidRDefault="004612B4" w:rsidP="004612B4">
      <w:r>
        <w:t xml:space="preserve">In addition, the system shall be able to move the user traffic session back to the </w:t>
      </w:r>
      <w:r w:rsidR="00861A7A">
        <w:t xml:space="preserve">EPC </w:t>
      </w:r>
      <w:r w:rsidR="00861A7A">
        <w:rPr>
          <w:rFonts w:hint="eastAsia"/>
          <w:lang w:eastAsia="ko-KR"/>
        </w:rPr>
        <w:t>P</w:t>
      </w:r>
      <w:r w:rsidR="00861A7A">
        <w:t xml:space="preserve">ath </w:t>
      </w:r>
      <w:r w:rsidR="007D0AC6" w:rsidRPr="00E73B29">
        <w:t xml:space="preserve">once </w:t>
      </w:r>
      <w:r>
        <w:t xml:space="preserve">the </w:t>
      </w:r>
      <w:r w:rsidR="000E1CDB" w:rsidRPr="00D92F5C">
        <w:t xml:space="preserve">Public Safety ProSe-enabled </w:t>
      </w:r>
      <w:r>
        <w:t xml:space="preserve">UE </w:t>
      </w:r>
      <w:r w:rsidR="007D0AC6" w:rsidRPr="00E73B29">
        <w:t>is served by</w:t>
      </w:r>
      <w:r>
        <w:t xml:space="preserve"> E-UTRAN. The user may inhibit the switch back to the </w:t>
      </w:r>
      <w:r w:rsidR="00861A7A">
        <w:t>EPC</w:t>
      </w:r>
      <w:r w:rsidR="00F7499E">
        <w:t xml:space="preserve"> </w:t>
      </w:r>
      <w:r w:rsidR="00861A7A">
        <w:rPr>
          <w:rFonts w:hint="eastAsia"/>
          <w:lang w:eastAsia="ko-KR"/>
        </w:rPr>
        <w:t>P</w:t>
      </w:r>
      <w:r w:rsidR="00861A7A">
        <w:t>ath</w:t>
      </w:r>
      <w:r>
        <w:t>.</w:t>
      </w:r>
    </w:p>
    <w:p w:rsidR="004612B4" w:rsidRDefault="004612B4" w:rsidP="004612B4">
      <w:r>
        <w:t xml:space="preserve">It is desirable that an authorised </w:t>
      </w:r>
      <w:r w:rsidR="000E1CDB" w:rsidRPr="00D92F5C">
        <w:t xml:space="preserve">Public Safety ProSe-enabled </w:t>
      </w:r>
      <w:r>
        <w:t>UE</w:t>
      </w:r>
      <w:r w:rsidR="007D0AC6" w:rsidRPr="00E73B29">
        <w:t>, whether or not it is served by E-UTRAN,</w:t>
      </w:r>
      <w:r>
        <w:t xml:space="preserve"> supports the capability to exchange data via ProSe from within a building to </w:t>
      </w:r>
      <w:r w:rsidR="000E1CDB" w:rsidRPr="00D92F5C">
        <w:t xml:space="preserve">Public Safety ProSe-enabled </w:t>
      </w:r>
      <w:r>
        <w:t>UEs outside the building using a power class 3 E-UTRA UE [</w:t>
      </w:r>
      <w:r w:rsidR="00E4043E">
        <w:t>29</w:t>
      </w:r>
      <w:r>
        <w:t>].</w:t>
      </w:r>
    </w:p>
    <w:p w:rsidR="004612B4" w:rsidRDefault="004612B4" w:rsidP="004612B4">
      <w:r>
        <w:t xml:space="preserve">Authorised </w:t>
      </w:r>
      <w:r w:rsidR="000E1CDB" w:rsidRPr="00D92F5C">
        <w:rPr>
          <w:lang w:val="en-US"/>
        </w:rPr>
        <w:t>Public Safety ProSe-enabled UE</w:t>
      </w:r>
      <w:r>
        <w:t>s</w:t>
      </w:r>
      <w:r w:rsidR="007D0AC6" w:rsidRPr="00E73B29">
        <w:t>, whether being served or not by</w:t>
      </w:r>
      <w:r w:rsidR="007D0AC6">
        <w:t xml:space="preserve"> </w:t>
      </w:r>
      <w:r>
        <w:t>E-UTRAN</w:t>
      </w:r>
      <w:r w:rsidR="007D0AC6">
        <w:t>,</w:t>
      </w:r>
      <w:r>
        <w:t xml:space="preserve"> shall be able to communicate with other authorised </w:t>
      </w:r>
      <w:r w:rsidR="000E1CDB" w:rsidRPr="00D92F5C">
        <w:rPr>
          <w:lang w:val="en-US"/>
        </w:rPr>
        <w:t>Public Safety ProSe-enabled UE</w:t>
      </w:r>
      <w:r>
        <w:t>s whether or not ProSe discovery is used.</w:t>
      </w:r>
    </w:p>
    <w:p w:rsidR="004612B4" w:rsidRDefault="007D0AC6" w:rsidP="004612B4">
      <w:r>
        <w:t>A</w:t>
      </w:r>
      <w:r w:rsidR="004612B4">
        <w:t xml:space="preserve"> </w:t>
      </w:r>
      <w:r w:rsidR="000E1CDB" w:rsidRPr="00D92F5C">
        <w:t>Public Safety ProSe-enabled UE</w:t>
      </w:r>
      <w:r w:rsidR="004612B4">
        <w:t xml:space="preserve"> shall provide the ability for the end user to activate/deactivate ProSe </w:t>
      </w:r>
      <w:r w:rsidR="000E1CDB" w:rsidRPr="00D92F5C">
        <w:t xml:space="preserve">E-UTRA </w:t>
      </w:r>
      <w:r w:rsidR="004612B4">
        <w:t xml:space="preserve">Communication </w:t>
      </w:r>
      <w:r>
        <w:t xml:space="preserve">whether or not the UE is served by </w:t>
      </w:r>
      <w:r w:rsidR="004612B4">
        <w:t xml:space="preserve">E-UTRAN </w:t>
      </w:r>
      <w:r>
        <w:t>and</w:t>
      </w:r>
      <w:r w:rsidR="004612B4">
        <w:t xml:space="preserve"> whether or not ProSe discovery is used.</w:t>
      </w:r>
      <w:r w:rsidR="000E1CDB" w:rsidRPr="00D92F5C">
        <w:t xml:space="preserve"> This requirement</w:t>
      </w:r>
      <w:r w:rsidR="000E1CDB" w:rsidRPr="000E1CDB">
        <w:t xml:space="preserve"> </w:t>
      </w:r>
      <w:r w:rsidR="000E1CDB" w:rsidRPr="00D92F5C">
        <w:t>applies to any ProSe</w:t>
      </w:r>
      <w:r w:rsidR="000E1CDB" w:rsidRPr="000E1CDB">
        <w:t xml:space="preserve"> </w:t>
      </w:r>
      <w:r w:rsidR="000E1CDB" w:rsidRPr="00D92F5C">
        <w:t>E-UTRA</w:t>
      </w:r>
      <w:r w:rsidR="000E1CDB" w:rsidRPr="000E1CDB">
        <w:t xml:space="preserve"> </w:t>
      </w:r>
      <w:r w:rsidR="000E1CDB" w:rsidRPr="00D92F5C">
        <w:t>Communication between two</w:t>
      </w:r>
      <w:r w:rsidR="000E1CDB" w:rsidRPr="000E1CDB">
        <w:t xml:space="preserve"> </w:t>
      </w:r>
      <w:r w:rsidR="000E1CDB" w:rsidRPr="00D92F5C">
        <w:t>Public Safety ProSe-enabled</w:t>
      </w:r>
      <w:r w:rsidR="000E1CDB" w:rsidRPr="000E1CDB">
        <w:t xml:space="preserve"> </w:t>
      </w:r>
      <w:r w:rsidR="000E1CDB" w:rsidRPr="00D92F5C">
        <w:t>UEs, and</w:t>
      </w:r>
      <w:r w:rsidR="000E1CDB" w:rsidRPr="000E1CDB">
        <w:t xml:space="preserve"> </w:t>
      </w:r>
      <w:r w:rsidR="000E1CDB" w:rsidRPr="00D92F5C">
        <w:t>to ProSe Group</w:t>
      </w:r>
      <w:r w:rsidR="000E1CDB" w:rsidRPr="000E1CDB">
        <w:t xml:space="preserve"> </w:t>
      </w:r>
      <w:r w:rsidR="000E1CDB" w:rsidRPr="00D92F5C">
        <w:t>Communication</w:t>
      </w:r>
      <w:r w:rsidR="000E1CDB" w:rsidRPr="000E1CDB">
        <w:t xml:space="preserve"> </w:t>
      </w:r>
      <w:r w:rsidR="000E1CDB" w:rsidRPr="00D92F5C">
        <w:t>and</w:t>
      </w:r>
      <w:r w:rsidR="000E1CDB" w:rsidRPr="000E1CDB">
        <w:t xml:space="preserve"> </w:t>
      </w:r>
      <w:r w:rsidR="000E1CDB" w:rsidRPr="00D92F5C">
        <w:t>ProSe</w:t>
      </w:r>
      <w:r w:rsidR="000E1CDB" w:rsidRPr="000E1CDB">
        <w:t xml:space="preserve"> </w:t>
      </w:r>
      <w:r w:rsidR="000E1CDB" w:rsidRPr="00D92F5C">
        <w:t>Broadcast Communication.</w:t>
      </w:r>
    </w:p>
    <w:p w:rsidR="00B14DCC" w:rsidRDefault="004612B4" w:rsidP="004612B4">
      <w:r>
        <w:t xml:space="preserve">A </w:t>
      </w:r>
      <w:r w:rsidR="000E1CDB" w:rsidRPr="00D92F5C">
        <w:rPr>
          <w:lang w:val="en-US"/>
        </w:rPr>
        <w:t>Public Safety ProSe-enabled UE</w:t>
      </w:r>
      <w:r>
        <w:t xml:space="preserve"> shall support independent activation/deactivation of ProSe Discovery and ProSe </w:t>
      </w:r>
      <w:r w:rsidR="000E1CDB" w:rsidRPr="00D92F5C">
        <w:rPr>
          <w:lang w:val="en-US"/>
        </w:rPr>
        <w:t xml:space="preserve">E-UTRA </w:t>
      </w:r>
      <w:r>
        <w:t xml:space="preserve">Communication </w:t>
      </w:r>
      <w:r w:rsidR="007D0AC6">
        <w:t xml:space="preserve">whether or not it is served by </w:t>
      </w:r>
      <w:r>
        <w:t>E-UTRAN.</w:t>
      </w:r>
      <w:r w:rsidR="000E1CDB" w:rsidRPr="000E1CDB">
        <w:t xml:space="preserve"> </w:t>
      </w:r>
      <w:r w:rsidR="000E1CDB" w:rsidRPr="00D92F5C">
        <w:t>This requirement</w:t>
      </w:r>
      <w:r w:rsidR="000E1CDB" w:rsidRPr="000E1CDB">
        <w:t xml:space="preserve"> </w:t>
      </w:r>
      <w:r w:rsidR="000E1CDB" w:rsidRPr="00D92F5C">
        <w:t>applies to any ProSe E-UTRA Communication between two</w:t>
      </w:r>
      <w:r w:rsidR="000E1CDB" w:rsidRPr="000E1CDB">
        <w:t xml:space="preserve"> </w:t>
      </w:r>
      <w:r w:rsidR="000E1CDB" w:rsidRPr="00D92F5C">
        <w:t>Public Safety ProSe-enabled</w:t>
      </w:r>
      <w:r w:rsidR="000E1CDB" w:rsidRPr="000E1CDB">
        <w:t xml:space="preserve"> </w:t>
      </w:r>
      <w:r w:rsidR="000E1CDB" w:rsidRPr="00D92F5C">
        <w:t>UEs,</w:t>
      </w:r>
      <w:r w:rsidR="000E1CDB" w:rsidRPr="000E1CDB">
        <w:t xml:space="preserve"> </w:t>
      </w:r>
      <w:r w:rsidR="000E1CDB" w:rsidRPr="00D92F5C">
        <w:t>ProSe Group</w:t>
      </w:r>
      <w:r w:rsidR="000E1CDB" w:rsidRPr="000E1CDB">
        <w:t xml:space="preserve"> </w:t>
      </w:r>
      <w:r w:rsidR="000E1CDB" w:rsidRPr="00D92F5C">
        <w:t>Communication</w:t>
      </w:r>
      <w:r w:rsidR="000E1CDB" w:rsidRPr="000E1CDB">
        <w:t xml:space="preserve"> </w:t>
      </w:r>
      <w:r w:rsidR="000E1CDB" w:rsidRPr="00D92F5C">
        <w:t>and</w:t>
      </w:r>
      <w:r w:rsidR="000E1CDB" w:rsidRPr="000E1CDB">
        <w:t xml:space="preserve"> </w:t>
      </w:r>
      <w:r w:rsidR="000E1CDB" w:rsidRPr="00D92F5C">
        <w:t>ProsSe</w:t>
      </w:r>
      <w:r w:rsidR="000E1CDB" w:rsidRPr="000E1CDB">
        <w:t xml:space="preserve"> </w:t>
      </w:r>
      <w:r w:rsidR="000E1CDB" w:rsidRPr="00D92F5C">
        <w:t>Broadcast Communication.</w:t>
      </w:r>
    </w:p>
    <w:p w:rsidR="00E0542D" w:rsidRDefault="004612B4" w:rsidP="004612B4">
      <w:pPr>
        <w:rPr>
          <w:noProof/>
        </w:rPr>
      </w:pPr>
      <w:r>
        <w:t xml:space="preserve">Re-authorization and specific configurations, including spectrum configurations, of </w:t>
      </w:r>
      <w:r w:rsidR="000E1CDB" w:rsidRPr="00D92F5C">
        <w:t>Public Safety ProSe-enabled UE</w:t>
      </w:r>
      <w:r>
        <w:t>s shall be subject to public safety operator policy.</w:t>
      </w:r>
      <w:r w:rsidR="00E0542D" w:rsidRPr="00E0542D">
        <w:rPr>
          <w:noProof/>
        </w:rPr>
        <w:t xml:space="preserve"> </w:t>
      </w:r>
    </w:p>
    <w:p w:rsidR="004612B4" w:rsidRDefault="00E0542D" w:rsidP="004612B4">
      <w:pPr>
        <w:rPr>
          <w:noProof/>
        </w:rPr>
      </w:pPr>
      <w:r>
        <w:rPr>
          <w:noProof/>
        </w:rPr>
        <w:t>An operator shall be able to configure a Public Safety ProSe-enabled UE with the permission to be discoverable or not by one or more Public Safety ProSe-enabled UEs, without prior registration to the network.</w:t>
      </w:r>
    </w:p>
    <w:p w:rsidR="00C7365C" w:rsidRDefault="00C7365C" w:rsidP="004612B4">
      <w:r w:rsidRPr="00C7365C">
        <w:t>Subject to operator policy and/or network authorization, a user of a Public Safety ProSe-enabled UE shall be able to select the ProSe Communication path (direct or routed via local eN</w:t>
      </w:r>
      <w:r w:rsidR="00E65495">
        <w:t>B</w:t>
      </w:r>
      <w:r w:rsidRPr="00C7365C">
        <w:t>) when the Public Safety ProSe-enabled UE is being served by E-UTRAN. This requirement applies to any ProSe E-UTRA Communication between two Public Safety ProSe-enabled UEs, ProSe Group Communication and ProSe Broadcast Communications. The</w:t>
      </w:r>
      <w:r w:rsidR="00F7499E">
        <w:t xml:space="preserve"> </w:t>
      </w:r>
      <w:r w:rsidRPr="00C7365C">
        <w:t>network authorization shall consider the current traffic condition in the specific area.</w:t>
      </w:r>
    </w:p>
    <w:p w:rsidR="001E2DE8" w:rsidRPr="001E2DE8" w:rsidRDefault="001E2DE8" w:rsidP="004612B4">
      <w:r w:rsidRPr="001E2DE8">
        <w:t>A Public Safety ProSe-enabled UE shall be able to operate in spectrum allocated exclusively for ProSe and spectrum allocated for both ProSe and other services.</w:t>
      </w:r>
    </w:p>
    <w:p w:rsidR="00502532" w:rsidRDefault="00502532" w:rsidP="00502532">
      <w:pPr>
        <w:pStyle w:val="2"/>
      </w:pPr>
      <w:bookmarkStart w:id="65" w:name="_Toc27762009"/>
      <w:r>
        <w:t>7A.</w:t>
      </w:r>
      <w:r w:rsidR="004612B4">
        <w:t>3</w:t>
      </w:r>
      <w:r>
        <w:tab/>
        <w:t>ProSe-assisted WLAN direct communication</w:t>
      </w:r>
      <w:bookmarkEnd w:id="65"/>
    </w:p>
    <w:p w:rsidR="00502532" w:rsidRDefault="00502532" w:rsidP="00502532">
      <w:r>
        <w:t>The Evolved Packet System shall support the following requirements for WLAN to enable ProSe communication.</w:t>
      </w:r>
    </w:p>
    <w:p w:rsidR="00502532" w:rsidRDefault="00502532" w:rsidP="00502532">
      <w:r>
        <w:t xml:space="preserve">Subject to operator policy and user consent, a ProSe-enabled UE with WLAN capability shall be able to establish ProSe-assisted WLAN direct communications with another ProSe-enabled UE when they are </w:t>
      </w:r>
      <w:r w:rsidR="00E0542D">
        <w:t>with</w:t>
      </w:r>
      <w:r>
        <w:t xml:space="preserve">in </w:t>
      </w:r>
      <w:r w:rsidR="00E0542D">
        <w:t>WLAN d</w:t>
      </w:r>
      <w:r>
        <w:t xml:space="preserve">irect communications range, based on ProSe Discovery and WLAN configuration </w:t>
      </w:r>
      <w:smartTag w:uri="urn:schemas-microsoft-com:office:smarttags" w:element="PersonName">
        <w:r>
          <w:t>info</w:t>
        </w:r>
      </w:smartTag>
      <w:r>
        <w:t>rmation from the 3GPP EPC.</w:t>
      </w:r>
    </w:p>
    <w:p w:rsidR="00502532" w:rsidRDefault="00502532" w:rsidP="00502532">
      <w:r>
        <w:t xml:space="preserve">The 3GPP EPC shall be able to provide configuration </w:t>
      </w:r>
      <w:smartTag w:uri="urn:schemas-microsoft-com:office:smarttags" w:element="PersonName">
        <w:r>
          <w:t>info</w:t>
        </w:r>
      </w:smartTag>
      <w:r>
        <w:t>rmation to ProSe-enabled UEs for the purpose of establishing ProSe-assisted WLAN direct communications.</w:t>
      </w:r>
    </w:p>
    <w:p w:rsidR="00502532" w:rsidRDefault="00502532" w:rsidP="00502532">
      <w:r>
        <w:t xml:space="preserve">The EPC shall be able to provide configuration </w:t>
      </w:r>
      <w:smartTag w:uri="urn:schemas-microsoft-com:office:smarttags" w:element="PersonName">
        <w:r>
          <w:t>info</w:t>
        </w:r>
      </w:smartTag>
      <w:r>
        <w:t>rmation that enables confidentiality and integrity on the ProSe-assisted WLAN direct communications link.</w:t>
      </w:r>
    </w:p>
    <w:p w:rsidR="00502532" w:rsidRDefault="00502532" w:rsidP="00502532">
      <w:r>
        <w:t>The HPLMN operator shall be able to authorise ProSe-assisted WLAN direct communications for a ProSe-enabled UE, separately for use in the HPLMN and when roaming in VPLMNs.</w:t>
      </w:r>
    </w:p>
    <w:p w:rsidR="00502532" w:rsidRDefault="00502532" w:rsidP="00502532">
      <w:r>
        <w:t>The HPLMN operator shall be able to authorise a ProSe-enabled UE to engage in ProSe-assisted WLAN direct communications with a ProSe-enabled UE being served by a different PLMN.</w:t>
      </w:r>
    </w:p>
    <w:p w:rsidR="00502532" w:rsidRDefault="00502532" w:rsidP="00502532">
      <w:r>
        <w:t>The VPLMN operator shall be able to turn on or off ProSe-assisted WLAN direct communications for inbound roamers.</w:t>
      </w:r>
    </w:p>
    <w:p w:rsidR="00502532" w:rsidRDefault="00502532" w:rsidP="00502532">
      <w:r>
        <w:t>Both the HPLMN and VPLMN operators shall be able to charge for ProSe-assisted WLAN direct communications.</w:t>
      </w:r>
    </w:p>
    <w:p w:rsidR="00502532" w:rsidRDefault="00502532" w:rsidP="00502532">
      <w:r>
        <w:t>When a ProSe-enabled UE uses ProSe-assisted WLAN direct communications, both the HPLMN and VPLMN shall be able to collect accounting data for ProSe-assisted WLAN direct communications including:</w:t>
      </w:r>
    </w:p>
    <w:p w:rsidR="00502532" w:rsidRDefault="00836CC2" w:rsidP="00836CC2">
      <w:pPr>
        <w:pStyle w:val="B1"/>
      </w:pPr>
      <w:r>
        <w:t>-</w:t>
      </w:r>
      <w:r>
        <w:tab/>
      </w:r>
      <w:r w:rsidR="00502532">
        <w:t>ProSe-assisted WLAN direct communication duration, amount of data transferred, etc.</w:t>
      </w:r>
    </w:p>
    <w:p w:rsidR="00B14DCC" w:rsidRDefault="00502532" w:rsidP="00502532">
      <w:r>
        <w:t xml:space="preserve">Subject to operator policy and user consent the EPC and a ProSe-enabled UE shall be capable of negotiating the move of a traffic flow between the </w:t>
      </w:r>
      <w:r w:rsidR="00861A7A">
        <w:rPr>
          <w:rFonts w:hint="eastAsia"/>
          <w:lang w:eastAsia="ko-KR"/>
        </w:rPr>
        <w:t>EPC P</w:t>
      </w:r>
      <w:r w:rsidR="00861A7A">
        <w:t xml:space="preserve">ath </w:t>
      </w:r>
      <w:r>
        <w:t>and the ProSe-assisted WLAN direct path.</w:t>
      </w:r>
    </w:p>
    <w:p w:rsidR="00B14DCC" w:rsidRDefault="00502532" w:rsidP="00502532">
      <w:r>
        <w:t>There shall be no impact upon the RAN from service continuity procedures for ProSe-enabled UE traffic sessions that are moved between the infrastructure and WLAN direct communication paths.</w:t>
      </w:r>
    </w:p>
    <w:p w:rsidR="00502532" w:rsidRDefault="00502532" w:rsidP="00502532">
      <w:r>
        <w:t>The network shall be able to determine whether two ProSe-enabled UEs are within WLAN direct communications range and whether the WLAN direct link can provide the necessary QoS to support the end user application.</w:t>
      </w:r>
    </w:p>
    <w:p w:rsidR="00502532" w:rsidRDefault="00502532" w:rsidP="00502532">
      <w:r>
        <w:t>The network shall ensure service continuity for ProSe-assisted WLAN direct communications flows and be capable of considering QoS requirements of all data flows when negotiating a communications path switch for a given end user application.</w:t>
      </w:r>
    </w:p>
    <w:p w:rsidR="00502532" w:rsidRDefault="00502532" w:rsidP="00502532">
      <w:r>
        <w:t>The system shall be capable of establishing a new user traffic session for a ProSe-assisted WLAN direct communications path.</w:t>
      </w:r>
    </w:p>
    <w:p w:rsidR="00502532" w:rsidRDefault="00502532" w:rsidP="00502532">
      <w:r>
        <w:t>Subject to operator policy and user consent the EPS shall be capable of maintaining existing E-UTRAN infrastructure communications while ProSe</w:t>
      </w:r>
      <w:r w:rsidR="00E0542D">
        <w:t>-assisted</w:t>
      </w:r>
      <w:r>
        <w:t xml:space="preserve"> WLAN </w:t>
      </w:r>
      <w:r w:rsidR="00E0542D">
        <w:t xml:space="preserve">direct </w:t>
      </w:r>
      <w:r>
        <w:t>communication is established by a given ProSe-enabled UE.</w:t>
      </w:r>
    </w:p>
    <w:p w:rsidR="00502532" w:rsidRDefault="00502532" w:rsidP="00502532">
      <w:r>
        <w:t>Subject to operator policy and user consent the EPS shall be capable of establishing new E-UTRAN infrastructure communications while ProSe WLAN communication is on-going for a given ProSe-enabled UE.</w:t>
      </w:r>
    </w:p>
    <w:p w:rsidR="00502532" w:rsidRPr="00502532" w:rsidRDefault="00502532" w:rsidP="00502532">
      <w:r>
        <w:t xml:space="preserve">The EPC shall be able to request a UE to perform a path switch between the </w:t>
      </w:r>
      <w:r w:rsidR="00861A7A">
        <w:rPr>
          <w:rFonts w:hint="eastAsia"/>
          <w:lang w:eastAsia="ko-KR"/>
        </w:rPr>
        <w:t>EPC P</w:t>
      </w:r>
      <w:r w:rsidR="00861A7A">
        <w:t xml:space="preserve">ath </w:t>
      </w:r>
      <w:r>
        <w:t>and WLAN direct path for some or all of the UE</w:t>
      </w:r>
      <w:r w:rsidR="00836CC2">
        <w:t>'</w:t>
      </w:r>
      <w:r>
        <w:t>s traffic sessions based on the load in the 3GPP network.</w:t>
      </w:r>
    </w:p>
    <w:p w:rsidR="00D71BEC" w:rsidRPr="00D71BEC" w:rsidRDefault="00D71BEC" w:rsidP="00D71BEC">
      <w:pPr>
        <w:pStyle w:val="1"/>
        <w:rPr>
          <w:rFonts w:hint="eastAsia"/>
        </w:rPr>
      </w:pPr>
      <w:bookmarkStart w:id="66" w:name="_Toc27762010"/>
      <w:r w:rsidRPr="00D71BEC">
        <w:t>7</w:t>
      </w:r>
      <w:r w:rsidRPr="00D71BEC">
        <w:rPr>
          <w:rFonts w:eastAsia="SimSun" w:hint="eastAsia"/>
        </w:rPr>
        <w:t>B</w:t>
      </w:r>
      <w:r w:rsidRPr="00D71BEC">
        <w:tab/>
      </w:r>
      <w:r w:rsidRPr="00D71BEC">
        <w:rPr>
          <w:rFonts w:eastAsia="맑은 고딕"/>
        </w:rPr>
        <w:t xml:space="preserve">Indirect 3GPP </w:t>
      </w:r>
      <w:r w:rsidRPr="00D71BEC">
        <w:rPr>
          <w:rFonts w:eastAsia="SimSun" w:hint="eastAsia"/>
        </w:rPr>
        <w:t>Communication</w:t>
      </w:r>
      <w:bookmarkEnd w:id="66"/>
    </w:p>
    <w:p w:rsidR="00D71BEC" w:rsidRPr="00D15020" w:rsidRDefault="00D71BEC" w:rsidP="00D71BEC">
      <w:pPr>
        <w:pStyle w:val="2"/>
        <w:rPr>
          <w:rFonts w:eastAsia="SimSun" w:hint="eastAsia"/>
          <w:lang w:eastAsia="zh-CN"/>
        </w:rPr>
      </w:pPr>
      <w:bookmarkStart w:id="67" w:name="_Toc27762011"/>
      <w:r>
        <w:t>7</w:t>
      </w:r>
      <w:r>
        <w:rPr>
          <w:rFonts w:eastAsia="SimSun" w:hint="eastAsia"/>
          <w:lang w:eastAsia="zh-CN"/>
        </w:rPr>
        <w:t>B</w:t>
      </w:r>
      <w:r w:rsidRPr="009C6361">
        <w:t>.</w:t>
      </w:r>
      <w:r>
        <w:t>1</w:t>
      </w:r>
      <w:r>
        <w:tab/>
      </w:r>
      <w:r w:rsidRPr="008832EF">
        <w:t>Feature description</w:t>
      </w:r>
      <w:bookmarkEnd w:id="67"/>
    </w:p>
    <w:p w:rsidR="00D71BEC" w:rsidRDefault="00D71BEC" w:rsidP="00D71BEC">
      <w:pPr>
        <w:rPr>
          <w:rFonts w:eastAsia="Calibri"/>
          <w:lang w:val="en-US"/>
        </w:rPr>
      </w:pPr>
      <w:r>
        <w:rPr>
          <w:rFonts w:eastAsia="SimSun"/>
          <w:noProof/>
          <w:lang w:eastAsia="zh-CN"/>
        </w:rPr>
        <w:t xml:space="preserve">Indirect 3GPP </w:t>
      </w:r>
      <w:r>
        <w:rPr>
          <w:rFonts w:eastAsia="SimSun" w:hint="eastAsia"/>
          <w:noProof/>
          <w:lang w:eastAsia="zh-CN"/>
        </w:rPr>
        <w:t>Communication</w:t>
      </w:r>
      <w:r>
        <w:rPr>
          <w:rFonts w:eastAsia="SimSun"/>
          <w:noProof/>
          <w:lang w:eastAsia="zh-CN"/>
        </w:rPr>
        <w:t xml:space="preserve"> </w:t>
      </w:r>
      <w:r w:rsidRPr="00301E02">
        <w:rPr>
          <w:rFonts w:eastAsia="SimSun"/>
          <w:noProof/>
          <w:lang w:eastAsia="zh-CN"/>
        </w:rPr>
        <w:t>enables</w:t>
      </w:r>
      <w:r>
        <w:rPr>
          <w:rFonts w:eastAsia="SimSun"/>
          <w:noProof/>
          <w:lang w:eastAsia="zh-CN"/>
        </w:rPr>
        <w:t xml:space="preserve"> an Evolved</w:t>
      </w:r>
      <w:r>
        <w:rPr>
          <w:rFonts w:eastAsia="SimSun" w:hint="eastAsia"/>
          <w:noProof/>
          <w:lang w:eastAsia="zh-CN"/>
        </w:rPr>
        <w:t xml:space="preserve"> </w:t>
      </w:r>
      <w:r>
        <w:rPr>
          <w:rFonts w:eastAsia="SimSun"/>
          <w:noProof/>
          <w:lang w:eastAsia="zh-CN"/>
        </w:rPr>
        <w:t xml:space="preserve">ProSe Remote UE (e.g. wearable device, UE) </w:t>
      </w:r>
      <w:r>
        <w:rPr>
          <w:rFonts w:eastAsia="SimSun" w:hint="eastAsia"/>
          <w:noProof/>
          <w:lang w:eastAsia="zh-CN"/>
        </w:rPr>
        <w:t>to</w:t>
      </w:r>
      <w:r>
        <w:rPr>
          <w:rFonts w:eastAsia="SimSun"/>
          <w:noProof/>
          <w:lang w:eastAsia="zh-CN"/>
        </w:rPr>
        <w:t xml:space="preserve"> connect to the </w:t>
      </w:r>
      <w:r>
        <w:rPr>
          <w:rFonts w:eastAsia="SimSun" w:hint="eastAsia"/>
          <w:noProof/>
          <w:lang w:eastAsia="zh-CN"/>
        </w:rPr>
        <w:t xml:space="preserve">3GPP </w:t>
      </w:r>
      <w:r>
        <w:rPr>
          <w:rFonts w:eastAsia="SimSun"/>
          <w:noProof/>
          <w:lang w:eastAsia="zh-CN"/>
        </w:rPr>
        <w:t xml:space="preserve">network </w:t>
      </w:r>
      <w:r>
        <w:rPr>
          <w:rFonts w:hint="eastAsia"/>
          <w:lang w:eastAsia="zh-CN"/>
        </w:rPr>
        <w:t xml:space="preserve">via </w:t>
      </w:r>
      <w:r>
        <w:rPr>
          <w:lang w:eastAsia="zh-CN"/>
        </w:rPr>
        <w:t xml:space="preserve">an </w:t>
      </w:r>
      <w:r>
        <w:rPr>
          <w:rFonts w:eastAsia="SimSun"/>
          <w:noProof/>
          <w:lang w:eastAsia="zh-CN"/>
        </w:rPr>
        <w:t>Evolved</w:t>
      </w:r>
      <w:r>
        <w:rPr>
          <w:lang w:eastAsia="zh-CN"/>
        </w:rPr>
        <w:t xml:space="preserve"> ProSe UE-to-Network</w:t>
      </w:r>
      <w:r>
        <w:rPr>
          <w:rFonts w:hint="eastAsia"/>
          <w:lang w:eastAsia="zh-CN"/>
        </w:rPr>
        <w:t xml:space="preserve"> </w:t>
      </w:r>
      <w:r>
        <w:rPr>
          <w:lang w:eastAsia="zh-CN"/>
        </w:rPr>
        <w:t>Relay.</w:t>
      </w:r>
      <w:r>
        <w:rPr>
          <w:rFonts w:eastAsia="SimSun"/>
          <w:noProof/>
          <w:lang w:eastAsia="zh-CN"/>
        </w:rPr>
        <w:t xml:space="preserve"> The </w:t>
      </w:r>
      <w:r w:rsidRPr="00BA258E">
        <w:rPr>
          <w:rFonts w:eastAsia="SimSun" w:hint="eastAsia"/>
          <w:noProof/>
          <w:lang w:eastAsia="zh-CN"/>
        </w:rPr>
        <w:t>connection</w:t>
      </w:r>
      <w:r w:rsidRPr="00E65495">
        <w:rPr>
          <w:noProof/>
        </w:rPr>
        <w:t xml:space="preserve"> </w:t>
      </w:r>
      <w:r>
        <w:rPr>
          <w:rFonts w:eastAsia="SimSun" w:hint="eastAsia"/>
          <w:noProof/>
          <w:lang w:eastAsia="zh-CN"/>
        </w:rPr>
        <w:t xml:space="preserve">between the </w:t>
      </w:r>
      <w:r>
        <w:rPr>
          <w:rFonts w:eastAsia="SimSun"/>
          <w:noProof/>
          <w:lang w:eastAsia="zh-CN"/>
        </w:rPr>
        <w:t>Evolved Prose R</w:t>
      </w:r>
      <w:r>
        <w:rPr>
          <w:rFonts w:eastAsia="SimSun" w:hint="eastAsia"/>
          <w:noProof/>
          <w:lang w:eastAsia="zh-CN"/>
        </w:rPr>
        <w:t xml:space="preserve">emote </w:t>
      </w:r>
      <w:r>
        <w:rPr>
          <w:noProof/>
        </w:rPr>
        <w:t xml:space="preserve">UE </w:t>
      </w:r>
      <w:r>
        <w:rPr>
          <w:rFonts w:eastAsia="SimSun" w:hint="eastAsia"/>
          <w:noProof/>
          <w:lang w:eastAsia="zh-CN"/>
        </w:rPr>
        <w:t xml:space="preserve">and </w:t>
      </w:r>
      <w:r>
        <w:rPr>
          <w:rFonts w:eastAsia="SimSun"/>
          <w:noProof/>
          <w:lang w:eastAsia="zh-CN"/>
        </w:rPr>
        <w:t>the</w:t>
      </w:r>
      <w:r>
        <w:rPr>
          <w:rFonts w:eastAsia="SimSun" w:hint="eastAsia"/>
          <w:noProof/>
          <w:lang w:eastAsia="zh-CN"/>
        </w:rPr>
        <w:t xml:space="preserve"> </w:t>
      </w:r>
      <w:r>
        <w:rPr>
          <w:rFonts w:eastAsia="SimSun"/>
          <w:noProof/>
          <w:lang w:eastAsia="zh-CN"/>
        </w:rPr>
        <w:t xml:space="preserve">Evolved ProSe </w:t>
      </w:r>
      <w:r>
        <w:rPr>
          <w:rFonts w:eastAsia="SimSun" w:hint="eastAsia"/>
          <w:noProof/>
          <w:lang w:eastAsia="zh-CN"/>
        </w:rPr>
        <w:t>UE</w:t>
      </w:r>
      <w:r>
        <w:rPr>
          <w:rFonts w:eastAsia="SimSun"/>
          <w:noProof/>
          <w:lang w:eastAsia="zh-CN"/>
        </w:rPr>
        <w:t>-to-Network Relay</w:t>
      </w:r>
      <w:r w:rsidRPr="004059DD">
        <w:rPr>
          <w:noProof/>
        </w:rPr>
        <w:t xml:space="preserve"> </w:t>
      </w:r>
      <w:r>
        <w:rPr>
          <w:rFonts w:eastAsia="SimSun" w:hint="eastAsia"/>
          <w:noProof/>
          <w:lang w:eastAsia="zh-CN"/>
        </w:rPr>
        <w:t>can use</w:t>
      </w:r>
      <w:r w:rsidRPr="00E94BAD">
        <w:rPr>
          <w:noProof/>
        </w:rPr>
        <w:t xml:space="preserve"> E-UTRA or WLAN</w:t>
      </w:r>
      <w:r>
        <w:rPr>
          <w:rFonts w:eastAsia="Calibri"/>
          <w:lang w:val="en-US"/>
        </w:rPr>
        <w:t xml:space="preserve">. </w:t>
      </w:r>
    </w:p>
    <w:p w:rsidR="00D71BEC" w:rsidRPr="009E36C7" w:rsidRDefault="00D71BEC" w:rsidP="00D71BEC">
      <w:pPr>
        <w:rPr>
          <w:rFonts w:eastAsia="SimSun"/>
          <w:noProof/>
          <w:lang w:eastAsia="zh-CN"/>
        </w:rPr>
      </w:pPr>
      <w:r w:rsidRPr="009E36C7">
        <w:rPr>
          <w:rFonts w:eastAsia="Calibri"/>
          <w:lang w:val="en-US"/>
        </w:rPr>
        <w:t xml:space="preserve">The </w:t>
      </w:r>
      <w:r>
        <w:rPr>
          <w:rFonts w:eastAsia="SimSun"/>
          <w:noProof/>
          <w:lang w:eastAsia="zh-CN"/>
        </w:rPr>
        <w:t>Evolved</w:t>
      </w:r>
      <w:r>
        <w:rPr>
          <w:rFonts w:eastAsia="Calibri"/>
          <w:lang w:val="en-US"/>
        </w:rPr>
        <w:t xml:space="preserve"> ProSe R</w:t>
      </w:r>
      <w:r w:rsidRPr="009E36C7">
        <w:rPr>
          <w:rFonts w:eastAsia="Calibri"/>
          <w:lang w:val="en-US"/>
        </w:rPr>
        <w:t>emote UE has the functionality to directly connect to the EPC without a</w:t>
      </w:r>
      <w:r>
        <w:rPr>
          <w:rFonts w:eastAsia="Calibri"/>
          <w:lang w:val="en-US"/>
        </w:rPr>
        <w:t>n</w:t>
      </w:r>
      <w:r w:rsidRPr="009E36C7">
        <w:rPr>
          <w:rFonts w:eastAsia="Calibri"/>
          <w:lang w:val="en-US"/>
        </w:rPr>
        <w:t xml:space="preserve"> </w:t>
      </w:r>
      <w:r>
        <w:rPr>
          <w:rFonts w:eastAsia="SimSun"/>
          <w:noProof/>
          <w:lang w:eastAsia="zh-CN"/>
        </w:rPr>
        <w:t>Evolved</w:t>
      </w:r>
      <w:r>
        <w:rPr>
          <w:rFonts w:eastAsia="Calibri"/>
          <w:lang w:val="en-US"/>
        </w:rPr>
        <w:t xml:space="preserve"> ProSe UE-to-Network R</w:t>
      </w:r>
      <w:r w:rsidRPr="009E36C7">
        <w:rPr>
          <w:rFonts w:eastAsia="Calibri"/>
          <w:lang w:val="en-US"/>
        </w:rPr>
        <w:t>elay.</w:t>
      </w:r>
      <w:r>
        <w:rPr>
          <w:noProof/>
          <w:lang w:eastAsia="zh-CN"/>
        </w:rPr>
        <w:t>T</w:t>
      </w:r>
      <w:r w:rsidRPr="009E36C7">
        <w:rPr>
          <w:noProof/>
          <w:lang w:eastAsia="zh-CN"/>
        </w:rPr>
        <w:t xml:space="preserve">he </w:t>
      </w:r>
      <w:r>
        <w:rPr>
          <w:rFonts w:eastAsia="SimSun"/>
          <w:noProof/>
          <w:lang w:eastAsia="zh-CN"/>
        </w:rPr>
        <w:t>Evolved</w:t>
      </w:r>
      <w:r>
        <w:rPr>
          <w:noProof/>
          <w:lang w:eastAsia="zh-CN"/>
        </w:rPr>
        <w:t xml:space="preserve"> ProSe R</w:t>
      </w:r>
      <w:r w:rsidRPr="009E36C7">
        <w:rPr>
          <w:noProof/>
          <w:lang w:eastAsia="zh-CN"/>
        </w:rPr>
        <w:t>emote UE</w:t>
      </w:r>
      <w:r w:rsidRPr="009E36C7">
        <w:rPr>
          <w:rFonts w:eastAsia="Calibri"/>
          <w:lang w:val="en-US"/>
        </w:rPr>
        <w:t xml:space="preserve"> will be visible to</w:t>
      </w:r>
      <w:r>
        <w:rPr>
          <w:rFonts w:eastAsia="Calibri"/>
          <w:lang w:val="en-US"/>
        </w:rPr>
        <w:t xml:space="preserve"> and controlled by</w:t>
      </w:r>
      <w:r w:rsidRPr="009E36C7">
        <w:rPr>
          <w:rFonts w:eastAsia="Calibri"/>
          <w:lang w:val="en-US"/>
        </w:rPr>
        <w:t xml:space="preserve"> the 3GPP network when connected via a</w:t>
      </w:r>
      <w:r>
        <w:rPr>
          <w:rFonts w:eastAsia="Calibri"/>
          <w:lang w:val="en-US"/>
        </w:rPr>
        <w:t>n</w:t>
      </w:r>
      <w:r w:rsidRPr="009E36C7">
        <w:rPr>
          <w:noProof/>
          <w:lang w:eastAsia="zh-CN"/>
        </w:rPr>
        <w:t xml:space="preserve"> </w:t>
      </w:r>
      <w:r>
        <w:rPr>
          <w:rFonts w:eastAsia="SimSun"/>
          <w:noProof/>
          <w:lang w:eastAsia="zh-CN"/>
        </w:rPr>
        <w:t>Evolved</w:t>
      </w:r>
      <w:r>
        <w:rPr>
          <w:noProof/>
          <w:lang w:eastAsia="zh-CN"/>
        </w:rPr>
        <w:t xml:space="preserve"> ProSe </w:t>
      </w:r>
      <w:r w:rsidRPr="009E36C7">
        <w:rPr>
          <w:rFonts w:eastAsia="SimSun" w:hint="eastAsia"/>
          <w:noProof/>
          <w:lang w:eastAsia="zh-CN"/>
        </w:rPr>
        <w:t>UE</w:t>
      </w:r>
      <w:r>
        <w:rPr>
          <w:rFonts w:eastAsia="SimSun"/>
          <w:noProof/>
          <w:lang w:eastAsia="zh-CN"/>
        </w:rPr>
        <w:t>-to-Network Relay</w:t>
      </w:r>
      <w:r w:rsidRPr="009E36C7">
        <w:rPr>
          <w:rFonts w:eastAsia="SimSun" w:hint="eastAsia"/>
          <w:noProof/>
          <w:lang w:eastAsia="zh-CN"/>
        </w:rPr>
        <w:t xml:space="preserve">. </w:t>
      </w:r>
      <w:r w:rsidRPr="009E36C7">
        <w:rPr>
          <w:rFonts w:eastAsia="Calibri"/>
          <w:lang w:val="en-US"/>
        </w:rPr>
        <w:t xml:space="preserve">The </w:t>
      </w:r>
      <w:r>
        <w:rPr>
          <w:rFonts w:eastAsia="SimSun"/>
          <w:noProof/>
          <w:lang w:eastAsia="zh-CN"/>
        </w:rPr>
        <w:t>Evolved</w:t>
      </w:r>
      <w:r>
        <w:rPr>
          <w:rFonts w:eastAsia="Calibri"/>
          <w:lang w:val="en-US"/>
        </w:rPr>
        <w:t xml:space="preserve"> ProSe R</w:t>
      </w:r>
      <w:r w:rsidRPr="009E36C7">
        <w:rPr>
          <w:rFonts w:eastAsia="Calibri"/>
          <w:lang w:val="en-US"/>
        </w:rPr>
        <w:t xml:space="preserve">emote UE can use </w:t>
      </w:r>
      <w:r>
        <w:rPr>
          <w:rFonts w:eastAsia="SimSun" w:hint="eastAsia"/>
          <w:lang w:val="en-US" w:eastAsia="zh-CN"/>
        </w:rPr>
        <w:t>I</w:t>
      </w:r>
      <w:r>
        <w:rPr>
          <w:rFonts w:eastAsia="Calibri"/>
          <w:lang w:val="en-US"/>
        </w:rPr>
        <w:t xml:space="preserve">ndirect 3GPP </w:t>
      </w:r>
      <w:r>
        <w:rPr>
          <w:rFonts w:eastAsia="SimSun" w:hint="eastAsia"/>
          <w:lang w:val="en-US" w:eastAsia="zh-CN"/>
        </w:rPr>
        <w:t>Communication</w:t>
      </w:r>
      <w:r w:rsidRPr="009E36C7">
        <w:rPr>
          <w:rFonts w:eastAsia="Calibri"/>
          <w:lang w:val="en-US"/>
        </w:rPr>
        <w:t xml:space="preserve"> either in </w:t>
      </w:r>
      <w:r w:rsidRPr="009E36C7">
        <w:rPr>
          <w:lang w:eastAsia="zh-CN"/>
        </w:rPr>
        <w:t>E-UTRAN</w:t>
      </w:r>
      <w:r w:rsidRPr="009E36C7">
        <w:rPr>
          <w:rFonts w:eastAsia="Calibri"/>
          <w:lang w:val="en-US"/>
        </w:rPr>
        <w:t xml:space="preserve"> coverage or out of </w:t>
      </w:r>
      <w:r w:rsidRPr="009E36C7">
        <w:rPr>
          <w:lang w:eastAsia="zh-CN"/>
        </w:rPr>
        <w:t>E-UTRAN</w:t>
      </w:r>
      <w:r w:rsidRPr="009E36C7">
        <w:rPr>
          <w:rFonts w:eastAsia="Calibri"/>
          <w:lang w:val="en-US"/>
        </w:rPr>
        <w:t xml:space="preserve"> coverage.</w:t>
      </w:r>
    </w:p>
    <w:p w:rsidR="00D71BEC" w:rsidRDefault="00D71BEC" w:rsidP="00D71BEC">
      <w:r>
        <w:t>The requirements listed in this clause (7</w:t>
      </w:r>
      <w:r>
        <w:rPr>
          <w:rFonts w:eastAsia="SimSun" w:hint="eastAsia"/>
          <w:lang w:eastAsia="zh-CN"/>
        </w:rPr>
        <w:t>B</w:t>
      </w:r>
      <w:r>
        <w:t xml:space="preserve">) exclude GSM and UMTS. Indirect 3GPP </w:t>
      </w:r>
      <w:r>
        <w:rPr>
          <w:rFonts w:eastAsia="SimSun" w:hint="eastAsia"/>
          <w:lang w:eastAsia="zh-CN"/>
        </w:rPr>
        <w:t>Communication</w:t>
      </w:r>
      <w:r>
        <w:t xml:space="preserve"> to the </w:t>
      </w:r>
      <w:r>
        <w:rPr>
          <w:rFonts w:eastAsia="SimSun" w:hint="eastAsia"/>
          <w:lang w:eastAsia="zh-CN"/>
        </w:rPr>
        <w:t xml:space="preserve">3GPP </w:t>
      </w:r>
      <w:r>
        <w:t>network shall not impact either of GSM and UMTS.</w:t>
      </w:r>
    </w:p>
    <w:p w:rsidR="00D71BEC" w:rsidRDefault="00D71BEC" w:rsidP="00D71BEC">
      <w:r>
        <w:rPr>
          <w:rFonts w:eastAsia="SimSun" w:hint="eastAsia"/>
          <w:lang w:eastAsia="zh-CN"/>
        </w:rPr>
        <w:t>T</w:t>
      </w:r>
      <w:r>
        <w:t xml:space="preserve">he </w:t>
      </w:r>
      <w:r>
        <w:rPr>
          <w:rFonts w:eastAsia="SimSun"/>
          <w:noProof/>
          <w:lang w:eastAsia="zh-CN"/>
        </w:rPr>
        <w:t>Evolved</w:t>
      </w:r>
      <w:r>
        <w:t xml:space="preserve"> ProSe Remote UE and the </w:t>
      </w:r>
      <w:r>
        <w:rPr>
          <w:rFonts w:eastAsia="SimSun"/>
          <w:noProof/>
          <w:lang w:eastAsia="zh-CN"/>
        </w:rPr>
        <w:t>Evolved</w:t>
      </w:r>
      <w:r>
        <w:t xml:space="preserve"> ProSe UE-to-Network Relay </w:t>
      </w:r>
      <w:r>
        <w:rPr>
          <w:rFonts w:eastAsia="SimSun" w:hint="eastAsia"/>
          <w:lang w:eastAsia="zh-CN"/>
        </w:rPr>
        <w:t>are served by</w:t>
      </w:r>
      <w:r>
        <w:t xml:space="preserve"> </w:t>
      </w:r>
      <w:r>
        <w:rPr>
          <w:rFonts w:eastAsia="SimSun" w:hint="eastAsia"/>
          <w:lang w:eastAsia="zh-CN"/>
        </w:rPr>
        <w:t xml:space="preserve">the </w:t>
      </w:r>
      <w:r>
        <w:t>same PLMN.</w:t>
      </w:r>
    </w:p>
    <w:p w:rsidR="00D71BEC" w:rsidRDefault="00D71BEC" w:rsidP="00D71BEC">
      <w:pPr>
        <w:pStyle w:val="2"/>
        <w:rPr>
          <w:rFonts w:eastAsia="SimSun" w:hint="eastAsia"/>
          <w:noProof/>
          <w:lang w:eastAsia="zh-CN"/>
        </w:rPr>
      </w:pPr>
      <w:bookmarkStart w:id="68" w:name="_Toc27762012"/>
      <w:r>
        <w:rPr>
          <w:noProof/>
        </w:rPr>
        <w:t>7</w:t>
      </w:r>
      <w:r>
        <w:rPr>
          <w:rFonts w:eastAsia="SimSun" w:hint="eastAsia"/>
          <w:noProof/>
          <w:lang w:eastAsia="zh-CN"/>
        </w:rPr>
        <w:t>B</w:t>
      </w:r>
      <w:r>
        <w:rPr>
          <w:noProof/>
        </w:rPr>
        <w:t>.2</w:t>
      </w:r>
      <w:r>
        <w:rPr>
          <w:noProof/>
        </w:rPr>
        <w:tab/>
        <w:t xml:space="preserve">General </w:t>
      </w:r>
      <w:r w:rsidRPr="00BD6C4E">
        <w:rPr>
          <w:noProof/>
        </w:rPr>
        <w:t xml:space="preserve">Requirements for </w:t>
      </w:r>
      <w:r>
        <w:rPr>
          <w:rFonts w:eastAsia="SimSun" w:hint="eastAsia"/>
          <w:lang w:eastAsia="zh-CN"/>
        </w:rPr>
        <w:t>I</w:t>
      </w:r>
      <w:r>
        <w:rPr>
          <w:lang w:eastAsia="zh-CN"/>
        </w:rPr>
        <w:t xml:space="preserve">ndirect 3GPP </w:t>
      </w:r>
      <w:r>
        <w:rPr>
          <w:rFonts w:eastAsia="SimSun" w:hint="eastAsia"/>
          <w:lang w:eastAsia="zh-CN"/>
        </w:rPr>
        <w:t>Communication</w:t>
      </w:r>
      <w:bookmarkEnd w:id="68"/>
    </w:p>
    <w:p w:rsidR="00D71BEC" w:rsidRDefault="00D71BEC" w:rsidP="00D71BEC">
      <w:pPr>
        <w:overflowPunct/>
        <w:autoSpaceDE/>
        <w:autoSpaceDN/>
        <w:adjustRightInd/>
        <w:textAlignment w:val="auto"/>
        <w:rPr>
          <w:rFonts w:eastAsia="SimSun" w:hint="eastAsia"/>
          <w:lang w:eastAsia="zh-CN"/>
        </w:rPr>
      </w:pPr>
      <w:r>
        <w:rPr>
          <w:rFonts w:eastAsia="SimSun" w:hint="eastAsia"/>
          <w:lang w:eastAsia="zh-CN"/>
        </w:rPr>
        <w:t>T</w:t>
      </w:r>
      <w:r>
        <w:rPr>
          <w:lang w:eastAsia="zh-CN"/>
        </w:rPr>
        <w:t xml:space="preserve">he 3GPP system shall be capable of supporting </w:t>
      </w:r>
      <w:r>
        <w:rPr>
          <w:rFonts w:eastAsia="SimSun" w:hint="eastAsia"/>
          <w:lang w:eastAsia="zh-CN"/>
        </w:rPr>
        <w:t>I</w:t>
      </w:r>
      <w:r>
        <w:rPr>
          <w:lang w:eastAsia="zh-CN"/>
        </w:rPr>
        <w:t xml:space="preserve">ndirect 3GPP </w:t>
      </w:r>
      <w:r>
        <w:rPr>
          <w:rFonts w:eastAsia="SimSun" w:hint="eastAsia"/>
          <w:lang w:eastAsia="zh-CN"/>
        </w:rPr>
        <w:t>Communication</w:t>
      </w:r>
      <w:r>
        <w:rPr>
          <w:lang w:eastAsia="zh-CN"/>
        </w:rPr>
        <w:t xml:space="preserve">s between an </w:t>
      </w:r>
      <w:r>
        <w:rPr>
          <w:rFonts w:eastAsia="SimSun"/>
          <w:noProof/>
          <w:lang w:eastAsia="zh-CN"/>
        </w:rPr>
        <w:t>Evolved</w:t>
      </w:r>
      <w:r>
        <w:rPr>
          <w:lang w:eastAsia="zh-CN"/>
        </w:rPr>
        <w:t xml:space="preserve"> ProSe Remote UE and the </w:t>
      </w:r>
      <w:r>
        <w:rPr>
          <w:rFonts w:eastAsia="SimSun" w:hint="eastAsia"/>
          <w:lang w:eastAsia="zh-CN"/>
        </w:rPr>
        <w:t xml:space="preserve">3GPP </w:t>
      </w:r>
      <w:r>
        <w:rPr>
          <w:lang w:eastAsia="zh-CN"/>
        </w:rPr>
        <w:t xml:space="preserve">network via an </w:t>
      </w:r>
      <w:r>
        <w:rPr>
          <w:rFonts w:eastAsia="SimSun"/>
          <w:noProof/>
          <w:lang w:eastAsia="zh-CN"/>
        </w:rPr>
        <w:t>Evolved</w:t>
      </w:r>
      <w:r>
        <w:rPr>
          <w:lang w:eastAsia="zh-CN"/>
        </w:rPr>
        <w:t xml:space="preserve"> ProSe UE-to-Network </w:t>
      </w:r>
      <w:r w:rsidRPr="007F2967">
        <w:rPr>
          <w:lang w:eastAsia="zh-CN"/>
        </w:rPr>
        <w:t>Relay.</w:t>
      </w:r>
      <w:r w:rsidRPr="007F2967">
        <w:t xml:space="preserve"> </w:t>
      </w:r>
      <w:r w:rsidRPr="007F2967">
        <w:rPr>
          <w:lang w:eastAsia="zh-CN"/>
        </w:rPr>
        <w:t>This requirement applies to any Indirect 3GPP Communication between an Evolved ProSe Remote UE and Evolved ProSe UE-to-Network Relay, including ProSe Group Communication and ProSe Broadcast Communication.</w:t>
      </w:r>
    </w:p>
    <w:p w:rsidR="00D71BEC" w:rsidRPr="003D0EF1" w:rsidRDefault="00D71BEC" w:rsidP="00D71BEC">
      <w:pPr>
        <w:rPr>
          <w:rFonts w:eastAsia="SimSun" w:hint="eastAsia"/>
          <w:lang w:eastAsia="zh-CN"/>
        </w:rPr>
      </w:pPr>
      <w:r w:rsidRPr="00EB5E67">
        <w:t xml:space="preserve">There shall be a maximum of one </w:t>
      </w:r>
      <w:r>
        <w:t>Evolved</w:t>
      </w:r>
      <w:r w:rsidRPr="0079681B">
        <w:rPr>
          <w:rFonts w:eastAsia="SimSun" w:hint="eastAsia"/>
          <w:noProof/>
          <w:lang w:eastAsia="zh-CN"/>
        </w:rPr>
        <w:t xml:space="preserve"> </w:t>
      </w:r>
      <w:r w:rsidRPr="00EB5E67">
        <w:rPr>
          <w:rFonts w:eastAsia="SimSun"/>
          <w:lang w:eastAsia="zh-CN"/>
        </w:rPr>
        <w:t>ProSe UE-to-Network Relay</w:t>
      </w:r>
      <w:r w:rsidRPr="006F68F3">
        <w:t xml:space="preserve"> between a</w:t>
      </w:r>
      <w:r>
        <w:t>n</w:t>
      </w:r>
      <w:r w:rsidRPr="006F68F3">
        <w:t xml:space="preserve"> </w:t>
      </w:r>
      <w:r>
        <w:rPr>
          <w:rFonts w:eastAsia="SimSun"/>
          <w:noProof/>
          <w:lang w:eastAsia="zh-CN"/>
        </w:rPr>
        <w:t>Evolved</w:t>
      </w:r>
      <w:r w:rsidRPr="00EB5E67">
        <w:rPr>
          <w:rFonts w:eastAsia="SimSun"/>
          <w:lang w:eastAsia="zh-CN"/>
        </w:rPr>
        <w:t xml:space="preserve"> ProSe R</w:t>
      </w:r>
      <w:r w:rsidRPr="006F68F3">
        <w:rPr>
          <w:rFonts w:eastAsia="SimSun" w:hint="eastAsia"/>
          <w:lang w:eastAsia="zh-CN"/>
        </w:rPr>
        <w:t>emote</w:t>
      </w:r>
      <w:r w:rsidRPr="00EA7171">
        <w:t xml:space="preserve"> </w:t>
      </w:r>
      <w:r w:rsidRPr="008E68E5">
        <w:t>UE and E-UTRAN.</w:t>
      </w:r>
    </w:p>
    <w:p w:rsidR="00D71BEC" w:rsidRDefault="00D71BEC" w:rsidP="00D71BEC">
      <w:pPr>
        <w:overflowPunct/>
        <w:autoSpaceDE/>
        <w:autoSpaceDN/>
        <w:adjustRightInd/>
        <w:textAlignment w:val="auto"/>
        <w:rPr>
          <w:rFonts w:eastAsia="SimSun" w:hint="eastAsia"/>
          <w:lang w:eastAsia="zh-CN"/>
        </w:rPr>
      </w:pPr>
      <w:r>
        <w:rPr>
          <w:lang w:eastAsia="zh-CN"/>
        </w:rPr>
        <w:t xml:space="preserve">The </w:t>
      </w:r>
      <w:r>
        <w:rPr>
          <w:rFonts w:eastAsia="SimSun" w:hint="eastAsia"/>
          <w:lang w:eastAsia="zh-CN"/>
        </w:rPr>
        <w:t>connection</w:t>
      </w:r>
      <w:r>
        <w:rPr>
          <w:lang w:eastAsia="zh-CN"/>
        </w:rPr>
        <w:t xml:space="preserve"> between an Evolved ProSe Remote UE and an </w:t>
      </w:r>
      <w:r>
        <w:rPr>
          <w:rFonts w:eastAsia="SimSun"/>
          <w:noProof/>
          <w:lang w:eastAsia="zh-CN"/>
        </w:rPr>
        <w:t>Evolved</w:t>
      </w:r>
      <w:r>
        <w:rPr>
          <w:lang w:eastAsia="zh-CN"/>
        </w:rPr>
        <w:t xml:space="preserve"> ProSe UE-to-Network Relay shall be able to use E-UTRA or WLAN.</w:t>
      </w:r>
    </w:p>
    <w:p w:rsidR="005003D5" w:rsidRDefault="00D71BEC" w:rsidP="005003D5">
      <w:pPr>
        <w:rPr>
          <w:rFonts w:eastAsia="SimSun"/>
          <w:lang w:eastAsia="zh-CN"/>
        </w:rPr>
      </w:pPr>
      <w:r w:rsidRPr="00B11B83">
        <w:rPr>
          <w:rFonts w:eastAsia="SimSun"/>
          <w:lang w:eastAsia="zh-CN"/>
        </w:rPr>
        <w:t xml:space="preserve">The </w:t>
      </w:r>
      <w:r>
        <w:rPr>
          <w:rFonts w:eastAsia="SimSun"/>
          <w:lang w:eastAsia="zh-CN"/>
        </w:rPr>
        <w:t>Evolved</w:t>
      </w:r>
      <w:r w:rsidRPr="00B11B83">
        <w:rPr>
          <w:rFonts w:eastAsia="SimSun"/>
          <w:lang w:eastAsia="zh-CN"/>
        </w:rPr>
        <w:t xml:space="preserve"> ProSe Remote UE </w:t>
      </w:r>
      <w:r w:rsidR="005003D5">
        <w:rPr>
          <w:rFonts w:eastAsia="SimSun"/>
          <w:lang w:eastAsia="zh-CN"/>
        </w:rPr>
        <w:t xml:space="preserve">supporting only E-UTRA </w:t>
      </w:r>
      <w:r w:rsidRPr="00B11B83">
        <w:rPr>
          <w:rFonts w:eastAsia="SimSun"/>
          <w:lang w:eastAsia="zh-CN"/>
        </w:rPr>
        <w:t xml:space="preserve">can use Indirect 3GPP </w:t>
      </w:r>
      <w:r>
        <w:rPr>
          <w:rFonts w:eastAsia="SimSun" w:hint="eastAsia"/>
          <w:lang w:eastAsia="zh-CN"/>
        </w:rPr>
        <w:t>Communication</w:t>
      </w:r>
      <w:r w:rsidRPr="00B11B83">
        <w:rPr>
          <w:rFonts w:eastAsia="SimSun"/>
          <w:lang w:eastAsia="zh-CN"/>
        </w:rPr>
        <w:t xml:space="preserve"> either in E-UTRAN coverage or out of E-UTRAN coverage.</w:t>
      </w:r>
    </w:p>
    <w:p w:rsidR="00D71BEC" w:rsidRPr="00B11B83" w:rsidRDefault="005003D5" w:rsidP="005003D5">
      <w:pPr>
        <w:overflowPunct/>
        <w:autoSpaceDE/>
        <w:autoSpaceDN/>
        <w:adjustRightInd/>
        <w:textAlignment w:val="auto"/>
        <w:rPr>
          <w:rFonts w:eastAsia="SimSun" w:hint="eastAsia"/>
          <w:lang w:eastAsia="zh-CN"/>
        </w:rPr>
      </w:pPr>
      <w:r w:rsidRPr="00A74D7B">
        <w:rPr>
          <w:rFonts w:eastAsia="SimSun"/>
          <w:lang w:eastAsia="zh-CN"/>
        </w:rPr>
        <w:t xml:space="preserve">The Evolved ProSe Remote UE </w:t>
      </w:r>
      <w:r>
        <w:rPr>
          <w:rFonts w:eastAsia="SimSun"/>
          <w:lang w:eastAsia="zh-CN"/>
        </w:rPr>
        <w:t xml:space="preserve">supporting E-UTRA and other RAT(s) </w:t>
      </w:r>
      <w:r w:rsidRPr="00A74D7B">
        <w:rPr>
          <w:rFonts w:eastAsia="SimSun"/>
          <w:lang w:eastAsia="zh-CN"/>
        </w:rPr>
        <w:t xml:space="preserve">can use Indirect 3GPP </w:t>
      </w:r>
      <w:r w:rsidRPr="00A74D7B">
        <w:rPr>
          <w:rFonts w:eastAsia="SimSun" w:hint="eastAsia"/>
          <w:lang w:eastAsia="zh-CN"/>
        </w:rPr>
        <w:t>Communication</w:t>
      </w:r>
      <w:r w:rsidRPr="00A74D7B">
        <w:rPr>
          <w:rFonts w:eastAsia="SimSun"/>
          <w:lang w:eastAsia="zh-CN"/>
        </w:rPr>
        <w:t xml:space="preserve"> either in E-UTRAN coverage or </w:t>
      </w:r>
      <w:r w:rsidRPr="007A07B1">
        <w:rPr>
          <w:rFonts w:eastAsia="SimSun"/>
          <w:lang w:eastAsia="zh-CN"/>
        </w:rPr>
        <w:t xml:space="preserve">out of coverage of all supported </w:t>
      </w:r>
      <w:r>
        <w:rPr>
          <w:rFonts w:eastAsia="SimSun"/>
          <w:lang w:eastAsia="zh-CN"/>
        </w:rPr>
        <w:t xml:space="preserve">3GPP </w:t>
      </w:r>
      <w:r w:rsidRPr="007A07B1">
        <w:rPr>
          <w:rFonts w:eastAsia="SimSun"/>
          <w:lang w:eastAsia="zh-CN"/>
        </w:rPr>
        <w:t>RAT(s) of the UE</w:t>
      </w:r>
      <w:r w:rsidRPr="00924EC7">
        <w:rPr>
          <w:rFonts w:eastAsia="SimSun"/>
          <w:lang w:eastAsia="zh-CN"/>
        </w:rPr>
        <w:t>.</w:t>
      </w:r>
    </w:p>
    <w:p w:rsidR="00D71BEC" w:rsidRDefault="00D71BEC" w:rsidP="00D71BEC">
      <w:pPr>
        <w:rPr>
          <w:noProof/>
        </w:rPr>
      </w:pPr>
      <w:r w:rsidRPr="00B2334F">
        <w:t>A UE shall be capable of acting as a</w:t>
      </w:r>
      <w:r>
        <w:t>n</w:t>
      </w:r>
      <w:r w:rsidRPr="00B2334F">
        <w:t xml:space="preserve"> </w:t>
      </w:r>
      <w:r>
        <w:rPr>
          <w:rFonts w:eastAsia="SimSun"/>
          <w:noProof/>
          <w:lang w:eastAsia="zh-CN"/>
        </w:rPr>
        <w:t>Evolved</w:t>
      </w:r>
      <w:r w:rsidRPr="00B2334F">
        <w:t xml:space="preserve"> ProSe UE-to-Network Relay between a</w:t>
      </w:r>
      <w:r>
        <w:t>n Evolved ProSe Remote</w:t>
      </w:r>
      <w:r w:rsidRPr="00B2334F">
        <w:t xml:space="preserve"> UE and E-UTRAN if it is authorised </w:t>
      </w:r>
      <w:r>
        <w:t xml:space="preserve">by the3GPP network </w:t>
      </w:r>
      <w:r w:rsidRPr="00B2334F">
        <w:t>to act as a relay and served by this E-UTRAN.</w:t>
      </w:r>
    </w:p>
    <w:p w:rsidR="00D71BEC" w:rsidRPr="00146619" w:rsidRDefault="00D71BEC" w:rsidP="00D71BEC">
      <w:pPr>
        <w:rPr>
          <w:rFonts w:hint="eastAsia"/>
        </w:rPr>
      </w:pPr>
      <w:r w:rsidRPr="00B2334F">
        <w:t xml:space="preserve">An authorised </w:t>
      </w:r>
      <w:r>
        <w:rPr>
          <w:rFonts w:eastAsia="SimSun"/>
          <w:noProof/>
          <w:lang w:eastAsia="zh-CN"/>
        </w:rPr>
        <w:t>Evolved</w:t>
      </w:r>
      <w:r w:rsidRPr="00B2334F">
        <w:t xml:space="preserve"> ProSe</w:t>
      </w:r>
      <w:r>
        <w:t xml:space="preserve"> UE-to-Network Relay</w:t>
      </w:r>
      <w:r w:rsidRPr="00B2334F">
        <w:t xml:space="preserve"> shall be capable of being enabled/disabled </w:t>
      </w:r>
      <w:r>
        <w:t xml:space="preserve">by the 3GPP network </w:t>
      </w:r>
      <w:r w:rsidRPr="00B2334F">
        <w:t xml:space="preserve">to act as a relay to/from E-UTRAN for other </w:t>
      </w:r>
      <w:r>
        <w:rPr>
          <w:rFonts w:eastAsia="SimSun"/>
          <w:noProof/>
          <w:lang w:eastAsia="zh-CN"/>
        </w:rPr>
        <w:t>Evolved</w:t>
      </w:r>
      <w:r w:rsidRPr="00B2334F">
        <w:t xml:space="preserve"> ProSe</w:t>
      </w:r>
      <w:r>
        <w:t xml:space="preserve"> Remote</w:t>
      </w:r>
      <w:r w:rsidRPr="00B2334F">
        <w:t xml:space="preserve"> UEs unable to access E-UTRAN.</w:t>
      </w:r>
    </w:p>
    <w:p w:rsidR="00D71BEC" w:rsidRPr="009518B3" w:rsidRDefault="00D71BEC" w:rsidP="00D71BEC">
      <w:pPr>
        <w:overflowPunct/>
        <w:autoSpaceDE/>
        <w:autoSpaceDN/>
        <w:adjustRightInd/>
        <w:textAlignment w:val="auto"/>
        <w:rPr>
          <w:rFonts w:eastAsia="SimSun" w:hint="eastAsia"/>
          <w:highlight w:val="yellow"/>
          <w:lang w:eastAsia="zh-CN"/>
        </w:rPr>
      </w:pPr>
      <w:r w:rsidRPr="00B01670">
        <w:t xml:space="preserve">The 3GPP network shall control the Evolved ProSe Remote UE via an Indirect 3GPP </w:t>
      </w:r>
      <w:r w:rsidRPr="00B01670">
        <w:rPr>
          <w:rFonts w:eastAsia="SimSun" w:hint="eastAsia"/>
          <w:lang w:eastAsia="zh-CN"/>
        </w:rPr>
        <w:t>Communication</w:t>
      </w:r>
      <w:r w:rsidRPr="00B01670">
        <w:t xml:space="preserve"> using E-UTRA or WLAN</w:t>
      </w:r>
      <w:r w:rsidRPr="00B01670">
        <w:rPr>
          <w:rFonts w:eastAsia="SimSun" w:hint="eastAsia"/>
          <w:lang w:eastAsia="zh-CN"/>
        </w:rPr>
        <w:t>.</w:t>
      </w:r>
      <w:r w:rsidRPr="00B01670">
        <w:rPr>
          <w:lang w:eastAsia="zh-CN"/>
        </w:rPr>
        <w:t xml:space="preserve"> This r</w:t>
      </w:r>
      <w:r w:rsidRPr="007F2967">
        <w:rPr>
          <w:lang w:eastAsia="zh-CN"/>
        </w:rPr>
        <w:t>equirement applies to any Indirect 3GPP Communication between an Evolved ProSe Remote UE and Evolved ProSe UE-to-Network Relay, including ProSe Group Communication and ProSe Broadcast Communication.</w:t>
      </w:r>
    </w:p>
    <w:p w:rsidR="00D71BEC" w:rsidRDefault="00D71BEC" w:rsidP="00D71BEC">
      <w:pPr>
        <w:overflowPunct/>
        <w:autoSpaceDE/>
        <w:autoSpaceDN/>
        <w:adjustRightInd/>
        <w:textAlignment w:val="auto"/>
        <w:rPr>
          <w:rFonts w:hint="eastAsia"/>
          <w:lang w:eastAsia="zh-CN"/>
        </w:rPr>
      </w:pPr>
      <w:r w:rsidRPr="00B01670">
        <w:rPr>
          <w:lang w:eastAsia="zh-CN"/>
        </w:rPr>
        <w:t xml:space="preserve">The 3GPP network shall be able to identify, </w:t>
      </w:r>
      <w:r w:rsidRPr="00B01670">
        <w:t>authenticate</w:t>
      </w:r>
      <w:r w:rsidRPr="00B01670">
        <w:rPr>
          <w:rFonts w:eastAsia="SimSun" w:hint="eastAsia"/>
          <w:lang w:eastAsia="zh-CN"/>
        </w:rPr>
        <w:t>,</w:t>
      </w:r>
      <w:r w:rsidRPr="00B01670">
        <w:rPr>
          <w:lang w:eastAsia="zh-CN"/>
        </w:rPr>
        <w:t xml:space="preserve"> address</w:t>
      </w:r>
      <w:r w:rsidRPr="00B01670">
        <w:rPr>
          <w:rFonts w:eastAsia="SimSun" w:hint="eastAsia"/>
          <w:lang w:eastAsia="zh-CN"/>
        </w:rPr>
        <w:t xml:space="preserve"> and</w:t>
      </w:r>
      <w:r w:rsidRPr="00B01670">
        <w:rPr>
          <w:lang w:eastAsia="zh-CN"/>
        </w:rPr>
        <w:t xml:space="preserve"> </w:t>
      </w:r>
      <w:r w:rsidRPr="00B01670">
        <w:rPr>
          <w:rFonts w:eastAsia="SimSun" w:hint="eastAsia"/>
          <w:lang w:eastAsia="zh-CN"/>
        </w:rPr>
        <w:t>reach</w:t>
      </w:r>
      <w:r w:rsidRPr="00B01670">
        <w:rPr>
          <w:lang w:eastAsia="zh-CN"/>
        </w:rPr>
        <w:t xml:space="preserve"> an </w:t>
      </w:r>
      <w:r w:rsidRPr="00B01670">
        <w:rPr>
          <w:rFonts w:eastAsia="SimSun"/>
          <w:noProof/>
          <w:lang w:eastAsia="zh-CN"/>
        </w:rPr>
        <w:t>Evolved</w:t>
      </w:r>
      <w:r w:rsidRPr="00B01670">
        <w:rPr>
          <w:rFonts w:eastAsia="SimSun"/>
          <w:lang w:eastAsia="zh-CN"/>
        </w:rPr>
        <w:t xml:space="preserve"> </w:t>
      </w:r>
      <w:r w:rsidRPr="00B01670">
        <w:rPr>
          <w:lang w:eastAsia="zh-CN"/>
        </w:rPr>
        <w:t xml:space="preserve">ProSe Remote UE </w:t>
      </w:r>
      <w:r w:rsidRPr="00B01670">
        <w:t xml:space="preserve">when it accesses the 3GPP network via an Indirect 3GPP </w:t>
      </w:r>
      <w:r w:rsidRPr="00B01670">
        <w:rPr>
          <w:rFonts w:eastAsia="SimSun" w:hint="eastAsia"/>
          <w:lang w:eastAsia="zh-CN"/>
        </w:rPr>
        <w:t>Communication</w:t>
      </w:r>
      <w:r w:rsidRPr="00B01670">
        <w:rPr>
          <w:lang w:eastAsia="zh-CN"/>
        </w:rPr>
        <w:t>.</w:t>
      </w:r>
    </w:p>
    <w:p w:rsidR="00D71BEC" w:rsidRDefault="00D71BEC" w:rsidP="00D71BEC">
      <w:pPr>
        <w:overflowPunct/>
        <w:autoSpaceDE/>
        <w:autoSpaceDN/>
        <w:adjustRightInd/>
        <w:textAlignment w:val="auto"/>
        <w:rPr>
          <w:lang w:eastAsia="zh-CN"/>
        </w:rPr>
      </w:pPr>
      <w:r>
        <w:rPr>
          <w:lang w:eastAsia="zh-CN"/>
        </w:rPr>
        <w:t xml:space="preserve">The 3GPP network shall </w:t>
      </w:r>
      <w:r>
        <w:rPr>
          <w:rFonts w:eastAsia="SimSun"/>
          <w:lang w:eastAsia="zh-CN"/>
        </w:rPr>
        <w:t>manage</w:t>
      </w:r>
      <w:r>
        <w:rPr>
          <w:lang w:eastAsia="zh-CN"/>
        </w:rPr>
        <w:t xml:space="preserve"> the E-UTRA(N) resources used for the communication path between the </w:t>
      </w:r>
      <w:r>
        <w:rPr>
          <w:rFonts w:eastAsia="SimSun"/>
          <w:noProof/>
          <w:lang w:eastAsia="zh-CN"/>
        </w:rPr>
        <w:t>Evolved</w:t>
      </w:r>
      <w:r w:rsidRPr="00030327">
        <w:rPr>
          <w:rFonts w:eastAsia="SimSun"/>
          <w:lang w:eastAsia="zh-CN"/>
        </w:rPr>
        <w:t xml:space="preserve"> </w:t>
      </w:r>
      <w:r>
        <w:rPr>
          <w:lang w:eastAsia="zh-CN"/>
        </w:rPr>
        <w:t xml:space="preserve">ProSe Remote UE and the network </w:t>
      </w:r>
      <w:r>
        <w:t xml:space="preserve">when it accesses the 3GPP network via an Indirect 3GPP </w:t>
      </w:r>
      <w:r>
        <w:rPr>
          <w:rFonts w:eastAsia="SimSun" w:hint="eastAsia"/>
          <w:lang w:eastAsia="zh-CN"/>
        </w:rPr>
        <w:t>Communication</w:t>
      </w:r>
      <w:r>
        <w:rPr>
          <w:lang w:eastAsia="zh-CN"/>
        </w:rPr>
        <w:t>.</w:t>
      </w:r>
    </w:p>
    <w:p w:rsidR="00D71BEC" w:rsidRPr="003A17BE" w:rsidRDefault="00D71BEC" w:rsidP="00D71BEC">
      <w:pPr>
        <w:overflowPunct/>
        <w:autoSpaceDE/>
        <w:autoSpaceDN/>
        <w:adjustRightInd/>
        <w:textAlignment w:val="auto"/>
      </w:pPr>
      <w:r w:rsidRPr="003A17BE">
        <w:t xml:space="preserve">The 3GPP </w:t>
      </w:r>
      <w:r>
        <w:rPr>
          <w:rFonts w:eastAsia="SimSun" w:hint="eastAsia"/>
          <w:lang w:eastAsia="zh-CN"/>
        </w:rPr>
        <w:t>network</w:t>
      </w:r>
      <w:r w:rsidRPr="003A17BE">
        <w:t xml:space="preserve"> shall provide efficient use of E-UTRA radio spectrum (i.e., not increase interference or power consumption of the in-coverage UE when shared with out-of-coverage UEs).</w:t>
      </w:r>
    </w:p>
    <w:p w:rsidR="00D71BEC" w:rsidRDefault="00D71BEC" w:rsidP="00D71BEC">
      <w:pPr>
        <w:overflowPunct/>
        <w:autoSpaceDE/>
        <w:autoSpaceDN/>
        <w:adjustRightInd/>
        <w:textAlignment w:val="auto"/>
      </w:pPr>
      <w:r w:rsidRPr="003A17BE">
        <w:t xml:space="preserve">The 3GPP </w:t>
      </w:r>
      <w:r>
        <w:rPr>
          <w:rFonts w:eastAsia="SimSun" w:hint="eastAsia"/>
          <w:lang w:eastAsia="zh-CN"/>
        </w:rPr>
        <w:t>network</w:t>
      </w:r>
      <w:r w:rsidRPr="003A17BE">
        <w:t xml:space="preserve"> shall provide resource efficient management of shared radio spectrum for all users (e.g.</w:t>
      </w:r>
      <w:r>
        <w:t>, Public Safety, commercial</w:t>
      </w:r>
      <w:r w:rsidRPr="003A17BE">
        <w:t>).</w:t>
      </w:r>
    </w:p>
    <w:p w:rsidR="00D71BEC" w:rsidRDefault="00D71BEC" w:rsidP="00D71BEC">
      <w:pPr>
        <w:overflowPunct/>
        <w:autoSpaceDE/>
        <w:autoSpaceDN/>
        <w:adjustRightInd/>
        <w:textAlignment w:val="auto"/>
        <w:rPr>
          <w:lang w:eastAsia="zh-CN"/>
        </w:rPr>
      </w:pPr>
      <w:r w:rsidRPr="00030327">
        <w:rPr>
          <w:lang w:eastAsia="zh-CN"/>
        </w:rPr>
        <w:t xml:space="preserve">Based on </w:t>
      </w:r>
      <w:r w:rsidRPr="00EA7171">
        <w:rPr>
          <w:rFonts w:eastAsia="SimSun" w:hint="eastAsia"/>
          <w:lang w:eastAsia="zh-CN"/>
        </w:rPr>
        <w:t xml:space="preserve">the </w:t>
      </w:r>
      <w:r w:rsidRPr="008E68E5">
        <w:rPr>
          <w:lang w:eastAsia="zh-CN"/>
        </w:rPr>
        <w:t>preference of the end-user of the</w:t>
      </w:r>
      <w:r w:rsidRPr="00030327">
        <w:rPr>
          <w:lang w:eastAsia="zh-CN"/>
        </w:rPr>
        <w:t xml:space="preserve"> </w:t>
      </w:r>
      <w:r>
        <w:rPr>
          <w:rFonts w:eastAsia="SimSun"/>
          <w:noProof/>
          <w:lang w:eastAsia="zh-CN"/>
        </w:rPr>
        <w:t>Evolved</w:t>
      </w:r>
      <w:r w:rsidRPr="00030327">
        <w:rPr>
          <w:rFonts w:eastAsia="SimSun"/>
          <w:lang w:eastAsia="zh-CN"/>
        </w:rPr>
        <w:t xml:space="preserve"> </w:t>
      </w:r>
      <w:r w:rsidRPr="00030327">
        <w:rPr>
          <w:lang w:eastAsia="zh-CN"/>
        </w:rPr>
        <w:t xml:space="preserve">ProSe </w:t>
      </w:r>
      <w:r w:rsidRPr="008E68E5">
        <w:rPr>
          <w:lang w:eastAsia="zh-CN"/>
        </w:rPr>
        <w:t>UE</w:t>
      </w:r>
      <w:r w:rsidRPr="00030327">
        <w:rPr>
          <w:lang w:eastAsia="zh-CN"/>
        </w:rPr>
        <w:t xml:space="preserve">-to-Network Relay, the 3GPP </w:t>
      </w:r>
      <w:r>
        <w:rPr>
          <w:lang w:eastAsia="zh-CN"/>
        </w:rPr>
        <w:t>network</w:t>
      </w:r>
      <w:r w:rsidRPr="00030327">
        <w:rPr>
          <w:lang w:eastAsia="zh-CN"/>
        </w:rPr>
        <w:t xml:space="preserve"> shall be able to allow/disallow access from a</w:t>
      </w:r>
      <w:r>
        <w:rPr>
          <w:lang w:eastAsia="zh-CN"/>
        </w:rPr>
        <w:t>n</w:t>
      </w:r>
      <w:r w:rsidRPr="00030327">
        <w:rPr>
          <w:lang w:eastAsia="zh-CN"/>
        </w:rPr>
        <w:t xml:space="preserve"> </w:t>
      </w:r>
      <w:r>
        <w:rPr>
          <w:rFonts w:eastAsia="SimSun"/>
          <w:noProof/>
          <w:lang w:eastAsia="zh-CN"/>
        </w:rPr>
        <w:t>Evolved</w:t>
      </w:r>
      <w:r w:rsidRPr="00030327">
        <w:rPr>
          <w:rFonts w:eastAsia="SimSun"/>
          <w:lang w:eastAsia="zh-CN"/>
        </w:rPr>
        <w:t xml:space="preserve"> </w:t>
      </w:r>
      <w:r w:rsidRPr="00030327">
        <w:rPr>
          <w:lang w:eastAsia="zh-CN"/>
        </w:rPr>
        <w:t xml:space="preserve">ProSe Remote UE to the </w:t>
      </w:r>
      <w:r>
        <w:rPr>
          <w:lang w:eastAsia="zh-CN"/>
        </w:rPr>
        <w:t xml:space="preserve">network via an </w:t>
      </w:r>
      <w:r>
        <w:rPr>
          <w:rFonts w:eastAsia="SimSun"/>
          <w:noProof/>
          <w:lang w:eastAsia="zh-CN"/>
        </w:rPr>
        <w:t>Evolved</w:t>
      </w:r>
      <w:r w:rsidRPr="00030327">
        <w:rPr>
          <w:rFonts w:eastAsia="SimSun"/>
          <w:lang w:eastAsia="zh-CN"/>
        </w:rPr>
        <w:t xml:space="preserve"> </w:t>
      </w:r>
      <w:r w:rsidRPr="00030327">
        <w:rPr>
          <w:lang w:eastAsia="zh-CN"/>
        </w:rPr>
        <w:t xml:space="preserve">ProSe </w:t>
      </w:r>
      <w:r w:rsidRPr="00EA7171">
        <w:rPr>
          <w:lang w:eastAsia="zh-CN"/>
        </w:rPr>
        <w:t>UE</w:t>
      </w:r>
      <w:r w:rsidRPr="00030327">
        <w:rPr>
          <w:lang w:eastAsia="zh-CN"/>
        </w:rPr>
        <w:t>-to-Network Relay.</w:t>
      </w:r>
    </w:p>
    <w:p w:rsidR="00D71BEC" w:rsidRDefault="00D71BEC" w:rsidP="00D71BEC">
      <w:pPr>
        <w:overflowPunct/>
        <w:autoSpaceDE/>
        <w:autoSpaceDN/>
        <w:adjustRightInd/>
        <w:textAlignment w:val="auto"/>
        <w:rPr>
          <w:rFonts w:eastAsia="SimSun" w:hint="eastAsia"/>
          <w:lang w:eastAsia="zh-CN"/>
        </w:rPr>
      </w:pPr>
      <w:r w:rsidRPr="00324044">
        <w:rPr>
          <w:lang w:eastAsia="zh-CN"/>
        </w:rPr>
        <w:t xml:space="preserve">The 3GPP system shall </w:t>
      </w:r>
      <w:r w:rsidRPr="00324044">
        <w:rPr>
          <w:rFonts w:hint="eastAsia"/>
          <w:lang w:eastAsia="zh-CN"/>
        </w:rPr>
        <w:t>support</w:t>
      </w:r>
      <w:r w:rsidRPr="00324044">
        <w:rPr>
          <w:lang w:eastAsia="zh-CN"/>
        </w:rPr>
        <w:t xml:space="preserve"> the real time </w:t>
      </w:r>
      <w:r w:rsidRPr="00324044">
        <w:rPr>
          <w:rFonts w:hint="eastAsia"/>
          <w:lang w:eastAsia="zh-CN"/>
        </w:rPr>
        <w:t xml:space="preserve">user traffic session </w:t>
      </w:r>
      <w:r w:rsidRPr="00324044">
        <w:rPr>
          <w:lang w:eastAsia="zh-CN"/>
        </w:rPr>
        <w:t xml:space="preserve">(e.g. </w:t>
      </w:r>
      <w:r w:rsidRPr="00905966">
        <w:rPr>
          <w:lang w:eastAsia="zh-CN"/>
        </w:rPr>
        <w:t>Multimedia telephony</w:t>
      </w:r>
      <w:r w:rsidRPr="00324044">
        <w:rPr>
          <w:lang w:eastAsia="zh-CN"/>
        </w:rPr>
        <w:t xml:space="preserve"> and/or real time video</w:t>
      </w:r>
      <w:r>
        <w:rPr>
          <w:rFonts w:eastAsia="SimSun" w:hint="eastAsia"/>
          <w:lang w:eastAsia="zh-CN"/>
        </w:rPr>
        <w:t xml:space="preserve">) </w:t>
      </w:r>
      <w:r w:rsidRPr="00324044">
        <w:rPr>
          <w:rFonts w:hint="eastAsia"/>
          <w:lang w:eastAsia="zh-CN"/>
        </w:rPr>
        <w:t>for a</w:t>
      </w:r>
      <w:r>
        <w:rPr>
          <w:lang w:eastAsia="zh-CN"/>
        </w:rPr>
        <w:t>n</w:t>
      </w:r>
      <w:r w:rsidRPr="00324044">
        <w:rPr>
          <w:rFonts w:hint="eastAsia"/>
          <w:lang w:eastAsia="zh-CN"/>
        </w:rPr>
        <w:t xml:space="preserve"> </w:t>
      </w:r>
      <w:r>
        <w:rPr>
          <w:rFonts w:eastAsia="SimSun"/>
          <w:noProof/>
          <w:lang w:eastAsia="zh-CN"/>
        </w:rPr>
        <w:t>Evolved</w:t>
      </w:r>
      <w:r w:rsidRPr="00030327">
        <w:rPr>
          <w:rFonts w:eastAsia="SimSun"/>
          <w:lang w:eastAsia="zh-CN"/>
        </w:rPr>
        <w:t xml:space="preserve"> </w:t>
      </w:r>
      <w:r>
        <w:rPr>
          <w:lang w:eastAsia="zh-CN"/>
        </w:rPr>
        <w:t xml:space="preserve">ProSe Remote </w:t>
      </w:r>
      <w:r w:rsidRPr="00324044">
        <w:rPr>
          <w:rFonts w:hint="eastAsia"/>
          <w:lang w:eastAsia="zh-CN"/>
        </w:rPr>
        <w:t>UE</w:t>
      </w:r>
      <w:r w:rsidRPr="00324044">
        <w:rPr>
          <w:lang w:eastAsia="zh-CN"/>
        </w:rPr>
        <w:t xml:space="preserve"> whe</w:t>
      </w:r>
      <w:r>
        <w:rPr>
          <w:rFonts w:eastAsia="SimSun" w:hint="eastAsia"/>
          <w:lang w:eastAsia="zh-CN"/>
        </w:rPr>
        <w:t>n</w:t>
      </w:r>
      <w:r w:rsidRPr="00324044">
        <w:rPr>
          <w:lang w:eastAsia="zh-CN"/>
        </w:rPr>
        <w:t xml:space="preserve"> the </w:t>
      </w:r>
      <w:r>
        <w:rPr>
          <w:rFonts w:eastAsia="SimSun"/>
          <w:noProof/>
          <w:lang w:eastAsia="zh-CN"/>
        </w:rPr>
        <w:t>Evolved</w:t>
      </w:r>
      <w:r w:rsidRPr="00030327">
        <w:rPr>
          <w:rFonts w:eastAsia="SimSun"/>
          <w:lang w:eastAsia="zh-CN"/>
        </w:rPr>
        <w:t xml:space="preserve"> </w:t>
      </w:r>
      <w:r>
        <w:rPr>
          <w:lang w:eastAsia="zh-CN"/>
        </w:rPr>
        <w:t xml:space="preserve">ProSe Remote </w:t>
      </w:r>
      <w:r w:rsidRPr="00324044">
        <w:rPr>
          <w:lang w:eastAsia="zh-CN"/>
        </w:rPr>
        <w:t>UE</w:t>
      </w:r>
      <w:r>
        <w:rPr>
          <w:rFonts w:eastAsia="SimSun" w:hint="eastAsia"/>
          <w:lang w:eastAsia="zh-CN"/>
        </w:rPr>
        <w:t xml:space="preserve"> is </w:t>
      </w:r>
      <w:r w:rsidRPr="004E603E">
        <w:rPr>
          <w:rFonts w:eastAsia="SimSun" w:hint="eastAsia"/>
          <w:lang w:eastAsia="zh-CN"/>
        </w:rPr>
        <w:t>connecte</w:t>
      </w:r>
      <w:r>
        <w:rPr>
          <w:rFonts w:eastAsia="SimSun" w:hint="eastAsia"/>
          <w:lang w:eastAsia="zh-CN"/>
        </w:rPr>
        <w:t xml:space="preserve">d to </w:t>
      </w:r>
      <w:r w:rsidRPr="00324044">
        <w:rPr>
          <w:lang w:eastAsia="zh-CN"/>
        </w:rPr>
        <w:t xml:space="preserve">the </w:t>
      </w:r>
      <w:r>
        <w:rPr>
          <w:rFonts w:eastAsia="SimSun" w:hint="eastAsia"/>
          <w:lang w:eastAsia="zh-CN"/>
        </w:rPr>
        <w:t xml:space="preserve">3GPP </w:t>
      </w:r>
      <w:r w:rsidRPr="00324044">
        <w:rPr>
          <w:lang w:eastAsia="zh-CN"/>
        </w:rPr>
        <w:t xml:space="preserve">network </w:t>
      </w:r>
      <w:r w:rsidRPr="00DE2740">
        <w:rPr>
          <w:rFonts w:hint="eastAsia"/>
          <w:lang w:eastAsia="zh-CN"/>
        </w:rPr>
        <w:t xml:space="preserve">via </w:t>
      </w:r>
      <w:r w:rsidRPr="00DE2740">
        <w:rPr>
          <w:lang w:eastAsia="zh-CN"/>
        </w:rPr>
        <w:t xml:space="preserve">an </w:t>
      </w:r>
      <w:r>
        <w:rPr>
          <w:rFonts w:eastAsia="SimSun" w:hint="eastAsia"/>
          <w:lang w:eastAsia="zh-CN"/>
        </w:rPr>
        <w:t>I</w:t>
      </w:r>
      <w:r w:rsidRPr="00DE2740">
        <w:rPr>
          <w:lang w:eastAsia="zh-CN"/>
        </w:rPr>
        <w:t xml:space="preserve">ndirect 3GPP </w:t>
      </w:r>
      <w:r>
        <w:rPr>
          <w:rFonts w:eastAsia="SimSun" w:hint="eastAsia"/>
          <w:lang w:eastAsia="zh-CN"/>
        </w:rPr>
        <w:t>Communication</w:t>
      </w:r>
      <w:r w:rsidRPr="00DE2740">
        <w:rPr>
          <w:lang w:eastAsia="zh-CN"/>
        </w:rPr>
        <w:t>.</w:t>
      </w:r>
    </w:p>
    <w:p w:rsidR="00D71BEC" w:rsidRDefault="00D71BEC" w:rsidP="00D71BEC">
      <w:pPr>
        <w:overflowPunct/>
        <w:autoSpaceDE/>
        <w:autoSpaceDN/>
        <w:adjustRightInd/>
        <w:textAlignment w:val="auto"/>
        <w:rPr>
          <w:rFonts w:eastAsia="SimSun" w:hint="eastAsia"/>
          <w:lang w:eastAsia="zh-CN"/>
        </w:rPr>
      </w:pPr>
      <w:r w:rsidRPr="00C92B28">
        <w:t xml:space="preserve">The 3GPP systems shall support </w:t>
      </w:r>
      <w:r>
        <w:rPr>
          <w:rFonts w:eastAsia="SimSun" w:hint="eastAsia"/>
          <w:lang w:eastAsia="zh-CN"/>
        </w:rPr>
        <w:t xml:space="preserve">small </w:t>
      </w:r>
      <w:r w:rsidRPr="00C92B28">
        <w:t>data services</w:t>
      </w:r>
      <w:r>
        <w:rPr>
          <w:rFonts w:eastAsia="SimSun" w:hint="eastAsia"/>
          <w:lang w:eastAsia="zh-CN"/>
        </w:rPr>
        <w:t xml:space="preserve"> (e,g, CIoT, eMTC)</w:t>
      </w:r>
      <w:r w:rsidRPr="00C92B28">
        <w:t xml:space="preserve"> </w:t>
      </w:r>
      <w:r>
        <w:rPr>
          <w:rFonts w:eastAsia="SimSun" w:hint="eastAsia"/>
          <w:lang w:eastAsia="zh-CN"/>
        </w:rPr>
        <w:t>for</w:t>
      </w:r>
      <w:r>
        <w:t xml:space="preserve"> an </w:t>
      </w:r>
      <w:r>
        <w:rPr>
          <w:rFonts w:eastAsia="SimSun"/>
          <w:noProof/>
          <w:lang w:eastAsia="zh-CN"/>
        </w:rPr>
        <w:t>Evolved</w:t>
      </w:r>
      <w:r w:rsidRPr="00030327">
        <w:rPr>
          <w:rFonts w:eastAsia="SimSun"/>
          <w:lang w:eastAsia="zh-CN"/>
        </w:rPr>
        <w:t xml:space="preserve"> </w:t>
      </w:r>
      <w:r>
        <w:t>ProSe Remote UE whe</w:t>
      </w:r>
      <w:r>
        <w:rPr>
          <w:rFonts w:eastAsia="SimSun" w:hint="eastAsia"/>
          <w:lang w:eastAsia="zh-CN"/>
        </w:rPr>
        <w:t>n</w:t>
      </w:r>
      <w:r w:rsidRPr="00C92B28">
        <w:t xml:space="preserve"> the </w:t>
      </w:r>
      <w:r>
        <w:rPr>
          <w:rFonts w:eastAsia="SimSun"/>
          <w:noProof/>
          <w:lang w:eastAsia="zh-CN"/>
        </w:rPr>
        <w:t>Evolved</w:t>
      </w:r>
      <w:r w:rsidRPr="00030327">
        <w:rPr>
          <w:rFonts w:eastAsia="SimSun"/>
          <w:lang w:eastAsia="zh-CN"/>
        </w:rPr>
        <w:t xml:space="preserve"> </w:t>
      </w:r>
      <w:r>
        <w:t xml:space="preserve">ProSe Remote </w:t>
      </w:r>
      <w:r w:rsidRPr="00C92B28">
        <w:t xml:space="preserve">UE </w:t>
      </w:r>
      <w:r>
        <w:rPr>
          <w:rFonts w:eastAsia="SimSun" w:hint="eastAsia"/>
          <w:lang w:eastAsia="zh-CN"/>
        </w:rPr>
        <w:t xml:space="preserve">uses </w:t>
      </w:r>
      <w:r w:rsidRPr="00C92B28">
        <w:t xml:space="preserve">an Indirect 3GPP </w:t>
      </w:r>
      <w:r>
        <w:t>Communication</w:t>
      </w:r>
      <w:r w:rsidRPr="00C92B28">
        <w:t>.</w:t>
      </w:r>
    </w:p>
    <w:p w:rsidR="00D71BEC" w:rsidRPr="00D6668F" w:rsidRDefault="00D71BEC" w:rsidP="00D71BEC">
      <w:pPr>
        <w:overflowPunct/>
        <w:autoSpaceDE/>
        <w:autoSpaceDN/>
        <w:adjustRightInd/>
        <w:textAlignment w:val="auto"/>
        <w:rPr>
          <w:rFonts w:eastAsia="SimSun" w:hint="eastAsia"/>
          <w:lang w:eastAsia="zh-CN"/>
        </w:rPr>
      </w:pPr>
      <w:r w:rsidRPr="00C92B28">
        <w:t>The 3GPP systems shall support data services</w:t>
      </w:r>
      <w:r>
        <w:rPr>
          <w:rFonts w:eastAsia="SimSun" w:hint="eastAsia"/>
          <w:lang w:eastAsia="zh-CN"/>
        </w:rPr>
        <w:t xml:space="preserve"> (e,g, non-real time data)</w:t>
      </w:r>
      <w:r w:rsidRPr="00C92B28">
        <w:t xml:space="preserve"> </w:t>
      </w:r>
      <w:r>
        <w:rPr>
          <w:rFonts w:eastAsia="SimSun" w:hint="eastAsia"/>
          <w:lang w:eastAsia="zh-CN"/>
        </w:rPr>
        <w:t>for</w:t>
      </w:r>
      <w:r>
        <w:t xml:space="preserve"> an </w:t>
      </w:r>
      <w:r>
        <w:rPr>
          <w:rFonts w:eastAsia="SimSun"/>
          <w:noProof/>
          <w:lang w:eastAsia="zh-CN"/>
        </w:rPr>
        <w:t>Evolved</w:t>
      </w:r>
      <w:r w:rsidRPr="00030327">
        <w:rPr>
          <w:rFonts w:eastAsia="SimSun"/>
          <w:lang w:eastAsia="zh-CN"/>
        </w:rPr>
        <w:t xml:space="preserve"> </w:t>
      </w:r>
      <w:r>
        <w:t>ProSe Remote UE whe</w:t>
      </w:r>
      <w:r>
        <w:rPr>
          <w:rFonts w:eastAsia="SimSun" w:hint="eastAsia"/>
          <w:lang w:eastAsia="zh-CN"/>
        </w:rPr>
        <w:t>n</w:t>
      </w:r>
      <w:r w:rsidRPr="00C92B28">
        <w:t xml:space="preserve"> the </w:t>
      </w:r>
      <w:r>
        <w:rPr>
          <w:rFonts w:eastAsia="SimSun"/>
          <w:noProof/>
          <w:lang w:eastAsia="zh-CN"/>
        </w:rPr>
        <w:t>Evolved</w:t>
      </w:r>
      <w:r w:rsidRPr="00030327">
        <w:rPr>
          <w:rFonts w:eastAsia="SimSun"/>
          <w:lang w:eastAsia="zh-CN"/>
        </w:rPr>
        <w:t xml:space="preserve"> </w:t>
      </w:r>
      <w:r>
        <w:t xml:space="preserve">ProSe Remote </w:t>
      </w:r>
      <w:r w:rsidRPr="00C92B28">
        <w:t xml:space="preserve">UE </w:t>
      </w:r>
      <w:r>
        <w:rPr>
          <w:rFonts w:eastAsia="SimSun" w:hint="eastAsia"/>
          <w:lang w:eastAsia="zh-CN"/>
        </w:rPr>
        <w:t xml:space="preserve">uses </w:t>
      </w:r>
      <w:r w:rsidRPr="00C92B28">
        <w:t xml:space="preserve">an Indirect 3GPP </w:t>
      </w:r>
      <w:r>
        <w:t>Communication</w:t>
      </w:r>
      <w:r w:rsidRPr="00C92B28">
        <w:t>.</w:t>
      </w:r>
    </w:p>
    <w:p w:rsidR="00D71BEC" w:rsidRDefault="00D71BEC" w:rsidP="00D71BEC">
      <w:pPr>
        <w:overflowPunct/>
        <w:autoSpaceDE/>
        <w:autoSpaceDN/>
        <w:adjustRightInd/>
        <w:textAlignment w:val="auto"/>
      </w:pPr>
      <w:r>
        <w:t>The 3GPP system shall enable emergency call</w:t>
      </w:r>
      <w:r w:rsidRPr="00185E57">
        <w:t>s</w:t>
      </w:r>
      <w:r w:rsidRPr="00185E57">
        <w:rPr>
          <w:rFonts w:eastAsia="SimSun" w:hint="eastAsia"/>
          <w:lang w:eastAsia="zh-CN"/>
        </w:rPr>
        <w:t xml:space="preserve"> </w:t>
      </w:r>
      <w:r w:rsidRPr="00185E57">
        <w:rPr>
          <w:rFonts w:hint="eastAsia"/>
        </w:rPr>
        <w:t xml:space="preserve">via the </w:t>
      </w:r>
      <w:r>
        <w:rPr>
          <w:rFonts w:hint="eastAsia"/>
        </w:rPr>
        <w:t>Evolved</w:t>
      </w:r>
      <w:r w:rsidRPr="00185E57">
        <w:rPr>
          <w:rFonts w:hint="eastAsia"/>
        </w:rPr>
        <w:t xml:space="preserve"> ProSe Relay UE</w:t>
      </w:r>
      <w:r w:rsidRPr="00185E57">
        <w:t xml:space="preserve"> </w:t>
      </w:r>
      <w:r>
        <w:t xml:space="preserve">in case that the </w:t>
      </w:r>
      <w:r>
        <w:rPr>
          <w:rFonts w:eastAsia="SimSun"/>
          <w:noProof/>
          <w:lang w:eastAsia="zh-CN"/>
        </w:rPr>
        <w:t>Evolved</w:t>
      </w:r>
      <w:r w:rsidRPr="00030327">
        <w:rPr>
          <w:rFonts w:eastAsia="SimSun"/>
          <w:lang w:eastAsia="zh-CN"/>
        </w:rPr>
        <w:t xml:space="preserve"> </w:t>
      </w:r>
      <w:r>
        <w:t>ProSe Remote UE supports emergency calls.</w:t>
      </w:r>
    </w:p>
    <w:p w:rsidR="00D71BEC" w:rsidRDefault="00D71BEC" w:rsidP="00D71BEC">
      <w:pPr>
        <w:overflowPunct/>
        <w:autoSpaceDE/>
        <w:autoSpaceDN/>
        <w:adjustRightInd/>
        <w:textAlignment w:val="auto"/>
        <w:rPr>
          <w:rFonts w:eastAsia="SimSun" w:hint="eastAsia"/>
          <w:lang w:eastAsia="zh-CN"/>
        </w:rPr>
      </w:pPr>
      <w:r w:rsidRPr="00DE2740">
        <w:rPr>
          <w:lang w:eastAsia="zh-CN"/>
        </w:rPr>
        <w:t xml:space="preserve">The 3GPP system shall be able to support </w:t>
      </w:r>
      <w:r>
        <w:rPr>
          <w:rFonts w:eastAsia="SimSun" w:hint="eastAsia"/>
          <w:lang w:eastAsia="zh-CN"/>
        </w:rPr>
        <w:t xml:space="preserve">the </w:t>
      </w:r>
      <w:r w:rsidRPr="00DE2740">
        <w:rPr>
          <w:lang w:eastAsia="zh-CN"/>
        </w:rPr>
        <w:t>change for a</w:t>
      </w:r>
      <w:r>
        <w:rPr>
          <w:rFonts w:eastAsia="SimSun" w:hint="eastAsia"/>
          <w:lang w:eastAsia="zh-CN"/>
        </w:rPr>
        <w:t>n</w:t>
      </w:r>
      <w:r w:rsidRPr="00DE2740">
        <w:rPr>
          <w:lang w:eastAsia="zh-CN"/>
        </w:rPr>
        <w:t xml:space="preserve"> </w:t>
      </w:r>
      <w:r>
        <w:rPr>
          <w:rFonts w:eastAsia="SimSun"/>
          <w:noProof/>
          <w:lang w:eastAsia="zh-CN"/>
        </w:rPr>
        <w:t>Evolved</w:t>
      </w:r>
      <w:r w:rsidRPr="00030327">
        <w:rPr>
          <w:rFonts w:eastAsia="SimSun"/>
          <w:lang w:eastAsia="zh-CN"/>
        </w:rPr>
        <w:t xml:space="preserve"> </w:t>
      </w:r>
      <w:r>
        <w:rPr>
          <w:lang w:eastAsia="zh-CN"/>
        </w:rPr>
        <w:t xml:space="preserve">ProSe Remote </w:t>
      </w:r>
      <w:r w:rsidRPr="00DE2740">
        <w:rPr>
          <w:lang w:eastAsia="zh-CN"/>
        </w:rPr>
        <w:t xml:space="preserve">UE from a direct 3GPP </w:t>
      </w:r>
      <w:r>
        <w:rPr>
          <w:rFonts w:eastAsia="SimSun" w:hint="eastAsia"/>
          <w:lang w:eastAsia="zh-CN"/>
        </w:rPr>
        <w:t>communication</w:t>
      </w:r>
      <w:r w:rsidRPr="00DE2740">
        <w:rPr>
          <w:lang w:eastAsia="zh-CN"/>
        </w:rPr>
        <w:t xml:space="preserve"> to an </w:t>
      </w:r>
      <w:r>
        <w:rPr>
          <w:rFonts w:eastAsia="SimSun" w:hint="eastAsia"/>
          <w:lang w:eastAsia="zh-CN"/>
        </w:rPr>
        <w:t>I</w:t>
      </w:r>
      <w:r w:rsidRPr="00DE2740">
        <w:rPr>
          <w:lang w:eastAsia="zh-CN"/>
        </w:rPr>
        <w:t xml:space="preserve">ndirect 3GPP </w:t>
      </w:r>
      <w:r>
        <w:rPr>
          <w:rFonts w:eastAsia="SimSun" w:hint="eastAsia"/>
          <w:lang w:eastAsia="zh-CN"/>
        </w:rPr>
        <w:t>Communication</w:t>
      </w:r>
      <w:r w:rsidRPr="00DE2740">
        <w:rPr>
          <w:lang w:eastAsia="zh-CN"/>
        </w:rPr>
        <w:t xml:space="preserve"> and vice-versa.</w:t>
      </w:r>
    </w:p>
    <w:p w:rsidR="00D71BEC" w:rsidRDefault="00D71BEC" w:rsidP="00D71BEC">
      <w:pPr>
        <w:pStyle w:val="NO"/>
      </w:pPr>
      <w:r>
        <w:t>NOTE:</w:t>
      </w:r>
      <w:r>
        <w:tab/>
        <w:t xml:space="preserve">Potential reasons for changing could be to achieve better QoS or battery efficiency, as well as either the </w:t>
      </w:r>
      <w:r>
        <w:rPr>
          <w:rFonts w:eastAsia="SimSun"/>
          <w:noProof/>
        </w:rPr>
        <w:t>Evolved</w:t>
      </w:r>
      <w:r w:rsidRPr="00030327">
        <w:rPr>
          <w:rFonts w:eastAsia="SimSun"/>
        </w:rPr>
        <w:t xml:space="preserve"> </w:t>
      </w:r>
      <w:r>
        <w:t xml:space="preserve">ProSe Remote UE or </w:t>
      </w:r>
      <w:r>
        <w:rPr>
          <w:rFonts w:eastAsia="SimSun"/>
          <w:noProof/>
        </w:rPr>
        <w:t>Evolved</w:t>
      </w:r>
      <w:r w:rsidRPr="00030327">
        <w:rPr>
          <w:rFonts w:eastAsia="SimSun"/>
        </w:rPr>
        <w:t xml:space="preserve"> </w:t>
      </w:r>
      <w:r>
        <w:rPr>
          <w:rFonts w:eastAsia="SimSun"/>
        </w:rPr>
        <w:t>ProSe</w:t>
      </w:r>
      <w:r>
        <w:rPr>
          <w:rFonts w:eastAsia="SimSun" w:hint="eastAsia"/>
        </w:rPr>
        <w:t xml:space="preserve"> UE</w:t>
      </w:r>
      <w:r>
        <w:rPr>
          <w:rFonts w:eastAsia="SimSun"/>
        </w:rPr>
        <w:t>-to-Network Relay</w:t>
      </w:r>
      <w:r>
        <w:t xml:space="preserve"> moving in or out of E-UTRAN coverage.</w:t>
      </w:r>
    </w:p>
    <w:p w:rsidR="00D71BEC" w:rsidRDefault="00D71BEC" w:rsidP="00D71BEC">
      <w:pPr>
        <w:overflowPunct/>
        <w:autoSpaceDE/>
        <w:autoSpaceDN/>
        <w:adjustRightInd/>
        <w:textAlignment w:val="auto"/>
        <w:rPr>
          <w:rFonts w:eastAsia="SimSun" w:hint="eastAsia"/>
          <w:lang w:eastAsia="zh-CN"/>
        </w:rPr>
      </w:pPr>
      <w:r w:rsidRPr="00DE2740">
        <w:rPr>
          <w:lang w:val="en-US" w:eastAsia="zh-CN"/>
        </w:rPr>
        <w:t xml:space="preserve">The 3GPP </w:t>
      </w:r>
      <w:r>
        <w:rPr>
          <w:lang w:val="en-US" w:eastAsia="zh-CN"/>
        </w:rPr>
        <w:t>network</w:t>
      </w:r>
      <w:r w:rsidRPr="00DE2740">
        <w:rPr>
          <w:rFonts w:hint="eastAsia"/>
          <w:lang w:val="en-US" w:eastAsia="zh-CN"/>
        </w:rPr>
        <w:t xml:space="preserve"> </w:t>
      </w:r>
      <w:r w:rsidRPr="00DE2740">
        <w:rPr>
          <w:lang w:val="en-US" w:eastAsia="zh-CN"/>
        </w:rPr>
        <w:t xml:space="preserve">shall be </w:t>
      </w:r>
      <w:r w:rsidRPr="00DE2740">
        <w:rPr>
          <w:rFonts w:hint="eastAsia"/>
          <w:lang w:val="en-US" w:eastAsia="zh-CN"/>
        </w:rPr>
        <w:t xml:space="preserve">able to </w:t>
      </w:r>
      <w:r>
        <w:rPr>
          <w:lang w:val="en-US" w:eastAsia="zh-CN"/>
        </w:rPr>
        <w:t>ensure</w:t>
      </w:r>
      <w:r w:rsidRPr="00DE2740">
        <w:rPr>
          <w:lang w:val="en-US" w:eastAsia="zh-CN"/>
        </w:rPr>
        <w:t xml:space="preserve"> service continuity</w:t>
      </w:r>
      <w:r w:rsidRPr="00DE2740">
        <w:rPr>
          <w:rFonts w:hint="eastAsia"/>
          <w:lang w:val="en-US" w:eastAsia="zh-CN"/>
        </w:rPr>
        <w:t xml:space="preserve"> </w:t>
      </w:r>
      <w:r w:rsidRPr="00DE2740">
        <w:rPr>
          <w:lang w:val="en-US" w:eastAsia="zh-CN"/>
        </w:rPr>
        <w:t xml:space="preserve">when the </w:t>
      </w:r>
      <w:r>
        <w:rPr>
          <w:rFonts w:eastAsia="SimSun"/>
          <w:noProof/>
          <w:lang w:eastAsia="zh-CN"/>
        </w:rPr>
        <w:t>Evolved</w:t>
      </w:r>
      <w:r w:rsidRPr="00030327">
        <w:rPr>
          <w:rFonts w:eastAsia="SimSun"/>
          <w:lang w:eastAsia="zh-CN"/>
        </w:rPr>
        <w:t xml:space="preserve"> </w:t>
      </w:r>
      <w:r>
        <w:rPr>
          <w:lang w:val="en-US" w:eastAsia="zh-CN"/>
        </w:rPr>
        <w:t>ProSe R</w:t>
      </w:r>
      <w:r w:rsidRPr="00DE2740">
        <w:rPr>
          <w:lang w:val="en-US" w:eastAsia="zh-CN"/>
        </w:rPr>
        <w:t xml:space="preserve">emote </w:t>
      </w:r>
      <w:r w:rsidRPr="00DE2740">
        <w:rPr>
          <w:rFonts w:hint="eastAsia"/>
          <w:lang w:val="en-US" w:eastAsia="zh-CN"/>
        </w:rPr>
        <w:t xml:space="preserve">UE </w:t>
      </w:r>
      <w:r w:rsidRPr="00DE2740">
        <w:rPr>
          <w:lang w:val="en-US" w:eastAsia="zh-CN"/>
        </w:rPr>
        <w:t xml:space="preserve">changes from </w:t>
      </w:r>
      <w:r w:rsidRPr="00DE2740">
        <w:rPr>
          <w:lang w:eastAsia="zh-CN"/>
        </w:rPr>
        <w:t xml:space="preserve">a direct 3GPP </w:t>
      </w:r>
      <w:r>
        <w:rPr>
          <w:rFonts w:eastAsia="SimSun" w:hint="eastAsia"/>
          <w:lang w:eastAsia="zh-CN"/>
        </w:rPr>
        <w:t>communication</w:t>
      </w:r>
      <w:r w:rsidRPr="00DE2740">
        <w:rPr>
          <w:lang w:eastAsia="zh-CN"/>
        </w:rPr>
        <w:t xml:space="preserve"> to</w:t>
      </w:r>
      <w:r w:rsidRPr="00DE2740">
        <w:rPr>
          <w:rFonts w:hint="eastAsia"/>
          <w:lang w:eastAsia="zh-CN"/>
        </w:rPr>
        <w:t xml:space="preserve"> </w:t>
      </w:r>
      <w:r w:rsidRPr="00DE2740">
        <w:rPr>
          <w:lang w:eastAsia="zh-CN"/>
        </w:rPr>
        <w:t xml:space="preserve">an </w:t>
      </w:r>
      <w:r>
        <w:rPr>
          <w:rFonts w:eastAsia="SimSun" w:hint="eastAsia"/>
          <w:lang w:eastAsia="zh-CN"/>
        </w:rPr>
        <w:t>I</w:t>
      </w:r>
      <w:r w:rsidRPr="00DE2740">
        <w:rPr>
          <w:lang w:eastAsia="zh-CN"/>
        </w:rPr>
        <w:t xml:space="preserve">ndirect 3GPP </w:t>
      </w:r>
      <w:r>
        <w:rPr>
          <w:rFonts w:eastAsia="SimSun" w:hint="eastAsia"/>
          <w:lang w:eastAsia="zh-CN"/>
        </w:rPr>
        <w:t>Communication</w:t>
      </w:r>
      <w:r w:rsidRPr="00DE2740">
        <w:rPr>
          <w:lang w:val="en-US" w:eastAsia="zh-CN"/>
        </w:rPr>
        <w:t xml:space="preserve"> and vice-versa.</w:t>
      </w:r>
    </w:p>
    <w:p w:rsidR="00D71BEC" w:rsidRPr="0090200E" w:rsidRDefault="00D71BEC" w:rsidP="00D71BEC">
      <w:pPr>
        <w:overflowPunct/>
        <w:autoSpaceDE/>
        <w:autoSpaceDN/>
        <w:adjustRightInd/>
        <w:textAlignment w:val="auto"/>
        <w:rPr>
          <w:rFonts w:hint="eastAsia"/>
          <w:lang w:eastAsia="zh-CN"/>
        </w:rPr>
      </w:pPr>
      <w:r w:rsidRPr="00DE2740">
        <w:t xml:space="preserve">The 3GPP system shall be able to </w:t>
      </w:r>
      <w:r>
        <w:rPr>
          <w:rFonts w:eastAsia="SimSun" w:hint="eastAsia"/>
          <w:lang w:eastAsia="zh-CN"/>
        </w:rPr>
        <w:t xml:space="preserve">support </w:t>
      </w:r>
      <w:r w:rsidRPr="00DE2740">
        <w:t xml:space="preserve">QoS </w:t>
      </w:r>
      <w:r>
        <w:rPr>
          <w:rFonts w:eastAsia="SimSun" w:hint="eastAsia"/>
          <w:lang w:eastAsia="zh-CN"/>
        </w:rPr>
        <w:t xml:space="preserve">for </w:t>
      </w:r>
      <w:r w:rsidRPr="00DE2740">
        <w:t xml:space="preserve">a user </w:t>
      </w:r>
      <w:r>
        <w:rPr>
          <w:rFonts w:eastAsia="SimSun" w:hint="eastAsia"/>
          <w:lang w:eastAsia="zh-CN"/>
        </w:rPr>
        <w:t xml:space="preserve">traffic </w:t>
      </w:r>
      <w:r>
        <w:rPr>
          <w:rFonts w:eastAsia="SimSun"/>
          <w:lang w:eastAsia="zh-CN"/>
        </w:rPr>
        <w:t>session</w:t>
      </w:r>
      <w:r>
        <w:rPr>
          <w:rFonts w:eastAsia="SimSun" w:hint="eastAsia"/>
          <w:lang w:eastAsia="zh-CN"/>
        </w:rPr>
        <w:t xml:space="preserve"> </w:t>
      </w:r>
      <w:r w:rsidRPr="00DE2740">
        <w:t xml:space="preserve">even in </w:t>
      </w:r>
      <w:r>
        <w:rPr>
          <w:rFonts w:eastAsia="SimSun" w:hint="eastAsia"/>
          <w:lang w:eastAsia="zh-CN"/>
        </w:rPr>
        <w:t>I</w:t>
      </w:r>
      <w:r w:rsidRPr="00DE2740">
        <w:t xml:space="preserve">ndirect 3GPP </w:t>
      </w:r>
      <w:r>
        <w:rPr>
          <w:rFonts w:eastAsia="SimSun" w:hint="eastAsia"/>
          <w:lang w:eastAsia="zh-CN"/>
        </w:rPr>
        <w:t>Communication using E-UTRA</w:t>
      </w:r>
      <w:r w:rsidRPr="00DE2740">
        <w:t>.</w:t>
      </w:r>
    </w:p>
    <w:p w:rsidR="00D71BEC" w:rsidRPr="00F52440" w:rsidRDefault="00D71BEC" w:rsidP="00D71BEC">
      <w:pPr>
        <w:overflowPunct/>
        <w:autoSpaceDE/>
        <w:autoSpaceDN/>
        <w:adjustRightInd/>
        <w:textAlignment w:val="auto"/>
        <w:rPr>
          <w:rFonts w:eastAsia="SimSun" w:hint="eastAsia"/>
          <w:lang w:eastAsia="zh-CN"/>
        </w:rPr>
      </w:pPr>
      <w:r w:rsidRPr="00F52440">
        <w:rPr>
          <w:lang w:eastAsia="zh-CN"/>
        </w:rPr>
        <w:t xml:space="preserve">The support of </w:t>
      </w:r>
      <w:r w:rsidRPr="00F52440">
        <w:rPr>
          <w:rFonts w:eastAsia="SimSun" w:hint="eastAsia"/>
          <w:lang w:eastAsia="zh-CN"/>
        </w:rPr>
        <w:t>I</w:t>
      </w:r>
      <w:r w:rsidRPr="00F52440">
        <w:rPr>
          <w:lang w:eastAsia="zh-CN"/>
        </w:rPr>
        <w:t xml:space="preserve">ndirect 3GPP </w:t>
      </w:r>
      <w:r w:rsidRPr="00F52440">
        <w:rPr>
          <w:rFonts w:eastAsia="SimSun" w:hint="eastAsia"/>
          <w:lang w:eastAsia="zh-CN"/>
        </w:rPr>
        <w:t>Communication</w:t>
      </w:r>
      <w:r w:rsidRPr="00F52440">
        <w:rPr>
          <w:lang w:eastAsia="zh-CN"/>
        </w:rPr>
        <w:t xml:space="preserve"> shall not lead to a significant increase of complexity of the Evolved Prose Remote UE compared to direct </w:t>
      </w:r>
      <w:r w:rsidRPr="00F52440">
        <w:rPr>
          <w:rFonts w:eastAsia="SimSun" w:hint="eastAsia"/>
          <w:lang w:eastAsia="zh-CN"/>
        </w:rPr>
        <w:t>communication</w:t>
      </w:r>
      <w:r w:rsidRPr="00F52440">
        <w:rPr>
          <w:lang w:eastAsia="zh-CN"/>
        </w:rPr>
        <w:t xml:space="preserve"> to 3GPP network.</w:t>
      </w:r>
    </w:p>
    <w:p w:rsidR="00D71BEC" w:rsidRDefault="00D71BEC" w:rsidP="00D71BEC">
      <w:pPr>
        <w:overflowPunct/>
        <w:autoSpaceDE/>
        <w:autoSpaceDN/>
        <w:adjustRightInd/>
        <w:textAlignment w:val="auto"/>
        <w:rPr>
          <w:rFonts w:eastAsia="SimSun" w:hint="eastAsia"/>
          <w:lang w:eastAsia="zh-CN"/>
        </w:rPr>
      </w:pPr>
      <w:r w:rsidRPr="00F52440">
        <w:t xml:space="preserve">The use of Indirect 3GPP Communication </w:t>
      </w:r>
      <w:r>
        <w:rPr>
          <w:rFonts w:eastAsia="SimSun" w:hint="eastAsia"/>
          <w:lang w:eastAsia="zh-CN"/>
        </w:rPr>
        <w:t xml:space="preserve">should typically lead to a decrease in power consumption and </w:t>
      </w:r>
      <w:r w:rsidRPr="00F52440">
        <w:t>shall</w:t>
      </w:r>
      <w:r w:rsidRPr="00F52440">
        <w:rPr>
          <w:rFonts w:eastAsia="SimSun" w:hint="eastAsia"/>
          <w:lang w:eastAsia="zh-CN"/>
        </w:rPr>
        <w:t xml:space="preserve"> not</w:t>
      </w:r>
      <w:r w:rsidRPr="00F52440">
        <w:t xml:space="preserve"> lead to a</w:t>
      </w:r>
      <w:r w:rsidRPr="00F52440">
        <w:rPr>
          <w:rFonts w:eastAsia="SimSun" w:hint="eastAsia"/>
          <w:lang w:eastAsia="zh-CN"/>
        </w:rPr>
        <w:t>n</w:t>
      </w:r>
      <w:r w:rsidRPr="00F52440">
        <w:t xml:space="preserve"> </w:t>
      </w:r>
      <w:r w:rsidRPr="00F52440">
        <w:rPr>
          <w:rFonts w:eastAsia="SimSun" w:hint="eastAsia"/>
          <w:lang w:eastAsia="zh-CN"/>
        </w:rPr>
        <w:t>in</w:t>
      </w:r>
      <w:r w:rsidRPr="00F52440">
        <w:t xml:space="preserve">crease in power consumption at the </w:t>
      </w:r>
      <w:r w:rsidRPr="00F52440">
        <w:rPr>
          <w:rFonts w:eastAsia="SimSun"/>
          <w:noProof/>
          <w:lang w:eastAsia="zh-CN"/>
        </w:rPr>
        <w:t>Evolved</w:t>
      </w:r>
      <w:r w:rsidRPr="00F52440">
        <w:rPr>
          <w:rFonts w:eastAsia="SimSun"/>
          <w:lang w:eastAsia="zh-CN"/>
        </w:rPr>
        <w:t xml:space="preserve"> </w:t>
      </w:r>
      <w:r w:rsidRPr="00F52440">
        <w:t xml:space="preserve">ProSe Remote UE when compared to the </w:t>
      </w:r>
      <w:r w:rsidRPr="00F52440">
        <w:rPr>
          <w:rFonts w:eastAsia="SimSun"/>
          <w:noProof/>
          <w:lang w:eastAsia="zh-CN"/>
        </w:rPr>
        <w:t>Evolved</w:t>
      </w:r>
      <w:r w:rsidRPr="00F52440">
        <w:rPr>
          <w:rFonts w:eastAsia="SimSun"/>
          <w:lang w:eastAsia="zh-CN"/>
        </w:rPr>
        <w:t xml:space="preserve"> </w:t>
      </w:r>
      <w:r w:rsidRPr="00F52440">
        <w:t xml:space="preserve">ProSe Remote UE using the direct 3GPP </w:t>
      </w:r>
      <w:r w:rsidRPr="00F52440">
        <w:rPr>
          <w:rFonts w:eastAsia="SimSun" w:hint="eastAsia"/>
          <w:lang w:eastAsia="zh-CN"/>
        </w:rPr>
        <w:t>communication</w:t>
      </w:r>
      <w:r w:rsidRPr="00F52440">
        <w:t xml:space="preserve"> for the same traffic.</w:t>
      </w:r>
    </w:p>
    <w:p w:rsidR="00D71BEC" w:rsidRDefault="00D71BEC" w:rsidP="00D71BEC">
      <w:pPr>
        <w:rPr>
          <w:rFonts w:eastAsia="SimSun" w:hint="eastAsia"/>
          <w:lang w:eastAsia="zh-CN"/>
        </w:rPr>
      </w:pPr>
      <w:r w:rsidRPr="00B25312">
        <w:t>An Evolved ProSe UE-to-Network Relay shall be able to relay data for a group of Evolved ProSe Remote UEs using ProSe Group Communications regardless of their group membership, if authorized by the 3GPP network.</w:t>
      </w:r>
    </w:p>
    <w:p w:rsidR="00D71BEC" w:rsidRPr="00BF1180" w:rsidRDefault="00D71BEC" w:rsidP="00D71BEC">
      <w:pPr>
        <w:pStyle w:val="1"/>
        <w:rPr>
          <w:lang w:eastAsia="sv-SE"/>
        </w:rPr>
      </w:pPr>
      <w:bookmarkStart w:id="69" w:name="_Toc27762013"/>
      <w:r>
        <w:rPr>
          <w:lang w:eastAsia="sv-SE"/>
        </w:rPr>
        <w:t>7C</w:t>
      </w:r>
      <w:r w:rsidRPr="00BF1180">
        <w:rPr>
          <w:lang w:eastAsia="sv-SE"/>
        </w:rPr>
        <w:tab/>
        <w:t xml:space="preserve">Requirements for </w:t>
      </w:r>
      <w:r w:rsidRPr="00BF1180">
        <w:rPr>
          <w:rFonts w:hint="eastAsia"/>
          <w:lang w:eastAsia="sv-SE"/>
        </w:rPr>
        <w:t>re</w:t>
      </w:r>
      <w:r w:rsidRPr="00BF1180">
        <w:rPr>
          <w:lang w:eastAsia="sv-SE"/>
        </w:rPr>
        <w:t>lay</w:t>
      </w:r>
      <w:r w:rsidRPr="00BF1180">
        <w:rPr>
          <w:rFonts w:hint="eastAsia"/>
          <w:lang w:eastAsia="sv-SE"/>
        </w:rPr>
        <w:t xml:space="preserve"> UE</w:t>
      </w:r>
      <w:r w:rsidRPr="00BF1180">
        <w:rPr>
          <w:lang w:eastAsia="sv-SE"/>
        </w:rPr>
        <w:t xml:space="preserve"> selection for </w:t>
      </w:r>
      <w:r>
        <w:rPr>
          <w:lang w:eastAsia="sv-SE"/>
        </w:rPr>
        <w:t>Evolved ProSe R</w:t>
      </w:r>
      <w:r w:rsidRPr="00BF1180">
        <w:rPr>
          <w:lang w:eastAsia="sv-SE"/>
        </w:rPr>
        <w:t xml:space="preserve">emote UE access via </w:t>
      </w:r>
      <w:r>
        <w:rPr>
          <w:lang w:eastAsia="sv-SE"/>
        </w:rPr>
        <w:t xml:space="preserve">an </w:t>
      </w:r>
      <w:r>
        <w:rPr>
          <w:rFonts w:eastAsia="SimSun"/>
          <w:noProof/>
          <w:lang w:eastAsia="zh-CN"/>
        </w:rPr>
        <w:t>Evolved</w:t>
      </w:r>
      <w:r>
        <w:rPr>
          <w:lang w:eastAsia="zh-CN"/>
        </w:rPr>
        <w:t xml:space="preserve"> ProSe UE-to-Network</w:t>
      </w:r>
      <w:r>
        <w:rPr>
          <w:rFonts w:hint="eastAsia"/>
          <w:lang w:eastAsia="zh-CN"/>
        </w:rPr>
        <w:t xml:space="preserve"> </w:t>
      </w:r>
      <w:r>
        <w:rPr>
          <w:lang w:eastAsia="zh-CN"/>
        </w:rPr>
        <w:t>Relay</w:t>
      </w:r>
      <w:bookmarkEnd w:id="69"/>
    </w:p>
    <w:p w:rsidR="00D71BEC" w:rsidRPr="00BF1180" w:rsidRDefault="00D71BEC" w:rsidP="00D71BEC">
      <w:pPr>
        <w:pStyle w:val="2"/>
        <w:rPr>
          <w:b/>
          <w:bCs/>
          <w:i/>
          <w:iCs/>
          <w:lang w:eastAsia="sv-SE"/>
        </w:rPr>
      </w:pPr>
      <w:bookmarkStart w:id="70" w:name="_Toc27762014"/>
      <w:r>
        <w:rPr>
          <w:lang w:eastAsia="sv-SE"/>
        </w:rPr>
        <w:t>7C</w:t>
      </w:r>
      <w:r w:rsidRPr="00BF1180">
        <w:rPr>
          <w:lang w:eastAsia="sv-SE"/>
        </w:rPr>
        <w:t>.1</w:t>
      </w:r>
      <w:r w:rsidRPr="00BF1180">
        <w:rPr>
          <w:lang w:eastAsia="sv-SE"/>
        </w:rPr>
        <w:tab/>
        <w:t>General</w:t>
      </w:r>
      <w:bookmarkEnd w:id="70"/>
    </w:p>
    <w:p w:rsidR="00D71BEC" w:rsidRPr="00F74F72" w:rsidRDefault="00D71BEC" w:rsidP="00D71BEC">
      <w:r w:rsidRPr="00F975FE">
        <w:t xml:space="preserve">At the time of </w:t>
      </w:r>
      <w:r>
        <w:t>r</w:t>
      </w:r>
      <w:r w:rsidRPr="00F975FE">
        <w:t xml:space="preserve">emote UE </w:t>
      </w:r>
      <w:r>
        <w:t xml:space="preserve">selection of </w:t>
      </w:r>
      <w:r>
        <w:rPr>
          <w:lang w:val="en-US"/>
        </w:rPr>
        <w:t>Evolved ProSe UE-to-Network R</w:t>
      </w:r>
      <w:r w:rsidRPr="00F975FE">
        <w:t xml:space="preserve">elay, there might be several </w:t>
      </w:r>
      <w:r>
        <w:t>E</w:t>
      </w:r>
      <w:r>
        <w:rPr>
          <w:lang w:val="en-US"/>
        </w:rPr>
        <w:t>volved ProSe UE-to-Network R</w:t>
      </w:r>
      <w:r w:rsidRPr="00F975FE">
        <w:t xml:space="preserve">elay capable UEs in proximity of the </w:t>
      </w:r>
      <w:r>
        <w:rPr>
          <w:lang w:val="en-US"/>
        </w:rPr>
        <w:t>Evolved ProSe R</w:t>
      </w:r>
      <w:r w:rsidRPr="00F975FE">
        <w:t>emote UE, and available for discovery and relay connection establishment.</w:t>
      </w:r>
      <w:r>
        <w:t xml:space="preserve"> The requirements listed in the following sub-sections relate to the selection of an appropriate </w:t>
      </w:r>
      <w:r>
        <w:rPr>
          <w:lang w:val="en-US"/>
        </w:rPr>
        <w:t>Evolved ProSe UE-to-Network R</w:t>
      </w:r>
      <w:r>
        <w:t>elay to be used for E</w:t>
      </w:r>
      <w:r>
        <w:rPr>
          <w:lang w:val="en-US"/>
        </w:rPr>
        <w:t>volved ProSe R</w:t>
      </w:r>
      <w:r>
        <w:t>emote UE access to a 3GPP PLMN.</w:t>
      </w:r>
    </w:p>
    <w:p w:rsidR="00D71BEC" w:rsidRPr="00665339" w:rsidRDefault="00D71BEC" w:rsidP="00D71BEC">
      <w:r w:rsidRPr="00665339">
        <w:t xml:space="preserve">The 3GPP system shall support selection of one out of </w:t>
      </w:r>
      <w:r>
        <w:t xml:space="preserve">potentially </w:t>
      </w:r>
      <w:r w:rsidRPr="00665339">
        <w:t xml:space="preserve">several </w:t>
      </w:r>
      <w:r>
        <w:rPr>
          <w:lang w:val="en-US"/>
        </w:rPr>
        <w:t>Evolved ProSe R</w:t>
      </w:r>
      <w:r w:rsidRPr="00665339">
        <w:t xml:space="preserve">elay capable UEs, in proximity of the </w:t>
      </w:r>
      <w:r>
        <w:t>E</w:t>
      </w:r>
      <w:r>
        <w:rPr>
          <w:lang w:val="en-US"/>
        </w:rPr>
        <w:t>volved ProSe R</w:t>
      </w:r>
      <w:r w:rsidRPr="00665339">
        <w:t>emote UE and available for discovery and relay connection establishment, through a 3GPP defined relay UE selection procedure.</w:t>
      </w:r>
      <w:r>
        <w:t xml:space="preserve"> </w:t>
      </w:r>
    </w:p>
    <w:p w:rsidR="00D71BEC" w:rsidRPr="00665339" w:rsidRDefault="00D71BEC" w:rsidP="00D71BEC">
      <w:r w:rsidRPr="00665339">
        <w:t xml:space="preserve">The 3GPP system shall support selection of </w:t>
      </w:r>
      <w:r>
        <w:rPr>
          <w:lang w:val="en-US"/>
        </w:rPr>
        <w:t>Evolved ProSe UE-to-Network R</w:t>
      </w:r>
      <w:r w:rsidRPr="00665339">
        <w:t xml:space="preserve">elays with subscriptions with the same owner as the subscription of the </w:t>
      </w:r>
      <w:r>
        <w:t>E</w:t>
      </w:r>
      <w:r>
        <w:rPr>
          <w:lang w:val="en-US"/>
        </w:rPr>
        <w:t>volved ProSe R</w:t>
      </w:r>
      <w:r w:rsidRPr="00665339">
        <w:t xml:space="preserve">emote UE as well as </w:t>
      </w:r>
      <w:r>
        <w:rPr>
          <w:lang w:val="en-US"/>
        </w:rPr>
        <w:t>Evolved ProSe UE-to-Network R</w:t>
      </w:r>
      <w:r w:rsidRPr="00665339">
        <w:t>elays with subscriptions with a different owner than the subscription of the</w:t>
      </w:r>
      <w:r>
        <w:t xml:space="preserve"> E</w:t>
      </w:r>
      <w:r>
        <w:rPr>
          <w:lang w:val="en-US"/>
        </w:rPr>
        <w:t>volved ProSe R</w:t>
      </w:r>
      <w:r w:rsidRPr="00665339">
        <w:t>emote UE.</w:t>
      </w:r>
    </w:p>
    <w:p w:rsidR="00D71BEC" w:rsidRPr="00665339" w:rsidRDefault="00D71BEC" w:rsidP="00D71BEC">
      <w:r w:rsidRPr="00665339">
        <w:t>The 3GPP system shall support pairing of a</w:t>
      </w:r>
      <w:r>
        <w:t>n</w:t>
      </w:r>
      <w:r w:rsidRPr="00665339">
        <w:t xml:space="preserve"> </w:t>
      </w:r>
      <w:r>
        <w:rPr>
          <w:lang w:val="en-US"/>
        </w:rPr>
        <w:t>Evolved ProSe R</w:t>
      </w:r>
      <w:r w:rsidRPr="00665339">
        <w:t xml:space="preserve">emote UE and a specific </w:t>
      </w:r>
      <w:r>
        <w:t>E</w:t>
      </w:r>
      <w:r>
        <w:rPr>
          <w:lang w:val="en-US"/>
        </w:rPr>
        <w:t>volved ProSe UE-to-Network R</w:t>
      </w:r>
      <w:r w:rsidRPr="00665339">
        <w:t>elay to allow for fast remote connectivity setup with UE consent given, and/or MNO control applied, at the time of pairing.</w:t>
      </w:r>
    </w:p>
    <w:p w:rsidR="00D71BEC" w:rsidRPr="00BF1180" w:rsidRDefault="00D71BEC" w:rsidP="00D71BEC">
      <w:pPr>
        <w:pStyle w:val="2"/>
        <w:rPr>
          <w:b/>
          <w:bCs/>
          <w:i/>
          <w:iCs/>
          <w:lang w:eastAsia="sv-SE"/>
        </w:rPr>
      </w:pPr>
      <w:bookmarkStart w:id="71" w:name="_Toc27762015"/>
      <w:r>
        <w:rPr>
          <w:lang w:eastAsia="sv-SE"/>
        </w:rPr>
        <w:t>7C.2</w:t>
      </w:r>
      <w:r>
        <w:rPr>
          <w:lang w:eastAsia="sv-SE"/>
        </w:rPr>
        <w:tab/>
        <w:t>Relay UE selection</w:t>
      </w:r>
      <w:bookmarkEnd w:id="71"/>
    </w:p>
    <w:p w:rsidR="001A4A57" w:rsidRPr="005D5265" w:rsidRDefault="001A4A57" w:rsidP="001A4A57">
      <w:r w:rsidRPr="00E2245D">
        <w:t>The 3GPP system shall support selection of a</w:t>
      </w:r>
      <w:r>
        <w:t>n E</w:t>
      </w:r>
      <w:r>
        <w:rPr>
          <w:lang w:val="en-US"/>
        </w:rPr>
        <w:t>volved ProSe UE-to-Network R</w:t>
      </w:r>
      <w:r w:rsidRPr="00E2245D">
        <w:t xml:space="preserve">elay </w:t>
      </w:r>
      <w:r>
        <w:t xml:space="preserve">based on a combination </w:t>
      </w:r>
      <w:r w:rsidRPr="005D5265">
        <w:t xml:space="preserve">of </w:t>
      </w:r>
      <w:r>
        <w:t xml:space="preserve">different criteria e.g., </w:t>
      </w:r>
    </w:p>
    <w:p w:rsidR="001A4A57" w:rsidRPr="00DA7D86" w:rsidRDefault="001A4A57" w:rsidP="001A4A57">
      <w:pPr>
        <w:pStyle w:val="B1"/>
        <w:numPr>
          <w:ilvl w:val="0"/>
          <w:numId w:val="21"/>
        </w:numPr>
        <w:overflowPunct/>
        <w:autoSpaceDE/>
        <w:autoSpaceDN/>
        <w:adjustRightInd/>
        <w:textAlignment w:val="auto"/>
      </w:pPr>
      <w:r>
        <w:t>t</w:t>
      </w:r>
      <w:r w:rsidRPr="00DA7D86">
        <w:t>he</w:t>
      </w:r>
      <w:r>
        <w:t xml:space="preserve"> subcriptions of</w:t>
      </w:r>
      <w:r w:rsidRPr="00DA7D86">
        <w:t xml:space="preserve"> </w:t>
      </w:r>
      <w:r w:rsidRPr="00D71C0D">
        <w:t xml:space="preserve">Evolved ProSe </w:t>
      </w:r>
      <w:r w:rsidRPr="00D71C0D">
        <w:rPr>
          <w:lang w:val="en-US"/>
        </w:rPr>
        <w:t xml:space="preserve">UE-to-Network </w:t>
      </w:r>
      <w:r w:rsidRPr="00D71C0D">
        <w:t xml:space="preserve">Relay </w:t>
      </w:r>
      <w:r>
        <w:t xml:space="preserve">and </w:t>
      </w:r>
      <w:r w:rsidRPr="00BC324A">
        <w:t>Evolved ProSe Remote UE</w:t>
      </w:r>
      <w:r w:rsidRPr="00DA7D86">
        <w:t xml:space="preserve">, </w:t>
      </w:r>
    </w:p>
    <w:p w:rsidR="001A4A57" w:rsidRPr="00DA7D86" w:rsidRDefault="001A4A57" w:rsidP="001A4A57">
      <w:pPr>
        <w:pStyle w:val="B1"/>
        <w:numPr>
          <w:ilvl w:val="0"/>
          <w:numId w:val="21"/>
        </w:numPr>
        <w:overflowPunct/>
        <w:autoSpaceDE/>
        <w:autoSpaceDN/>
        <w:adjustRightInd/>
        <w:textAlignment w:val="auto"/>
      </w:pPr>
      <w:r w:rsidRPr="00DA7D86">
        <w:t>the</w:t>
      </w:r>
      <w:r w:rsidRPr="00BC324A">
        <w:t xml:space="preserve"> </w:t>
      </w:r>
      <w:r w:rsidRPr="00DA7D86">
        <w:t xml:space="preserve">capabilities of the Evolved ProSe </w:t>
      </w:r>
      <w:r w:rsidRPr="00DA7D86">
        <w:rPr>
          <w:lang w:val="en-US"/>
        </w:rPr>
        <w:t xml:space="preserve">UE-to-Network </w:t>
      </w:r>
      <w:r w:rsidRPr="00DA7D86">
        <w:t xml:space="preserve">Relay, </w:t>
      </w:r>
    </w:p>
    <w:p w:rsidR="001A4A57" w:rsidRPr="00DA7D86" w:rsidRDefault="001A4A57" w:rsidP="001A4A57">
      <w:pPr>
        <w:pStyle w:val="B1"/>
        <w:numPr>
          <w:ilvl w:val="0"/>
          <w:numId w:val="21"/>
        </w:numPr>
        <w:overflowPunct/>
        <w:autoSpaceDE/>
        <w:autoSpaceDN/>
        <w:adjustRightInd/>
        <w:textAlignment w:val="auto"/>
        <w:rPr>
          <w:u w:val="single"/>
        </w:rPr>
      </w:pPr>
      <w:r w:rsidRPr="00DA7D86">
        <w:rPr>
          <w:u w:val="single"/>
        </w:rPr>
        <w:t>the</w:t>
      </w:r>
      <w:r w:rsidRPr="00DA7D86">
        <w:t xml:space="preserve"> QoS that is achieveable by selecting the </w:t>
      </w:r>
      <w:r w:rsidRPr="00D71C0D">
        <w:t xml:space="preserve">Evolved ProSe </w:t>
      </w:r>
      <w:r w:rsidRPr="00D71C0D">
        <w:rPr>
          <w:lang w:val="en-US"/>
        </w:rPr>
        <w:t xml:space="preserve">UE-to-Network </w:t>
      </w:r>
      <w:r w:rsidRPr="00D71C0D">
        <w:t>Relay</w:t>
      </w:r>
      <w:r w:rsidRPr="00DA7D86">
        <w:rPr>
          <w:u w:val="single"/>
        </w:rPr>
        <w:t xml:space="preserve">, </w:t>
      </w:r>
    </w:p>
    <w:p w:rsidR="001A4A57" w:rsidRPr="00CC561E" w:rsidRDefault="001A4A57" w:rsidP="001A4A57">
      <w:pPr>
        <w:pStyle w:val="B1"/>
        <w:numPr>
          <w:ilvl w:val="0"/>
          <w:numId w:val="21"/>
        </w:numPr>
        <w:overflowPunct/>
        <w:autoSpaceDE/>
        <w:autoSpaceDN/>
        <w:adjustRightInd/>
        <w:textAlignment w:val="auto"/>
        <w:rPr>
          <w:u w:val="single"/>
        </w:rPr>
      </w:pPr>
      <w:r w:rsidRPr="00DA7D86">
        <w:rPr>
          <w:u w:val="single"/>
        </w:rPr>
        <w:t>the</w:t>
      </w:r>
      <w:r w:rsidRPr="00DA7D86">
        <w:t xml:space="preserve"> </w:t>
      </w:r>
      <w:r>
        <w:t xml:space="preserve">power consumption required by </w:t>
      </w:r>
      <w:r w:rsidRPr="00D71C0D">
        <w:t xml:space="preserve">Evolved ProSe </w:t>
      </w:r>
      <w:r w:rsidRPr="00D71C0D">
        <w:rPr>
          <w:lang w:val="en-US"/>
        </w:rPr>
        <w:t xml:space="preserve">UE-to-Network </w:t>
      </w:r>
      <w:r w:rsidRPr="00D71C0D">
        <w:t xml:space="preserve">Relay </w:t>
      </w:r>
      <w:r w:rsidRPr="00DA7D86">
        <w:t xml:space="preserve">UE </w:t>
      </w:r>
      <w:r>
        <w:t xml:space="preserve">and </w:t>
      </w:r>
      <w:r w:rsidRPr="00BC324A">
        <w:t>Evolved ProSe Remote UE</w:t>
      </w:r>
      <w:r w:rsidRPr="00CC561E">
        <w:rPr>
          <w:u w:val="single"/>
        </w:rPr>
        <w:t xml:space="preserve">, </w:t>
      </w:r>
    </w:p>
    <w:p w:rsidR="001A4A57" w:rsidRPr="00D006A3" w:rsidRDefault="001A4A57" w:rsidP="001A4A57">
      <w:pPr>
        <w:pStyle w:val="B1"/>
        <w:numPr>
          <w:ilvl w:val="0"/>
          <w:numId w:val="21"/>
        </w:numPr>
        <w:overflowPunct/>
        <w:autoSpaceDE/>
        <w:autoSpaceDN/>
        <w:adjustRightInd/>
        <w:textAlignment w:val="auto"/>
        <w:rPr>
          <w:u w:val="single"/>
        </w:rPr>
      </w:pPr>
      <w:r>
        <w:t xml:space="preserve">the </w:t>
      </w:r>
      <w:r w:rsidRPr="00D006A3">
        <w:t>pre-paired E</w:t>
      </w:r>
      <w:r w:rsidRPr="00C46572">
        <w:t xml:space="preserve">volved </w:t>
      </w:r>
      <w:r w:rsidRPr="00C46572">
        <w:rPr>
          <w:lang w:val="en-US"/>
        </w:rPr>
        <w:t>ProS</w:t>
      </w:r>
      <w:r>
        <w:rPr>
          <w:lang w:val="en-US"/>
        </w:rPr>
        <w:t>s</w:t>
      </w:r>
      <w:r w:rsidRPr="00C46572">
        <w:rPr>
          <w:lang w:val="en-US"/>
        </w:rPr>
        <w:t>e UE-to-Network R</w:t>
      </w:r>
      <w:r w:rsidRPr="00C46572">
        <w:t>elay</w:t>
      </w:r>
      <w:r w:rsidRPr="00D006A3">
        <w:rPr>
          <w:u w:val="single"/>
        </w:rPr>
        <w:t>,</w:t>
      </w:r>
    </w:p>
    <w:p w:rsidR="001A4A57" w:rsidRPr="00D006A3" w:rsidRDefault="001A4A57" w:rsidP="001A4A57">
      <w:pPr>
        <w:pStyle w:val="B1"/>
        <w:numPr>
          <w:ilvl w:val="0"/>
          <w:numId w:val="21"/>
        </w:numPr>
        <w:overflowPunct/>
        <w:autoSpaceDE/>
        <w:autoSpaceDN/>
        <w:adjustRightInd/>
        <w:textAlignment w:val="auto"/>
        <w:rPr>
          <w:u w:val="single"/>
        </w:rPr>
      </w:pPr>
      <w:r w:rsidRPr="00D006A3">
        <w:rPr>
          <w:u w:val="single"/>
          <w:lang w:eastAsia="ko-KR"/>
        </w:rPr>
        <w:t xml:space="preserve">the </w:t>
      </w:r>
      <w:r w:rsidRPr="00D006A3">
        <w:rPr>
          <w:lang w:eastAsia="ko-KR"/>
        </w:rPr>
        <w:t xml:space="preserve">3GPP or non-3GPP access the </w:t>
      </w:r>
      <w:r w:rsidRPr="00D71C0D">
        <w:t xml:space="preserve">Evolved ProSe </w:t>
      </w:r>
      <w:r w:rsidRPr="00D71C0D">
        <w:rPr>
          <w:lang w:val="en-US"/>
        </w:rPr>
        <w:t xml:space="preserve">UE-to-Network </w:t>
      </w:r>
      <w:r w:rsidRPr="00D71C0D">
        <w:t xml:space="preserve">Relay </w:t>
      </w:r>
      <w:r w:rsidRPr="00D006A3">
        <w:rPr>
          <w:lang w:eastAsia="ko-KR"/>
        </w:rPr>
        <w:t>uses to connect to the network</w:t>
      </w:r>
      <w:r w:rsidRPr="00D006A3">
        <w:rPr>
          <w:u w:val="single"/>
          <w:lang w:eastAsia="ko-KR"/>
        </w:rPr>
        <w:t>,</w:t>
      </w:r>
      <w:r>
        <w:rPr>
          <w:u w:val="single"/>
          <w:lang w:eastAsia="ko-KR"/>
        </w:rPr>
        <w:t xml:space="preserve"> or</w:t>
      </w:r>
    </w:p>
    <w:p w:rsidR="001A4A57" w:rsidRDefault="001A4A57" w:rsidP="001A4A57">
      <w:pPr>
        <w:pStyle w:val="B1"/>
        <w:numPr>
          <w:ilvl w:val="0"/>
          <w:numId w:val="21"/>
        </w:numPr>
        <w:overflowPunct/>
        <w:autoSpaceDE/>
        <w:autoSpaceDN/>
        <w:adjustRightInd/>
        <w:textAlignment w:val="auto"/>
      </w:pPr>
      <w:r w:rsidRPr="00D006A3">
        <w:t>the</w:t>
      </w:r>
      <w:r>
        <w:t xml:space="preserve"> </w:t>
      </w:r>
      <w:r w:rsidRPr="00D71C0D">
        <w:t xml:space="preserve">3GPP PLMN the Evolved ProSe </w:t>
      </w:r>
      <w:r w:rsidRPr="00D71C0D">
        <w:rPr>
          <w:lang w:val="en-US"/>
        </w:rPr>
        <w:t xml:space="preserve">UE-to-Network </w:t>
      </w:r>
      <w:r>
        <w:t>Relay connects to.</w:t>
      </w:r>
    </w:p>
    <w:p w:rsidR="001A4A57" w:rsidRPr="00BC324A" w:rsidRDefault="00595518" w:rsidP="001A4A57">
      <w:pPr>
        <w:pStyle w:val="NO"/>
        <w:rPr>
          <w:lang w:val="en-US" w:eastAsia="x-none"/>
        </w:rPr>
      </w:pPr>
      <w:r>
        <w:t>NOTE:</w:t>
      </w:r>
      <w:r w:rsidR="001A4A57">
        <w:tab/>
        <w:t>Other criteria can play a role in</w:t>
      </w:r>
      <w:r w:rsidR="001A4A57" w:rsidRPr="00B16FD4">
        <w:t xml:space="preserve"> </w:t>
      </w:r>
      <w:r w:rsidR="001A4A57" w:rsidRPr="00E2245D">
        <w:t>selection of a</w:t>
      </w:r>
      <w:r w:rsidR="001A4A57">
        <w:t>n E</w:t>
      </w:r>
      <w:r w:rsidR="001A4A57">
        <w:rPr>
          <w:lang w:val="en-US"/>
        </w:rPr>
        <w:t>volved ProSe UE-to-Network R</w:t>
      </w:r>
      <w:r w:rsidR="001A4A57" w:rsidRPr="00E2245D">
        <w:t>elay</w:t>
      </w:r>
      <w:r w:rsidR="001A4A57" w:rsidRPr="00BC324A">
        <w:t>.</w:t>
      </w:r>
    </w:p>
    <w:p w:rsidR="001A4A57" w:rsidRPr="00D006A3" w:rsidRDefault="001A4A57" w:rsidP="001A4A57">
      <w:r w:rsidRPr="00D006A3">
        <w:t xml:space="preserve">The </w:t>
      </w:r>
      <w:r>
        <w:t xml:space="preserve">3GPP </w:t>
      </w:r>
      <w:r w:rsidRPr="00D006A3">
        <w:t xml:space="preserve">network shall be able to control </w:t>
      </w:r>
      <w:r>
        <w:rPr>
          <w:lang w:val="en-US"/>
        </w:rPr>
        <w:t>Evolved ProSe UE-to-Network R</w:t>
      </w:r>
      <w:r w:rsidRPr="005D5265">
        <w:t xml:space="preserve">elay </w:t>
      </w:r>
      <w:r w:rsidRPr="00D006A3">
        <w:t xml:space="preserve">selection either </w:t>
      </w:r>
      <w:r>
        <w:t>explicitly</w:t>
      </w:r>
      <w:r w:rsidRPr="00D006A3">
        <w:t xml:space="preserve"> (e.g. by signalling) or </w:t>
      </w:r>
      <w:r>
        <w:t>implicitly</w:t>
      </w:r>
      <w:r w:rsidRPr="00D006A3">
        <w:t xml:space="preserve"> (e.g. by provisioning of policies in the </w:t>
      </w:r>
      <w:r w:rsidRPr="00BC324A">
        <w:t xml:space="preserve">Evolved ProSe Remote UE </w:t>
      </w:r>
      <w:r w:rsidRPr="00D006A3">
        <w:t xml:space="preserve">and </w:t>
      </w:r>
      <w:r w:rsidRPr="00D71C0D">
        <w:t xml:space="preserve">Evolved ProSe </w:t>
      </w:r>
      <w:r w:rsidRPr="00D71C0D">
        <w:rPr>
          <w:lang w:val="en-US"/>
        </w:rPr>
        <w:t xml:space="preserve">UE-to-Network </w:t>
      </w:r>
      <w:r w:rsidRPr="00D71C0D">
        <w:t>Relay</w:t>
      </w:r>
      <w:r w:rsidRPr="00D006A3">
        <w:t>).</w:t>
      </w:r>
      <w:r w:rsidR="00F16113">
        <w:t xml:space="preserve"> </w:t>
      </w:r>
    </w:p>
    <w:p w:rsidR="00D71BEC" w:rsidRDefault="00D71BEC" w:rsidP="00D71BEC">
      <w:r w:rsidRPr="005D5265">
        <w:t xml:space="preserve">The 3GPP system shall support </w:t>
      </w:r>
      <w:r>
        <w:t>pre-configuration of Relay UE discovery information in addition to pre-configured PLMN selection information, needed for Relay UE selection, in the E</w:t>
      </w:r>
      <w:r>
        <w:rPr>
          <w:lang w:val="en-US"/>
        </w:rPr>
        <w:t xml:space="preserve">volved ProSe </w:t>
      </w:r>
      <w:r>
        <w:t xml:space="preserve">Remote UEs. It should include the applicable Relay UE identity to allow identification of to which Evolved ProSe Relay UE a specific set of information applies. </w:t>
      </w:r>
    </w:p>
    <w:p w:rsidR="00D71BEC" w:rsidRPr="005D5265" w:rsidRDefault="00D71BEC" w:rsidP="00D71BEC">
      <w:r w:rsidRPr="005D5265">
        <w:t xml:space="preserve">The 3GPP system shall support provisioning of information in the </w:t>
      </w:r>
      <w:r>
        <w:t>Evolved ProSe R</w:t>
      </w:r>
      <w:r w:rsidRPr="005D5265">
        <w:t xml:space="preserve">emote UE </w:t>
      </w:r>
      <w:r>
        <w:t xml:space="preserve">(ME and/or USIM) used for relay UE selection. </w:t>
      </w:r>
    </w:p>
    <w:p w:rsidR="00D71BEC" w:rsidRPr="005D5265" w:rsidRDefault="00D71BEC" w:rsidP="00D71BEC">
      <w:r w:rsidRPr="005D5265">
        <w:t xml:space="preserve">The 3GPP system shall support having preferences stored in the </w:t>
      </w:r>
      <w:r>
        <w:t>Evolved ProSe Remote UE</w:t>
      </w:r>
      <w:r w:rsidRPr="005D5265">
        <w:t xml:space="preserve"> related to the relay UE selection criteria, configured/controlled by the home operator, user selectable, or a combination of both.</w:t>
      </w:r>
    </w:p>
    <w:p w:rsidR="00D71BEC" w:rsidRPr="005D5265" w:rsidRDefault="00D71BEC" w:rsidP="00D71BEC">
      <w:r w:rsidRPr="005D5265">
        <w:t>The 3GPP system shall support mechanisms for allowing a</w:t>
      </w:r>
      <w:r>
        <w:t xml:space="preserve">n </w:t>
      </w:r>
      <w:r>
        <w:rPr>
          <w:lang w:val="en-US"/>
        </w:rPr>
        <w:t>Evolved ProSe</w:t>
      </w:r>
      <w:r w:rsidRPr="005D5265">
        <w:t xml:space="preserve"> </w:t>
      </w:r>
      <w:r>
        <w:t>R</w:t>
      </w:r>
      <w:r w:rsidRPr="005D5265">
        <w:t xml:space="preserve">emote UE to get information regarding which </w:t>
      </w:r>
      <w:r>
        <w:t>PLMN</w:t>
      </w:r>
      <w:r w:rsidRPr="005D5265">
        <w:t xml:space="preserve"> a specific </w:t>
      </w:r>
      <w:r>
        <w:rPr>
          <w:lang w:val="en-US"/>
        </w:rPr>
        <w:t xml:space="preserve">Evolved ProSe UE-to-Network </w:t>
      </w:r>
      <w:r>
        <w:t>R</w:t>
      </w:r>
      <w:r w:rsidRPr="005D5265">
        <w:t xml:space="preserve">elay connects to, prior to </w:t>
      </w:r>
      <w:r>
        <w:t>indirect 3GPP</w:t>
      </w:r>
      <w:r w:rsidRPr="005D5265">
        <w:t xml:space="preserve"> connection establishment.</w:t>
      </w:r>
    </w:p>
    <w:p w:rsidR="00D71BEC" w:rsidRPr="005D5265" w:rsidRDefault="00D71BEC" w:rsidP="00D71BEC">
      <w:r w:rsidRPr="005D5265">
        <w:t>The 3GPP system shall support mechanisms for allowing a</w:t>
      </w:r>
      <w:r>
        <w:t>n E</w:t>
      </w:r>
      <w:r>
        <w:rPr>
          <w:lang w:val="en-US"/>
        </w:rPr>
        <w:t>volved ProSe</w:t>
      </w:r>
      <w:r w:rsidRPr="005D5265">
        <w:t xml:space="preserve"> </w:t>
      </w:r>
      <w:r>
        <w:t>R</w:t>
      </w:r>
      <w:r w:rsidRPr="005D5265">
        <w:t xml:space="preserve">emote UE to get information regarding what </w:t>
      </w:r>
      <w:r>
        <w:t>PLMN</w:t>
      </w:r>
      <w:r w:rsidRPr="00142738">
        <w:t>s</w:t>
      </w:r>
      <w:r w:rsidRPr="005D5265">
        <w:t xml:space="preserve"> a specific </w:t>
      </w:r>
      <w:r>
        <w:rPr>
          <w:lang w:val="en-US"/>
        </w:rPr>
        <w:t>Evolved ProSe UE-to-Network R</w:t>
      </w:r>
      <w:r w:rsidRPr="005D5265">
        <w:t>elay connects to</w:t>
      </w:r>
      <w:r w:rsidRPr="00142738">
        <w:t>, in case of network sharing,</w:t>
      </w:r>
      <w:r w:rsidRPr="005D5265">
        <w:t xml:space="preserve"> prior to </w:t>
      </w:r>
      <w:r>
        <w:t>indirect 3GPP</w:t>
      </w:r>
      <w:r w:rsidRPr="005D5265">
        <w:t xml:space="preserve"> connection establishment.</w:t>
      </w:r>
    </w:p>
    <w:p w:rsidR="00625791" w:rsidRDefault="000656CD" w:rsidP="00251961">
      <w:pPr>
        <w:pStyle w:val="1"/>
      </w:pPr>
      <w:bookmarkStart w:id="72" w:name="_Toc27762016"/>
      <w:r>
        <w:t>8</w:t>
      </w:r>
      <w:r w:rsidR="00625791">
        <w:tab/>
      </w:r>
      <w:r w:rsidR="00BF78C8">
        <w:t xml:space="preserve">Performance requirements for the </w:t>
      </w:r>
      <w:r w:rsidR="00812583">
        <w:t>Evolved Packet System</w:t>
      </w:r>
      <w:bookmarkEnd w:id="72"/>
    </w:p>
    <w:p w:rsidR="00BF78C8" w:rsidRDefault="00BF78C8" w:rsidP="00625791">
      <w:r w:rsidRPr="0056782E">
        <w:t xml:space="preserve">The </w:t>
      </w:r>
      <w:r w:rsidR="00812583">
        <w:t>Evolved Packet System</w:t>
      </w:r>
      <w:r w:rsidRPr="0056782E">
        <w:t xml:space="preserve"> comprises the </w:t>
      </w:r>
      <w:r w:rsidR="00812583">
        <w:t>Evolved Packet Core</w:t>
      </w:r>
      <w:r>
        <w:t xml:space="preserve"> together with the evolved radio access network (E-UTRA and E-UTRAN).</w:t>
      </w:r>
      <w:r w:rsidR="00B14DCC">
        <w:t xml:space="preserve"> </w:t>
      </w:r>
    </w:p>
    <w:p w:rsidR="00B14DCC" w:rsidRDefault="00BF78C8" w:rsidP="00BF78C8">
      <w:r>
        <w:t xml:space="preserve">The performance objectives for the </w:t>
      </w:r>
      <w:r w:rsidR="00812583">
        <w:t>Evolved Packet System</w:t>
      </w:r>
      <w:r>
        <w:t xml:space="preserve"> include higher user data rates, reduced latency, improved system capacity and coverage, reduced network complexity and lower operating costs.</w:t>
      </w:r>
    </w:p>
    <w:p w:rsidR="00B14DCC" w:rsidRDefault="00BF78C8" w:rsidP="00BF78C8">
      <w:r>
        <w:t xml:space="preserve">The </w:t>
      </w:r>
      <w:r w:rsidR="00812583">
        <w:t>Evolved Packet System</w:t>
      </w:r>
      <w:r>
        <w:t xml:space="preserve"> shall meet or exceed the following performance criteria:</w:t>
      </w:r>
    </w:p>
    <w:p w:rsidR="00BF78C8" w:rsidRDefault="00836CC2" w:rsidP="00836CC2">
      <w:pPr>
        <w:pStyle w:val="B1"/>
      </w:pPr>
      <w:r>
        <w:t>a)</w:t>
      </w:r>
      <w:r>
        <w:tab/>
      </w:r>
      <w:r w:rsidR="00BF78C8">
        <w:t>The radio access network shall be capable of supporting instantaneous peak packet data rates of 100 Mbps on the radio access bearer downlink to the UE and 50 Mbps on the uplink.</w:t>
      </w:r>
    </w:p>
    <w:p w:rsidR="00BF78C8" w:rsidRDefault="00836CC2" w:rsidP="00836CC2">
      <w:pPr>
        <w:pStyle w:val="B1"/>
      </w:pPr>
      <w:r>
        <w:t>b)</w:t>
      </w:r>
      <w:r>
        <w:tab/>
      </w:r>
      <w:r w:rsidR="00BF78C8">
        <w:t xml:space="preserve">The </w:t>
      </w:r>
      <w:r w:rsidR="00812583">
        <w:t>Evolved Packet System</w:t>
      </w:r>
      <w:r w:rsidR="00BF78C8">
        <w:rPr>
          <w:rFonts w:hint="eastAsia"/>
        </w:rPr>
        <w:t xml:space="preserve"> shall be capable of providing </w:t>
      </w:r>
      <w:r w:rsidR="00BF78C8">
        <w:t>lower</w:t>
      </w:r>
      <w:r w:rsidR="00BF78C8">
        <w:rPr>
          <w:rFonts w:hint="eastAsia"/>
        </w:rPr>
        <w:t xml:space="preserve"> </w:t>
      </w:r>
      <w:r w:rsidR="00BF78C8">
        <w:t xml:space="preserve">user and control plane </w:t>
      </w:r>
      <w:r w:rsidR="00BF78C8">
        <w:rPr>
          <w:rFonts w:hint="eastAsia"/>
        </w:rPr>
        <w:t xml:space="preserve">latency </w:t>
      </w:r>
      <w:r w:rsidR="00BF78C8">
        <w:t xml:space="preserve">when </w:t>
      </w:r>
      <w:r w:rsidR="00BF78C8">
        <w:rPr>
          <w:rFonts w:hint="eastAsia"/>
        </w:rPr>
        <w:t xml:space="preserve">compared to </w:t>
      </w:r>
      <w:r w:rsidR="00BF78C8">
        <w:t>existing 3GPP access networks.</w:t>
      </w:r>
      <w:r w:rsidR="00B14DCC">
        <w:t xml:space="preserve"> </w:t>
      </w:r>
      <w:r w:rsidR="00BF78C8">
        <w:t xml:space="preserve">The maximum delay should be </w:t>
      </w:r>
      <w:r w:rsidR="00BF78C8" w:rsidRPr="00B419F4">
        <w:rPr>
          <w:rFonts w:hint="eastAsia"/>
        </w:rPr>
        <w:t>comparable to that for fixed broadband Internet access technologies</w:t>
      </w:r>
      <w:r w:rsidR="00BF78C8">
        <w:t>.</w:t>
      </w:r>
      <w:r w:rsidR="00BF78C8" w:rsidRPr="00B419F4">
        <w:rPr>
          <w:rFonts w:hint="eastAsia"/>
        </w:rPr>
        <w:t xml:space="preserve"> </w:t>
      </w:r>
      <w:r w:rsidR="00BF78C8">
        <w:t>[</w:t>
      </w:r>
      <w:r w:rsidR="00BF78C8" w:rsidRPr="00B419F4">
        <w:rPr>
          <w:rFonts w:hint="eastAsia"/>
        </w:rPr>
        <w:t>e.g. le</w:t>
      </w:r>
      <w:r w:rsidR="00BF78C8">
        <w:rPr>
          <w:rFonts w:hint="eastAsia"/>
        </w:rPr>
        <w:t>ss than 5ms in ideal conditions</w:t>
      </w:r>
      <w:r w:rsidR="00BF78C8">
        <w:t>]</w:t>
      </w:r>
    </w:p>
    <w:p w:rsidR="00B14DCC" w:rsidRDefault="00836CC2" w:rsidP="00836CC2">
      <w:pPr>
        <w:pStyle w:val="B1"/>
      </w:pPr>
      <w:r>
        <w:t>c)</w:t>
      </w:r>
      <w:r>
        <w:tab/>
      </w:r>
      <w:r w:rsidR="00BF78C8">
        <w:t>The system shall be capable of supporting large volumes of mixed e.g. voice, data and multimedia traffic. Enhanced load balancing and steering of roaming methods should be used to minimise cell congestion.</w:t>
      </w:r>
    </w:p>
    <w:p w:rsidR="00BF78C8" w:rsidRDefault="00836CC2" w:rsidP="00836CC2">
      <w:pPr>
        <w:pStyle w:val="B1"/>
      </w:pPr>
      <w:r>
        <w:t>d)</w:t>
      </w:r>
      <w:r>
        <w:tab/>
      </w:r>
      <w:r w:rsidR="00BF78C8">
        <w:t>The level of system complexity and mobility management signalling shall be optimised to reduce infrastructure and operating costs.</w:t>
      </w:r>
      <w:r w:rsidR="00B14DCC">
        <w:t xml:space="preserve"> </w:t>
      </w:r>
      <w:r w:rsidR="00BF78C8">
        <w:t>UE power consumption shall also be minimised accordingly.</w:t>
      </w:r>
    </w:p>
    <w:p w:rsidR="00043585" w:rsidRDefault="00836CC2" w:rsidP="00043585">
      <w:pPr>
        <w:pStyle w:val="B1"/>
      </w:pPr>
      <w:r>
        <w:t>e)</w:t>
      </w:r>
      <w:r>
        <w:tab/>
      </w:r>
      <w:r w:rsidR="00943324" w:rsidRPr="00943324">
        <w:t xml:space="preserve">For the </w:t>
      </w:r>
      <w:r w:rsidR="00812583">
        <w:t>Evolved Packet System</w:t>
      </w:r>
      <w:r w:rsidR="00943324" w:rsidRPr="00943324">
        <w:t xml:space="preserve"> the interruption time during handover of RT and NRT services shall be kept to minimum and shall not exceed the values defined in TR 25.913[4].</w:t>
      </w:r>
      <w:r w:rsidR="00043585" w:rsidRPr="00043585">
        <w:t xml:space="preserve"> </w:t>
      </w:r>
    </w:p>
    <w:p w:rsidR="00043585" w:rsidRDefault="00043585" w:rsidP="00043585">
      <w:pPr>
        <w:pStyle w:val="B1"/>
      </w:pPr>
      <w:r>
        <w:t>f)</w:t>
      </w:r>
      <w:r w:rsidR="00F16113">
        <w:tab/>
      </w:r>
      <w:r w:rsidRPr="009A3748">
        <w:t xml:space="preserve">The Evolved Packet System shall be capable of providing low latency </w:t>
      </w:r>
      <w:r>
        <w:t xml:space="preserve">mobile broadband </w:t>
      </w:r>
      <w:r w:rsidRPr="009A3748">
        <w:t xml:space="preserve">communication services with </w:t>
      </w:r>
      <w:r>
        <w:t>the following requirements:</w:t>
      </w:r>
    </w:p>
    <w:p w:rsidR="00043585" w:rsidRDefault="00F16113" w:rsidP="00F16113">
      <w:pPr>
        <w:pStyle w:val="B2"/>
      </w:pPr>
      <w:r>
        <w:t xml:space="preserve">- </w:t>
      </w:r>
      <w:r w:rsidR="00043585">
        <w:t xml:space="preserve">maximum </w:t>
      </w:r>
      <w:r w:rsidR="001B0FC4">
        <w:t>delay</w:t>
      </w:r>
      <w:r w:rsidR="00043585" w:rsidRPr="00981B08">
        <w:t xml:space="preserve"> in the EPS </w:t>
      </w:r>
      <w:r w:rsidR="00043585">
        <w:t>of 10 ms for 98% packets,</w:t>
      </w:r>
    </w:p>
    <w:p w:rsidR="00043585" w:rsidRDefault="00F16113" w:rsidP="00F16113">
      <w:pPr>
        <w:pStyle w:val="B2"/>
      </w:pPr>
      <w:r>
        <w:t xml:space="preserve">- </w:t>
      </w:r>
      <w:r w:rsidR="00043585">
        <w:t>99,9999% reliability excluding the delayed packets.</w:t>
      </w:r>
    </w:p>
    <w:p w:rsidR="00043585" w:rsidRDefault="00043585" w:rsidP="00043585">
      <w:pPr>
        <w:pStyle w:val="B1"/>
      </w:pPr>
      <w:r>
        <w:t>g)</w:t>
      </w:r>
      <w:r w:rsidR="00F16113">
        <w:tab/>
      </w:r>
      <w:r w:rsidRPr="009A3748">
        <w:t xml:space="preserve">The Evolved Packet System shall be capable of providing </w:t>
      </w:r>
      <w:r w:rsidRPr="00530354">
        <w:t xml:space="preserve">low latency </w:t>
      </w:r>
      <w:r w:rsidRPr="009A3748">
        <w:t xml:space="preserve">communication services with </w:t>
      </w:r>
      <w:r>
        <w:t xml:space="preserve">maximum </w:t>
      </w:r>
      <w:r w:rsidR="001B0FC4">
        <w:t>delay</w:t>
      </w:r>
      <w:r>
        <w:t xml:space="preserve"> in the EPS of 10 ms and 99,99% reliability</w:t>
      </w:r>
      <w:r w:rsidRPr="009A3748">
        <w:t>.</w:t>
      </w:r>
    </w:p>
    <w:p w:rsidR="00043585" w:rsidRDefault="00043585" w:rsidP="00043585">
      <w:pPr>
        <w:pStyle w:val="B1"/>
      </w:pPr>
      <w:r>
        <w:t>h)</w:t>
      </w:r>
      <w:r w:rsidR="00F16113">
        <w:tab/>
      </w:r>
      <w:r w:rsidRPr="009A3748">
        <w:t xml:space="preserve">The Evolved Packet System shall be capable of providing ultra reliable </w:t>
      </w:r>
      <w:r w:rsidRPr="00530354">
        <w:t xml:space="preserve">low latency </w:t>
      </w:r>
      <w:r>
        <w:t xml:space="preserve">communication services (e.g., </w:t>
      </w:r>
      <w:r w:rsidR="00F16113" w:rsidRPr="00B72182">
        <w:t>wireless road-side infrastructure backhaul</w:t>
      </w:r>
      <w:r w:rsidR="00F16113" w:rsidRPr="00B72182" w:rsidDel="00B72182">
        <w:t xml:space="preserve"> </w:t>
      </w:r>
      <w:r>
        <w:t xml:space="preserve">as described in TS 22.261 [30]) </w:t>
      </w:r>
      <w:r w:rsidRPr="009A3748">
        <w:t xml:space="preserve">with </w:t>
      </w:r>
      <w:r>
        <w:t xml:space="preserve">maximum </w:t>
      </w:r>
      <w:r w:rsidR="001B0FC4">
        <w:t>delay</w:t>
      </w:r>
      <w:r>
        <w:t xml:space="preserve"> in the EPS of </w:t>
      </w:r>
      <w:r w:rsidR="001B0FC4">
        <w:t>3</w:t>
      </w:r>
      <w:r w:rsidR="001B0FC4" w:rsidRPr="00110028">
        <w:t xml:space="preserve">0 </w:t>
      </w:r>
      <w:r>
        <w:t>ms and 99,999% reliability</w:t>
      </w:r>
      <w:r w:rsidRPr="009A3748">
        <w:t>.</w:t>
      </w:r>
    </w:p>
    <w:p w:rsidR="00943324" w:rsidRDefault="00043585" w:rsidP="00043585">
      <w:pPr>
        <w:pStyle w:val="B1"/>
      </w:pPr>
      <w:r>
        <w:t>i)</w:t>
      </w:r>
      <w:r w:rsidR="00F16113">
        <w:tab/>
      </w:r>
      <w:r w:rsidRPr="009A3748">
        <w:t>The Evolved Packet System shall be capable of providing ultra reliable low latency communication services</w:t>
      </w:r>
      <w:r>
        <w:t xml:space="preserve"> </w:t>
      </w:r>
      <w:r w:rsidRPr="009A3748">
        <w:t xml:space="preserve">with </w:t>
      </w:r>
      <w:r>
        <w:t xml:space="preserve">maximum </w:t>
      </w:r>
      <w:r w:rsidR="001B0FC4">
        <w:t>delay</w:t>
      </w:r>
      <w:r>
        <w:t xml:space="preserve"> in the EPS of 5 ms and 99,999% reliability</w:t>
      </w:r>
      <w:r w:rsidRPr="009A3748">
        <w:t>.</w:t>
      </w:r>
    </w:p>
    <w:p w:rsidR="00043585" w:rsidRPr="00943324" w:rsidRDefault="00043585" w:rsidP="00043585">
      <w:pPr>
        <w:pStyle w:val="B1"/>
      </w:pPr>
      <w:r w:rsidRPr="00043585">
        <w:t>j)</w:t>
      </w:r>
      <w:r w:rsidR="00F16113">
        <w:tab/>
      </w:r>
      <w:r w:rsidRPr="00043585">
        <w:t xml:space="preserve">To support ultra reliable low latency communication services, the Evolved Packet System shall support the transmission over the radio interface of a packet of 32 bytes with a reliability of 99,999% and a user plane latency of 1ms, as </w:t>
      </w:r>
      <w:r w:rsidR="00301B64">
        <w:t>described</w:t>
      </w:r>
      <w:r w:rsidRPr="00043585">
        <w:t xml:space="preserve"> in TR 38.913 [</w:t>
      </w:r>
      <w:r>
        <w:t>31</w:t>
      </w:r>
      <w:r w:rsidRPr="00043585">
        <w:t>].</w:t>
      </w:r>
    </w:p>
    <w:p w:rsidR="00E52B2C" w:rsidRDefault="006F3F87" w:rsidP="00E52B2C">
      <w:pPr>
        <w:pStyle w:val="1"/>
      </w:pPr>
      <w:r>
        <w:br w:type="page"/>
      </w:r>
      <w:bookmarkStart w:id="73" w:name="_Toc27762017"/>
      <w:r w:rsidR="000656CD">
        <w:t>9</w:t>
      </w:r>
      <w:r w:rsidR="00E52B2C">
        <w:tab/>
      </w:r>
      <w:r w:rsidR="00E52B2C">
        <w:tab/>
      </w:r>
      <w:r w:rsidR="00E52B2C" w:rsidRPr="00E52B2C">
        <w:t>Security and privacy</w:t>
      </w:r>
      <w:bookmarkEnd w:id="73"/>
    </w:p>
    <w:p w:rsidR="00C14553" w:rsidRPr="00F52F40" w:rsidRDefault="000656CD" w:rsidP="00F52F40">
      <w:pPr>
        <w:pStyle w:val="2"/>
        <w:rPr>
          <w:rFonts w:hint="eastAsia"/>
        </w:rPr>
      </w:pPr>
      <w:bookmarkStart w:id="74" w:name="_Toc27762018"/>
      <w:r>
        <w:t>9</w:t>
      </w:r>
      <w:r w:rsidR="00F52F40" w:rsidRPr="00F52F40">
        <w:rPr>
          <w:rFonts w:hint="eastAsia"/>
        </w:rPr>
        <w:t>.1</w:t>
      </w:r>
      <w:r w:rsidR="00F52F40">
        <w:tab/>
      </w:r>
      <w:r w:rsidR="00C14553" w:rsidRPr="00F52F40">
        <w:rPr>
          <w:rFonts w:hint="eastAsia"/>
        </w:rPr>
        <w:t>General</w:t>
      </w:r>
      <w:bookmarkEnd w:id="74"/>
    </w:p>
    <w:p w:rsidR="00C14553" w:rsidRPr="00EB47F9" w:rsidRDefault="00C14553" w:rsidP="00C14553">
      <w:pPr>
        <w:rPr>
          <w:rFonts w:hint="eastAsia"/>
        </w:rPr>
      </w:pPr>
      <w:r>
        <w:t xml:space="preserve">The </w:t>
      </w:r>
      <w:r w:rsidR="00812583">
        <w:t>Evolved Packet System</w:t>
      </w:r>
      <w:r>
        <w:t xml:space="preserve"> shall provide a high level of security and privacy for users and </w:t>
      </w:r>
      <w:r w:rsidR="00812583">
        <w:t>Evolved Packet System</w:t>
      </w:r>
      <w:r>
        <w:t xml:space="preserve"> operators.</w:t>
      </w:r>
    </w:p>
    <w:p w:rsidR="00C14553" w:rsidRPr="00F52F40" w:rsidRDefault="000656CD" w:rsidP="00F52F40">
      <w:pPr>
        <w:pStyle w:val="2"/>
        <w:rPr>
          <w:rFonts w:hint="eastAsia"/>
        </w:rPr>
      </w:pPr>
      <w:bookmarkStart w:id="75" w:name="_Toc27762019"/>
      <w:r>
        <w:t>9</w:t>
      </w:r>
      <w:r w:rsidR="00F52F40" w:rsidRPr="00F52F40">
        <w:rPr>
          <w:rFonts w:hint="eastAsia"/>
        </w:rPr>
        <w:t>.2</w:t>
      </w:r>
      <w:r w:rsidR="00F52F40">
        <w:tab/>
      </w:r>
      <w:r w:rsidR="00C14553" w:rsidRPr="00F52F40">
        <w:rPr>
          <w:rFonts w:hint="eastAsia"/>
        </w:rPr>
        <w:t>Security requirements</w:t>
      </w:r>
      <w:bookmarkEnd w:id="75"/>
    </w:p>
    <w:p w:rsidR="00B14DCC" w:rsidRDefault="00C14553" w:rsidP="00C14553">
      <w:r>
        <w:t xml:space="preserve">The </w:t>
      </w:r>
      <w:r w:rsidR="00812583">
        <w:t>Evolved Packet System</w:t>
      </w:r>
      <w:r>
        <w:t xml:space="preserve"> shall provide a high level of security, equivalent or better than Rel-7 3GPP systems.</w:t>
      </w:r>
    </w:p>
    <w:p w:rsidR="00C14553" w:rsidRDefault="00C14553" w:rsidP="00C14553">
      <w:r>
        <w:t>Any possible lapse in security in one access technology shall not compromise security of other accesses.</w:t>
      </w:r>
    </w:p>
    <w:p w:rsidR="00C14553" w:rsidRDefault="00C14553" w:rsidP="00C14553">
      <w:pPr>
        <w:rPr>
          <w:rFonts w:hint="eastAsia"/>
        </w:rPr>
      </w:pPr>
      <w:r>
        <w:t xml:space="preserve">The </w:t>
      </w:r>
      <w:r w:rsidR="00812583">
        <w:t>Evolved Packet System</w:t>
      </w:r>
      <w:r>
        <w:t xml:space="preserve"> </w:t>
      </w:r>
      <w:r>
        <w:rPr>
          <w:rFonts w:hint="eastAsia"/>
        </w:rPr>
        <w:t>should</w:t>
      </w:r>
      <w:r>
        <w:t xml:space="preserve"> provide protection against threats and attacks including those present in the Internet.</w:t>
      </w:r>
    </w:p>
    <w:p w:rsidR="00C14553" w:rsidRPr="00ED7463" w:rsidRDefault="00C14553" w:rsidP="00C14553">
      <w:r w:rsidRPr="00ED7463">
        <w:t xml:space="preserve">The </w:t>
      </w:r>
      <w:r w:rsidR="00812583">
        <w:t>Evolved Packet System</w:t>
      </w:r>
      <w:r>
        <w:t xml:space="preserve"> shall </w:t>
      </w:r>
      <w:r>
        <w:rPr>
          <w:rFonts w:hint="eastAsia"/>
        </w:rPr>
        <w:t>support</w:t>
      </w:r>
      <w:r w:rsidRPr="00ED7463">
        <w:t xml:space="preserve"> information authenticity </w:t>
      </w:r>
      <w:r w:rsidRPr="00ED7463">
        <w:rPr>
          <w:rFonts w:hint="eastAsia"/>
        </w:rPr>
        <w:t xml:space="preserve">between the terminal and </w:t>
      </w:r>
      <w:r w:rsidR="00812583">
        <w:rPr>
          <w:rFonts w:hint="eastAsia"/>
        </w:rPr>
        <w:t>Evolved Packet System</w:t>
      </w:r>
      <w:r w:rsidRPr="00ED7463">
        <w:rPr>
          <w:rFonts w:hint="eastAsia"/>
        </w:rPr>
        <w:t>s</w:t>
      </w:r>
      <w:r w:rsidRPr="00ED7463">
        <w:t>.</w:t>
      </w:r>
    </w:p>
    <w:p w:rsidR="00FF0CCE" w:rsidRPr="0006286C" w:rsidRDefault="00FF0CCE" w:rsidP="00B57FA5">
      <w:pPr>
        <w:rPr>
          <w:rFonts w:eastAsia="MS Mincho" w:hint="eastAsia"/>
          <w:b/>
          <w:lang w:val="en-US"/>
        </w:rPr>
      </w:pPr>
      <w:r w:rsidRPr="001247E2">
        <w:rPr>
          <w:rFonts w:eastAsia="MS Mincho" w:hint="eastAsia"/>
        </w:rPr>
        <w:t xml:space="preserve">The </w:t>
      </w:r>
      <w:r w:rsidR="00812583">
        <w:rPr>
          <w:rFonts w:eastAsia="MS Mincho"/>
        </w:rPr>
        <w:t>Evolved Packet System</w:t>
      </w:r>
      <w:r w:rsidR="00812583" w:rsidRPr="001247E2">
        <w:rPr>
          <w:rFonts w:eastAsia="MS Mincho" w:hint="eastAsia"/>
        </w:rPr>
        <w:t xml:space="preserve"> </w:t>
      </w:r>
      <w:r w:rsidRPr="001247E2">
        <w:rPr>
          <w:rFonts w:eastAsia="MS Mincho" w:hint="eastAsia"/>
        </w:rPr>
        <w:t xml:space="preserve">shall </w:t>
      </w:r>
      <w:r>
        <w:rPr>
          <w:rFonts w:eastAsia="MS Mincho" w:hint="eastAsia"/>
        </w:rPr>
        <w:t xml:space="preserve">allow for a network to </w:t>
      </w:r>
      <w:r w:rsidRPr="001247E2">
        <w:rPr>
          <w:rFonts w:eastAsia="MS Mincho" w:hint="eastAsia"/>
        </w:rPr>
        <w:t>hid</w:t>
      </w:r>
      <w:r>
        <w:rPr>
          <w:rFonts w:eastAsia="MS Mincho" w:hint="eastAsia"/>
        </w:rPr>
        <w:t>e</w:t>
      </w:r>
      <w:r w:rsidRPr="001247E2">
        <w:rPr>
          <w:rFonts w:eastAsia="MS Mincho" w:hint="eastAsia"/>
        </w:rPr>
        <w:t xml:space="preserve"> of internal network elements</w:t>
      </w:r>
      <w:r>
        <w:rPr>
          <w:rFonts w:eastAsia="MS Mincho"/>
        </w:rPr>
        <w:t xml:space="preserve"> from the UE.</w:t>
      </w:r>
    </w:p>
    <w:p w:rsidR="00B14DCC" w:rsidRDefault="00C14553" w:rsidP="00C14553">
      <w:pPr>
        <w:rPr>
          <w:lang w:eastAsia="ar-SA"/>
        </w:rPr>
      </w:pPr>
      <w:r w:rsidRPr="00ED4AC8">
        <w:rPr>
          <w:lang w:eastAsia="ar-SA"/>
        </w:rPr>
        <w:t>Security policy shall be under the control of the home operator.</w:t>
      </w:r>
    </w:p>
    <w:p w:rsidR="00C14553" w:rsidRPr="00ED4AC8" w:rsidRDefault="00C14553" w:rsidP="00C14553">
      <w:pPr>
        <w:rPr>
          <w:rFonts w:hint="eastAsia"/>
        </w:rPr>
      </w:pPr>
      <w:r w:rsidRPr="00ED4AC8">
        <w:t xml:space="preserve">The security solution </w:t>
      </w:r>
      <w:r>
        <w:rPr>
          <w:rFonts w:hint="eastAsia"/>
        </w:rPr>
        <w:t>should</w:t>
      </w:r>
      <w:r w:rsidRPr="00ED4AC8">
        <w:t xml:space="preserve"> not interfere with service delivery or </w:t>
      </w:r>
      <w:r w:rsidRPr="00ED4AC8">
        <w:rPr>
          <w:rFonts w:hint="eastAsia"/>
        </w:rPr>
        <w:t xml:space="preserve">3GPP </w:t>
      </w:r>
      <w:r w:rsidRPr="00ED4AC8">
        <w:t>inter-access handovers in a way that is noticeable to end-users or service providers.</w:t>
      </w:r>
    </w:p>
    <w:p w:rsidR="00C14553" w:rsidRDefault="00C14553" w:rsidP="00C14553">
      <w:r w:rsidRPr="00ED4AC8">
        <w:t xml:space="preserve">Appropriate traffic protection measures should be provided by the </w:t>
      </w:r>
      <w:r w:rsidR="00812583">
        <w:t>Evolved Packet System</w:t>
      </w:r>
      <w:r>
        <w:t>.</w:t>
      </w:r>
    </w:p>
    <w:p w:rsidR="00C14553" w:rsidRDefault="00C14553" w:rsidP="00C14553">
      <w:pPr>
        <w:rPr>
          <w:rFonts w:hint="eastAsia"/>
        </w:rPr>
      </w:pPr>
      <w:r>
        <w:t xml:space="preserve">The </w:t>
      </w:r>
      <w:r w:rsidR="00812583">
        <w:t>Evolved Packet System</w:t>
      </w:r>
      <w:r>
        <w:t xml:space="preserve"> shall provide appropriate mechanisms to enable lawful intercept.</w:t>
      </w:r>
    </w:p>
    <w:p w:rsidR="00C14553" w:rsidRDefault="00C14553" w:rsidP="00C14553">
      <w:pPr>
        <w:rPr>
          <w:lang w:val="en-US"/>
        </w:rPr>
      </w:pPr>
      <w:r w:rsidRPr="00EC1618">
        <w:rPr>
          <w:lang w:val="en-US"/>
        </w:rPr>
        <w:t xml:space="preserve">The </w:t>
      </w:r>
      <w:r w:rsidR="00812583">
        <w:rPr>
          <w:lang w:val="en-US"/>
        </w:rPr>
        <w:t>Evolved Packet System</w:t>
      </w:r>
      <w:r w:rsidRPr="00EC1618">
        <w:rPr>
          <w:lang w:val="en-US"/>
        </w:rPr>
        <w:t xml:space="preserve"> shall ensure that no </w:t>
      </w:r>
      <w:r w:rsidR="000A4108" w:rsidRPr="00EC1618">
        <w:rPr>
          <w:lang w:val="en-US"/>
        </w:rPr>
        <w:t>unauthorized</w:t>
      </w:r>
      <w:r w:rsidRPr="00EC1618">
        <w:rPr>
          <w:lang w:val="en-US"/>
        </w:rPr>
        <w:t xml:space="preserve"> user can obtain a legitimate IP address that can be used to establish communication or enable malicious attacks on evolved system entities.</w:t>
      </w:r>
    </w:p>
    <w:p w:rsidR="00495B32" w:rsidRDefault="00495B32" w:rsidP="00495B32">
      <w:r>
        <w:t>Release 99 or later Releases</w:t>
      </w:r>
      <w:r w:rsidR="00836CC2">
        <w:t>'</w:t>
      </w:r>
      <w:r>
        <w:t xml:space="preserve"> </w:t>
      </w:r>
      <w:r w:rsidR="00847708">
        <w:t xml:space="preserve">USIM application on the UICC </w:t>
      </w:r>
      <w:r>
        <w:t xml:space="preserve">is required to authenticate a user </w:t>
      </w:r>
      <w:r w:rsidR="00847708">
        <w:t xml:space="preserve">in an </w:t>
      </w:r>
      <w:r w:rsidR="00812583">
        <w:t>Evolved Packet System</w:t>
      </w:r>
      <w:r w:rsidR="00847708">
        <w:t xml:space="preserve"> and hence allowing the user to get services in the </w:t>
      </w:r>
      <w:r w:rsidR="00812583">
        <w:t>Evolved Packet System</w:t>
      </w:r>
      <w:r w:rsidR="00847708">
        <w:t xml:space="preserve"> according to her/his subscription.</w:t>
      </w:r>
    </w:p>
    <w:p w:rsidR="00847708" w:rsidRDefault="00595518" w:rsidP="00495B32">
      <w:pPr>
        <w:pStyle w:val="NO"/>
        <w:rPr>
          <w:lang w:val="en-US"/>
        </w:rPr>
      </w:pPr>
      <w:r>
        <w:rPr>
          <w:lang w:val="en-US"/>
        </w:rPr>
        <w:t>NOTE:</w:t>
      </w:r>
      <w:r w:rsidR="00495B32">
        <w:rPr>
          <w:lang w:val="en-US"/>
        </w:rPr>
        <w:t xml:space="preserve"> </w:t>
      </w:r>
      <w:r w:rsidR="00495B32">
        <w:rPr>
          <w:lang w:val="en-US"/>
        </w:rPr>
        <w:tab/>
        <w:t>The above requirement is applicable when providing access to the EPC via E-UTRAN.</w:t>
      </w:r>
    </w:p>
    <w:p w:rsidR="00B14DCC" w:rsidRDefault="00847708" w:rsidP="00847708">
      <w:pPr>
        <w:rPr>
          <w:lang w:val="en-US"/>
        </w:rPr>
      </w:pPr>
      <w:bookmarkStart w:id="76" w:name="OLE_LINK3"/>
      <w:bookmarkStart w:id="77" w:name="OLE_LINK4"/>
      <w:r>
        <w:rPr>
          <w:lang w:val="en-US"/>
        </w:rPr>
        <w:t xml:space="preserve">Once authenticated via a 3GPP or </w:t>
      </w:r>
      <w:r w:rsidR="00812583">
        <w:rPr>
          <w:lang w:val="en-US"/>
        </w:rPr>
        <w:t>Evolved Packet System</w:t>
      </w:r>
      <w:r>
        <w:rPr>
          <w:lang w:val="en-US"/>
        </w:rPr>
        <w:t xml:space="preserve">, the USIM </w:t>
      </w:r>
      <w:r w:rsidRPr="004F2DFD">
        <w:rPr>
          <w:lang w:val="en-US"/>
        </w:rPr>
        <w:t>shall</w:t>
      </w:r>
      <w:r>
        <w:rPr>
          <w:lang w:val="en-US"/>
        </w:rPr>
        <w:t xml:space="preserve"> not be required to re-authenticate upon changing between these systems, unless specifically requested by the operator (PLMN).</w:t>
      </w:r>
      <w:bookmarkEnd w:id="76"/>
      <w:bookmarkEnd w:id="77"/>
    </w:p>
    <w:p w:rsidR="00847708" w:rsidRDefault="00595518" w:rsidP="00744CDC">
      <w:pPr>
        <w:pStyle w:val="NO"/>
      </w:pPr>
      <w:r>
        <w:rPr>
          <w:lang w:val="en-US"/>
        </w:rPr>
        <w:t>NOTE:</w:t>
      </w:r>
      <w:r w:rsidR="00744CDC">
        <w:rPr>
          <w:lang w:val="en-US"/>
        </w:rPr>
        <w:t xml:space="preserve"> </w:t>
      </w:r>
      <w:r w:rsidR="00744CDC">
        <w:rPr>
          <w:lang w:val="en-US"/>
        </w:rPr>
        <w:tab/>
      </w:r>
      <w:r w:rsidR="000656CD">
        <w:t xml:space="preserve">It may be possible </w:t>
      </w:r>
      <w:r w:rsidR="00847708">
        <w:t xml:space="preserve">to use other applications on the UICC in order to </w:t>
      </w:r>
      <w:r w:rsidR="000656CD">
        <w:t xml:space="preserve">provide </w:t>
      </w:r>
      <w:r w:rsidR="00847708">
        <w:t xml:space="preserve">authentication on the 3GPP or </w:t>
      </w:r>
      <w:r w:rsidR="00812583">
        <w:t>Evolved Packet System</w:t>
      </w:r>
      <w:r w:rsidR="00847708">
        <w:t xml:space="preserve"> (e.g. for connection to IMS). In addition, in case it is desirable to improve the level of security or to add new security mechanisms for accessing the </w:t>
      </w:r>
      <w:r w:rsidR="00812583">
        <w:t>Evolved Packet System</w:t>
      </w:r>
      <w:r w:rsidR="00847708">
        <w:t xml:space="preserve"> compared to the one provided in Rel-7, a revised/upgraded application on the UICC may be required.</w:t>
      </w:r>
    </w:p>
    <w:p w:rsidR="00C14553" w:rsidRPr="00F52F40" w:rsidRDefault="000656CD" w:rsidP="00F52F40">
      <w:pPr>
        <w:pStyle w:val="2"/>
        <w:rPr>
          <w:rFonts w:hint="eastAsia"/>
        </w:rPr>
      </w:pPr>
      <w:bookmarkStart w:id="78" w:name="_Toc27762020"/>
      <w:r>
        <w:t>9</w:t>
      </w:r>
      <w:r w:rsidR="00F52F40" w:rsidRPr="00F52F40">
        <w:rPr>
          <w:rFonts w:hint="eastAsia"/>
        </w:rPr>
        <w:t>.3</w:t>
      </w:r>
      <w:r w:rsidR="00F52F40">
        <w:tab/>
      </w:r>
      <w:r w:rsidR="00C14553" w:rsidRPr="00F52F40">
        <w:rPr>
          <w:rFonts w:hint="eastAsia"/>
        </w:rPr>
        <w:t>Privacy requirements</w:t>
      </w:r>
      <w:bookmarkEnd w:id="78"/>
    </w:p>
    <w:p w:rsidR="00C14553" w:rsidRDefault="00C14553" w:rsidP="00C14553">
      <w:pPr>
        <w:rPr>
          <w:rFonts w:hint="eastAsia"/>
        </w:rPr>
      </w:pPr>
      <w:r>
        <w:rPr>
          <w:rFonts w:hint="eastAsia"/>
        </w:rPr>
        <w:t xml:space="preserve">The </w:t>
      </w:r>
      <w:r w:rsidR="00812583">
        <w:rPr>
          <w:rFonts w:hint="eastAsia"/>
        </w:rPr>
        <w:t>Evolved Packet System</w:t>
      </w:r>
      <w:r>
        <w:rPr>
          <w:rFonts w:hint="eastAsia"/>
        </w:rPr>
        <w:t xml:space="preserve"> shall provide </w:t>
      </w:r>
      <w:r w:rsidDel="00041968">
        <w:rPr>
          <w:rFonts w:hint="eastAsia"/>
        </w:rPr>
        <w:t>several</w:t>
      </w:r>
      <w:r w:rsidR="00FF0CCE">
        <w:t xml:space="preserve"> </w:t>
      </w:r>
      <w:r>
        <w:rPr>
          <w:rFonts w:hint="eastAsia"/>
        </w:rPr>
        <w:t>appropriate level</w:t>
      </w:r>
      <w:r w:rsidDel="00041968">
        <w:rPr>
          <w:rFonts w:hint="eastAsia"/>
        </w:rPr>
        <w:t>s</w:t>
      </w:r>
      <w:r>
        <w:rPr>
          <w:rFonts w:hint="eastAsia"/>
        </w:rPr>
        <w:t xml:space="preserve"> of user privacy including </w:t>
      </w:r>
      <w:r>
        <w:t>communication</w:t>
      </w:r>
      <w:r>
        <w:rPr>
          <w:rFonts w:hint="eastAsia"/>
        </w:rPr>
        <w:t xml:space="preserve"> confidentiality, location privacy, and identity protection.</w:t>
      </w:r>
    </w:p>
    <w:p w:rsidR="00C14553" w:rsidRDefault="00C14553" w:rsidP="00C14553">
      <w:pPr>
        <w:rPr>
          <w:rFonts w:hint="eastAsia"/>
        </w:rPr>
      </w:pPr>
      <w:r>
        <w:rPr>
          <w:rFonts w:hint="eastAsia"/>
        </w:rPr>
        <w:t>The privacy of the contents, origin, and destination of a particular communication shall be protected from disclosure to unauthorised parties.</w:t>
      </w:r>
    </w:p>
    <w:p w:rsidR="00C14553" w:rsidRDefault="00C14553" w:rsidP="00C14553">
      <w:r>
        <w:rPr>
          <w:rFonts w:hint="eastAsia"/>
        </w:rPr>
        <w:t xml:space="preserve">The </w:t>
      </w:r>
      <w:r w:rsidR="00812583">
        <w:rPr>
          <w:rFonts w:hint="eastAsia"/>
        </w:rPr>
        <w:t>Evolved Packet System</w:t>
      </w:r>
      <w:r>
        <w:rPr>
          <w:rFonts w:hint="eastAsia"/>
        </w:rPr>
        <w:t xml:space="preserve"> shall be able to hide the identities of users from unauthorised third parties.</w:t>
      </w:r>
    </w:p>
    <w:p w:rsidR="00FF0CCE" w:rsidRPr="001247E2" w:rsidRDefault="00FF0CCE" w:rsidP="00FF0CCE">
      <w:pPr>
        <w:tabs>
          <w:tab w:val="left" w:pos="8883"/>
        </w:tabs>
        <w:rPr>
          <w:rFonts w:eastAsia="MS Mincho"/>
          <w:b/>
          <w:lang w:val="en-US"/>
        </w:rPr>
      </w:pPr>
      <w:r>
        <w:t>I</w:t>
      </w:r>
      <w:r w:rsidRPr="001247E2">
        <w:t>t shall be possible to provide no disclosure, at any level of granularity, of location, location-related information,</w:t>
      </w:r>
      <w:r w:rsidRPr="0006286C">
        <w:t xml:space="preserve"> </w:t>
      </w:r>
      <w:r>
        <w:t>e.g. geographic and routing information</w:t>
      </w:r>
      <w:r>
        <w:rPr>
          <w:rFonts w:eastAsia="MS Mincho" w:hint="eastAsia"/>
        </w:rPr>
        <w:t>,</w:t>
      </w:r>
      <w:r w:rsidRPr="001247E2">
        <w:t xml:space="preserve"> or information from which a user</w:t>
      </w:r>
      <w:r w:rsidR="00836CC2">
        <w:t>'</w:t>
      </w:r>
      <w:r w:rsidRPr="001247E2">
        <w:t>s location can be determined, to unauthorised parties, including another party on a communication.</w:t>
      </w:r>
    </w:p>
    <w:p w:rsidR="00502532" w:rsidRDefault="00502532" w:rsidP="00502532">
      <w:pPr>
        <w:pStyle w:val="2"/>
      </w:pPr>
      <w:bookmarkStart w:id="79" w:name="_Toc27762021"/>
      <w:r>
        <w:t>9.4</w:t>
      </w:r>
      <w:r>
        <w:tab/>
        <w:t>ProSe Security, Authorization and Privacy Requirements</w:t>
      </w:r>
      <w:bookmarkEnd w:id="79"/>
    </w:p>
    <w:p w:rsidR="00502532" w:rsidRDefault="00502532" w:rsidP="00502532">
      <w:r>
        <w:t>The Evolved Packet System shall support the following requirements for ProSe security, authorization and privacy.</w:t>
      </w:r>
      <w:r w:rsidR="00E0542D">
        <w:t xml:space="preserve"> The requirements listed in this sub-clause exclude GSM and UMTS.</w:t>
      </w:r>
    </w:p>
    <w:p w:rsidR="00502532" w:rsidRDefault="00502532" w:rsidP="00502532">
      <w:r w:rsidRPr="00B4009A">
        <w:t>When operating ProSe</w:t>
      </w:r>
      <w:r w:rsidR="00E65495" w:rsidRPr="00E65495">
        <w:t xml:space="preserve"> (in both public safety and general cases)</w:t>
      </w:r>
      <w:r w:rsidRPr="00B4009A">
        <w:t>, the EPS shall be able to support regional or national</w:t>
      </w:r>
      <w:r w:rsidRPr="00B4009A">
        <w:rPr>
          <w:rFonts w:eastAsia="PMingLiU" w:hint="eastAsia"/>
          <w:lang w:eastAsia="zh-TW"/>
        </w:rPr>
        <w:t xml:space="preserve"> </w:t>
      </w:r>
      <w:r w:rsidRPr="00B4009A">
        <w:t>regulatory requirements, (e.g. lawful interception, PWS).</w:t>
      </w:r>
    </w:p>
    <w:p w:rsidR="00502532" w:rsidRPr="00B4009A" w:rsidRDefault="00502532" w:rsidP="00502532">
      <w:r w:rsidRPr="000F6832">
        <w:rPr>
          <w:color w:val="000000"/>
          <w:lang w:val="en-US"/>
        </w:rPr>
        <w:t xml:space="preserve">When offering ProSe, the </w:t>
      </w:r>
      <w:r>
        <w:rPr>
          <w:color w:val="000000"/>
          <w:lang w:val="en-US"/>
        </w:rPr>
        <w:t>EPS</w:t>
      </w:r>
      <w:r w:rsidRPr="00B4009A">
        <w:t xml:space="preserve"> shall respect local regulatory frameworks on the use of licensed spectru</w:t>
      </w:r>
      <w:r>
        <w:t>m.</w:t>
      </w:r>
    </w:p>
    <w:p w:rsidR="00502532" w:rsidRPr="00BC3A65" w:rsidRDefault="00502532" w:rsidP="00502532">
      <w:r w:rsidRPr="001E316D">
        <w:t xml:space="preserve">The </w:t>
      </w:r>
      <w:r>
        <w:t>EPS</w:t>
      </w:r>
      <w:r w:rsidRPr="001E316D">
        <w:t xml:space="preserve"> shall ensure that the confidentiality and integrity of both </w:t>
      </w:r>
      <w:r>
        <w:t>user data and network signa</w:t>
      </w:r>
      <w:r w:rsidRPr="001E316D">
        <w:t xml:space="preserve">lling over </w:t>
      </w:r>
      <w:r>
        <w:t xml:space="preserve">the ProSe Communication path </w:t>
      </w:r>
      <w:r w:rsidRPr="001E316D">
        <w:t>to a level comparable with that provided by the existing 3GPP system</w:t>
      </w:r>
      <w:r>
        <w:t>.</w:t>
      </w:r>
      <w:r w:rsidR="000E1CDB" w:rsidRPr="000E1CDB">
        <w:t xml:space="preserve"> </w:t>
      </w:r>
      <w:r w:rsidR="000E1CDB" w:rsidRPr="00D92F5C">
        <w:t>This requirement</w:t>
      </w:r>
      <w:r w:rsidR="000E1CDB" w:rsidRPr="000E1CDB">
        <w:t xml:space="preserve"> </w:t>
      </w:r>
      <w:r w:rsidR="000E1CDB" w:rsidRPr="00D92F5C">
        <w:t>applies to any ProSe</w:t>
      </w:r>
      <w:r w:rsidR="000E1CDB" w:rsidRPr="000E1CDB">
        <w:t xml:space="preserve"> </w:t>
      </w:r>
      <w:r w:rsidR="000E1CDB" w:rsidRPr="00D92F5C">
        <w:t>E-UTRA</w:t>
      </w:r>
      <w:r w:rsidR="000E1CDB" w:rsidRPr="000E1CDB">
        <w:t xml:space="preserve"> </w:t>
      </w:r>
      <w:r w:rsidR="000E1CDB" w:rsidRPr="00D92F5C">
        <w:t>Communication between two</w:t>
      </w:r>
      <w:r w:rsidR="000E1CDB" w:rsidRPr="000E1CDB">
        <w:t xml:space="preserve"> </w:t>
      </w:r>
      <w:r w:rsidR="000E1CDB" w:rsidRPr="00D92F5C">
        <w:t>ProSe-enabled</w:t>
      </w:r>
      <w:r w:rsidR="000E1CDB" w:rsidRPr="000E1CDB">
        <w:t xml:space="preserve"> </w:t>
      </w:r>
      <w:r w:rsidR="000E1CDB" w:rsidRPr="00D92F5C">
        <w:t>UEs,</w:t>
      </w:r>
      <w:r w:rsidR="000E1CDB" w:rsidRPr="000E1CDB">
        <w:t xml:space="preserve"> </w:t>
      </w:r>
      <w:r w:rsidR="000E1CDB" w:rsidRPr="00D92F5C">
        <w:t>ProSe Group</w:t>
      </w:r>
      <w:r w:rsidR="000E1CDB" w:rsidRPr="000E1CDB">
        <w:t xml:space="preserve"> </w:t>
      </w:r>
      <w:r w:rsidR="000E1CDB" w:rsidRPr="00D92F5C">
        <w:t>Communication, ProSe</w:t>
      </w:r>
      <w:r w:rsidR="000E1CDB" w:rsidRPr="000E1CDB">
        <w:t xml:space="preserve"> </w:t>
      </w:r>
      <w:r w:rsidR="000E1CDB" w:rsidRPr="00D92F5C">
        <w:t>Broadcast Communication and ProSe-assisted WLAN direct communication.</w:t>
      </w:r>
    </w:p>
    <w:p w:rsidR="00E65495" w:rsidRDefault="00E65495" w:rsidP="00502532">
      <w:pPr>
        <w:rPr>
          <w:color w:val="000000"/>
          <w:lang w:val="en-US"/>
        </w:rPr>
      </w:pPr>
      <w:r w:rsidRPr="00E65495">
        <w:rPr>
          <w:color w:val="000000"/>
          <w:lang w:val="en-US"/>
        </w:rPr>
        <w:t>A mechanism shall be provided to ensure the confidentiality and integrity of user data and signalling over the ProSe Communication path for Public Safety UEs not served by E-UTRAN.</w:t>
      </w:r>
    </w:p>
    <w:p w:rsidR="00B14DCC" w:rsidRDefault="00502532" w:rsidP="00502532">
      <w:r w:rsidRPr="00B4009A">
        <w:rPr>
          <w:color w:val="000000"/>
          <w:lang w:val="en-US"/>
        </w:rPr>
        <w:t>Existing 3GPP security mechanisms shall be reused whenever possible and appropriate.</w:t>
      </w:r>
    </w:p>
    <w:p w:rsidR="00B14DCC" w:rsidRDefault="00502532" w:rsidP="00502532">
      <w:r w:rsidRPr="00B4009A">
        <w:t>The level of security provided by the existing EPS shall not be</w:t>
      </w:r>
      <w:r>
        <w:t xml:space="preserve"> adversely affected when ProSe is</w:t>
      </w:r>
      <w:r w:rsidRPr="00B4009A">
        <w:t xml:space="preserve"> enabled.</w:t>
      </w:r>
    </w:p>
    <w:p w:rsidR="00502532" w:rsidRDefault="00502532" w:rsidP="00502532">
      <w:r>
        <w:t>The E</w:t>
      </w:r>
      <w:r w:rsidRPr="00A138F0">
        <w:t>P</w:t>
      </w:r>
      <w:r>
        <w:t>S</w:t>
      </w:r>
      <w:r w:rsidRPr="00A138F0">
        <w:t xml:space="preserve"> shall protect the confidentiality of the subscriber</w:t>
      </w:r>
      <w:r w:rsidR="00836CC2">
        <w:t>'</w:t>
      </w:r>
      <w:r w:rsidRPr="00A138F0">
        <w:t>s, UE</w:t>
      </w:r>
      <w:r w:rsidR="00836CC2">
        <w:t>'</w:t>
      </w:r>
      <w:r w:rsidRPr="00A138F0">
        <w:t>s</w:t>
      </w:r>
      <w:r>
        <w:t>,</w:t>
      </w:r>
      <w:r w:rsidRPr="00A138F0">
        <w:t xml:space="preserve"> and user</w:t>
      </w:r>
      <w:r w:rsidR="00836CC2">
        <w:t>'</w:t>
      </w:r>
      <w:r w:rsidRPr="00A138F0">
        <w:t>s permanent identities used in the EPS when ProSe Discovery and</w:t>
      </w:r>
      <w:r w:rsidR="000E1CDB" w:rsidRPr="00D92F5C">
        <w:t>/or</w:t>
      </w:r>
      <w:r w:rsidRPr="00A138F0">
        <w:t xml:space="preserve"> </w:t>
      </w:r>
      <w:r w:rsidR="000E1CDB" w:rsidRPr="00D92F5C">
        <w:t xml:space="preserve">ProSe E-UTRA </w:t>
      </w:r>
      <w:r w:rsidRPr="00A138F0">
        <w:t xml:space="preserve">Communication </w:t>
      </w:r>
      <w:r w:rsidR="000E1CDB" w:rsidRPr="00D92F5C">
        <w:t xml:space="preserve">are </w:t>
      </w:r>
      <w:r w:rsidRPr="00A138F0">
        <w:t xml:space="preserve">used. </w:t>
      </w:r>
      <w:r w:rsidR="000E1CDB" w:rsidRPr="00D92F5C">
        <w:t>This requirement applies to any ProSe E-UTRA Communication between two Pro</w:t>
      </w:r>
      <w:r w:rsidR="000E1CDB">
        <w:t>S</w:t>
      </w:r>
      <w:r w:rsidR="000E1CDB" w:rsidRPr="00D92F5C">
        <w:t>e-enabled UEs, ProSe Group Communication and ProSe Broadcast Communication.</w:t>
      </w:r>
      <w:r w:rsidR="007951F2">
        <w:t xml:space="preserve"> </w:t>
      </w:r>
      <w:r w:rsidRPr="00A138F0">
        <w:t>The EPS shall have confidentiality features that enable the subscriber</w:t>
      </w:r>
      <w:r w:rsidR="00836CC2">
        <w:t>'</w:t>
      </w:r>
      <w:r w:rsidRPr="00A138F0">
        <w:t>s, UE</w:t>
      </w:r>
      <w:r w:rsidR="00836CC2">
        <w:t>'</w:t>
      </w:r>
      <w:r w:rsidRPr="00A138F0">
        <w:t>s</w:t>
      </w:r>
      <w:r>
        <w:t>,</w:t>
      </w:r>
      <w:r w:rsidRPr="00A138F0">
        <w:t xml:space="preserve"> and user</w:t>
      </w:r>
      <w:r w:rsidR="00836CC2">
        <w:t>'</w:t>
      </w:r>
      <w:r w:rsidRPr="00A138F0">
        <w:t>s permanent identities to be protected when ProSe-assisted WLAN direct communication is used</w:t>
      </w:r>
      <w:r>
        <w:t>.</w:t>
      </w:r>
    </w:p>
    <w:p w:rsidR="00502532" w:rsidRDefault="00502532" w:rsidP="00502532">
      <w:r w:rsidRPr="00A138F0">
        <w:rPr>
          <w:lang w:val="en-US"/>
        </w:rPr>
        <w:t xml:space="preserve">The system shall ensure the authenticity of the ProSe Discovery </w:t>
      </w:r>
      <w:smartTag w:uri="urn:schemas-microsoft-com:office:smarttags" w:element="PersonName">
        <w:r w:rsidRPr="00A138F0">
          <w:rPr>
            <w:lang w:val="en-US"/>
          </w:rPr>
          <w:t>info</w:t>
        </w:r>
      </w:smartTag>
      <w:r w:rsidRPr="00A138F0">
        <w:rPr>
          <w:lang w:val="en-US"/>
        </w:rPr>
        <w:t>rmation used by</w:t>
      </w:r>
      <w:r>
        <w:rPr>
          <w:lang w:val="en-US"/>
        </w:rPr>
        <w:t xml:space="preserve"> an application that is authoris</w:t>
      </w:r>
      <w:r w:rsidRPr="00A138F0">
        <w:rPr>
          <w:lang w:val="en-US"/>
        </w:rPr>
        <w:t>ed by the operator and the user.</w:t>
      </w:r>
    </w:p>
    <w:p w:rsidR="00502532" w:rsidRPr="00B4009A" w:rsidRDefault="00502532" w:rsidP="00502532">
      <w:r w:rsidRPr="007E097B">
        <w:t xml:space="preserve">The </w:t>
      </w:r>
      <w:r>
        <w:t>EPS</w:t>
      </w:r>
      <w:r w:rsidRPr="007E097B">
        <w:t xml:space="preserve"> shall be able to restrict ProSe Discovery </w:t>
      </w:r>
      <w:smartTag w:uri="urn:schemas-microsoft-com:office:smarttags" w:element="PersonName">
        <w:r w:rsidRPr="007E097B">
          <w:t>info</w:t>
        </w:r>
      </w:smartTag>
      <w:r w:rsidRPr="007E097B">
        <w:t>rmation to the ProSe-enabled UEs and appl</w:t>
      </w:r>
      <w:r>
        <w:t>ications that have been authoris</w:t>
      </w:r>
      <w:r w:rsidRPr="007E097B">
        <w:t xml:space="preserve">ed by the </w:t>
      </w:r>
      <w:r>
        <w:t>users</w:t>
      </w:r>
      <w:r w:rsidRPr="007E097B">
        <w:t xml:space="preserve"> and </w:t>
      </w:r>
      <w:r>
        <w:t>operator.</w:t>
      </w:r>
    </w:p>
    <w:p w:rsidR="00502532" w:rsidRPr="00B4009A" w:rsidRDefault="00502532" w:rsidP="00502532">
      <w:r w:rsidRPr="00B4009A">
        <w:rPr>
          <w:iCs/>
          <w:color w:val="000000"/>
        </w:rPr>
        <w:t xml:space="preserve">The permission to be discoverable is given by the user and shall be executed by the </w:t>
      </w:r>
      <w:r>
        <w:rPr>
          <w:iCs/>
          <w:color w:val="000000"/>
        </w:rPr>
        <w:t>EPS</w:t>
      </w:r>
      <w:r w:rsidRPr="00B4009A">
        <w:rPr>
          <w:iCs/>
          <w:color w:val="000000"/>
        </w:rPr>
        <w:t>, subject to operator control, on a per-application basis.</w:t>
      </w:r>
    </w:p>
    <w:p w:rsidR="00502532" w:rsidRDefault="00502532" w:rsidP="00502532">
      <w:pPr>
        <w:rPr>
          <w:rFonts w:eastAsia="맑은 고딕"/>
        </w:rPr>
      </w:pPr>
      <w:r w:rsidRPr="004A193D">
        <w:rPr>
          <w:rFonts w:eastAsia="맑은 고딕"/>
        </w:rPr>
        <w:t xml:space="preserve">Authentication shall allow for security-enablement of large groups, regardless of whether group members have discovered each other </w:t>
      </w:r>
      <w:r w:rsidR="007D0AC6">
        <w:rPr>
          <w:rFonts w:eastAsia="맑은 고딕"/>
        </w:rPr>
        <w:t>when being served by</w:t>
      </w:r>
      <w:r w:rsidRPr="004A193D">
        <w:rPr>
          <w:rFonts w:eastAsia="맑은 고딕"/>
        </w:rPr>
        <w:t xml:space="preserve"> </w:t>
      </w:r>
      <w:r>
        <w:rPr>
          <w:rFonts w:eastAsia="맑은 고딕"/>
        </w:rPr>
        <w:t xml:space="preserve">E-UTRAN </w:t>
      </w:r>
      <w:r w:rsidR="007D0AC6">
        <w:rPr>
          <w:rFonts w:eastAsia="맑은 고딕"/>
        </w:rPr>
        <w:t>or not</w:t>
      </w:r>
      <w:r>
        <w:rPr>
          <w:rFonts w:eastAsia="맑은 고딕"/>
        </w:rPr>
        <w:t>.</w:t>
      </w:r>
    </w:p>
    <w:p w:rsidR="00502532" w:rsidRDefault="00502532" w:rsidP="00502532">
      <w:r w:rsidRPr="005644B3">
        <w:t xml:space="preserve">The </w:t>
      </w:r>
      <w:r>
        <w:t>operator</w:t>
      </w:r>
      <w:r w:rsidRPr="005644B3">
        <w:t xml:space="preserve"> shall be able to enable or </w:t>
      </w:r>
      <w:r>
        <w:t>d</w:t>
      </w:r>
      <w:r w:rsidRPr="005644B3">
        <w:t xml:space="preserve">isable </w:t>
      </w:r>
      <w:r>
        <w:t>its</w:t>
      </w:r>
      <w:r w:rsidRPr="005644B3">
        <w:t xml:space="preserve"> ProSe Discovery feature.</w:t>
      </w:r>
    </w:p>
    <w:p w:rsidR="00502532" w:rsidRDefault="00502532" w:rsidP="00502532">
      <w:r w:rsidRPr="00B4009A">
        <w:t xml:space="preserve">The </w:t>
      </w:r>
      <w:r>
        <w:t>operator</w:t>
      </w:r>
      <w:r w:rsidRPr="00B4009A">
        <w:t xml:space="preserve"> shall be able to </w:t>
      </w:r>
      <w:r>
        <w:t>authorise</w:t>
      </w:r>
      <w:r w:rsidRPr="00B4009A">
        <w:t xml:space="preserve"> discovery operations for each individual </w:t>
      </w:r>
      <w:r w:rsidRPr="000D6621">
        <w:t>ProSe-enabled</w:t>
      </w:r>
      <w:r>
        <w:t xml:space="preserve"> </w:t>
      </w:r>
      <w:r w:rsidRPr="00B4009A">
        <w:t>UE</w:t>
      </w:r>
      <w:r>
        <w:t>, including by pre-provisioning of the UE</w:t>
      </w:r>
      <w:r w:rsidRPr="00B4009A">
        <w:t>.</w:t>
      </w:r>
    </w:p>
    <w:p w:rsidR="00B14DCC" w:rsidRDefault="00502532" w:rsidP="00502532">
      <w:r w:rsidRPr="00B4009A">
        <w:t xml:space="preserve">The </w:t>
      </w:r>
      <w:r>
        <w:t>operator</w:t>
      </w:r>
      <w:r w:rsidRPr="00B4009A">
        <w:t xml:space="preserve"> shall be able to </w:t>
      </w:r>
      <w:r>
        <w:t>authorise</w:t>
      </w:r>
      <w:r w:rsidRPr="00B4009A">
        <w:t xml:space="preserve"> the ability of a</w:t>
      </w:r>
      <w:r>
        <w:t xml:space="preserve"> ProSe-enabled UE</w:t>
      </w:r>
      <w:r w:rsidRPr="00B4009A">
        <w:t xml:space="preserve"> to be discoverable by other</w:t>
      </w:r>
      <w:r>
        <w:t xml:space="preserve"> ProSe-enabled UE</w:t>
      </w:r>
      <w:r w:rsidRPr="00B4009A">
        <w:t>s.</w:t>
      </w:r>
    </w:p>
    <w:p w:rsidR="00502532" w:rsidRPr="00B4009A" w:rsidRDefault="00502532" w:rsidP="00502532">
      <w:r w:rsidRPr="00B4009A">
        <w:t xml:space="preserve">The </w:t>
      </w:r>
      <w:r>
        <w:t>operator</w:t>
      </w:r>
      <w:r w:rsidRPr="00B4009A">
        <w:t xml:space="preserve"> shall be able to </w:t>
      </w:r>
      <w:r>
        <w:t>authorise</w:t>
      </w:r>
      <w:r w:rsidRPr="00B4009A">
        <w:t xml:space="preserve"> the ability of a</w:t>
      </w:r>
      <w:r>
        <w:t xml:space="preserve"> ProSe-enabled UE</w:t>
      </w:r>
      <w:r w:rsidRPr="00B4009A">
        <w:t xml:space="preserve"> to discover other</w:t>
      </w:r>
      <w:r>
        <w:t xml:space="preserve"> ProSe-enabled UE</w:t>
      </w:r>
      <w:r w:rsidRPr="00B4009A">
        <w:t>s.</w:t>
      </w:r>
    </w:p>
    <w:p w:rsidR="00502532" w:rsidRPr="00B4009A" w:rsidRDefault="00502532" w:rsidP="00502532">
      <w:r>
        <w:t>The</w:t>
      </w:r>
      <w:r w:rsidRPr="00B4009A">
        <w:t xml:space="preserve"> </w:t>
      </w:r>
      <w:r>
        <w:t>operator</w:t>
      </w:r>
      <w:r w:rsidRPr="00B4009A">
        <w:t xml:space="preserve"> shall be able to </w:t>
      </w:r>
      <w:r>
        <w:t>authorise</w:t>
      </w:r>
      <w:r w:rsidRPr="00B4009A">
        <w:t xml:space="preserve"> the use of ProSe Discovery </w:t>
      </w:r>
      <w:smartTag w:uri="urn:schemas-microsoft-com:office:smarttags" w:element="PersonName">
        <w:r w:rsidRPr="00B4009A">
          <w:t>info</w:t>
        </w:r>
      </w:smartTag>
      <w:r w:rsidRPr="00B4009A">
        <w:t>rmation by an application.</w:t>
      </w:r>
    </w:p>
    <w:p w:rsidR="00502532" w:rsidRDefault="00502532" w:rsidP="00502532">
      <w:r>
        <w:t xml:space="preserve">Based on user input, a ProSe-enabled UE </w:t>
      </w:r>
      <w:r w:rsidRPr="00B4009A">
        <w:t xml:space="preserve">shall be able to allow the use of ProSe Discovery </w:t>
      </w:r>
      <w:smartTag w:uri="urn:schemas-microsoft-com:office:smarttags" w:element="PersonName">
        <w:r w:rsidRPr="00B4009A">
          <w:t>info</w:t>
        </w:r>
      </w:smartTag>
      <w:r w:rsidRPr="00B4009A">
        <w:t>rmation by an application.</w:t>
      </w:r>
    </w:p>
    <w:p w:rsidR="00502532" w:rsidRPr="00B4009A" w:rsidRDefault="00502532" w:rsidP="00502532">
      <w:r>
        <w:t>The network shall be able to authorise a third-party application to use ProSe capability features, by interacting with the ProSe-enabled UE</w:t>
      </w:r>
    </w:p>
    <w:p w:rsidR="00502532" w:rsidRPr="00B4009A" w:rsidRDefault="00502532" w:rsidP="00502532">
      <w:r w:rsidRPr="00B4009A">
        <w:t xml:space="preserve">The </w:t>
      </w:r>
      <w:r>
        <w:t>operator</w:t>
      </w:r>
      <w:r w:rsidRPr="00B4009A">
        <w:t xml:space="preserve"> shall be able to </w:t>
      </w:r>
      <w:r>
        <w:t>authorise</w:t>
      </w:r>
      <w:r w:rsidRPr="00B4009A">
        <w:t xml:space="preserve"> the ability of a</w:t>
      </w:r>
      <w:r>
        <w:t xml:space="preserve"> ProSe-enabled UE</w:t>
      </w:r>
      <w:r w:rsidRPr="00B4009A">
        <w:t xml:space="preserve"> to discover</w:t>
      </w:r>
      <w:r>
        <w:t xml:space="preserve"> ProSe-enabled </w:t>
      </w:r>
      <w:r w:rsidRPr="002A6BF5">
        <w:t>UEs served by the E-UTRAN of other PLMNs.</w:t>
      </w:r>
    </w:p>
    <w:p w:rsidR="00B14DCC" w:rsidRDefault="00502532" w:rsidP="00502532">
      <w:r w:rsidRPr="00B4009A">
        <w:t>The VPLMN shall be able to turn on or off the ability for all the inbound roamers from a specific PLMN to be discovered using ProSe Discovery.</w:t>
      </w:r>
    </w:p>
    <w:p w:rsidR="00502532" w:rsidRDefault="00502532" w:rsidP="00502532">
      <w:r>
        <w:t xml:space="preserve">When a ProSe-enabled UE is roaming in a VPLMN, its </w:t>
      </w:r>
      <w:r w:rsidRPr="001E316D">
        <w:t xml:space="preserve">HPLMN shall be able to </w:t>
      </w:r>
      <w:r>
        <w:t>authorise</w:t>
      </w:r>
      <w:r w:rsidRPr="001E316D">
        <w:t xml:space="preserve"> </w:t>
      </w:r>
      <w:r>
        <w:t>the</w:t>
      </w:r>
      <w:r w:rsidRPr="001E316D">
        <w:t xml:space="preserve"> </w:t>
      </w:r>
      <w:r>
        <w:t xml:space="preserve">ProSe-enabled </w:t>
      </w:r>
      <w:r w:rsidRPr="001E316D">
        <w:t xml:space="preserve">UE to discover and </w:t>
      </w:r>
      <w:r>
        <w:t xml:space="preserve">independently </w:t>
      </w:r>
      <w:r w:rsidRPr="001E316D">
        <w:t xml:space="preserve">be discoverable by other </w:t>
      </w:r>
      <w:r>
        <w:t xml:space="preserve">ProSe-enabled </w:t>
      </w:r>
      <w:r w:rsidRPr="001E316D">
        <w:t xml:space="preserve">UEs </w:t>
      </w:r>
      <w:r>
        <w:t>via settings which may be different from those for the non-roaming case.</w:t>
      </w:r>
    </w:p>
    <w:p w:rsidR="00502532" w:rsidRDefault="00502532" w:rsidP="00502532">
      <w:r w:rsidRPr="00A27BFC">
        <w:t>The network shall be a</w:t>
      </w:r>
      <w:r>
        <w:t>ble to authoris</w:t>
      </w:r>
      <w:r w:rsidRPr="00A27BFC">
        <w:t>e ProSe Discovery preferences (e.g. discover and/or be discoverable) requested by third-party applications</w:t>
      </w:r>
      <w:r>
        <w:t>.</w:t>
      </w:r>
    </w:p>
    <w:p w:rsidR="00502532" w:rsidRDefault="00502532" w:rsidP="00502532">
      <w:pPr>
        <w:tabs>
          <w:tab w:val="left" w:pos="3433"/>
        </w:tabs>
      </w:pPr>
      <w:r w:rsidRPr="004038CA">
        <w:t xml:space="preserve">The network shall be able to store </w:t>
      </w:r>
      <w:smartTag w:uri="urn:schemas-microsoft-com:office:smarttags" w:element="PersonName">
        <w:r w:rsidRPr="004038CA">
          <w:t>info</w:t>
        </w:r>
      </w:smartTag>
      <w:r w:rsidRPr="004038CA">
        <w:t>rmation of third-party applications necessary for performing security and charging functions.</w:t>
      </w:r>
    </w:p>
    <w:p w:rsidR="00D71BEC" w:rsidRPr="004C5518" w:rsidRDefault="00D71BEC" w:rsidP="00D71BEC">
      <w:pPr>
        <w:pStyle w:val="2"/>
        <w:rPr>
          <w:rFonts w:hint="eastAsia"/>
        </w:rPr>
      </w:pPr>
      <w:bookmarkStart w:id="80" w:name="_Toc27762022"/>
      <w:r>
        <w:t>9.</w:t>
      </w:r>
      <w:r>
        <w:rPr>
          <w:rFonts w:eastAsia="SimSun" w:hint="eastAsia"/>
          <w:lang w:eastAsia="zh-CN"/>
        </w:rPr>
        <w:t>5</w:t>
      </w:r>
      <w:r>
        <w:tab/>
        <w:t>Security</w:t>
      </w:r>
      <w:r>
        <w:rPr>
          <w:rFonts w:eastAsia="SimSun" w:hint="eastAsia"/>
          <w:lang w:eastAsia="zh-CN"/>
        </w:rPr>
        <w:t xml:space="preserve"> and</w:t>
      </w:r>
      <w:r>
        <w:t xml:space="preserve"> Authorization Requirements</w:t>
      </w:r>
      <w:r w:rsidRPr="004C5518">
        <w:rPr>
          <w:rFonts w:hint="eastAsia"/>
        </w:rPr>
        <w:t xml:space="preserve"> for </w:t>
      </w:r>
      <w:r>
        <w:rPr>
          <w:rFonts w:eastAsia="SimSun" w:hint="eastAsia"/>
          <w:lang w:eastAsia="zh-CN"/>
        </w:rPr>
        <w:t>I</w:t>
      </w:r>
      <w:r w:rsidRPr="004C5518">
        <w:t xml:space="preserve">ndirect 3GPP </w:t>
      </w:r>
      <w:r>
        <w:rPr>
          <w:rFonts w:eastAsia="SimSun" w:hint="eastAsia"/>
          <w:lang w:eastAsia="zh-CN"/>
        </w:rPr>
        <w:t>Communication</w:t>
      </w:r>
      <w:bookmarkEnd w:id="80"/>
    </w:p>
    <w:p w:rsidR="00D71BEC" w:rsidRPr="007541E5" w:rsidRDefault="00D71BEC" w:rsidP="00D71BEC">
      <w:pPr>
        <w:rPr>
          <w:rFonts w:eastAsia="SimSun" w:hint="eastAsia"/>
          <w:lang w:eastAsia="zh-CN"/>
        </w:rPr>
      </w:pPr>
      <w:r w:rsidRPr="001E316D">
        <w:t xml:space="preserve">The </w:t>
      </w:r>
      <w:r>
        <w:t>3GPP network</w:t>
      </w:r>
      <w:r w:rsidRPr="001E316D">
        <w:t xml:space="preserve"> shall </w:t>
      </w:r>
      <w:r>
        <w:t xml:space="preserve">be able to </w:t>
      </w:r>
      <w:r w:rsidRPr="001E316D">
        <w:t xml:space="preserve">ensure that the </w:t>
      </w:r>
      <w:r>
        <w:rPr>
          <w:rFonts w:eastAsia="SimSun" w:hint="eastAsia"/>
          <w:lang w:eastAsia="zh-CN"/>
        </w:rPr>
        <w:t xml:space="preserve">end-to-end </w:t>
      </w:r>
      <w:r w:rsidRPr="001E316D">
        <w:t xml:space="preserve">confidentiality and integrity of </w:t>
      </w:r>
      <w:r>
        <w:t>data</w:t>
      </w:r>
      <w:r>
        <w:rPr>
          <w:rFonts w:eastAsia="SimSun" w:hint="eastAsia"/>
          <w:lang w:eastAsia="zh-CN"/>
        </w:rPr>
        <w:t xml:space="preserve"> and </w:t>
      </w:r>
      <w:r>
        <w:rPr>
          <w:rFonts w:eastAsia="SimSun"/>
          <w:lang w:eastAsia="zh-CN"/>
        </w:rPr>
        <w:t>signalling</w:t>
      </w:r>
      <w:r w:rsidRPr="001E316D">
        <w:t xml:space="preserve"> </w:t>
      </w:r>
      <w:r>
        <w:rPr>
          <w:rFonts w:eastAsia="SimSun" w:hint="eastAsia"/>
          <w:lang w:eastAsia="zh-CN"/>
        </w:rPr>
        <w:t>between a</w:t>
      </w:r>
      <w:r>
        <w:rPr>
          <w:rFonts w:eastAsia="SimSun"/>
          <w:lang w:eastAsia="zh-CN"/>
        </w:rPr>
        <w:t>n</w:t>
      </w:r>
      <w:r>
        <w:rPr>
          <w:rFonts w:eastAsia="SimSun" w:hint="eastAsia"/>
          <w:lang w:eastAsia="zh-CN"/>
        </w:rPr>
        <w:t xml:space="preserve"> E</w:t>
      </w:r>
      <w:r>
        <w:rPr>
          <w:rFonts w:eastAsia="SimSun"/>
          <w:noProof/>
          <w:lang w:eastAsia="zh-CN"/>
        </w:rPr>
        <w:t>volved</w:t>
      </w:r>
      <w:r w:rsidRPr="00030327">
        <w:rPr>
          <w:rFonts w:eastAsia="SimSun"/>
          <w:lang w:eastAsia="zh-CN"/>
        </w:rPr>
        <w:t xml:space="preserve"> </w:t>
      </w:r>
      <w:r>
        <w:rPr>
          <w:rFonts w:eastAsia="SimSun"/>
          <w:lang w:eastAsia="zh-CN"/>
        </w:rPr>
        <w:t>ProSe R</w:t>
      </w:r>
      <w:r>
        <w:rPr>
          <w:rFonts w:eastAsia="SimSun" w:hint="eastAsia"/>
          <w:lang w:eastAsia="zh-CN"/>
        </w:rPr>
        <w:t xml:space="preserve">emote UE and 3GPP core network </w:t>
      </w:r>
      <w:r>
        <w:t xml:space="preserve">when </w:t>
      </w:r>
      <w:r>
        <w:rPr>
          <w:rFonts w:eastAsia="SimSun" w:hint="eastAsia"/>
          <w:lang w:eastAsia="zh-CN"/>
        </w:rPr>
        <w:t>the</w:t>
      </w:r>
      <w:r>
        <w:t xml:space="preserve"> </w:t>
      </w:r>
      <w:r>
        <w:rPr>
          <w:rFonts w:eastAsia="SimSun" w:hint="eastAsia"/>
          <w:noProof/>
          <w:lang w:eastAsia="zh-CN"/>
        </w:rPr>
        <w:t>E</w:t>
      </w:r>
      <w:r>
        <w:rPr>
          <w:rFonts w:eastAsia="SimSun"/>
          <w:noProof/>
          <w:lang w:eastAsia="zh-CN"/>
        </w:rPr>
        <w:t>volved</w:t>
      </w:r>
      <w:r w:rsidRPr="00030327">
        <w:rPr>
          <w:rFonts w:eastAsia="SimSun"/>
          <w:lang w:eastAsia="zh-CN"/>
        </w:rPr>
        <w:t xml:space="preserve"> </w:t>
      </w:r>
      <w:r>
        <w:t xml:space="preserve">ProSe </w:t>
      </w:r>
      <w:r>
        <w:rPr>
          <w:rFonts w:eastAsia="SimSun"/>
          <w:lang w:eastAsia="zh-CN"/>
        </w:rPr>
        <w:t>R</w:t>
      </w:r>
      <w:r>
        <w:rPr>
          <w:rFonts w:eastAsia="SimSun" w:hint="eastAsia"/>
          <w:lang w:eastAsia="zh-CN"/>
        </w:rPr>
        <w:t xml:space="preserve">emote </w:t>
      </w:r>
      <w:r>
        <w:t xml:space="preserve">UE </w:t>
      </w:r>
      <w:r>
        <w:rPr>
          <w:rFonts w:eastAsia="SimSun" w:hint="eastAsia"/>
          <w:lang w:eastAsia="zh-CN"/>
        </w:rPr>
        <w:t xml:space="preserve">accesses the 3GPP network </w:t>
      </w:r>
      <w:r>
        <w:rPr>
          <w:rFonts w:eastAsia="SimSun" w:hint="eastAsia"/>
          <w:noProof/>
          <w:lang w:eastAsia="zh-CN"/>
        </w:rPr>
        <w:t>via</w:t>
      </w:r>
      <w:r>
        <w:rPr>
          <w:noProof/>
        </w:rPr>
        <w:t xml:space="preserve"> a</w:t>
      </w:r>
      <w:r>
        <w:rPr>
          <w:rFonts w:eastAsia="SimSun" w:hint="eastAsia"/>
          <w:noProof/>
          <w:lang w:eastAsia="zh-CN"/>
        </w:rPr>
        <w:t>n</w:t>
      </w:r>
      <w:r>
        <w:rPr>
          <w:noProof/>
        </w:rPr>
        <w:t xml:space="preserve"> </w:t>
      </w:r>
      <w:r>
        <w:rPr>
          <w:rFonts w:eastAsia="SimSun" w:hint="eastAsia"/>
          <w:noProof/>
          <w:lang w:eastAsia="zh-CN"/>
        </w:rPr>
        <w:t>I</w:t>
      </w:r>
      <w:r>
        <w:rPr>
          <w:noProof/>
        </w:rPr>
        <w:t xml:space="preserve">ndirect 3GPP </w:t>
      </w:r>
      <w:r>
        <w:rPr>
          <w:rFonts w:eastAsia="SimSun" w:hint="eastAsia"/>
          <w:noProof/>
          <w:lang w:eastAsia="zh-CN"/>
        </w:rPr>
        <w:t>Communication</w:t>
      </w:r>
      <w:r>
        <w:rPr>
          <w:noProof/>
        </w:rPr>
        <w:t xml:space="preserve"> </w:t>
      </w:r>
      <w:r w:rsidRPr="001E316D">
        <w:t>comparable with</w:t>
      </w:r>
      <w:r>
        <w:t xml:space="preserve"> when </w:t>
      </w:r>
      <w:r>
        <w:rPr>
          <w:rFonts w:eastAsia="SimSun" w:hint="eastAsia"/>
          <w:lang w:eastAsia="zh-CN"/>
        </w:rPr>
        <w:t>the</w:t>
      </w:r>
      <w:r>
        <w:t xml:space="preserve"> </w:t>
      </w:r>
      <w:r>
        <w:rPr>
          <w:rFonts w:eastAsia="SimSun" w:hint="eastAsia"/>
          <w:noProof/>
          <w:lang w:eastAsia="zh-CN"/>
        </w:rPr>
        <w:t>E</w:t>
      </w:r>
      <w:r>
        <w:rPr>
          <w:rFonts w:eastAsia="SimSun"/>
          <w:noProof/>
          <w:lang w:eastAsia="zh-CN"/>
        </w:rPr>
        <w:t>volved</w:t>
      </w:r>
      <w:r w:rsidRPr="00030327">
        <w:rPr>
          <w:rFonts w:eastAsia="SimSun"/>
          <w:lang w:eastAsia="zh-CN"/>
        </w:rPr>
        <w:t xml:space="preserve"> </w:t>
      </w:r>
      <w:r>
        <w:t xml:space="preserve">ProSe </w:t>
      </w:r>
      <w:r>
        <w:rPr>
          <w:rFonts w:eastAsia="SimSun"/>
          <w:lang w:eastAsia="zh-CN"/>
        </w:rPr>
        <w:t>R</w:t>
      </w:r>
      <w:r>
        <w:rPr>
          <w:rFonts w:eastAsia="SimSun" w:hint="eastAsia"/>
          <w:lang w:eastAsia="zh-CN"/>
        </w:rPr>
        <w:t xml:space="preserve">emote </w:t>
      </w:r>
      <w:r>
        <w:t xml:space="preserve">UE </w:t>
      </w:r>
      <w:r>
        <w:rPr>
          <w:rFonts w:eastAsia="SimSun" w:hint="eastAsia"/>
          <w:lang w:eastAsia="zh-CN"/>
        </w:rPr>
        <w:t>accesses the 3GPP network</w:t>
      </w:r>
      <w:r>
        <w:t xml:space="preserve"> </w:t>
      </w:r>
      <w:r>
        <w:rPr>
          <w:rFonts w:eastAsia="SimSun" w:hint="eastAsia"/>
          <w:lang w:eastAsia="zh-CN"/>
        </w:rPr>
        <w:t>via</w:t>
      </w:r>
      <w:r>
        <w:t xml:space="preserve"> a direct 3GPP </w:t>
      </w:r>
      <w:r>
        <w:rPr>
          <w:rFonts w:eastAsia="SimSun" w:hint="eastAsia"/>
          <w:lang w:eastAsia="zh-CN"/>
        </w:rPr>
        <w:t>communication</w:t>
      </w:r>
      <w:r>
        <w:t>.</w:t>
      </w:r>
    </w:p>
    <w:p w:rsidR="00D71BEC" w:rsidRPr="00F83BDE" w:rsidRDefault="00D71BEC" w:rsidP="00D71BEC">
      <w:pPr>
        <w:rPr>
          <w:rFonts w:eastAsia="SimSun" w:hint="eastAsia"/>
          <w:lang w:eastAsia="zh-CN"/>
        </w:rPr>
      </w:pPr>
      <w:r>
        <w:rPr>
          <w:rFonts w:eastAsia="SimSun" w:hint="eastAsia"/>
          <w:lang w:eastAsia="zh-CN"/>
        </w:rPr>
        <w:t>T</w:t>
      </w:r>
      <w:r w:rsidRPr="00B4009A">
        <w:t xml:space="preserve">he </w:t>
      </w:r>
      <w:r>
        <w:t>3GPP network</w:t>
      </w:r>
      <w:r w:rsidRPr="00B4009A">
        <w:t xml:space="preserve"> shall be able to support regional or national</w:t>
      </w:r>
      <w:r w:rsidRPr="00B4009A">
        <w:rPr>
          <w:rFonts w:eastAsia="PMingLiU" w:hint="eastAsia"/>
          <w:lang w:eastAsia="zh-TW"/>
        </w:rPr>
        <w:t xml:space="preserve"> </w:t>
      </w:r>
      <w:r>
        <w:t>regulatory requirements</w:t>
      </w:r>
      <w:r w:rsidRPr="00B4009A">
        <w:t xml:space="preserve"> (e.g. lawful interception, PWS)</w:t>
      </w:r>
      <w:r>
        <w:rPr>
          <w:rFonts w:eastAsia="SimSun" w:hint="eastAsia"/>
          <w:lang w:eastAsia="zh-CN"/>
        </w:rPr>
        <w:t xml:space="preserve"> for a UE </w:t>
      </w:r>
      <w:r>
        <w:t xml:space="preserve">independently of whether </w:t>
      </w:r>
      <w:r>
        <w:rPr>
          <w:rFonts w:eastAsia="SimSun" w:hint="eastAsia"/>
          <w:lang w:eastAsia="zh-CN"/>
        </w:rPr>
        <w:t>the</w:t>
      </w:r>
      <w:r>
        <w:t xml:space="preserve"> UE </w:t>
      </w:r>
      <w:r w:rsidRPr="00324044">
        <w:rPr>
          <w:lang w:eastAsia="zh-CN"/>
        </w:rPr>
        <w:t xml:space="preserve">accesses the </w:t>
      </w:r>
      <w:r>
        <w:rPr>
          <w:rFonts w:eastAsia="SimSun" w:hint="eastAsia"/>
          <w:lang w:eastAsia="zh-CN"/>
        </w:rPr>
        <w:t xml:space="preserve">3GPP </w:t>
      </w:r>
      <w:r w:rsidRPr="00324044">
        <w:rPr>
          <w:lang w:eastAsia="zh-CN"/>
        </w:rPr>
        <w:t>network</w:t>
      </w:r>
      <w:r>
        <w:rPr>
          <w:rFonts w:eastAsia="SimSun" w:hint="eastAsia"/>
          <w:lang w:eastAsia="zh-CN"/>
        </w:rPr>
        <w:t xml:space="preserve"> via</w:t>
      </w:r>
      <w:r>
        <w:rPr>
          <w:noProof/>
        </w:rPr>
        <w:t xml:space="preserve"> a direct 3GPP </w:t>
      </w:r>
      <w:r>
        <w:rPr>
          <w:rFonts w:eastAsia="SimSun" w:hint="eastAsia"/>
          <w:lang w:eastAsia="zh-CN"/>
        </w:rPr>
        <w:t>communication</w:t>
      </w:r>
      <w:r>
        <w:rPr>
          <w:noProof/>
        </w:rPr>
        <w:t xml:space="preserve"> or an </w:t>
      </w:r>
      <w:r>
        <w:rPr>
          <w:rFonts w:eastAsia="SimSun" w:hint="eastAsia"/>
          <w:noProof/>
          <w:lang w:eastAsia="zh-CN"/>
        </w:rPr>
        <w:t>I</w:t>
      </w:r>
      <w:r>
        <w:rPr>
          <w:noProof/>
        </w:rPr>
        <w:t xml:space="preserve">ndirect 3GPP </w:t>
      </w:r>
      <w:r>
        <w:rPr>
          <w:rFonts w:eastAsia="SimSun" w:hint="eastAsia"/>
          <w:lang w:eastAsia="zh-CN"/>
        </w:rPr>
        <w:t>Communication</w:t>
      </w:r>
      <w:r w:rsidRPr="00B4009A">
        <w:t>.</w:t>
      </w:r>
    </w:p>
    <w:p w:rsidR="00D71BEC" w:rsidRDefault="00D71BEC" w:rsidP="00D71BEC">
      <w:pPr>
        <w:rPr>
          <w:rFonts w:eastAsia="SimSun" w:hint="eastAsia"/>
          <w:lang w:val="en-US" w:eastAsia="zh-CN"/>
        </w:rPr>
      </w:pPr>
      <w:r>
        <w:rPr>
          <w:lang w:val="en-US" w:eastAsia="zh-CN"/>
        </w:rPr>
        <w:t>Based on t</w:t>
      </w:r>
      <w:r w:rsidRPr="00BA325B">
        <w:rPr>
          <w:lang w:val="en-US" w:eastAsia="zh-CN"/>
        </w:rPr>
        <w:t>he HPLMN operator</w:t>
      </w:r>
      <w:r>
        <w:rPr>
          <w:lang w:val="en-US" w:eastAsia="zh-CN"/>
        </w:rPr>
        <w:t xml:space="preserve"> preference, the 3GPP network</w:t>
      </w:r>
      <w:r w:rsidRPr="00BA325B">
        <w:rPr>
          <w:lang w:val="en-US" w:eastAsia="zh-CN"/>
        </w:rPr>
        <w:t xml:space="preserve"> shall be able to authorize the ability of a</w:t>
      </w:r>
      <w:r>
        <w:rPr>
          <w:lang w:val="en-US" w:eastAsia="zh-CN"/>
        </w:rPr>
        <w:t xml:space="preserve">n </w:t>
      </w:r>
      <w:r>
        <w:rPr>
          <w:rFonts w:eastAsia="SimSun" w:hint="eastAsia"/>
          <w:lang w:val="en-US" w:eastAsia="zh-CN"/>
        </w:rPr>
        <w:t>E</w:t>
      </w:r>
      <w:r>
        <w:rPr>
          <w:lang w:val="en-US" w:eastAsia="zh-CN"/>
        </w:rPr>
        <w:t>volved ProSe Remote</w:t>
      </w:r>
      <w:r w:rsidRPr="00BA325B">
        <w:rPr>
          <w:lang w:val="en-US" w:eastAsia="zh-CN"/>
        </w:rPr>
        <w:t xml:space="preserve"> UE to </w:t>
      </w:r>
      <w:r>
        <w:t xml:space="preserve">access the </w:t>
      </w:r>
      <w:r>
        <w:rPr>
          <w:rFonts w:eastAsia="SimSun" w:hint="eastAsia"/>
          <w:lang w:eastAsia="zh-CN"/>
        </w:rPr>
        <w:t xml:space="preserve">3GPP </w:t>
      </w:r>
      <w:r>
        <w:t xml:space="preserve">network </w:t>
      </w:r>
      <w:r>
        <w:rPr>
          <w:rFonts w:eastAsia="SimSun" w:hint="eastAsia"/>
          <w:lang w:eastAsia="zh-CN"/>
        </w:rPr>
        <w:t>via</w:t>
      </w:r>
      <w:r>
        <w:t xml:space="preserve"> an </w:t>
      </w:r>
      <w:r>
        <w:rPr>
          <w:rFonts w:eastAsia="SimSun" w:hint="eastAsia"/>
          <w:lang w:eastAsia="zh-CN"/>
        </w:rPr>
        <w:t>I</w:t>
      </w:r>
      <w:r>
        <w:t xml:space="preserve">ndirect 3GPP </w:t>
      </w:r>
      <w:r>
        <w:rPr>
          <w:rFonts w:eastAsia="SimSun" w:hint="eastAsia"/>
          <w:lang w:eastAsia="zh-CN"/>
        </w:rPr>
        <w:t>Communication</w:t>
      </w:r>
      <w:r>
        <w:rPr>
          <w:lang w:val="en-US" w:eastAsia="zh-CN"/>
        </w:rPr>
        <w:t>.</w:t>
      </w:r>
    </w:p>
    <w:p w:rsidR="00D71BEC" w:rsidRPr="00101988" w:rsidRDefault="00D71BEC" w:rsidP="00D71BEC">
      <w:pPr>
        <w:pStyle w:val="NO"/>
        <w:rPr>
          <w:rFonts w:eastAsia="SimSun" w:hint="eastAsia"/>
          <w:lang w:val="en-US"/>
        </w:rPr>
      </w:pPr>
      <w:r>
        <w:rPr>
          <w:lang w:val="en-US"/>
        </w:rPr>
        <w:t>NOTE:</w:t>
      </w:r>
      <w:r>
        <w:rPr>
          <w:lang w:val="en-US"/>
        </w:rPr>
        <w:tab/>
        <w:t>S</w:t>
      </w:r>
      <w:r w:rsidRPr="00BA325B">
        <w:rPr>
          <w:lang w:val="en-US"/>
        </w:rPr>
        <w:t xml:space="preserve">eparate </w:t>
      </w:r>
      <w:r>
        <w:rPr>
          <w:lang w:val="en-US"/>
        </w:rPr>
        <w:t>authorization should be possible for home and roaming use.</w:t>
      </w:r>
    </w:p>
    <w:p w:rsidR="00D71BEC" w:rsidRDefault="00D71BEC" w:rsidP="00D71BEC">
      <w:pPr>
        <w:rPr>
          <w:lang w:val="en-US" w:eastAsia="zh-CN"/>
        </w:rPr>
      </w:pPr>
      <w:r>
        <w:rPr>
          <w:lang w:val="en-US" w:eastAsia="zh-CN"/>
        </w:rPr>
        <w:t>Based on t</w:t>
      </w:r>
      <w:r w:rsidRPr="00BA325B">
        <w:rPr>
          <w:lang w:val="en-US" w:eastAsia="zh-CN"/>
        </w:rPr>
        <w:t>he HPLMN operator</w:t>
      </w:r>
      <w:r>
        <w:rPr>
          <w:lang w:val="en-US" w:eastAsia="zh-CN"/>
        </w:rPr>
        <w:t xml:space="preserve"> preference, the 3GPP network</w:t>
      </w:r>
      <w:r w:rsidRPr="00BA325B">
        <w:rPr>
          <w:lang w:val="en-US" w:eastAsia="zh-CN"/>
        </w:rPr>
        <w:t xml:space="preserve"> shall be able to authorize the ability of a UE</w:t>
      </w:r>
      <w:r>
        <w:rPr>
          <w:lang w:val="en-US" w:eastAsia="zh-CN"/>
        </w:rPr>
        <w:t xml:space="preserve"> (</w:t>
      </w:r>
      <w:r>
        <w:rPr>
          <w:rFonts w:eastAsia="SimSun" w:hint="eastAsia"/>
          <w:lang w:val="en-US" w:eastAsia="zh-CN"/>
        </w:rPr>
        <w:t>E</w:t>
      </w:r>
      <w:r>
        <w:rPr>
          <w:lang w:val="en-US" w:eastAsia="zh-CN"/>
        </w:rPr>
        <w:t>volved ProSe UE-to-Network Relay)</w:t>
      </w:r>
      <w:r w:rsidRPr="00BA325B">
        <w:rPr>
          <w:lang w:val="en-US" w:eastAsia="zh-CN"/>
        </w:rPr>
        <w:t xml:space="preserve"> to </w:t>
      </w:r>
      <w:r>
        <w:rPr>
          <w:rFonts w:eastAsia="SimSun" w:hint="eastAsia"/>
          <w:lang w:val="en-US" w:eastAsia="zh-CN"/>
        </w:rPr>
        <w:t>r</w:t>
      </w:r>
      <w:r w:rsidRPr="00BA325B">
        <w:rPr>
          <w:rFonts w:eastAsia="SimSun" w:hint="eastAsia"/>
          <w:lang w:val="en-US" w:eastAsia="zh-CN"/>
        </w:rPr>
        <w:t>elay</w:t>
      </w:r>
      <w:r>
        <w:rPr>
          <w:rFonts w:eastAsia="SimSun"/>
          <w:lang w:val="en-US" w:eastAsia="zh-CN"/>
        </w:rPr>
        <w:t xml:space="preserve"> another UE (</w:t>
      </w:r>
      <w:r>
        <w:rPr>
          <w:rFonts w:eastAsia="SimSun" w:hint="eastAsia"/>
          <w:lang w:val="en-US" w:eastAsia="zh-CN"/>
        </w:rPr>
        <w:t>E</w:t>
      </w:r>
      <w:r>
        <w:rPr>
          <w:rFonts w:eastAsia="SimSun"/>
          <w:lang w:val="en-US" w:eastAsia="zh-CN"/>
        </w:rPr>
        <w:t>volved ProSe Remote UE)</w:t>
      </w:r>
      <w:r>
        <w:rPr>
          <w:rFonts w:eastAsia="SimSun" w:hint="eastAsia"/>
          <w:lang w:val="en-US" w:eastAsia="zh-CN"/>
        </w:rPr>
        <w:t>,</w:t>
      </w:r>
      <w:r w:rsidRPr="00BA325B">
        <w:rPr>
          <w:lang w:val="en-US" w:eastAsia="zh-CN"/>
        </w:rPr>
        <w:t xml:space="preserve"> separately for the HPLMN and for roaming in VPLMNs.</w:t>
      </w:r>
    </w:p>
    <w:p w:rsidR="006F7671" w:rsidRPr="006F7671" w:rsidRDefault="006F7671" w:rsidP="006F7671">
      <w:pPr>
        <w:pStyle w:val="2"/>
        <w:rPr>
          <w:rFonts w:eastAsia="SimSun"/>
          <w:lang w:eastAsia="zh-CN"/>
        </w:rPr>
      </w:pPr>
      <w:bookmarkStart w:id="81" w:name="_Toc27762023"/>
      <w:r w:rsidRPr="006F7671">
        <w:rPr>
          <w:rFonts w:eastAsia="SimSun"/>
          <w:lang w:eastAsia="zh-CN"/>
        </w:rPr>
        <w:t>9.</w:t>
      </w:r>
      <w:r>
        <w:rPr>
          <w:rFonts w:eastAsia="SimSun"/>
          <w:lang w:eastAsia="zh-CN"/>
        </w:rPr>
        <w:t>6</w:t>
      </w:r>
      <w:r>
        <w:rPr>
          <w:rFonts w:eastAsia="SimSun"/>
          <w:lang w:eastAsia="zh-CN"/>
        </w:rPr>
        <w:tab/>
      </w:r>
      <w:r w:rsidRPr="006F7671">
        <w:rPr>
          <w:rFonts w:eastAsia="SimSun"/>
          <w:lang w:eastAsia="zh-CN"/>
        </w:rPr>
        <w:t>Security and authorization requirements for streaming service</w:t>
      </w:r>
      <w:bookmarkEnd w:id="81"/>
    </w:p>
    <w:p w:rsidR="006F7671" w:rsidRPr="006F7671" w:rsidRDefault="006F7671" w:rsidP="006F7671">
      <w:pPr>
        <w:rPr>
          <w:rFonts w:eastAsia="SimSun"/>
          <w:lang w:eastAsia="zh-CN"/>
        </w:rPr>
      </w:pPr>
      <w:r w:rsidRPr="006F7671">
        <w:rPr>
          <w:rFonts w:eastAsia="SimSun"/>
          <w:lang w:eastAsia="zh-CN"/>
        </w:rPr>
        <w:t xml:space="preserve">Security measures shall be provided to protect access to streaming service via different RATs or operators, e.g. the network sharing. </w:t>
      </w:r>
    </w:p>
    <w:p w:rsidR="006F7671" w:rsidRPr="00402288" w:rsidRDefault="006F7671" w:rsidP="006F7671">
      <w:pPr>
        <w:rPr>
          <w:rFonts w:eastAsia="SimSun" w:hint="eastAsia"/>
          <w:lang w:eastAsia="zh-CN"/>
        </w:rPr>
      </w:pPr>
      <w:r w:rsidRPr="006F7671">
        <w:rPr>
          <w:rFonts w:eastAsia="SimSun"/>
          <w:lang w:eastAsia="zh-CN"/>
        </w:rPr>
        <w:t>The 3GPP system shall be able to authorize the streaming delivery based on a third party services policy.</w:t>
      </w:r>
    </w:p>
    <w:p w:rsidR="00E52B2C" w:rsidRDefault="00E52B2C" w:rsidP="00E52B2C">
      <w:pPr>
        <w:pStyle w:val="1"/>
      </w:pPr>
      <w:bookmarkStart w:id="82" w:name="_Toc27762024"/>
      <w:r>
        <w:t>1</w:t>
      </w:r>
      <w:r w:rsidR="000656CD">
        <w:t>0</w:t>
      </w:r>
      <w:r w:rsidR="006F3F87">
        <w:tab/>
      </w:r>
      <w:r w:rsidRPr="00E52B2C">
        <w:t>Charging Aspects</w:t>
      </w:r>
      <w:bookmarkEnd w:id="82"/>
    </w:p>
    <w:p w:rsidR="00B14DCC" w:rsidRDefault="00936786" w:rsidP="00936786">
      <w:bookmarkStart w:id="83" w:name="historyclause"/>
      <w:r>
        <w:t xml:space="preserve">The </w:t>
      </w:r>
      <w:r w:rsidR="00812583">
        <w:t>Evolved Packet System</w:t>
      </w:r>
      <w:r>
        <w:t xml:space="preserve"> shall support various charging models including all those supported by the 3GPP system</w:t>
      </w:r>
      <w:r w:rsidR="00B14DCC">
        <w:t xml:space="preserve"> </w:t>
      </w:r>
      <w:r>
        <w:t>contained within TS22.115 [</w:t>
      </w:r>
      <w:r w:rsidR="000656CD">
        <w:t xml:space="preserve">5] </w:t>
      </w:r>
      <w:r>
        <w:t>.</w:t>
      </w:r>
    </w:p>
    <w:p w:rsidR="00936786" w:rsidRDefault="00936786" w:rsidP="00936786">
      <w:r>
        <w:t xml:space="preserve">Charging models that shall be supported by the </w:t>
      </w:r>
      <w:r w:rsidR="00812583">
        <w:t>Evolved Packet System</w:t>
      </w:r>
      <w:r>
        <w:t xml:space="preserve"> include (non-exhaustive list):</w:t>
      </w:r>
    </w:p>
    <w:p w:rsidR="00936786" w:rsidRDefault="00936786" w:rsidP="001B16B3">
      <w:pPr>
        <w:pStyle w:val="B1"/>
      </w:pPr>
      <w:r>
        <w:t>-</w:t>
      </w:r>
      <w:r>
        <w:tab/>
        <w:t>calling party pays</w:t>
      </w:r>
    </w:p>
    <w:p w:rsidR="00936786" w:rsidRDefault="00936786" w:rsidP="001B16B3">
      <w:pPr>
        <w:pStyle w:val="B1"/>
      </w:pPr>
      <w:r>
        <w:t>-</w:t>
      </w:r>
      <w:r>
        <w:tab/>
        <w:t>charging based on assured QoS</w:t>
      </w:r>
    </w:p>
    <w:p w:rsidR="00936786" w:rsidRDefault="00936786" w:rsidP="001B16B3">
      <w:pPr>
        <w:pStyle w:val="B1"/>
      </w:pPr>
      <w:r>
        <w:t>-</w:t>
      </w:r>
      <w:r>
        <w:tab/>
        <w:t>charging based on the transport</w:t>
      </w:r>
    </w:p>
    <w:p w:rsidR="00936786" w:rsidRDefault="00936786" w:rsidP="001B16B3">
      <w:pPr>
        <w:pStyle w:val="B1"/>
      </w:pPr>
      <w:r>
        <w:t>-</w:t>
      </w:r>
      <w:r>
        <w:tab/>
        <w:t>charging based on an event</w:t>
      </w:r>
    </w:p>
    <w:p w:rsidR="00936786" w:rsidRDefault="00936786" w:rsidP="001B16B3">
      <w:pPr>
        <w:pStyle w:val="B1"/>
      </w:pPr>
      <w:r>
        <w:t>-</w:t>
      </w:r>
      <w:r>
        <w:tab/>
        <w:t>charging based on content</w:t>
      </w:r>
    </w:p>
    <w:p w:rsidR="00936786" w:rsidRDefault="00936786" w:rsidP="001B16B3">
      <w:pPr>
        <w:pStyle w:val="B1"/>
      </w:pPr>
      <w:r>
        <w:t>-</w:t>
      </w:r>
      <w:r>
        <w:tab/>
        <w:t>charging adjustment (e.g. based on subscription bands)</w:t>
      </w:r>
    </w:p>
    <w:p w:rsidR="00717DDD" w:rsidRDefault="00717DDD" w:rsidP="001B16B3">
      <w:pPr>
        <w:pStyle w:val="B1"/>
      </w:pPr>
      <w:r>
        <w:t>-</w:t>
      </w:r>
      <w:r>
        <w:tab/>
        <w:t>alternate party charging</w:t>
      </w:r>
    </w:p>
    <w:p w:rsidR="00B14DCC" w:rsidRDefault="00936786" w:rsidP="00936786">
      <w:r>
        <w:t xml:space="preserve">The </w:t>
      </w:r>
      <w:r w:rsidR="00812583">
        <w:t>Evolved Packet System</w:t>
      </w:r>
      <w:r>
        <w:t xml:space="preserve"> shall also be able to support introduction of new charging schemes including online and offline schemes, and charging schemes for the multi-access system environment</w:t>
      </w:r>
    </w:p>
    <w:p w:rsidR="00936786" w:rsidRDefault="00936786" w:rsidP="00936786">
      <w:r>
        <w:t xml:space="preserve">Charging mechanisms of the </w:t>
      </w:r>
      <w:r w:rsidR="00812583">
        <w:t>Evolved Packet System</w:t>
      </w:r>
      <w:r>
        <w:t xml:space="preserve"> shall provide (non-exhaustive list):</w:t>
      </w:r>
    </w:p>
    <w:p w:rsidR="00936786" w:rsidRDefault="00936786" w:rsidP="001B16B3">
      <w:pPr>
        <w:pStyle w:val="B1"/>
      </w:pPr>
      <w:r>
        <w:t>-</w:t>
      </w:r>
      <w:r>
        <w:tab/>
        <w:t>Cost effective Control and Charging of IP Flows</w:t>
      </w:r>
    </w:p>
    <w:p w:rsidR="00936786" w:rsidRDefault="00936786" w:rsidP="001B16B3">
      <w:pPr>
        <w:pStyle w:val="B1"/>
      </w:pPr>
      <w:r>
        <w:t>-</w:t>
      </w:r>
      <w:r>
        <w:tab/>
        <w:t>Perform online charging</w:t>
      </w:r>
    </w:p>
    <w:p w:rsidR="00936786" w:rsidRDefault="00936786" w:rsidP="001B16B3">
      <w:pPr>
        <w:pStyle w:val="B1"/>
      </w:pPr>
      <w:r>
        <w:t>-</w:t>
      </w:r>
      <w:r>
        <w:tab/>
        <w:t>Support differentiated charging including zero rating of the bearer and event charging</w:t>
      </w:r>
    </w:p>
    <w:p w:rsidR="00936786" w:rsidRDefault="00936786" w:rsidP="001B16B3">
      <w:pPr>
        <w:pStyle w:val="B1"/>
      </w:pPr>
      <w:r>
        <w:t>-</w:t>
      </w:r>
      <w:r>
        <w:tab/>
        <w:t>Awareness of subscriber identity, time-of-day, roaming status, QoS, Service input etc</w:t>
      </w:r>
    </w:p>
    <w:p w:rsidR="000C752A" w:rsidRDefault="000A4108" w:rsidP="00251BF4">
      <w:pPr>
        <w:pStyle w:val="8"/>
      </w:pPr>
      <w:r>
        <w:br w:type="page"/>
      </w:r>
      <w:bookmarkStart w:id="84" w:name="_Toc27762025"/>
      <w:r w:rsidR="00D002C2">
        <w:t>Annex A (informative):</w:t>
      </w:r>
      <w:r w:rsidR="000C752A">
        <w:br/>
        <w:t>Requirements for further study</w:t>
      </w:r>
      <w:bookmarkEnd w:id="84"/>
    </w:p>
    <w:p w:rsidR="00D002C2" w:rsidRPr="00AA72EB" w:rsidRDefault="00344798" w:rsidP="004B1C40">
      <w:pPr>
        <w:pStyle w:val="2"/>
      </w:pPr>
      <w:bookmarkStart w:id="85" w:name="_Toc27762026"/>
      <w:r>
        <w:t>A.1</w:t>
      </w:r>
      <w:r>
        <w:tab/>
      </w:r>
      <w:r w:rsidR="00D002C2" w:rsidRPr="00AA72EB">
        <w:t>Management of access networks</w:t>
      </w:r>
      <w:bookmarkEnd w:id="85"/>
    </w:p>
    <w:p w:rsidR="00B14DCC" w:rsidRDefault="00D002C2" w:rsidP="00D002C2">
      <w:pPr>
        <w:rPr>
          <w:lang w:val="en-US"/>
        </w:rPr>
      </w:pPr>
      <w:r w:rsidRPr="00AA72EB">
        <w:rPr>
          <w:lang w:val="en-US"/>
        </w:rPr>
        <w:t xml:space="preserve">The </w:t>
      </w:r>
      <w:r w:rsidR="00812583">
        <w:rPr>
          <w:lang w:val="en-US"/>
        </w:rPr>
        <w:t>Evolved Packet System</w:t>
      </w:r>
      <w:r w:rsidRPr="00AA72EB">
        <w:rPr>
          <w:lang w:val="en-US"/>
        </w:rPr>
        <w:t xml:space="preserve"> shall be able to allow for </w:t>
      </w:r>
      <w:r w:rsidRPr="00AA72EB">
        <w:t>self-managing technologies (e.g. Plug-and-Play) for dynamically adding and removing non-3GPP defined access networks</w:t>
      </w:r>
      <w:r w:rsidRPr="00AA72EB">
        <w:rPr>
          <w:lang w:val="en-US"/>
        </w:rPr>
        <w:t xml:space="preserve">. </w:t>
      </w:r>
      <w:r w:rsidRPr="00AA72EB">
        <w:rPr>
          <w:lang w:val="en-US"/>
        </w:rPr>
        <w:br/>
        <w:t xml:space="preserve">Such </w:t>
      </w:r>
      <w:r w:rsidRPr="00AA72EB">
        <w:t xml:space="preserve">self-managing technologies shall take into account </w:t>
      </w:r>
      <w:r w:rsidRPr="00AA72EB">
        <w:rPr>
          <w:lang w:val="en-US"/>
        </w:rPr>
        <w:t xml:space="preserve">the </w:t>
      </w:r>
      <w:r w:rsidR="00812583">
        <w:rPr>
          <w:lang w:val="en-US"/>
        </w:rPr>
        <w:t>Evolved Packet System</w:t>
      </w:r>
      <w:r w:rsidRPr="00AA72EB">
        <w:rPr>
          <w:lang w:val="en-US"/>
        </w:rPr>
        <w:t xml:space="preserve"> and access network policies.</w:t>
      </w:r>
    </w:p>
    <w:p w:rsidR="00D002C2" w:rsidRPr="00AA72EB" w:rsidRDefault="00D002C2" w:rsidP="00D002C2">
      <w:pPr>
        <w:rPr>
          <w:lang w:val="en-US"/>
        </w:rPr>
      </w:pPr>
      <w:r w:rsidRPr="00AA72EB">
        <w:rPr>
          <w:lang w:val="en-US"/>
        </w:rPr>
        <w:t>E.g. depending on such policies it shall be possible to for the 3GPP system operator to request encryption of user traffic that is transmitted over the access network.</w:t>
      </w:r>
    </w:p>
    <w:p w:rsidR="00B14DCC" w:rsidRDefault="00E4043E" w:rsidP="00461AE3">
      <w:pPr>
        <w:pStyle w:val="NO"/>
        <w:rPr>
          <w:lang w:val="en-US"/>
        </w:rPr>
      </w:pPr>
      <w:r>
        <w:rPr>
          <w:lang w:val="en-US"/>
        </w:rPr>
        <w:t>Note</w:t>
      </w:r>
      <w:r w:rsidR="001B16B3">
        <w:rPr>
          <w:lang w:val="en-US"/>
        </w:rPr>
        <w:t xml:space="preserve"> </w:t>
      </w:r>
      <w:r w:rsidR="00461AE3">
        <w:rPr>
          <w:lang w:val="en-US"/>
        </w:rPr>
        <w:t>1</w:t>
      </w:r>
      <w:r w:rsidR="00D002C2" w:rsidRPr="00AA72EB">
        <w:rPr>
          <w:lang w:val="en-US"/>
        </w:rPr>
        <w:t xml:space="preserve">: </w:t>
      </w:r>
      <w:r w:rsidR="00D002C2">
        <w:rPr>
          <w:lang w:val="en-US"/>
        </w:rPr>
        <w:tab/>
        <w:t>T</w:t>
      </w:r>
      <w:r w:rsidR="00D002C2" w:rsidRPr="00AA72EB">
        <w:rPr>
          <w:lang w:val="en-US"/>
        </w:rPr>
        <w:t>he non-3GPP access network needs to have defined interworking with 3GPP.</w:t>
      </w:r>
    </w:p>
    <w:p w:rsidR="00D002C2" w:rsidRDefault="00D002C2" w:rsidP="00D002C2">
      <w:pPr>
        <w:rPr>
          <w:lang w:val="en-US"/>
        </w:rPr>
      </w:pPr>
      <w:r w:rsidRPr="00616D1F">
        <w:t>An example could be a WLAN (operated by some WLAN operator) that can, if needed, automatically be connected to a PLMN. This would enable the PLMN operator to provide additional access resources on a dynamic basis and to provide service to more customers (e.g. at mass events)</w:t>
      </w:r>
      <w:r w:rsidR="00616D1F" w:rsidRPr="00616D1F">
        <w:t>.</w:t>
      </w:r>
    </w:p>
    <w:p w:rsidR="00AD7CE1" w:rsidRDefault="00E4043E" w:rsidP="00AD7CE1">
      <w:pPr>
        <w:pStyle w:val="NO"/>
      </w:pPr>
      <w:r>
        <w:t>Note</w:t>
      </w:r>
      <w:r w:rsidR="001B16B3">
        <w:t xml:space="preserve"> </w:t>
      </w:r>
      <w:r w:rsidR="00461AE3">
        <w:t>2</w:t>
      </w:r>
      <w:r w:rsidR="00D002C2" w:rsidRPr="004A5D85">
        <w:t xml:space="preserve">: </w:t>
      </w:r>
      <w:r w:rsidR="00D002C2" w:rsidRPr="004A5D85">
        <w:tab/>
        <w:t>The degree of automation provided for network attachment is yet to be determined, but is intended to simplify (or completely automate) administration procedures.</w:t>
      </w:r>
    </w:p>
    <w:p w:rsidR="00AD7CE1" w:rsidRDefault="00AD7CE1" w:rsidP="004B1C40">
      <w:pPr>
        <w:pStyle w:val="2"/>
      </w:pPr>
      <w:bookmarkStart w:id="86" w:name="_Toc27762027"/>
      <w:r>
        <w:t>A.2</w:t>
      </w:r>
      <w:r w:rsidR="006F3F87">
        <w:tab/>
      </w:r>
      <w:r>
        <w:t>Use cases for Fixed Mobile Convergence</w:t>
      </w:r>
      <w:bookmarkEnd w:id="86"/>
    </w:p>
    <w:p w:rsidR="00AD7CE1" w:rsidRPr="009B1AB4" w:rsidRDefault="00AD7CE1" w:rsidP="00AD7CE1">
      <w:pPr>
        <w:tabs>
          <w:tab w:val="num" w:pos="1440"/>
        </w:tabs>
      </w:pPr>
      <w:r w:rsidRPr="009B1AB4">
        <w:t xml:space="preserve">A family </w:t>
      </w:r>
      <w:r>
        <w:t>has purchased</w:t>
      </w:r>
      <w:r w:rsidRPr="009B1AB4">
        <w:t xml:space="preserve"> a family subscription</w:t>
      </w:r>
      <w:r>
        <w:t xml:space="preserve"> plan</w:t>
      </w:r>
      <w:r w:rsidRPr="009B1AB4">
        <w:t xml:space="preserve"> that is independent of access (e.g. fixed or wireless) and location (e.g. both when at home and away from home). The subscription contains </w:t>
      </w:r>
      <w:r>
        <w:t xml:space="preserve">at least </w:t>
      </w:r>
      <w:r w:rsidRPr="009B1AB4">
        <w:t>the following components:</w:t>
      </w:r>
    </w:p>
    <w:p w:rsidR="00AD7CE1" w:rsidRDefault="00AD7CE1" w:rsidP="00AD7CE1">
      <w:pPr>
        <w:numPr>
          <w:ilvl w:val="0"/>
          <w:numId w:val="15"/>
        </w:numPr>
      </w:pPr>
      <w:r w:rsidRPr="009B1AB4">
        <w:t xml:space="preserve">Internet access: </w:t>
      </w:r>
      <w:r w:rsidRPr="00282558">
        <w:t>Operator specific service such as firewall and content filtering</w:t>
      </w:r>
      <w:r>
        <w:t xml:space="preserve"> (</w:t>
      </w:r>
      <w:r w:rsidRPr="009B1AB4">
        <w:t>parental control</w:t>
      </w:r>
      <w:r>
        <w:t>)</w:t>
      </w:r>
      <w:r w:rsidRPr="009B1AB4">
        <w:t xml:space="preserve"> independent of access for </w:t>
      </w:r>
      <w:r>
        <w:t xml:space="preserve">selected </w:t>
      </w:r>
      <w:r w:rsidRPr="009B1AB4">
        <w:t>devices within the family</w:t>
      </w:r>
      <w:r>
        <w:t>. The service should be available at home, within the home mobile network and when roaming to a visited mobile network.</w:t>
      </w:r>
    </w:p>
    <w:p w:rsidR="00AD7CE1" w:rsidRPr="009B1AB4" w:rsidRDefault="00AD7CE1" w:rsidP="00AD7CE1">
      <w:pPr>
        <w:numPr>
          <w:ilvl w:val="0"/>
          <w:numId w:val="15"/>
        </w:numPr>
      </w:pPr>
      <w:r w:rsidRPr="009B1AB4">
        <w:t>Voice/Multimedia: QoS and mobility between home WLAN and LTE wide area</w:t>
      </w:r>
    </w:p>
    <w:p w:rsidR="00AD7CE1" w:rsidRPr="009B1AB4" w:rsidRDefault="00AD7CE1" w:rsidP="00AD7CE1">
      <w:pPr>
        <w:numPr>
          <w:ilvl w:val="0"/>
          <w:numId w:val="15"/>
        </w:numPr>
      </w:pPr>
      <w:r w:rsidRPr="009B1AB4">
        <w:t>Charging schemas connected to access type</w:t>
      </w:r>
      <w:r>
        <w:t>,</w:t>
      </w:r>
      <w:r w:rsidRPr="009B1AB4">
        <w:t xml:space="preserve"> preference and location</w:t>
      </w:r>
    </w:p>
    <w:p w:rsidR="00B14DCC" w:rsidRDefault="00AD7CE1" w:rsidP="00AD7CE1">
      <w:pPr>
        <w:numPr>
          <w:ilvl w:val="0"/>
          <w:numId w:val="15"/>
        </w:numPr>
      </w:pPr>
      <w:bookmarkStart w:id="87" w:name="OLE_LINK1"/>
      <w:r w:rsidRPr="009B1AB4">
        <w:t>Video</w:t>
      </w:r>
      <w:bookmarkEnd w:id="87"/>
      <w:r w:rsidRPr="009B1AB4">
        <w:t xml:space="preserve">: Premium </w:t>
      </w:r>
      <w:r>
        <w:t>Video on Demand</w:t>
      </w:r>
      <w:r w:rsidRPr="009B1AB4">
        <w:t xml:space="preserve"> Service incl. </w:t>
      </w:r>
      <w:r>
        <w:t xml:space="preserve">guaranteed bandwidth and </w:t>
      </w:r>
      <w:r w:rsidRPr="009B1AB4">
        <w:t xml:space="preserve">QoS </w:t>
      </w:r>
      <w:r>
        <w:t>regardless of access network.</w:t>
      </w:r>
    </w:p>
    <w:p w:rsidR="00AD7CE1" w:rsidRPr="009B1AB4" w:rsidRDefault="00AD7CE1" w:rsidP="00AD7CE1">
      <w:pPr>
        <w:rPr>
          <w:b/>
          <w:lang w:val="en-US"/>
        </w:rPr>
      </w:pPr>
      <w:r>
        <w:rPr>
          <w:b/>
          <w:lang w:val="en-US"/>
        </w:rPr>
        <w:t>Description</w:t>
      </w:r>
    </w:p>
    <w:p w:rsidR="00AD7CE1" w:rsidRPr="008B13ED" w:rsidRDefault="00AD7CE1" w:rsidP="00AD7CE1">
      <w:pPr>
        <w:tabs>
          <w:tab w:val="num" w:pos="1440"/>
        </w:tabs>
        <w:rPr>
          <w:b/>
        </w:rPr>
      </w:pPr>
      <w:r w:rsidRPr="0083072F">
        <w:rPr>
          <w:b/>
        </w:rPr>
        <w:t>Use case 1: Internet access with Parental control and personal firewall</w:t>
      </w:r>
    </w:p>
    <w:p w:rsidR="00AD7CE1" w:rsidRDefault="00AD7CE1" w:rsidP="00AD7CE1">
      <w:pPr>
        <w:tabs>
          <w:tab w:val="num" w:pos="1440"/>
        </w:tabs>
      </w:pPr>
      <w:r>
        <w:t>The kids leave their house and take a bus to their grandparents</w:t>
      </w:r>
      <w:r w:rsidR="00836CC2">
        <w:t>'</w:t>
      </w:r>
      <w:r>
        <w:t xml:space="preserve"> house.</w:t>
      </w:r>
    </w:p>
    <w:p w:rsidR="00AD7CE1" w:rsidRDefault="00AD7CE1" w:rsidP="00AD7CE1">
      <w:pPr>
        <w:tabs>
          <w:tab w:val="num" w:pos="1440"/>
        </w:tabs>
      </w:pPr>
      <w:r>
        <w:t>The o</w:t>
      </w:r>
      <w:r w:rsidRPr="00282558">
        <w:t>perator specific service</w:t>
      </w:r>
      <w:r>
        <w:t>s, like</w:t>
      </w:r>
      <w:r w:rsidRPr="00282558">
        <w:t xml:space="preserve"> </w:t>
      </w:r>
      <w:r w:rsidRPr="009B1AB4">
        <w:t xml:space="preserve">parental control and personal </w:t>
      </w:r>
      <w:r>
        <w:t xml:space="preserve">firewall, </w:t>
      </w:r>
      <w:r w:rsidRPr="009B1AB4">
        <w:t xml:space="preserve">are invoked for specific users and terminals from both </w:t>
      </w:r>
      <w:r w:rsidR="007B1FD8">
        <w:t>fixed</w:t>
      </w:r>
      <w:r w:rsidR="007B1FD8" w:rsidRPr="009B1AB4">
        <w:t xml:space="preserve"> </w:t>
      </w:r>
      <w:r w:rsidRPr="009B1AB4">
        <w:t xml:space="preserve">network and from mobile network; </w:t>
      </w:r>
      <w:r>
        <w:t>t</w:t>
      </w:r>
      <w:r w:rsidRPr="009B1AB4">
        <w:t xml:space="preserve">his allows the </w:t>
      </w:r>
      <w:r>
        <w:t>kids</w:t>
      </w:r>
      <w:r w:rsidRPr="009B1AB4">
        <w:t xml:space="preserve"> to ge</w:t>
      </w:r>
      <w:r>
        <w:t>t</w:t>
      </w:r>
      <w:r w:rsidRPr="009B1AB4">
        <w:t xml:space="preserve"> the same service and filtering inside the home</w:t>
      </w:r>
      <w:r>
        <w:t>,</w:t>
      </w:r>
      <w:r w:rsidRPr="009B1AB4">
        <w:t xml:space="preserve"> in the bus going to grandparents </w:t>
      </w:r>
      <w:r>
        <w:t xml:space="preserve">and </w:t>
      </w:r>
      <w:r w:rsidRPr="009B1AB4">
        <w:t xml:space="preserve">at the grandparents. </w:t>
      </w:r>
      <w:r>
        <w:t>In this use case the grandparents have a separate service provider than the family but the services will still be provided by the service provider where the family has a subscription.</w:t>
      </w:r>
    </w:p>
    <w:p w:rsidR="00AD7CE1" w:rsidRPr="008B13ED" w:rsidRDefault="00AD7CE1" w:rsidP="00AD7CE1">
      <w:pPr>
        <w:tabs>
          <w:tab w:val="num" w:pos="1440"/>
        </w:tabs>
        <w:rPr>
          <w:b/>
        </w:rPr>
      </w:pPr>
      <w:r w:rsidRPr="0083072F">
        <w:rPr>
          <w:b/>
        </w:rPr>
        <w:t>Use case 2: Voice/Multimedia and Charging</w:t>
      </w:r>
    </w:p>
    <w:p w:rsidR="00AD7CE1" w:rsidRDefault="00AD7CE1" w:rsidP="00AD7CE1">
      <w:pPr>
        <w:tabs>
          <w:tab w:val="num" w:pos="1440"/>
        </w:tabs>
        <w:overflowPunct/>
        <w:autoSpaceDE/>
        <w:autoSpaceDN/>
        <w:adjustRightInd/>
        <w:textAlignment w:val="auto"/>
      </w:pPr>
      <w:r>
        <w:t>The father travels home after work while talking on the phone with his colleague.</w:t>
      </w:r>
    </w:p>
    <w:p w:rsidR="00AD7CE1" w:rsidRDefault="00AD7CE1" w:rsidP="00AD7CE1">
      <w:pPr>
        <w:tabs>
          <w:tab w:val="num" w:pos="1440"/>
        </w:tabs>
      </w:pPr>
      <w:r w:rsidRPr="009B1AB4">
        <w:t>The ongoing Voice</w:t>
      </w:r>
      <w:r>
        <w:t>/</w:t>
      </w:r>
      <w:r w:rsidRPr="009B1AB4">
        <w:t xml:space="preserve">Multimedia call between the father and his </w:t>
      </w:r>
      <w:r>
        <w:t>colleague</w:t>
      </w:r>
      <w:r w:rsidRPr="009B1AB4">
        <w:t xml:space="preserve"> </w:t>
      </w:r>
      <w:r>
        <w:t>is</w:t>
      </w:r>
      <w:r w:rsidRPr="009B1AB4">
        <w:t xml:space="preserve"> maintained while switching over between LTE Wide area and </w:t>
      </w:r>
      <w:r>
        <w:t xml:space="preserve">residential fixed broadband </w:t>
      </w:r>
      <w:r w:rsidRPr="009B1AB4">
        <w:t>WLAN network</w:t>
      </w:r>
      <w:r w:rsidR="007B1FD8">
        <w:t>. Once the call is switched over to WLAN</w:t>
      </w:r>
      <w:r w:rsidRPr="009B1AB4">
        <w:t xml:space="preserve"> </w:t>
      </w:r>
      <w:r w:rsidRPr="00C70B15">
        <w:t>charging for home-based access is applied</w:t>
      </w:r>
      <w:r w:rsidRPr="009B1AB4">
        <w:t>.</w:t>
      </w:r>
      <w:r>
        <w:t xml:space="preserve"> Bandwidth and QoS is maintained for the duration of the call to guarantee the same service delivery.</w:t>
      </w:r>
    </w:p>
    <w:p w:rsidR="00AD7CE1" w:rsidRPr="008B13ED" w:rsidRDefault="00AD7CE1" w:rsidP="00AD7CE1">
      <w:pPr>
        <w:tabs>
          <w:tab w:val="num" w:pos="1440"/>
        </w:tabs>
        <w:overflowPunct/>
        <w:autoSpaceDE/>
        <w:autoSpaceDN/>
        <w:adjustRightInd/>
        <w:textAlignment w:val="auto"/>
        <w:rPr>
          <w:b/>
        </w:rPr>
      </w:pPr>
      <w:r w:rsidRPr="0083072F">
        <w:rPr>
          <w:b/>
        </w:rPr>
        <w:t>Use case 3: Video</w:t>
      </w:r>
    </w:p>
    <w:p w:rsidR="00B14DCC" w:rsidRDefault="00AD7CE1" w:rsidP="00AD7CE1">
      <w:pPr>
        <w:tabs>
          <w:tab w:val="num" w:pos="1440"/>
        </w:tabs>
      </w:pPr>
      <w:r w:rsidRPr="009B1AB4">
        <w:t xml:space="preserve">The kids in </w:t>
      </w:r>
      <w:r w:rsidRPr="00E16E3A">
        <w:t>the backse</w:t>
      </w:r>
      <w:r>
        <w:t>a</w:t>
      </w:r>
      <w:r w:rsidRPr="00E16E3A">
        <w:t xml:space="preserve">t </w:t>
      </w:r>
      <w:r>
        <w:t xml:space="preserve">of the car </w:t>
      </w:r>
      <w:r w:rsidRPr="00E16E3A">
        <w:t>are watching an Internet TV show on their laptop using LTE while driving home from the grandparent</w:t>
      </w:r>
      <w:r w:rsidR="00836CC2">
        <w:t>'</w:t>
      </w:r>
      <w:r w:rsidRPr="00E16E3A">
        <w:t>s house.</w:t>
      </w:r>
    </w:p>
    <w:p w:rsidR="00D002C2" w:rsidRDefault="00AD7CE1" w:rsidP="00AD7CE1">
      <w:r w:rsidRPr="00C70B15">
        <w:t xml:space="preserve">The TV show is sent from an Internet TV provider. Once home the terminal detects indoor WLAN coverage where the subscriber has a </w:t>
      </w:r>
      <w:r w:rsidR="007B1FD8">
        <w:t xml:space="preserve">WLAN </w:t>
      </w:r>
      <w:r w:rsidRPr="00C70B15">
        <w:t>Residential Gateway connected to his Fixed Broadband network. The user or the terminal automatically may select to switch the IP connection to the wireline broadband connection and enable the user to resume watching the same TV show on the same laptop, possibly with a better quality picture as allowed by the available bandwidth, user-specific policy, network policy and QoS setting.</w:t>
      </w:r>
    </w:p>
    <w:p w:rsidR="007B1FD8" w:rsidRPr="002F2BE1" w:rsidRDefault="007B1FD8" w:rsidP="007B1FD8">
      <w:pPr>
        <w:tabs>
          <w:tab w:val="num" w:pos="1440"/>
        </w:tabs>
        <w:rPr>
          <w:b/>
          <w:lang w:val="en-US"/>
        </w:rPr>
      </w:pPr>
      <w:r w:rsidRPr="002F2BE1">
        <w:rPr>
          <w:b/>
          <w:lang w:val="en-US"/>
        </w:rPr>
        <w:t>Use case 4: H(e)NB/Femtocell</w:t>
      </w:r>
    </w:p>
    <w:p w:rsidR="007B1FD8" w:rsidRDefault="007B1FD8" w:rsidP="007B1FD8">
      <w:pPr>
        <w:rPr>
          <w:bCs/>
        </w:rPr>
      </w:pPr>
      <w:r w:rsidRPr="008973DE">
        <w:rPr>
          <w:bCs/>
        </w:rPr>
        <w:t>A subscriber desires to improve coverage and access speed for their 3GPP device in their home. They purchase and install a small eNodeB (Femtocell AP) device for their home which attaches to the home LAN and establishes a connection back to the subscriber</w:t>
      </w:r>
      <w:r w:rsidR="00836CC2">
        <w:rPr>
          <w:bCs/>
        </w:rPr>
        <w:t>'</w:t>
      </w:r>
      <w:r w:rsidRPr="008973DE">
        <w:rPr>
          <w:bCs/>
        </w:rPr>
        <w:t>s mobil</w:t>
      </w:r>
      <w:r>
        <w:rPr>
          <w:bCs/>
        </w:rPr>
        <w:t>e</w:t>
      </w:r>
      <w:r w:rsidRPr="008973DE">
        <w:rPr>
          <w:bCs/>
        </w:rPr>
        <w:t xml:space="preserve"> service provider network. The mobil</w:t>
      </w:r>
      <w:r>
        <w:rPr>
          <w:bCs/>
        </w:rPr>
        <w:t>e</w:t>
      </w:r>
      <w:r w:rsidRPr="008973DE">
        <w:rPr>
          <w:bCs/>
        </w:rPr>
        <w:t xml:space="preserve"> </w:t>
      </w:r>
      <w:r>
        <w:rPr>
          <w:bCs/>
        </w:rPr>
        <w:t xml:space="preserve">network </w:t>
      </w:r>
      <w:r w:rsidRPr="008973DE">
        <w:rPr>
          <w:bCs/>
        </w:rPr>
        <w:t xml:space="preserve">provider </w:t>
      </w:r>
      <w:r>
        <w:rPr>
          <w:bCs/>
        </w:rPr>
        <w:t>coordinates</w:t>
      </w:r>
      <w:r w:rsidRPr="008973DE">
        <w:rPr>
          <w:bCs/>
        </w:rPr>
        <w:t xml:space="preserve"> with the broadband access provider to deliver proper bandwidth and QoS to support a good QoE for calls and data sessions made within the home that access services from the mobil</w:t>
      </w:r>
      <w:r>
        <w:rPr>
          <w:bCs/>
        </w:rPr>
        <w:t>e</w:t>
      </w:r>
      <w:r w:rsidRPr="008973DE">
        <w:rPr>
          <w:bCs/>
        </w:rPr>
        <w:t xml:space="preserve"> network. The Femtocell also allows some types of data traffic to be shared with the home LAN, including traffic for Internet applications. Local traffic can be discerned and accounted for differently than traffic that is carried on the mobile network.</w:t>
      </w:r>
    </w:p>
    <w:p w:rsidR="007B1FD8" w:rsidRPr="008B13ED" w:rsidRDefault="007B1FD8" w:rsidP="007B1FD8">
      <w:pPr>
        <w:tabs>
          <w:tab w:val="num" w:pos="1440"/>
        </w:tabs>
        <w:rPr>
          <w:b/>
        </w:rPr>
      </w:pPr>
      <w:r>
        <w:rPr>
          <w:b/>
        </w:rPr>
        <w:t>Use case 5: Application Mobility</w:t>
      </w:r>
    </w:p>
    <w:p w:rsidR="007B1FD8" w:rsidRPr="00FD38D9" w:rsidRDefault="007B1FD8" w:rsidP="007B1FD8">
      <w:pPr>
        <w:rPr>
          <w:bCs/>
        </w:rPr>
      </w:pPr>
      <w:r w:rsidRPr="008B45B6">
        <w:rPr>
          <w:bCs/>
        </w:rPr>
        <w:t xml:space="preserve">A subscriber </w:t>
      </w:r>
      <w:r>
        <w:rPr>
          <w:bCs/>
        </w:rPr>
        <w:t xml:space="preserve">is in a multimedia call </w:t>
      </w:r>
      <w:r w:rsidRPr="008B45B6">
        <w:rPr>
          <w:bCs/>
        </w:rPr>
        <w:t xml:space="preserve">on their mobile device, and then wishes to change the device they are using to a fixed </w:t>
      </w:r>
      <w:r>
        <w:rPr>
          <w:bCs/>
        </w:rPr>
        <w:t>n</w:t>
      </w:r>
      <w:r w:rsidRPr="008B45B6">
        <w:rPr>
          <w:bCs/>
        </w:rPr>
        <w:t>etwork attached device</w:t>
      </w:r>
      <w:r>
        <w:rPr>
          <w:bCs/>
        </w:rPr>
        <w:t xml:space="preserve"> (e.g. S</w:t>
      </w:r>
      <w:r w:rsidRPr="0019580E">
        <w:rPr>
          <w:bCs/>
          <w:color w:val="000000"/>
        </w:rPr>
        <w:t>et</w:t>
      </w:r>
      <w:r>
        <w:rPr>
          <w:bCs/>
        </w:rPr>
        <w:t xml:space="preserve"> Top Box / TV)</w:t>
      </w:r>
      <w:r w:rsidRPr="008B45B6">
        <w:rPr>
          <w:bCs/>
        </w:rPr>
        <w:t>.</w:t>
      </w:r>
      <w:r w:rsidR="00B14DCC">
        <w:rPr>
          <w:bCs/>
        </w:rPr>
        <w:t xml:space="preserve"> </w:t>
      </w:r>
      <w:r>
        <w:rPr>
          <w:bCs/>
        </w:rPr>
        <w:t xml:space="preserve">The </w:t>
      </w:r>
      <w:r w:rsidRPr="008B45B6">
        <w:rPr>
          <w:bCs/>
        </w:rPr>
        <w:t>multimedia call is handed over from the mobil</w:t>
      </w:r>
      <w:r>
        <w:rPr>
          <w:bCs/>
        </w:rPr>
        <w:t>e</w:t>
      </w:r>
      <w:r w:rsidRPr="008B45B6">
        <w:rPr>
          <w:bCs/>
        </w:rPr>
        <w:t xml:space="preserve"> network to </w:t>
      </w:r>
      <w:r>
        <w:rPr>
          <w:bCs/>
        </w:rPr>
        <w:t xml:space="preserve">the fixed </w:t>
      </w:r>
      <w:r w:rsidRPr="008B45B6">
        <w:rPr>
          <w:bCs/>
        </w:rPr>
        <w:t xml:space="preserve">network </w:t>
      </w:r>
      <w:r>
        <w:rPr>
          <w:bCs/>
        </w:rPr>
        <w:t xml:space="preserve">after </w:t>
      </w:r>
      <w:r w:rsidRPr="008B45B6">
        <w:rPr>
          <w:bCs/>
        </w:rPr>
        <w:t xml:space="preserve">the </w:t>
      </w:r>
      <w:r>
        <w:rPr>
          <w:bCs/>
        </w:rPr>
        <w:t>subscriber</w:t>
      </w:r>
      <w:r w:rsidRPr="008B45B6">
        <w:rPr>
          <w:bCs/>
        </w:rPr>
        <w:t xml:space="preserve"> chooses to transfer the multimedia call to a STB</w:t>
      </w:r>
      <w:r>
        <w:rPr>
          <w:bCs/>
        </w:rPr>
        <w:t xml:space="preserve"> / TV</w:t>
      </w:r>
      <w:r w:rsidRPr="008B45B6">
        <w:rPr>
          <w:bCs/>
        </w:rPr>
        <w:t>. Bandwidth and QoS is maintained for the large screen experience to be meaningful. Accounting and settlement is supported among the application and network service providers</w:t>
      </w:r>
      <w:r>
        <w:rPr>
          <w:bCs/>
        </w:rPr>
        <w:t>, and reflects the changes to the access technology and required bandwidth</w:t>
      </w:r>
      <w:r w:rsidRPr="008B45B6">
        <w:rPr>
          <w:bCs/>
        </w:rPr>
        <w:t>.</w:t>
      </w:r>
    </w:p>
    <w:p w:rsidR="007B1FD8" w:rsidRDefault="007B1FD8" w:rsidP="007B1FD8">
      <w:pPr>
        <w:tabs>
          <w:tab w:val="num" w:pos="1440"/>
        </w:tabs>
        <w:rPr>
          <w:b/>
        </w:rPr>
      </w:pPr>
      <w:r>
        <w:rPr>
          <w:b/>
        </w:rPr>
        <w:t>Use case 6: Common Quota</w:t>
      </w:r>
    </w:p>
    <w:p w:rsidR="00B14DCC" w:rsidRDefault="007B1FD8" w:rsidP="007B1FD8">
      <w:pPr>
        <w:jc w:val="both"/>
      </w:pPr>
      <w:bookmarkStart w:id="88" w:name="OLE_LINK5"/>
      <w:bookmarkStart w:id="89" w:name="OLE_LINK6"/>
      <w:bookmarkEnd w:id="88"/>
      <w:bookmarkEnd w:id="89"/>
      <w:r>
        <w:t>A</w:t>
      </w:r>
      <w:r w:rsidRPr="000C2841">
        <w:t xml:space="preserve"> Common Quota (CQ</w:t>
      </w:r>
      <w:r>
        <w:t>) can be</w:t>
      </w:r>
      <w:r w:rsidRPr="000C2841">
        <w:t xml:space="preserve"> assigned </w:t>
      </w:r>
      <w:r>
        <w:t xml:space="preserve">for both </w:t>
      </w:r>
      <w:r w:rsidRPr="000C2841">
        <w:t xml:space="preserve">fixed and mobile </w:t>
      </w:r>
      <w:r>
        <w:t>accesses for a limited time period for a defined set of subscriptions</w:t>
      </w:r>
      <w:r w:rsidRPr="000C2841">
        <w:t xml:space="preserve">. During each session the network elements monitor the CQ </w:t>
      </w:r>
      <w:r>
        <w:t>which may be consumed by one or more devices over either the wireless or fixed networks</w:t>
      </w:r>
      <w:r w:rsidRPr="000C2841">
        <w:t>.</w:t>
      </w:r>
    </w:p>
    <w:p w:rsidR="00B14DCC" w:rsidRDefault="007B1FD8" w:rsidP="007B1FD8">
      <w:r>
        <w:t>When a defined percentage of the CQ and/or all the CQ has been consumed, one or more subscribers in the defined set can be notified of the event (e.g. via SMS and/or email).</w:t>
      </w:r>
    </w:p>
    <w:p w:rsidR="00B14DCC" w:rsidRDefault="007B1FD8" w:rsidP="007B1FD8">
      <w:r>
        <w:t>When the CQ has been consumed the access to the services is blocked.</w:t>
      </w:r>
    </w:p>
    <w:p w:rsidR="00432E0B" w:rsidRPr="00733C8B" w:rsidRDefault="00432E0B" w:rsidP="00432E0B">
      <w:pPr>
        <w:jc w:val="both"/>
        <w:rPr>
          <w:b/>
          <w:lang w:eastAsia="zh-CN"/>
        </w:rPr>
      </w:pPr>
      <w:r>
        <w:rPr>
          <w:b/>
          <w:lang w:eastAsia="zh-CN"/>
        </w:rPr>
        <w:t>Use case 7</w:t>
      </w:r>
      <w:r w:rsidRPr="00733C8B">
        <w:rPr>
          <w:b/>
          <w:lang w:eastAsia="zh-CN"/>
        </w:rPr>
        <w:t xml:space="preserve">: </w:t>
      </w:r>
      <w:r>
        <w:rPr>
          <w:b/>
          <w:lang w:eastAsia="zh-CN"/>
        </w:rPr>
        <w:t>Video On Demand Service</w:t>
      </w:r>
    </w:p>
    <w:p w:rsidR="00432E0B" w:rsidRDefault="00432E0B" w:rsidP="00432E0B">
      <w:pPr>
        <w:jc w:val="both"/>
        <w:rPr>
          <w:lang w:eastAsia="zh-CN"/>
        </w:rPr>
      </w:pPr>
      <w:r>
        <w:rPr>
          <w:lang w:eastAsia="zh-CN"/>
        </w:rPr>
        <w:t xml:space="preserve">Video On Demand (VoD) service is provided to the subscriber via the Set Top Box to the TV or to the PC. A </w:t>
      </w:r>
      <w:r w:rsidRPr="004A560C">
        <w:rPr>
          <w:lang w:eastAsia="zh-CN"/>
        </w:rPr>
        <w:t>user order</w:t>
      </w:r>
      <w:r>
        <w:rPr>
          <w:lang w:eastAsia="zh-CN"/>
        </w:rPr>
        <w:t>s</w:t>
      </w:r>
      <w:r w:rsidRPr="004A560C">
        <w:rPr>
          <w:lang w:eastAsia="zh-CN"/>
        </w:rPr>
        <w:t xml:space="preserve"> a </w:t>
      </w:r>
      <w:r>
        <w:rPr>
          <w:lang w:eastAsia="zh-CN"/>
        </w:rPr>
        <w:t>VoD</w:t>
      </w:r>
      <w:r w:rsidRPr="004A560C">
        <w:rPr>
          <w:lang w:eastAsia="zh-CN"/>
        </w:rPr>
        <w:t xml:space="preserve"> service interacting with the </w:t>
      </w:r>
      <w:r>
        <w:rPr>
          <w:lang w:eastAsia="zh-CN"/>
        </w:rPr>
        <w:t>VoD</w:t>
      </w:r>
      <w:r w:rsidRPr="004A560C">
        <w:rPr>
          <w:lang w:eastAsia="zh-CN"/>
        </w:rPr>
        <w:t xml:space="preserve"> infrastructure</w:t>
      </w:r>
      <w:r>
        <w:rPr>
          <w:lang w:eastAsia="zh-CN"/>
        </w:rPr>
        <w:t xml:space="preserve">, which </w:t>
      </w:r>
      <w:r w:rsidRPr="004A560C">
        <w:rPr>
          <w:lang w:eastAsia="zh-CN"/>
        </w:rPr>
        <w:t>send</w:t>
      </w:r>
      <w:r>
        <w:rPr>
          <w:lang w:eastAsia="zh-CN"/>
        </w:rPr>
        <w:t xml:space="preserve">s </w:t>
      </w:r>
      <w:r w:rsidRPr="004A560C">
        <w:rPr>
          <w:lang w:eastAsia="zh-CN"/>
        </w:rPr>
        <w:t>a resource request to the network.</w:t>
      </w:r>
      <w:r>
        <w:rPr>
          <w:lang w:eastAsia="zh-CN"/>
        </w:rPr>
        <w:t xml:space="preserve"> The user may also request mid-session requests triggering the increase/decrease of network resources. </w:t>
      </w:r>
      <w:r w:rsidRPr="004A560C">
        <w:rPr>
          <w:lang w:eastAsia="zh-CN"/>
        </w:rPr>
        <w:t>The request</w:t>
      </w:r>
      <w:r>
        <w:rPr>
          <w:lang w:eastAsia="zh-CN"/>
        </w:rPr>
        <w:t>s</w:t>
      </w:r>
      <w:r w:rsidRPr="004A560C">
        <w:rPr>
          <w:lang w:eastAsia="zh-CN"/>
        </w:rPr>
        <w:t xml:space="preserve"> will be accepted or rejected according to the available </w:t>
      </w:r>
      <w:r>
        <w:rPr>
          <w:lang w:eastAsia="zh-CN"/>
        </w:rPr>
        <w:t xml:space="preserve">network </w:t>
      </w:r>
      <w:r w:rsidRPr="004A560C">
        <w:rPr>
          <w:lang w:eastAsia="zh-CN"/>
        </w:rPr>
        <w:t>resources</w:t>
      </w:r>
      <w:r>
        <w:rPr>
          <w:lang w:eastAsia="zh-CN"/>
        </w:rPr>
        <w:t>.</w:t>
      </w:r>
    </w:p>
    <w:p w:rsidR="00432E0B" w:rsidRPr="00733C8B" w:rsidRDefault="00432E0B" w:rsidP="00432E0B">
      <w:pPr>
        <w:jc w:val="both"/>
        <w:rPr>
          <w:b/>
          <w:lang w:eastAsia="zh-CN"/>
        </w:rPr>
      </w:pPr>
      <w:r>
        <w:rPr>
          <w:b/>
          <w:lang w:eastAsia="zh-CN"/>
        </w:rPr>
        <w:t>Use case 8</w:t>
      </w:r>
      <w:r w:rsidRPr="00733C8B">
        <w:rPr>
          <w:b/>
          <w:lang w:eastAsia="zh-CN"/>
        </w:rPr>
        <w:t xml:space="preserve">: </w:t>
      </w:r>
      <w:r>
        <w:rPr>
          <w:b/>
          <w:lang w:eastAsia="zh-CN"/>
        </w:rPr>
        <w:t>Broadband Access Wholesale</w:t>
      </w:r>
    </w:p>
    <w:p w:rsidR="007B1FD8" w:rsidRPr="004A5D85" w:rsidRDefault="00432E0B" w:rsidP="00432E0B">
      <w:pPr>
        <w:jc w:val="both"/>
        <w:rPr>
          <w:lang w:eastAsia="zh-CN"/>
        </w:rPr>
      </w:pPr>
      <w:r w:rsidRPr="0050397E">
        <w:rPr>
          <w:lang w:eastAsia="zh-CN"/>
        </w:rPr>
        <w:t>In Broadband network the wholesale scenario is quite important as</w:t>
      </w:r>
      <w:r>
        <w:rPr>
          <w:lang w:eastAsia="zh-CN"/>
        </w:rPr>
        <w:t xml:space="preserve"> </w:t>
      </w:r>
      <w:r w:rsidRPr="0050397E">
        <w:rPr>
          <w:lang w:eastAsia="zh-CN"/>
        </w:rPr>
        <w:t xml:space="preserve">it may be required by the </w:t>
      </w:r>
      <w:r>
        <w:rPr>
          <w:lang w:eastAsia="zh-CN"/>
        </w:rPr>
        <w:t>regulation, known as unbundling (access, connectivity and services).</w:t>
      </w:r>
      <w:r w:rsidRPr="0050397E">
        <w:rPr>
          <w:lang w:eastAsia="zh-CN"/>
        </w:rPr>
        <w:t xml:space="preserve"> </w:t>
      </w:r>
      <w:r>
        <w:rPr>
          <w:lang w:eastAsia="zh-CN"/>
        </w:rPr>
        <w:t>F</w:t>
      </w:r>
      <w:r w:rsidRPr="0050397E">
        <w:rPr>
          <w:lang w:eastAsia="zh-CN"/>
        </w:rPr>
        <w:t>or example the operator of the broadband access network lease/sell transport of the connection th</w:t>
      </w:r>
      <w:r>
        <w:rPr>
          <w:lang w:eastAsia="zh-CN"/>
        </w:rPr>
        <w:t>rough its own network from the u</w:t>
      </w:r>
      <w:r w:rsidRPr="0050397E">
        <w:rPr>
          <w:lang w:eastAsia="zh-CN"/>
        </w:rPr>
        <w:t>ser to the buyer / leased network</w:t>
      </w:r>
      <w:r>
        <w:rPr>
          <w:lang w:eastAsia="zh-CN"/>
        </w:rPr>
        <w:t xml:space="preserve">. </w:t>
      </w:r>
      <w:r w:rsidRPr="0050397E">
        <w:rPr>
          <w:lang w:eastAsia="zh-CN"/>
        </w:rPr>
        <w:t xml:space="preserve">So in the wholesale scenario the renting operator has the end-to-end Service responsibility to the customer and is viewed as the </w:t>
      </w:r>
      <w:r w:rsidR="00836CC2">
        <w:rPr>
          <w:lang w:eastAsia="zh-CN"/>
        </w:rPr>
        <w:t>"</w:t>
      </w:r>
      <w:r w:rsidRPr="0050397E">
        <w:rPr>
          <w:lang w:eastAsia="zh-CN"/>
        </w:rPr>
        <w:t>Retailer</w:t>
      </w:r>
      <w:r w:rsidR="00836CC2">
        <w:rPr>
          <w:lang w:eastAsia="zh-CN"/>
        </w:rPr>
        <w:t>"</w:t>
      </w:r>
      <w:r w:rsidRPr="0050397E">
        <w:rPr>
          <w:lang w:eastAsia="zh-CN"/>
        </w:rPr>
        <w:t xml:space="preserve"> of the service or application. While the leasing network operator has the responsibility for the access network and for the connectivity.</w:t>
      </w:r>
    </w:p>
    <w:p w:rsidR="00251BF4" w:rsidRDefault="004A3549" w:rsidP="00251BF4">
      <w:pPr>
        <w:pStyle w:val="8"/>
      </w:pPr>
      <w:r>
        <w:br w:type="page"/>
      </w:r>
      <w:bookmarkStart w:id="90" w:name="_Toc27762028"/>
      <w:r w:rsidR="00251BF4">
        <w:t>Annex B (Normative):</w:t>
      </w:r>
      <w:r w:rsidR="00251BF4">
        <w:br/>
      </w:r>
      <w:r w:rsidR="00AA5198">
        <w:t>Void</w:t>
      </w:r>
      <w:bookmarkEnd w:id="90"/>
    </w:p>
    <w:p w:rsidR="00514035" w:rsidRDefault="00AA5198" w:rsidP="00514035">
      <w:pPr>
        <w:pStyle w:val="8"/>
      </w:pPr>
      <w:r>
        <w:br w:type="page"/>
      </w:r>
      <w:bookmarkStart w:id="91" w:name="_Toc27762029"/>
      <w:r w:rsidR="00514035">
        <w:t xml:space="preserve">Annex B1 (Informative): Interworking between </w:t>
      </w:r>
      <w:smartTag w:uri="urn:schemas-microsoft-com:office:smarttags" w:element="place">
        <w:r w:rsidR="00514035">
          <w:t>Mobile</w:t>
        </w:r>
      </w:smartTag>
      <w:r w:rsidR="00514035">
        <w:t xml:space="preserve"> Operators and Data Application Providers</w:t>
      </w:r>
      <w:bookmarkEnd w:id="91"/>
    </w:p>
    <w:p w:rsidR="00B14DCC" w:rsidRDefault="00514035" w:rsidP="00514035">
      <w:pPr>
        <w:jc w:val="both"/>
      </w:pPr>
      <w:r w:rsidRPr="00514035">
        <w:t>This Annex provides various scenarios and use cases applicable for interworking between mobile operators and data applications.</w:t>
      </w:r>
    </w:p>
    <w:p w:rsidR="00514035" w:rsidRPr="00AA72EB" w:rsidRDefault="00514035" w:rsidP="00514035">
      <w:pPr>
        <w:pStyle w:val="2"/>
      </w:pPr>
      <w:bookmarkStart w:id="92" w:name="_Toc27762030"/>
      <w:r>
        <w:t>B1.1</w:t>
      </w:r>
      <w:r>
        <w:tab/>
        <w:t>Scenarios</w:t>
      </w:r>
      <w:bookmarkEnd w:id="92"/>
    </w:p>
    <w:p w:rsidR="00B14DCC" w:rsidRDefault="00514035" w:rsidP="00514035">
      <w:pPr>
        <w:jc w:val="both"/>
      </w:pPr>
      <w:r w:rsidRPr="00514035">
        <w:t>Figure 1 shows the non-roaming scenario where the mobile operator owns the EPS as well as application layer entities. Access and IP connectivity is provided by the mobile operator. Application platforms, also provided by the mobile operator, shown in the figure connect to the core network directly. Application platforms could be application servers (e.g. Video on Demand Server, PSS Server, MTC Server, etc.). Applications developed using APIs (e.g. REST, GSMA OneAPI) and resident on the API Gateway are connected to the operator core network via the API Gateway. The dashed lines between Operator CN and IMS as well as API Gateway are already specified.</w:t>
      </w:r>
    </w:p>
    <w:p w:rsidR="00514035" w:rsidRDefault="00514035" w:rsidP="00514035">
      <w:pPr>
        <w:rPr>
          <w:sz w:val="24"/>
        </w:rPr>
      </w:pPr>
    </w:p>
    <w:p w:rsidR="00514035" w:rsidRDefault="00514035" w:rsidP="00514035">
      <w:pPr>
        <w:pStyle w:val="TH"/>
        <w:rPr>
          <w:sz w:val="24"/>
        </w:rPr>
      </w:pPr>
      <w:r w:rsidRPr="00701614">
        <w:pict>
          <v:shape id="_x0000_i1030" type="#_x0000_t75" style="width:480pt;height:264pt">
            <v:imagedata r:id="rId22" o:title=""/>
          </v:shape>
        </w:pict>
      </w:r>
    </w:p>
    <w:p w:rsidR="00514035" w:rsidRDefault="00514035" w:rsidP="00514035">
      <w:pPr>
        <w:pStyle w:val="TF"/>
      </w:pPr>
      <w:r>
        <w:t>Figure 1: Operator owned non-roaming scenario</w:t>
      </w:r>
    </w:p>
    <w:p w:rsidR="00514035" w:rsidRPr="00514035" w:rsidRDefault="00514035" w:rsidP="00514035">
      <w:pPr>
        <w:jc w:val="both"/>
      </w:pPr>
      <w:r w:rsidRPr="00514035">
        <w:t>Figure 2 provides the non-roaming scenario where the mobile operator does not own all the application layer entities. Access and IP connectivity is provided by the mobile operator. The 3rd party Application Platforms in this figure could be application servers (e.g. Video on Demand Server, PSS Server, MTC Server, etc.) or could be 3rd party software development platforms. The horizontal line represents the demarcation between the mobile operator domain and the 3rd party application provider domain. The mobile operator and 3rd party application providers may have agreements.</w:t>
      </w:r>
    </w:p>
    <w:p w:rsidR="00514035" w:rsidRDefault="00514035" w:rsidP="00514035">
      <w:pPr>
        <w:jc w:val="center"/>
        <w:rPr>
          <w:sz w:val="24"/>
        </w:rPr>
      </w:pPr>
    </w:p>
    <w:p w:rsidR="00514035" w:rsidRDefault="00514035" w:rsidP="00514035">
      <w:pPr>
        <w:pStyle w:val="TH"/>
        <w:rPr>
          <w:sz w:val="24"/>
        </w:rPr>
      </w:pPr>
      <w:r w:rsidRPr="00701614">
        <w:pict>
          <v:shape id="_x0000_i1031" type="#_x0000_t75" style="width:482.25pt;height:237.75pt">
            <v:imagedata r:id="rId23" o:title=""/>
          </v:shape>
        </w:pict>
      </w:r>
    </w:p>
    <w:p w:rsidR="00514035" w:rsidRDefault="00514035" w:rsidP="00514035">
      <w:pPr>
        <w:pStyle w:val="TF"/>
      </w:pPr>
      <w:r>
        <w:t>Figure 2: Collaborative non-roaming scenario</w:t>
      </w:r>
    </w:p>
    <w:p w:rsidR="00B14DCC" w:rsidRDefault="00514035" w:rsidP="00514035">
      <w:pPr>
        <w:jc w:val="both"/>
      </w:pPr>
      <w:r w:rsidRPr="00514035">
        <w:t>Figure 3 provides the roaming scenario for both the above owned and collaborative scenarios. This figure shows the home-routed scenario where all traffic is routed to home mobile operator EPS and applications are delivered via roaming agreements between mobile operators.</w:t>
      </w:r>
    </w:p>
    <w:p w:rsidR="00514035" w:rsidRDefault="00514035" w:rsidP="00514035">
      <w:pPr>
        <w:pStyle w:val="TH"/>
        <w:rPr>
          <w:sz w:val="24"/>
        </w:rPr>
      </w:pPr>
      <w:r w:rsidRPr="00701614">
        <w:pict>
          <v:shape id="_x0000_i1032" type="#_x0000_t75" style="width:481.5pt;height:204.75pt">
            <v:imagedata r:id="rId24" o:title=""/>
          </v:shape>
        </w:pict>
      </w:r>
    </w:p>
    <w:p w:rsidR="00514035" w:rsidRDefault="00514035" w:rsidP="00514035">
      <w:pPr>
        <w:pStyle w:val="TF"/>
      </w:pPr>
      <w:r>
        <w:t>Figure 3: Operator owned/collaborative roaming scenario – Home Routed</w:t>
      </w:r>
    </w:p>
    <w:p w:rsidR="00B14DCC" w:rsidRDefault="00514035" w:rsidP="00514035">
      <w:pPr>
        <w:jc w:val="both"/>
      </w:pPr>
      <w:r w:rsidRPr="00514035">
        <w:t>Figure 4 provides the roaming scenario between mobile operators and 3rd party application provider domains. In this scenario the application provider has agreements with visited mobile operator. This figure shows the local-breakout scenario where all traffic is routed to application domain from the visited operator network.</w:t>
      </w:r>
    </w:p>
    <w:p w:rsidR="00514035" w:rsidRDefault="00514035" w:rsidP="00514035">
      <w:pPr>
        <w:jc w:val="both"/>
        <w:rPr>
          <w:sz w:val="24"/>
        </w:rPr>
      </w:pPr>
    </w:p>
    <w:p w:rsidR="00514035" w:rsidRDefault="00514035" w:rsidP="00514035">
      <w:pPr>
        <w:pStyle w:val="TH"/>
        <w:rPr>
          <w:sz w:val="24"/>
        </w:rPr>
      </w:pPr>
      <w:r w:rsidRPr="00701614">
        <w:pict>
          <v:shape id="_x0000_i1033" type="#_x0000_t75" style="width:481.5pt;height:194.25pt">
            <v:imagedata r:id="rId25" o:title=""/>
          </v:shape>
        </w:pict>
      </w:r>
    </w:p>
    <w:p w:rsidR="00514035" w:rsidRDefault="00514035" w:rsidP="00514035">
      <w:pPr>
        <w:pStyle w:val="TF"/>
      </w:pPr>
      <w:r>
        <w:t>Figure 4: Collaborative roaming scenario – Local Breakout</w:t>
      </w:r>
    </w:p>
    <w:p w:rsidR="00B14DCC" w:rsidRDefault="004B1C40" w:rsidP="004B1C40">
      <w:pPr>
        <w:pStyle w:val="2"/>
      </w:pPr>
      <w:bookmarkStart w:id="93" w:name="_Toc27762031"/>
      <w:r>
        <w:t>B1.2</w:t>
      </w:r>
      <w:r>
        <w:tab/>
        <w:t>Use cases</w:t>
      </w:r>
      <w:bookmarkEnd w:id="93"/>
    </w:p>
    <w:p w:rsidR="00AD4D45" w:rsidRDefault="00AD4D45" w:rsidP="00AD4D45">
      <w:pPr>
        <w:pStyle w:val="3"/>
      </w:pPr>
      <w:bookmarkStart w:id="94" w:name="_Toc27762032"/>
      <w:r>
        <w:t>B1.2.1</w:t>
      </w:r>
      <w:r>
        <w:tab/>
      </w:r>
      <w:r w:rsidRPr="000D0E42">
        <w:t>Use case</w:t>
      </w:r>
      <w:r>
        <w:t>s for owned / collaborated scenarios.</w:t>
      </w:r>
      <w:bookmarkEnd w:id="94"/>
    </w:p>
    <w:p w:rsidR="004B1C40" w:rsidRPr="004B1C40" w:rsidRDefault="004B1C40" w:rsidP="004B1C40">
      <w:pPr>
        <w:jc w:val="both"/>
        <w:rPr>
          <w:b/>
          <w:lang w:eastAsia="zh-CN"/>
        </w:rPr>
      </w:pPr>
      <w:r w:rsidRPr="004B1C40">
        <w:rPr>
          <w:b/>
          <w:lang w:eastAsia="zh-CN"/>
        </w:rPr>
        <w:t>Pre-conditions</w:t>
      </w:r>
    </w:p>
    <w:p w:rsidR="00B14DCC" w:rsidRDefault="004B1C40" w:rsidP="004B1C40">
      <w:r w:rsidRPr="004B1C40">
        <w:t>A data application provider X develops an application customized for streaming high definition movies to the mobile end user over 3GPP access.</w:t>
      </w:r>
    </w:p>
    <w:p w:rsidR="00B14DCC" w:rsidRDefault="004B1C40" w:rsidP="004B1C40">
      <w:r w:rsidRPr="004B1C40">
        <w:t>The data application provider X develops this application specifically for a mobile network operator (MNO) Y. The data application provider X hosts this application and establishes agreements with a mobile network operator (MNO) Y to pilot the service. Authentication and charging are provided by the MNO Y. The data application provider X can collaborate with other MNOs as well.</w:t>
      </w:r>
    </w:p>
    <w:p w:rsidR="00B14DCC" w:rsidRDefault="004B1C40" w:rsidP="004B1C40">
      <w:smartTag w:uri="urn:schemas-microsoft-com:office:smarttags" w:element="place">
        <w:smartTag w:uri="urn:schemas-microsoft-com:office:smarttags" w:element="City">
          <w:r w:rsidRPr="004B1C40">
            <w:t>Alice</w:t>
          </w:r>
        </w:smartTag>
      </w:smartTag>
      <w:r w:rsidRPr="004B1C40">
        <w:t xml:space="preserve"> has subscribed to a 3GPP device and video services from the MNO Y.</w:t>
      </w:r>
    </w:p>
    <w:p w:rsidR="004B1C40" w:rsidRPr="004B1C40" w:rsidRDefault="004B1C40" w:rsidP="004B1C40">
      <w:pPr>
        <w:jc w:val="both"/>
        <w:rPr>
          <w:b/>
          <w:lang w:eastAsia="zh-CN"/>
        </w:rPr>
      </w:pPr>
      <w:r w:rsidRPr="004B1C40">
        <w:rPr>
          <w:b/>
          <w:lang w:eastAsia="zh-CN"/>
        </w:rPr>
        <w:t>Use case 1: Authentication and Authorization</w:t>
      </w:r>
    </w:p>
    <w:p w:rsidR="00B14DCC" w:rsidRDefault="004B1C40" w:rsidP="004B1C40">
      <w:smartTag w:uri="urn:schemas-microsoft-com:office:smarttags" w:element="place">
        <w:smartTag w:uri="urn:schemas-microsoft-com:office:smarttags" w:element="City">
          <w:r w:rsidRPr="004B1C40">
            <w:t>Alice</w:t>
          </w:r>
        </w:smartTag>
      </w:smartTag>
      <w:r w:rsidRPr="004B1C40">
        <w:t xml:space="preserve"> gets onto a train for 4-hour long ride to a neighboring country. She turns on her device and looks at the movie catalog. She decides to view a movie and selects the movie offered by the data application provider X and watches it without worrying about the radio access network she is using and any additional login/password procedures.</w:t>
      </w:r>
    </w:p>
    <w:p w:rsidR="00B14DCC" w:rsidRDefault="004B1C40" w:rsidP="004B1C40">
      <w:pPr>
        <w:jc w:val="both"/>
        <w:rPr>
          <w:b/>
          <w:lang w:eastAsia="zh-CN"/>
        </w:rPr>
      </w:pPr>
      <w:r w:rsidRPr="004B1C40">
        <w:rPr>
          <w:b/>
          <w:lang w:eastAsia="zh-CN"/>
        </w:rPr>
        <w:t>Use case 2: Allocation of resources and other policy interactions</w:t>
      </w:r>
    </w:p>
    <w:p w:rsidR="00B14DCC" w:rsidRDefault="004B1C40" w:rsidP="004B1C40">
      <w:r w:rsidRPr="004B1C40">
        <w:t xml:space="preserve">All along the MNO Y manages the resources and the QoS needed for high definition movie streaming to </w:t>
      </w:r>
      <w:smartTag w:uri="urn:schemas-microsoft-com:office:smarttags" w:element="place">
        <w:smartTag w:uri="urn:schemas-microsoft-com:office:smarttags" w:element="City">
          <w:r w:rsidRPr="004B1C40">
            <w:t>Alice</w:t>
          </w:r>
        </w:smartTag>
      </w:smartTag>
      <w:r w:rsidRPr="004B1C40">
        <w:t xml:space="preserve">. On the train, </w:t>
      </w:r>
      <w:smartTag w:uri="urn:schemas-microsoft-com:office:smarttags" w:element="place">
        <w:smartTag w:uri="urn:schemas-microsoft-com:office:smarttags" w:element="City">
          <w:r w:rsidRPr="004B1C40">
            <w:t>Alice</w:t>
          </w:r>
        </w:smartTag>
      </w:smartTag>
      <w:r w:rsidRPr="004B1C40">
        <w:t xml:space="preserve"> gets distracted by the scenery and misses a few scenes. She rewinds and views the missing scenes.</w:t>
      </w:r>
    </w:p>
    <w:p w:rsidR="00B14DCC" w:rsidRDefault="004B1C40" w:rsidP="004B1C40">
      <w:pPr>
        <w:jc w:val="both"/>
        <w:rPr>
          <w:b/>
          <w:lang w:eastAsia="zh-CN"/>
        </w:rPr>
      </w:pPr>
      <w:r w:rsidRPr="004B1C40">
        <w:rPr>
          <w:b/>
          <w:lang w:eastAsia="zh-CN"/>
        </w:rPr>
        <w:t>Use case 3: Simultaneous interactions with multiple application providers</w:t>
      </w:r>
    </w:p>
    <w:p w:rsidR="004B1C40" w:rsidRPr="004B1C40" w:rsidRDefault="004B1C40" w:rsidP="004B1C40">
      <w:smartTag w:uri="urn:schemas-microsoft-com:office:smarttags" w:element="place">
        <w:smartTag w:uri="urn:schemas-microsoft-com:office:smarttags" w:element="City">
          <w:r w:rsidRPr="004B1C40">
            <w:t>Alice</w:t>
          </w:r>
        </w:smartTag>
      </w:smartTag>
      <w:r w:rsidRPr="004B1C40">
        <w:t xml:space="preserve"> comes across an interesting gadget in the movie and decides to pause on that scene and get a higher resolution closeup view. The close up view prompts an advertisement to pop up for the gadget. Based on this advertisement, </w:t>
      </w:r>
      <w:smartTag w:uri="urn:schemas-microsoft-com:office:smarttags" w:element="place">
        <w:smartTag w:uri="urn:schemas-microsoft-com:office:smarttags" w:element="City">
          <w:r w:rsidRPr="004B1C40">
            <w:t>Alice</w:t>
          </w:r>
        </w:smartTag>
      </w:smartTag>
      <w:r w:rsidRPr="004B1C40">
        <w:t xml:space="preserve"> purchases the gadget. She is given the choice of paying immediately or being charged on her MNO monthly bill. She decides to charge to her MNO bill.</w:t>
      </w:r>
    </w:p>
    <w:p w:rsidR="00B14DCC" w:rsidRDefault="004B1C40" w:rsidP="004B1C40">
      <w:pPr>
        <w:jc w:val="both"/>
        <w:rPr>
          <w:b/>
          <w:lang w:eastAsia="zh-CN"/>
        </w:rPr>
      </w:pPr>
      <w:r w:rsidRPr="004B1C40">
        <w:rPr>
          <w:b/>
          <w:lang w:eastAsia="zh-CN"/>
        </w:rPr>
        <w:t>Use case 4: Roaming</w:t>
      </w:r>
    </w:p>
    <w:p w:rsidR="00B14DCC" w:rsidRDefault="004B1C40" w:rsidP="004B1C40">
      <w:smartTag w:uri="urn:schemas-microsoft-com:office:smarttags" w:element="place">
        <w:smartTag w:uri="urn:schemas-microsoft-com:office:smarttags" w:element="City">
          <w:r w:rsidRPr="004B1C40">
            <w:t>Alice</w:t>
          </w:r>
        </w:smartTag>
      </w:smartTag>
      <w:r w:rsidRPr="004B1C40">
        <w:t xml:space="preserve"> continues watching the movie and the train crosses the country border. She starts roaming into another MNO Z, which has roaming agreement with MNO Y. The movie quality is unaltered in the process of roaming.</w:t>
      </w:r>
    </w:p>
    <w:p w:rsidR="004B1C40" w:rsidRPr="004B1C40" w:rsidRDefault="004B1C40" w:rsidP="004B1C40">
      <w:pPr>
        <w:jc w:val="both"/>
        <w:rPr>
          <w:b/>
          <w:lang w:eastAsia="zh-CN"/>
        </w:rPr>
      </w:pPr>
      <w:r w:rsidRPr="004B1C40">
        <w:rPr>
          <w:b/>
          <w:lang w:eastAsia="zh-CN"/>
        </w:rPr>
        <w:t>Use case 5: Charging</w:t>
      </w:r>
    </w:p>
    <w:p w:rsidR="00B14DCC" w:rsidRDefault="004B1C40" w:rsidP="004B1C40">
      <w:r w:rsidRPr="004B1C40">
        <w:t>She gets a bill from the MNO at the end of the month which includes the price for the movie she watched on the train and the gadget she purchased.</w:t>
      </w:r>
    </w:p>
    <w:p w:rsidR="00AD4D45" w:rsidRDefault="00AD4D45" w:rsidP="00AD4D45">
      <w:pPr>
        <w:pStyle w:val="3"/>
        <w:rPr>
          <w:sz w:val="24"/>
          <w:szCs w:val="24"/>
        </w:rPr>
      </w:pPr>
      <w:bookmarkStart w:id="95" w:name="_Toc27762033"/>
      <w:r>
        <w:t xml:space="preserve">B1.2.2 </w:t>
      </w:r>
      <w:r>
        <w:tab/>
      </w:r>
      <w:r w:rsidRPr="000D0E42">
        <w:rPr>
          <w:sz w:val="24"/>
          <w:szCs w:val="24"/>
        </w:rPr>
        <w:t>Use case</w:t>
      </w:r>
      <w:r>
        <w:rPr>
          <w:sz w:val="24"/>
          <w:szCs w:val="24"/>
        </w:rPr>
        <w:t>s for non-collaborated scenarios.</w:t>
      </w:r>
      <w:bookmarkEnd w:id="95"/>
    </w:p>
    <w:p w:rsidR="00AD4D45" w:rsidRPr="00AD4D45" w:rsidRDefault="00AD4D45" w:rsidP="00AD4D45">
      <w:pPr>
        <w:pStyle w:val="4"/>
      </w:pPr>
      <w:bookmarkStart w:id="96" w:name="_Toc27762034"/>
      <w:r w:rsidRPr="00AD4D45">
        <w:t>B1.2.2.1</w:t>
      </w:r>
      <w:r w:rsidRPr="00AD4D45">
        <w:tab/>
        <w:t>UE initiates and requests MNO for preferential traffic handling</w:t>
      </w:r>
      <w:bookmarkEnd w:id="96"/>
    </w:p>
    <w:p w:rsidR="00AD4D45" w:rsidRPr="00990B20" w:rsidRDefault="00AD4D45" w:rsidP="00AD4D45">
      <w:pPr>
        <w:jc w:val="both"/>
      </w:pPr>
      <w:r w:rsidRPr="00990B20">
        <w:t>Pre-conditions</w:t>
      </w:r>
    </w:p>
    <w:p w:rsidR="00AD4D45" w:rsidRPr="00990B20" w:rsidRDefault="00AD4D45" w:rsidP="00AD4D45">
      <w:pPr>
        <w:ind w:left="709" w:hanging="425"/>
        <w:jc w:val="both"/>
      </w:pPr>
      <w:r w:rsidRPr="00990B20">
        <w:t>1.</w:t>
      </w:r>
      <w:r w:rsidRPr="00990B20">
        <w:tab/>
        <w:t>Mobile Network Operator Y (MNO Y) has no business relationship nor is there any service collaboration with Data Application Provider X (DAP X).</w:t>
      </w:r>
    </w:p>
    <w:p w:rsidR="00B14DCC" w:rsidRPr="00990B20" w:rsidRDefault="00AD4D45" w:rsidP="00AD4D45">
      <w:pPr>
        <w:ind w:left="709" w:hanging="425"/>
        <w:jc w:val="both"/>
      </w:pPr>
      <w:r w:rsidRPr="00990B20">
        <w:t>2.</w:t>
      </w:r>
      <w:r w:rsidRPr="00990B20">
        <w:tab/>
        <w:t>DAP X develops a free application customized for streaming movies to the mobile end user over 3GPP access. DAP X develops the application independently from MNO Y and hosts this application outside of MNO Y</w:t>
      </w:r>
      <w:r w:rsidR="00836CC2">
        <w:t>'</w:t>
      </w:r>
      <w:r w:rsidRPr="00990B20">
        <w:t>s network.</w:t>
      </w:r>
      <w:r w:rsidR="00B14DCC" w:rsidRPr="00990B20">
        <w:t xml:space="preserve"> </w:t>
      </w:r>
      <w:r w:rsidRPr="00990B20">
        <w:t>The user accesses the service via the network of MNO Y connected to DAP X via a transit network. The service is provided to the user transparently through MNO Y</w:t>
      </w:r>
      <w:r w:rsidR="00836CC2">
        <w:t>'</w:t>
      </w:r>
      <w:r w:rsidRPr="00990B20">
        <w:t>s network.</w:t>
      </w:r>
    </w:p>
    <w:p w:rsidR="00AD4D45" w:rsidRPr="00990B20" w:rsidRDefault="00AD4D45" w:rsidP="00AD4D45">
      <w:pPr>
        <w:ind w:left="709" w:hanging="425"/>
        <w:jc w:val="both"/>
      </w:pPr>
      <w:r w:rsidRPr="00990B20">
        <w:t>3.</w:t>
      </w:r>
      <w:r w:rsidRPr="00990B20">
        <w:tab/>
        <w:t>The network of MNO Y supports tiered bearers and MNO Y offers prefential traffic handling on demand from users with a preview period defined either by the operator or the application provider for acceptance of the service. MNO Y has a roaming agreement with MNO Z to provide preferential traffic handling for users at an extra cost to the user. MNO Y has no knowledge or control of the service being delivered by DAP X. Further MNO Y has no knowledge of the resources available at DAP X or of those in the transit network through which it is connected.</w:t>
      </w:r>
    </w:p>
    <w:p w:rsidR="00AD4D45" w:rsidRPr="00990B20" w:rsidRDefault="00AD4D45" w:rsidP="00AD4D45">
      <w:pPr>
        <w:ind w:left="709" w:hanging="425"/>
        <w:jc w:val="both"/>
      </w:pPr>
      <w:r w:rsidRPr="00990B20">
        <w:t xml:space="preserve">4. </w:t>
      </w:r>
      <w:r w:rsidRPr="00990B20">
        <w:tab/>
      </w:r>
      <w:smartTag w:uri="urn:schemas-microsoft-com:office:smarttags" w:element="City">
        <w:smartTag w:uri="urn:schemas-microsoft-com:office:smarttags" w:element="place">
          <w:r w:rsidRPr="00990B20">
            <w:t>Alice</w:t>
          </w:r>
        </w:smartTag>
      </w:smartTag>
      <w:r w:rsidRPr="00990B20">
        <w:t xml:space="preserve"> has subscribed to a 3GPP data service from MNO Y and has downloaded the free movie streaming application from DAP X. She has purchased credit through the application to enable streaming of content. No further authentication of authorisation is required with DAP X in order for </w:t>
      </w:r>
      <w:smartTag w:uri="urn:schemas-microsoft-com:office:smarttags" w:element="City">
        <w:smartTag w:uri="urn:schemas-microsoft-com:office:smarttags" w:element="place">
          <w:r w:rsidRPr="00990B20">
            <w:t>Alice</w:t>
          </w:r>
        </w:smartTag>
      </w:smartTag>
      <w:r w:rsidRPr="00990B20">
        <w:t xml:space="preserve"> to receive content. The movie streaming application uses default level of resources and QoS (e.g. best effort, or based the subscriber profile) from the PLMN.</w:t>
      </w:r>
    </w:p>
    <w:p w:rsidR="00B14DCC" w:rsidRPr="00990B20" w:rsidRDefault="00AD4D45" w:rsidP="00AD4D45">
      <w:pPr>
        <w:ind w:left="709" w:hanging="425"/>
        <w:jc w:val="both"/>
      </w:pPr>
      <w:r w:rsidRPr="00990B20">
        <w:t>5.</w:t>
      </w:r>
      <w:r w:rsidRPr="00990B20">
        <w:tab/>
      </w:r>
      <w:smartTag w:uri="urn:schemas-microsoft-com:office:smarttags" w:element="City">
        <w:smartTag w:uri="urn:schemas-microsoft-com:office:smarttags" w:element="place">
          <w:r w:rsidRPr="00990B20">
            <w:t>Alice</w:t>
          </w:r>
        </w:smartTag>
      </w:smartTag>
      <w:r w:rsidRPr="00990B20">
        <w:t xml:space="preserve"> is on a train travelling across national boarder from Country A to Country B. Country A is served by MNO Y. Country B is served by MNO Z.</w:t>
      </w:r>
    </w:p>
    <w:p w:rsidR="00AD4D45" w:rsidRPr="00990B20" w:rsidRDefault="00AD4D45" w:rsidP="00AD4D45">
      <w:pPr>
        <w:ind w:left="709" w:hanging="709"/>
        <w:jc w:val="both"/>
      </w:pPr>
      <w:r w:rsidRPr="00990B20">
        <w:t>Use case 6: Authentication and Authorization</w:t>
      </w:r>
    </w:p>
    <w:p w:rsidR="00B14DCC" w:rsidRPr="00990B20" w:rsidRDefault="00AD4D45" w:rsidP="00AD4D45">
      <w:pPr>
        <w:jc w:val="both"/>
      </w:pPr>
      <w:smartTag w:uri="urn:schemas-microsoft-com:office:smarttags" w:element="City">
        <w:smartTag w:uri="urn:schemas-microsoft-com:office:smarttags" w:element="place">
          <w:r w:rsidRPr="00990B20">
            <w:t>Alice</w:t>
          </w:r>
        </w:smartTag>
      </w:smartTag>
      <w:r w:rsidRPr="00990B20">
        <w:t xml:space="preserve"> decides to watch a movie. She turns on her device, registers with the network operated by MNO Y and launches the application to browse the movie catalogue. She decides to view a movie so she selects it and starts to watch it.</w:t>
      </w:r>
    </w:p>
    <w:p w:rsidR="00B14DCC" w:rsidRPr="00990B20" w:rsidRDefault="00AD4D45" w:rsidP="00AD4D45">
      <w:pPr>
        <w:jc w:val="both"/>
      </w:pPr>
      <w:r w:rsidRPr="00990B20">
        <w:t>Use case 7: Allocation of resources and other policy interactions</w:t>
      </w:r>
    </w:p>
    <w:p w:rsidR="00B14DCC" w:rsidRPr="00990B20" w:rsidRDefault="00AD4D45" w:rsidP="00AD4D45">
      <w:pPr>
        <w:jc w:val="both"/>
      </w:pPr>
      <w:r w:rsidRPr="00990B20">
        <w:t xml:space="preserve">At some point in the movie (e.g. due to mobility, network congestion, etc) </w:t>
      </w:r>
      <w:smartTag w:uri="urn:schemas-microsoft-com:office:smarttags" w:element="City">
        <w:smartTag w:uri="urn:schemas-microsoft-com:office:smarttags" w:element="place">
          <w:r w:rsidRPr="00990B20">
            <w:t>Alice</w:t>
          </w:r>
        </w:smartTag>
      </w:smartTag>
      <w:r w:rsidRPr="00990B20">
        <w:t xml:space="preserve"> becomes dissatisfied with the quality of the movie.</w:t>
      </w:r>
    </w:p>
    <w:p w:rsidR="00B14DCC" w:rsidRPr="00990B20" w:rsidRDefault="00AD4D45" w:rsidP="00AD4D45">
      <w:pPr>
        <w:jc w:val="both"/>
      </w:pPr>
      <w:smartTag w:uri="urn:schemas-microsoft-com:office:smarttags" w:element="City">
        <w:smartTag w:uri="urn:schemas-microsoft-com:office:smarttags" w:element="place">
          <w:r w:rsidRPr="00990B20">
            <w:t>Alice</w:t>
          </w:r>
        </w:smartTag>
      </w:smartTag>
      <w:r w:rsidRPr="00990B20">
        <w:t xml:space="preserve"> requests preferential traffic handling from MNO Y.</w:t>
      </w:r>
    </w:p>
    <w:p w:rsidR="00AD4D45" w:rsidRPr="00990B20" w:rsidRDefault="00AD4D45" w:rsidP="00AD4D45">
      <w:pPr>
        <w:jc w:val="both"/>
      </w:pPr>
      <w:r w:rsidRPr="00990B20">
        <w:t xml:space="preserve">Alternative 1. </w:t>
      </w:r>
      <w:smartTag w:uri="urn:schemas-microsoft-com:office:smarttags" w:element="City">
        <w:smartTag w:uri="urn:schemas-microsoft-com:office:smarttags" w:element="place">
          <w:r w:rsidRPr="00990B20">
            <w:t>Alice</w:t>
          </w:r>
        </w:smartTag>
      </w:smartTag>
      <w:r w:rsidRPr="00990B20">
        <w:t xml:space="preserve"> does not notice any improvement in the quality of the streamed movieand she does not confirm the request for preferential traffic handling within the preview period.</w:t>
      </w:r>
    </w:p>
    <w:p w:rsidR="00AD4D45" w:rsidRPr="00990B20" w:rsidRDefault="00AD4D45" w:rsidP="00AD4D45">
      <w:pPr>
        <w:jc w:val="both"/>
      </w:pPr>
      <w:r w:rsidRPr="00990B20">
        <w:t xml:space="preserve">Alternative 2. </w:t>
      </w:r>
      <w:smartTag w:uri="urn:schemas-microsoft-com:office:smarttags" w:element="City">
        <w:smartTag w:uri="urn:schemas-microsoft-com:office:smarttags" w:element="place">
          <w:r w:rsidRPr="00990B20">
            <w:t>Alice</w:t>
          </w:r>
        </w:smartTag>
      </w:smartTag>
      <w:r w:rsidRPr="00990B20">
        <w:t xml:space="preserve"> notices a marked improvement in the quality of the streamed movie and she confirms the request for preferential traffic handling.</w:t>
      </w:r>
    </w:p>
    <w:p w:rsidR="00B14DCC" w:rsidRPr="00990B20" w:rsidRDefault="00AD4D45" w:rsidP="00AD4D45">
      <w:pPr>
        <w:jc w:val="both"/>
      </w:pPr>
      <w:r w:rsidRPr="00990B20">
        <w:t xml:space="preserve">As the train crosses the national boarder between Country A and Country B, </w:t>
      </w:r>
      <w:smartTag w:uri="urn:schemas-microsoft-com:office:smarttags" w:element="City">
        <w:smartTag w:uri="urn:schemas-microsoft-com:office:smarttags" w:element="place">
          <w:r w:rsidRPr="00990B20">
            <w:t>Alice</w:t>
          </w:r>
        </w:smartTag>
      </w:smartTag>
      <w:r w:rsidRPr="00990B20">
        <w:t xml:space="preserve"> is notified of the change in MNO and charging.</w:t>
      </w:r>
    </w:p>
    <w:p w:rsidR="00AD4D45" w:rsidRPr="00990B20" w:rsidRDefault="00AD4D45" w:rsidP="00AD4D45">
      <w:pPr>
        <w:jc w:val="both"/>
      </w:pPr>
      <w:r w:rsidRPr="00990B20">
        <w:t xml:space="preserve">Alternative 3. </w:t>
      </w:r>
      <w:smartTag w:uri="urn:schemas-microsoft-com:office:smarttags" w:element="City">
        <w:smartTag w:uri="urn:schemas-microsoft-com:office:smarttags" w:element="place">
          <w:r w:rsidRPr="00990B20">
            <w:t>Alice</w:t>
          </w:r>
        </w:smartTag>
      </w:smartTag>
      <w:r w:rsidRPr="00990B20">
        <w:t xml:space="preserve"> decides not to consent for the additional charge. The quality of the bearer reverts to its default level after the specified consent period has expired.</w:t>
      </w:r>
    </w:p>
    <w:p w:rsidR="00B14DCC" w:rsidRPr="00990B20" w:rsidRDefault="00AD4D45" w:rsidP="00AD4D45">
      <w:pPr>
        <w:jc w:val="both"/>
      </w:pPr>
      <w:r w:rsidRPr="00990B20">
        <w:t>Alternative</w:t>
      </w:r>
      <w:r w:rsidR="00B14DCC" w:rsidRPr="00990B20">
        <w:t xml:space="preserve"> </w:t>
      </w:r>
      <w:r w:rsidRPr="00990B20">
        <w:t xml:space="preserve">4. </w:t>
      </w:r>
      <w:smartTag w:uri="urn:schemas-microsoft-com:office:smarttags" w:element="City">
        <w:smartTag w:uri="urn:schemas-microsoft-com:office:smarttags" w:element="place">
          <w:r w:rsidRPr="00990B20">
            <w:t>Alice</w:t>
          </w:r>
        </w:smartTag>
      </w:smartTag>
      <w:r w:rsidRPr="00990B20">
        <w:t xml:space="preserve"> decides to pay additional charge and consents. The quality of the bearer remains at its present level.</w:t>
      </w:r>
    </w:p>
    <w:p w:rsidR="00AD4D45" w:rsidRPr="00990B20" w:rsidRDefault="00AD4D45" w:rsidP="00AD4D45">
      <w:pPr>
        <w:jc w:val="both"/>
      </w:pPr>
      <w:r w:rsidRPr="00990B20">
        <w:t>Use case 8: Charging</w:t>
      </w:r>
    </w:p>
    <w:p w:rsidR="00B14DCC" w:rsidRPr="00990B20" w:rsidRDefault="00AD4D45" w:rsidP="00AD4D45">
      <w:pPr>
        <w:jc w:val="both"/>
      </w:pPr>
      <w:r w:rsidRPr="00990B20">
        <w:t xml:space="preserve">Alternative 1. </w:t>
      </w:r>
      <w:smartTag w:uri="urn:schemas-microsoft-com:office:smarttags" w:element="City">
        <w:smartTag w:uri="urn:schemas-microsoft-com:office:smarttags" w:element="place">
          <w:r w:rsidRPr="00990B20">
            <w:t>Alice</w:t>
          </w:r>
        </w:smartTag>
      </w:smartTag>
      <w:r w:rsidRPr="00990B20">
        <w:t xml:space="preserve"> receives a bill from MNO Y at the end of the month that includes roaming charges from MNO Z, but no additional charges for preferential traffic handling.</w:t>
      </w:r>
    </w:p>
    <w:p w:rsidR="00B14DCC" w:rsidRPr="00990B20" w:rsidRDefault="00AD4D45" w:rsidP="00AD4D45">
      <w:pPr>
        <w:jc w:val="both"/>
      </w:pPr>
      <w:r w:rsidRPr="00990B20">
        <w:t xml:space="preserve">Alternative 2 + Alternative 3. </w:t>
      </w:r>
      <w:smartTag w:uri="urn:schemas-microsoft-com:office:smarttags" w:element="City">
        <w:smartTag w:uri="urn:schemas-microsoft-com:office:smarttags" w:element="place">
          <w:r w:rsidRPr="00990B20">
            <w:t>Alice</w:t>
          </w:r>
        </w:smartTag>
      </w:smartTag>
      <w:r w:rsidRPr="00990B20">
        <w:t xml:space="preserve"> receives a bill from MNO Y at the end of the month that includes roaming charges from MNO Z, and the cost for preferential traffic handling from MNO Y.</w:t>
      </w:r>
    </w:p>
    <w:p w:rsidR="00AD4D45" w:rsidRPr="00990B20" w:rsidRDefault="00AD4D45" w:rsidP="00AD4D45">
      <w:pPr>
        <w:jc w:val="both"/>
      </w:pPr>
      <w:r w:rsidRPr="00990B20">
        <w:t xml:space="preserve">Alternative 2 + Alternative 4. </w:t>
      </w:r>
      <w:smartTag w:uri="urn:schemas-microsoft-com:office:smarttags" w:element="City">
        <w:smartTag w:uri="urn:schemas-microsoft-com:office:smarttags" w:element="place">
          <w:r w:rsidRPr="00990B20">
            <w:t>Alice</w:t>
          </w:r>
        </w:smartTag>
      </w:smartTag>
      <w:r w:rsidRPr="00990B20">
        <w:t xml:space="preserve"> receives a bill from MNO Y at the end of the month that includes roaming charges from MNO Z, as well as the cost for preferential traffic handling from MNO Y and the additional cost for prefe</w:t>
      </w:r>
      <w:r w:rsidR="00990B20">
        <w:t>re</w:t>
      </w:r>
      <w:r w:rsidRPr="00990B20">
        <w:t>ntial traffic handling from MNO Z.</w:t>
      </w:r>
    </w:p>
    <w:p w:rsidR="00AD4D45" w:rsidRPr="00990B20" w:rsidRDefault="00AD4D45" w:rsidP="00AD4D45">
      <w:pPr>
        <w:jc w:val="both"/>
      </w:pPr>
      <w:smartTag w:uri="urn:schemas-microsoft-com:office:smarttags" w:element="City">
        <w:smartTag w:uri="urn:schemas-microsoft-com:office:smarttags" w:element="place">
          <w:r w:rsidRPr="00990B20">
            <w:t>Alice</w:t>
          </w:r>
        </w:smartTag>
      </w:smartTag>
      <w:r w:rsidRPr="00990B20">
        <w:t xml:space="preserve"> does not receive any bill from DAP X related to the request for preferential traffic handling.</w:t>
      </w:r>
    </w:p>
    <w:p w:rsidR="00AD4D45" w:rsidRPr="00990B20" w:rsidRDefault="00AD4D45" w:rsidP="00AD4D45">
      <w:pPr>
        <w:pStyle w:val="4"/>
      </w:pPr>
      <w:bookmarkStart w:id="97" w:name="_Toc27762035"/>
      <w:r w:rsidRPr="00990B20">
        <w:t>B1.2.2.2</w:t>
      </w:r>
      <w:r w:rsidRPr="00990B20">
        <w:tab/>
        <w:t>UE initiates and Data Application Provider requests MNO for preferential traffic handling</w:t>
      </w:r>
      <w:bookmarkEnd w:id="97"/>
    </w:p>
    <w:p w:rsidR="00AD4D45" w:rsidRPr="00990B20" w:rsidRDefault="00AD4D45" w:rsidP="00AD4D45">
      <w:pPr>
        <w:jc w:val="both"/>
      </w:pPr>
      <w:r w:rsidRPr="00990B20">
        <w:t>Pre-conditions</w:t>
      </w:r>
    </w:p>
    <w:p w:rsidR="00AD4D45" w:rsidRPr="00990B20" w:rsidRDefault="00AD4D45" w:rsidP="00AD4D45">
      <w:pPr>
        <w:ind w:left="709" w:hanging="425"/>
        <w:jc w:val="both"/>
      </w:pPr>
      <w:r w:rsidRPr="00990B20">
        <w:t>1.</w:t>
      </w:r>
      <w:r w:rsidRPr="00990B20">
        <w:tab/>
        <w:t>Mobile Network Operator Y (MNO Y) has a business relationship but no service collaboration with Data Application Provider X (DAP X).</w:t>
      </w:r>
    </w:p>
    <w:p w:rsidR="00AD4D45" w:rsidRPr="00990B20" w:rsidRDefault="00AD4D45" w:rsidP="00AD4D45">
      <w:pPr>
        <w:ind w:left="709" w:hanging="425"/>
        <w:jc w:val="both"/>
      </w:pPr>
      <w:r w:rsidRPr="00990B20">
        <w:t>Other pre-conditions are as specified for B1.2.2.1</w:t>
      </w:r>
    </w:p>
    <w:p w:rsidR="00AD4D45" w:rsidRPr="00990B20" w:rsidRDefault="00AD4D45" w:rsidP="00AD4D45">
      <w:pPr>
        <w:jc w:val="both"/>
      </w:pPr>
      <w:r w:rsidRPr="00990B20">
        <w:t>Authentication and Authorization is as per Use Case 6 in B1.2.2.1</w:t>
      </w:r>
    </w:p>
    <w:p w:rsidR="00B14DCC" w:rsidRPr="00990B20" w:rsidRDefault="00AD4D45" w:rsidP="00AD4D45">
      <w:pPr>
        <w:jc w:val="both"/>
      </w:pPr>
      <w:r w:rsidRPr="00990B20">
        <w:t>Use case 9: Allocation of resources and other policy interactions</w:t>
      </w:r>
    </w:p>
    <w:p w:rsidR="00B14DCC" w:rsidRPr="00990B20" w:rsidRDefault="00AD4D45" w:rsidP="00AD4D45">
      <w:pPr>
        <w:jc w:val="both"/>
      </w:pPr>
      <w:r w:rsidRPr="00990B20">
        <w:t xml:space="preserve">At some point in the movie (e.g. due to mobility, network congestion, etc) </w:t>
      </w:r>
      <w:smartTag w:uri="urn:schemas-microsoft-com:office:smarttags" w:element="City">
        <w:smartTag w:uri="urn:schemas-microsoft-com:office:smarttags" w:element="place">
          <w:r w:rsidRPr="00990B20">
            <w:t>Alice</w:t>
          </w:r>
        </w:smartTag>
      </w:smartTag>
      <w:r w:rsidRPr="00990B20">
        <w:t xml:space="preserve"> becomes dissatisfied with the quality of the movie. </w:t>
      </w:r>
      <w:smartTag w:uri="urn:schemas-microsoft-com:office:smarttags" w:element="City">
        <w:smartTag w:uri="urn:schemas-microsoft-com:office:smarttags" w:element="place">
          <w:r w:rsidRPr="00990B20">
            <w:t>Alice</w:t>
          </w:r>
        </w:smartTag>
      </w:smartTag>
      <w:r w:rsidRPr="00990B20">
        <w:t xml:space="preserve"> requests preferential traffic handling from DAP X.</w:t>
      </w:r>
    </w:p>
    <w:p w:rsidR="00AD4D45" w:rsidRPr="00990B20" w:rsidRDefault="00AD4D45" w:rsidP="00AD4D45">
      <w:pPr>
        <w:jc w:val="both"/>
      </w:pPr>
      <w:r w:rsidRPr="00990B20">
        <w:t>Alternatives 1 to are as described in Use case 2 under B1.2.X.</w:t>
      </w:r>
    </w:p>
    <w:p w:rsidR="00AD4D45" w:rsidRPr="00990B20" w:rsidRDefault="00AD4D45" w:rsidP="00AD4D45">
      <w:pPr>
        <w:jc w:val="both"/>
      </w:pPr>
      <w:r w:rsidRPr="00990B20">
        <w:t>Use case 10: Charging</w:t>
      </w:r>
    </w:p>
    <w:p w:rsidR="00B14DCC" w:rsidRPr="00990B20" w:rsidRDefault="00AD4D45" w:rsidP="00AD4D45">
      <w:pPr>
        <w:jc w:val="both"/>
      </w:pPr>
      <w:r w:rsidRPr="00990B20">
        <w:t xml:space="preserve">Alternative 1. </w:t>
      </w:r>
      <w:smartTag w:uri="urn:schemas-microsoft-com:office:smarttags" w:element="City">
        <w:smartTag w:uri="urn:schemas-microsoft-com:office:smarttags" w:element="place">
          <w:r w:rsidRPr="00990B20">
            <w:t>Alice</w:t>
          </w:r>
        </w:smartTag>
      </w:smartTag>
      <w:r w:rsidRPr="00990B20">
        <w:t xml:space="preserve"> receives a bill from MNO Y at the end of the month that includes roaming charges from MNO Z.</w:t>
      </w:r>
    </w:p>
    <w:p w:rsidR="00B14DCC" w:rsidRPr="00990B20" w:rsidRDefault="00AD4D45" w:rsidP="00AD4D45">
      <w:pPr>
        <w:jc w:val="both"/>
      </w:pPr>
      <w:r w:rsidRPr="00990B20">
        <w:t xml:space="preserve">Alternative 2 + Alternative 3. </w:t>
      </w:r>
      <w:smartTag w:uri="urn:schemas-microsoft-com:office:smarttags" w:element="City">
        <w:smartTag w:uri="urn:schemas-microsoft-com:office:smarttags" w:element="place">
          <w:r w:rsidRPr="00990B20">
            <w:t>Alice</w:t>
          </w:r>
        </w:smartTag>
      </w:smartTag>
      <w:r w:rsidRPr="00990B20">
        <w:t xml:space="preserve"> receives her bill from MNO Y at the end of the month that includes roaming charges from MNO Z. In addition, </w:t>
      </w:r>
      <w:smartTag w:uri="urn:schemas-microsoft-com:office:smarttags" w:element="City">
        <w:smartTag w:uri="urn:schemas-microsoft-com:office:smarttags" w:element="place">
          <w:r w:rsidRPr="00990B20">
            <w:t>Alice</w:t>
          </w:r>
        </w:smartTag>
      </w:smartTag>
      <w:r w:rsidRPr="00990B20">
        <w:t xml:space="preserve"> receives a statement from DAP X which includes an entry for the cost of preferential traffic handling from MNO Y.</w:t>
      </w:r>
    </w:p>
    <w:p w:rsidR="00B14DCC" w:rsidRPr="00990B20" w:rsidRDefault="00AD4D45" w:rsidP="00AD4D45">
      <w:pPr>
        <w:jc w:val="both"/>
      </w:pPr>
      <w:r w:rsidRPr="00990B20">
        <w:t xml:space="preserve">Alternative 2 + Alternative 4. </w:t>
      </w:r>
      <w:smartTag w:uri="urn:schemas-microsoft-com:office:smarttags" w:element="City">
        <w:smartTag w:uri="urn:schemas-microsoft-com:office:smarttags" w:element="place">
          <w:r w:rsidRPr="00990B20">
            <w:t>Alice</w:t>
          </w:r>
        </w:smartTag>
      </w:smartTag>
      <w:r w:rsidRPr="00990B20">
        <w:t xml:space="preserve"> receives her normal bill from MNO Y at the end of the month including roaming charges from MNO Z. In addition, </w:t>
      </w:r>
      <w:smartTag w:uri="urn:schemas-microsoft-com:office:smarttags" w:element="City">
        <w:smartTag w:uri="urn:schemas-microsoft-com:office:smarttags" w:element="place">
          <w:r w:rsidRPr="00990B20">
            <w:t>Alice</w:t>
          </w:r>
        </w:smartTag>
      </w:smartTag>
      <w:r w:rsidRPr="00990B20">
        <w:t xml:space="preserve"> receives a statement from DAP X which includes an entry for the cost of preferential traffic handling from MNO Y and MNO Z.</w:t>
      </w:r>
    </w:p>
    <w:p w:rsidR="000967C9" w:rsidRDefault="00514035" w:rsidP="000967C9">
      <w:pPr>
        <w:pStyle w:val="8"/>
      </w:pPr>
      <w:r w:rsidRPr="00990B20">
        <w:br w:type="page"/>
      </w:r>
      <w:bookmarkStart w:id="98" w:name="_Toc27762036"/>
      <w:r w:rsidR="000967C9">
        <w:t>Annex B2 (Informative): Service Reachability</w:t>
      </w:r>
      <w:bookmarkEnd w:id="98"/>
    </w:p>
    <w:p w:rsidR="000967C9" w:rsidRPr="009036E3" w:rsidRDefault="000967C9" w:rsidP="000967C9">
      <w:pPr>
        <w:pStyle w:val="2"/>
        <w:rPr>
          <w:rFonts w:eastAsia="SimSun"/>
          <w:lang w:eastAsia="es-ES"/>
        </w:rPr>
      </w:pPr>
      <w:bookmarkStart w:id="99" w:name="_Toc27762037"/>
      <w:r>
        <w:rPr>
          <w:rFonts w:eastAsia="SimSun"/>
          <w:lang w:eastAsia="es-ES"/>
        </w:rPr>
        <w:t>B2.1</w:t>
      </w:r>
      <w:r w:rsidRPr="009036E3">
        <w:rPr>
          <w:rFonts w:eastAsia="SimSun"/>
          <w:lang w:eastAsia="es-ES"/>
        </w:rPr>
        <w:tab/>
        <w:t xml:space="preserve">Use case: </w:t>
      </w:r>
      <w:r>
        <w:rPr>
          <w:rFonts w:eastAsia="SimSun"/>
          <w:lang w:eastAsia="es-ES"/>
        </w:rPr>
        <w:t>Blocking Service Reachability</w:t>
      </w:r>
      <w:bookmarkEnd w:id="99"/>
    </w:p>
    <w:p w:rsidR="000967C9" w:rsidRPr="009036E3" w:rsidRDefault="000967C9" w:rsidP="000967C9">
      <w:pPr>
        <w:pStyle w:val="3"/>
        <w:rPr>
          <w:rFonts w:eastAsia="SimSun"/>
        </w:rPr>
      </w:pPr>
      <w:bookmarkStart w:id="100" w:name="_Toc27762038"/>
      <w:r>
        <w:rPr>
          <w:rFonts w:eastAsia="SimSun"/>
        </w:rPr>
        <w:t>B2.1</w:t>
      </w:r>
      <w:r w:rsidRPr="009036E3">
        <w:rPr>
          <w:rFonts w:eastAsia="SimSun"/>
        </w:rPr>
        <w:t>.1</w:t>
      </w:r>
      <w:r w:rsidRPr="009036E3">
        <w:rPr>
          <w:rFonts w:eastAsia="SimSun"/>
        </w:rPr>
        <w:tab/>
        <w:t>Description</w:t>
      </w:r>
      <w:bookmarkEnd w:id="100"/>
    </w:p>
    <w:p w:rsidR="000967C9" w:rsidRPr="009036E3" w:rsidRDefault="000967C9" w:rsidP="000967C9">
      <w:pPr>
        <w:rPr>
          <w:rFonts w:eastAsia="MS Mincho"/>
        </w:rPr>
      </w:pPr>
      <w:r w:rsidRPr="009036E3">
        <w:rPr>
          <w:rFonts w:eastAsia="MS Mincho"/>
        </w:rPr>
        <w:t xml:space="preserve">This describes a case where the </w:t>
      </w:r>
      <w:r>
        <w:rPr>
          <w:rFonts w:eastAsia="MS Mincho"/>
        </w:rPr>
        <w:t xml:space="preserve">intention of the </w:t>
      </w:r>
      <w:r w:rsidRPr="009036E3">
        <w:rPr>
          <w:rFonts w:eastAsia="MS Mincho"/>
        </w:rPr>
        <w:t xml:space="preserve">firewall </w:t>
      </w:r>
      <w:r>
        <w:rPr>
          <w:rFonts w:eastAsia="MS Mincho"/>
        </w:rPr>
        <w:t xml:space="preserve">provider is </w:t>
      </w:r>
      <w:r w:rsidRPr="009036E3">
        <w:rPr>
          <w:rFonts w:eastAsia="MS Mincho"/>
        </w:rPr>
        <w:t xml:space="preserve">to ensure all traffic of a specific type, e.g. VoIP, is blocked even though the </w:t>
      </w:r>
      <w:r>
        <w:rPr>
          <w:rFonts w:eastAsia="MS Mincho"/>
        </w:rPr>
        <w:t xml:space="preserve">network </w:t>
      </w:r>
      <w:r w:rsidRPr="009036E3">
        <w:rPr>
          <w:rFonts w:eastAsia="MS Mincho"/>
        </w:rPr>
        <w:t>operator and UE uses Service Reachability.</w:t>
      </w:r>
    </w:p>
    <w:p w:rsidR="000967C9" w:rsidRPr="009036E3" w:rsidRDefault="000967C9" w:rsidP="000967C9">
      <w:pPr>
        <w:pStyle w:val="3"/>
        <w:rPr>
          <w:rFonts w:eastAsia="SimSun"/>
        </w:rPr>
      </w:pPr>
      <w:bookmarkStart w:id="101" w:name="_Toc27762039"/>
      <w:r>
        <w:rPr>
          <w:rFonts w:eastAsia="SimSun"/>
        </w:rPr>
        <w:t>B2.1</w:t>
      </w:r>
      <w:r w:rsidRPr="009036E3">
        <w:rPr>
          <w:rFonts w:eastAsia="SimSun"/>
        </w:rPr>
        <w:t>.2</w:t>
      </w:r>
      <w:r w:rsidRPr="009036E3">
        <w:rPr>
          <w:rFonts w:eastAsia="SimSun"/>
        </w:rPr>
        <w:tab/>
        <w:t>Pre-conditions</w:t>
      </w:r>
      <w:bookmarkEnd w:id="101"/>
    </w:p>
    <w:p w:rsidR="000967C9" w:rsidRPr="009036E3" w:rsidRDefault="000967C9" w:rsidP="000967C9">
      <w:pPr>
        <w:pStyle w:val="B1"/>
        <w:rPr>
          <w:rFonts w:eastAsia="SimSun"/>
        </w:rPr>
      </w:pPr>
      <w:r w:rsidRPr="009036E3">
        <w:rPr>
          <w:rFonts w:eastAsia="SimSun"/>
        </w:rPr>
        <w:t>-</w:t>
      </w:r>
      <w:r w:rsidRPr="009036E3">
        <w:rPr>
          <w:rFonts w:eastAsia="SimSun"/>
        </w:rPr>
        <w:tab/>
        <w:t>The network operator provides a VoIP service.</w:t>
      </w:r>
    </w:p>
    <w:p w:rsidR="000967C9" w:rsidRPr="009036E3" w:rsidRDefault="000967C9" w:rsidP="000967C9">
      <w:pPr>
        <w:pStyle w:val="B1"/>
        <w:rPr>
          <w:rFonts w:eastAsia="SimSun"/>
        </w:rPr>
      </w:pPr>
      <w:r w:rsidRPr="009036E3">
        <w:rPr>
          <w:rFonts w:eastAsia="SimSun"/>
        </w:rPr>
        <w:t>-</w:t>
      </w:r>
      <w:r w:rsidRPr="009036E3">
        <w:rPr>
          <w:rFonts w:eastAsia="SimSun"/>
        </w:rPr>
        <w:tab/>
        <w:t>The user is subscribed to the VoIP service.</w:t>
      </w:r>
    </w:p>
    <w:p w:rsidR="000967C9" w:rsidRPr="009036E3" w:rsidRDefault="000967C9" w:rsidP="000967C9">
      <w:pPr>
        <w:pStyle w:val="B1"/>
        <w:rPr>
          <w:rFonts w:eastAsia="SimSun"/>
        </w:rPr>
      </w:pPr>
      <w:r w:rsidRPr="009036E3">
        <w:rPr>
          <w:rFonts w:eastAsia="SimSun"/>
        </w:rPr>
        <w:t>-</w:t>
      </w:r>
      <w:r w:rsidRPr="009036E3">
        <w:rPr>
          <w:rFonts w:eastAsia="SimSun"/>
        </w:rPr>
        <w:tab/>
        <w:t xml:space="preserve">The UE is connected to a firewalled </w:t>
      </w:r>
      <w:r>
        <w:rPr>
          <w:rFonts w:eastAsia="SimSun"/>
        </w:rPr>
        <w:t xml:space="preserve">WLAN </w:t>
      </w:r>
      <w:r w:rsidRPr="009036E3">
        <w:rPr>
          <w:rFonts w:eastAsia="SimSun"/>
        </w:rPr>
        <w:t>network that is independent from the network operator.</w:t>
      </w:r>
    </w:p>
    <w:p w:rsidR="000967C9" w:rsidRPr="009036E3" w:rsidRDefault="000967C9" w:rsidP="000967C9">
      <w:pPr>
        <w:pStyle w:val="B1"/>
        <w:rPr>
          <w:rFonts w:eastAsia="SimSun"/>
        </w:rPr>
      </w:pPr>
      <w:r w:rsidRPr="009036E3">
        <w:rPr>
          <w:rFonts w:eastAsia="SimSun"/>
        </w:rPr>
        <w:t>-</w:t>
      </w:r>
      <w:r w:rsidRPr="009036E3">
        <w:rPr>
          <w:rFonts w:eastAsia="SimSun"/>
        </w:rPr>
        <w:tab/>
        <w:t xml:space="preserve">The firewall of the </w:t>
      </w:r>
      <w:r>
        <w:rPr>
          <w:rFonts w:eastAsia="SimSun"/>
        </w:rPr>
        <w:t xml:space="preserve">WLAN </w:t>
      </w:r>
      <w:r w:rsidRPr="009036E3">
        <w:rPr>
          <w:rFonts w:eastAsia="SimSun"/>
        </w:rPr>
        <w:t xml:space="preserve">network blocks VoIP traffic as a result of the firewall </w:t>
      </w:r>
      <w:r>
        <w:rPr>
          <w:rFonts w:eastAsia="SimSun"/>
        </w:rPr>
        <w:t xml:space="preserve">provider </w:t>
      </w:r>
      <w:r w:rsidRPr="009036E3">
        <w:rPr>
          <w:rFonts w:eastAsia="SimSun"/>
        </w:rPr>
        <w:t>policy.</w:t>
      </w:r>
    </w:p>
    <w:p w:rsidR="000967C9" w:rsidRPr="009036E3" w:rsidRDefault="000967C9" w:rsidP="000967C9">
      <w:pPr>
        <w:pStyle w:val="B1"/>
        <w:rPr>
          <w:rFonts w:eastAsia="SimSun"/>
        </w:rPr>
      </w:pPr>
      <w:r w:rsidRPr="009036E3">
        <w:rPr>
          <w:rFonts w:eastAsia="SimSun"/>
        </w:rPr>
        <w:t>-</w:t>
      </w:r>
      <w:r w:rsidRPr="009036E3">
        <w:rPr>
          <w:rFonts w:eastAsia="SimSun"/>
        </w:rPr>
        <w:tab/>
        <w:t>The UE and network operator implements Service Reachability.</w:t>
      </w:r>
    </w:p>
    <w:p w:rsidR="000967C9" w:rsidRDefault="000967C9" w:rsidP="000967C9">
      <w:pPr>
        <w:pStyle w:val="B1"/>
        <w:rPr>
          <w:rFonts w:eastAsia="SimSun"/>
        </w:rPr>
      </w:pPr>
      <w:r w:rsidRPr="009036E3">
        <w:rPr>
          <w:rFonts w:eastAsia="SimSun"/>
        </w:rPr>
        <w:t>-</w:t>
      </w:r>
      <w:r w:rsidRPr="009036E3">
        <w:rPr>
          <w:rFonts w:eastAsia="SimSun"/>
        </w:rPr>
        <w:tab/>
        <w:t xml:space="preserve">The firewall </w:t>
      </w:r>
      <w:r>
        <w:rPr>
          <w:rFonts w:eastAsia="SimSun"/>
        </w:rPr>
        <w:t xml:space="preserve">provider </w:t>
      </w:r>
      <w:r w:rsidRPr="009036E3">
        <w:rPr>
          <w:rFonts w:eastAsia="SimSun"/>
        </w:rPr>
        <w:t>blocks Service Reachability.</w:t>
      </w:r>
    </w:p>
    <w:p w:rsidR="000967C9" w:rsidRPr="00E373D5" w:rsidRDefault="000967C9" w:rsidP="000967C9">
      <w:pPr>
        <w:pStyle w:val="B1"/>
        <w:rPr>
          <w:rFonts w:eastAsia="SimSun"/>
        </w:rPr>
      </w:pPr>
      <w:r w:rsidRPr="00E373D5">
        <w:rPr>
          <w:rFonts w:eastAsia="SimSun"/>
        </w:rPr>
        <w:t>-</w:t>
      </w:r>
      <w:r w:rsidRPr="00E373D5">
        <w:rPr>
          <w:rFonts w:eastAsia="SimSun"/>
        </w:rPr>
        <w:tab/>
        <w:t xml:space="preserve">The network operator and firewall </w:t>
      </w:r>
      <w:r>
        <w:rPr>
          <w:rFonts w:eastAsia="SimSun"/>
        </w:rPr>
        <w:t xml:space="preserve">provider </w:t>
      </w:r>
      <w:r w:rsidRPr="00E373D5">
        <w:rPr>
          <w:rFonts w:eastAsia="SimSun"/>
        </w:rPr>
        <w:t>are different entities.</w:t>
      </w:r>
    </w:p>
    <w:p w:rsidR="000967C9" w:rsidRPr="009036E3" w:rsidRDefault="000967C9" w:rsidP="000967C9">
      <w:pPr>
        <w:pStyle w:val="B1"/>
        <w:rPr>
          <w:rFonts w:eastAsia="SimSun"/>
        </w:rPr>
      </w:pPr>
      <w:r w:rsidRPr="00E373D5">
        <w:rPr>
          <w:rFonts w:eastAsia="SimSun"/>
        </w:rPr>
        <w:t>-</w:t>
      </w:r>
      <w:r w:rsidRPr="00E373D5">
        <w:rPr>
          <w:rFonts w:eastAsia="SimSun"/>
        </w:rPr>
        <w:tab/>
        <w:t xml:space="preserve">This scenario applies </w:t>
      </w:r>
      <w:r>
        <w:rPr>
          <w:rFonts w:eastAsia="SimSun"/>
        </w:rPr>
        <w:t xml:space="preserve">regardless of </w:t>
      </w:r>
      <w:r w:rsidRPr="00E373D5">
        <w:rPr>
          <w:rFonts w:eastAsia="SimSun"/>
        </w:rPr>
        <w:t xml:space="preserve">whether there is a business relationship between the network operator and the firewall </w:t>
      </w:r>
      <w:r>
        <w:rPr>
          <w:rFonts w:eastAsia="SimSun"/>
        </w:rPr>
        <w:t>provider</w:t>
      </w:r>
      <w:r w:rsidRPr="00E373D5">
        <w:rPr>
          <w:rFonts w:eastAsia="SimSun"/>
        </w:rPr>
        <w:t>.</w:t>
      </w:r>
    </w:p>
    <w:p w:rsidR="000967C9" w:rsidRPr="009036E3" w:rsidRDefault="000967C9" w:rsidP="000967C9">
      <w:pPr>
        <w:pStyle w:val="3"/>
        <w:rPr>
          <w:rFonts w:eastAsia="SimSun"/>
        </w:rPr>
      </w:pPr>
      <w:bookmarkStart w:id="102" w:name="_Toc27762040"/>
      <w:r>
        <w:rPr>
          <w:rFonts w:eastAsia="SimSun"/>
        </w:rPr>
        <w:t>B2.1</w:t>
      </w:r>
      <w:r w:rsidRPr="009036E3">
        <w:rPr>
          <w:rFonts w:eastAsia="SimSun"/>
        </w:rPr>
        <w:t>.3</w:t>
      </w:r>
      <w:r w:rsidRPr="009036E3">
        <w:rPr>
          <w:rFonts w:eastAsia="SimSun"/>
        </w:rPr>
        <w:tab/>
        <w:t>Service Flow</w:t>
      </w:r>
      <w:bookmarkEnd w:id="102"/>
    </w:p>
    <w:p w:rsidR="000967C9" w:rsidRPr="00790A92" w:rsidRDefault="000967C9" w:rsidP="000967C9">
      <w:pPr>
        <w:pStyle w:val="B1"/>
        <w:rPr>
          <w:rFonts w:eastAsia="SimSun"/>
        </w:rPr>
      </w:pPr>
      <w:r w:rsidRPr="009036E3">
        <w:rPr>
          <w:rFonts w:eastAsia="SimSun"/>
        </w:rPr>
        <w:t xml:space="preserve">a) The user attempts to make a voice call using the </w:t>
      </w:r>
      <w:r>
        <w:rPr>
          <w:rFonts w:eastAsia="SimSun"/>
        </w:rPr>
        <w:t xml:space="preserve">network </w:t>
      </w:r>
      <w:r w:rsidRPr="009036E3">
        <w:rPr>
          <w:rFonts w:eastAsia="SimSun"/>
        </w:rPr>
        <w:t>operator VoIP service.</w:t>
      </w:r>
    </w:p>
    <w:p w:rsidR="000967C9" w:rsidRPr="009036E3" w:rsidRDefault="000967C9" w:rsidP="000967C9">
      <w:pPr>
        <w:pStyle w:val="B1"/>
        <w:rPr>
          <w:rFonts w:eastAsia="SimSun"/>
        </w:rPr>
      </w:pPr>
      <w:r w:rsidRPr="009036E3">
        <w:rPr>
          <w:rFonts w:eastAsia="SimSun"/>
        </w:rPr>
        <w:t>b) The firewall blocks the VoIP call.</w:t>
      </w:r>
    </w:p>
    <w:p w:rsidR="000967C9" w:rsidRPr="009036E3" w:rsidRDefault="000967C9" w:rsidP="000967C9">
      <w:pPr>
        <w:pStyle w:val="B1"/>
        <w:rPr>
          <w:rFonts w:eastAsia="SimSun"/>
        </w:rPr>
      </w:pPr>
      <w:r w:rsidRPr="009036E3">
        <w:rPr>
          <w:rFonts w:eastAsia="SimSun"/>
        </w:rPr>
        <w:t>c) The UE then uses the Service Reachability functionality to initiate the call.</w:t>
      </w:r>
    </w:p>
    <w:p w:rsidR="000967C9" w:rsidRPr="009036E3" w:rsidRDefault="000967C9" w:rsidP="000967C9">
      <w:pPr>
        <w:pStyle w:val="B1"/>
        <w:rPr>
          <w:rFonts w:eastAsia="SimSun"/>
        </w:rPr>
      </w:pPr>
      <w:r>
        <w:rPr>
          <w:rFonts w:eastAsia="SimSun"/>
        </w:rPr>
        <w:t>d</w:t>
      </w:r>
      <w:r w:rsidRPr="009036E3">
        <w:rPr>
          <w:rFonts w:eastAsia="SimSun"/>
        </w:rPr>
        <w:t>) The firewall blocks the Service Reachability function.</w:t>
      </w:r>
    </w:p>
    <w:p w:rsidR="000967C9" w:rsidRPr="009036E3" w:rsidRDefault="000967C9" w:rsidP="000967C9">
      <w:pPr>
        <w:pStyle w:val="3"/>
        <w:rPr>
          <w:rFonts w:eastAsia="SimSun"/>
        </w:rPr>
      </w:pPr>
      <w:bookmarkStart w:id="103" w:name="_Toc27762041"/>
      <w:r>
        <w:rPr>
          <w:rFonts w:eastAsia="SimSun"/>
        </w:rPr>
        <w:t>B2.1</w:t>
      </w:r>
      <w:r w:rsidRPr="009036E3">
        <w:rPr>
          <w:rFonts w:eastAsia="SimSun"/>
        </w:rPr>
        <w:t>.4</w:t>
      </w:r>
      <w:r w:rsidRPr="009036E3">
        <w:rPr>
          <w:rFonts w:eastAsia="SimSun"/>
        </w:rPr>
        <w:tab/>
        <w:t>Post-conditions</w:t>
      </w:r>
      <w:bookmarkEnd w:id="103"/>
    </w:p>
    <w:p w:rsidR="000967C9" w:rsidRPr="009036E3" w:rsidRDefault="000967C9" w:rsidP="000967C9">
      <w:pPr>
        <w:pStyle w:val="B1"/>
        <w:rPr>
          <w:rFonts w:eastAsia="SimSun"/>
        </w:rPr>
      </w:pPr>
      <w:r w:rsidRPr="009036E3">
        <w:rPr>
          <w:rFonts w:eastAsia="SimSun"/>
        </w:rPr>
        <w:t>-</w:t>
      </w:r>
      <w:r w:rsidRPr="009036E3">
        <w:rPr>
          <w:rFonts w:eastAsia="SimSun"/>
        </w:rPr>
        <w:tab/>
        <w:t>User VoIP call attempt fails.</w:t>
      </w:r>
    </w:p>
    <w:p w:rsidR="000967C9" w:rsidRPr="009036E3" w:rsidRDefault="000967C9" w:rsidP="000967C9">
      <w:pPr>
        <w:pStyle w:val="B1"/>
        <w:rPr>
          <w:rFonts w:eastAsia="SimSun"/>
        </w:rPr>
      </w:pPr>
      <w:r w:rsidRPr="009036E3">
        <w:rPr>
          <w:rFonts w:eastAsia="SimSun"/>
        </w:rPr>
        <w:t>-</w:t>
      </w:r>
      <w:r w:rsidRPr="009036E3">
        <w:rPr>
          <w:rFonts w:eastAsia="SimSun"/>
        </w:rPr>
        <w:tab/>
        <w:t xml:space="preserve">The firewall </w:t>
      </w:r>
      <w:r>
        <w:rPr>
          <w:rFonts w:eastAsia="SimSun"/>
        </w:rPr>
        <w:t xml:space="preserve">provider </w:t>
      </w:r>
      <w:r w:rsidRPr="009036E3">
        <w:rPr>
          <w:rFonts w:eastAsia="SimSun"/>
        </w:rPr>
        <w:t>policy to block VoIP traffic is maintained.</w:t>
      </w:r>
    </w:p>
    <w:p w:rsidR="004A3549" w:rsidRDefault="000967C9" w:rsidP="00514035">
      <w:pPr>
        <w:pStyle w:val="8"/>
      </w:pPr>
      <w:r>
        <w:br w:type="page"/>
      </w:r>
      <w:bookmarkStart w:id="104" w:name="_Toc27762042"/>
      <w:r w:rsidR="00E52B2C" w:rsidRPr="00514035">
        <w:t xml:space="preserve">Annex </w:t>
      </w:r>
      <w:r w:rsidR="00251BF4" w:rsidRPr="00514035">
        <w:t xml:space="preserve">C </w:t>
      </w:r>
      <w:r w:rsidR="004A3549" w:rsidRPr="00514035">
        <w:t>(</w:t>
      </w:r>
      <w:smartTag w:uri="urn:schemas-microsoft-com:office:smarttags" w:element="PersonName">
        <w:r w:rsidR="004A3549" w:rsidRPr="00514035">
          <w:t>info</w:t>
        </w:r>
      </w:smartTag>
      <w:r w:rsidR="004A3549" w:rsidRPr="00514035">
        <w:t>rmative):</w:t>
      </w:r>
      <w:r w:rsidR="004A3549" w:rsidRPr="00514035">
        <w:br/>
        <w:t>Change history</w:t>
      </w:r>
      <w:bookmarkEnd w:id="83"/>
      <w:bookmarkEnd w:id="104"/>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tblGrid>
      <w:tr w:rsidR="00557668" w:rsidTr="00E65495">
        <w:tblPrEx>
          <w:tblCellMar>
            <w:top w:w="0" w:type="dxa"/>
            <w:bottom w:w="0" w:type="dxa"/>
          </w:tblCellMar>
        </w:tblPrEx>
        <w:tc>
          <w:tcPr>
            <w:tcW w:w="9777" w:type="dxa"/>
            <w:gridSpan w:val="12"/>
            <w:shd w:val="solid" w:color="FFFFFF" w:fill="auto"/>
          </w:tcPr>
          <w:p w:rsidR="00557668" w:rsidRDefault="00557668" w:rsidP="003F5723">
            <w:pPr>
              <w:pStyle w:val="TH"/>
              <w:keepLines w:val="0"/>
              <w:spacing w:before="0" w:after="0"/>
              <w:rPr>
                <w:rFonts w:ascii="Times New Roman" w:hAnsi="Times New Roman"/>
                <w:snapToGrid w:val="0"/>
                <w:color w:val="000000"/>
                <w:sz w:val="16"/>
                <w:lang w:val="en-AU"/>
              </w:rPr>
            </w:pPr>
            <w:r>
              <w:rPr>
                <w:rFonts w:ascii="Times New Roman" w:hAnsi="Times New Roman"/>
              </w:rPr>
              <w:t>Change history</w:t>
            </w:r>
          </w:p>
        </w:tc>
      </w:tr>
      <w:tr w:rsidR="00557668" w:rsidTr="00E65495">
        <w:tblPrEx>
          <w:tblCellMar>
            <w:top w:w="0" w:type="dxa"/>
            <w:bottom w:w="0" w:type="dxa"/>
          </w:tblCellMar>
        </w:tblPrEx>
        <w:trPr>
          <w:tblHeader/>
        </w:trPr>
        <w:tc>
          <w:tcPr>
            <w:tcW w:w="800" w:type="dxa"/>
            <w:shd w:val="pct10" w:color="auto" w:fill="FFFFFF"/>
          </w:tcPr>
          <w:p w:rsidR="00557668" w:rsidRDefault="00557668" w:rsidP="003F5723">
            <w:pPr>
              <w:pStyle w:val="TAL"/>
              <w:rPr>
                <w:b/>
                <w:sz w:val="16"/>
              </w:rPr>
            </w:pPr>
            <w:r>
              <w:rPr>
                <w:b/>
                <w:sz w:val="16"/>
              </w:rPr>
              <w:t>TSG SA#</w:t>
            </w:r>
          </w:p>
        </w:tc>
        <w:tc>
          <w:tcPr>
            <w:tcW w:w="901" w:type="dxa"/>
            <w:shd w:val="pct10" w:color="auto" w:fill="FFFFFF"/>
          </w:tcPr>
          <w:p w:rsidR="00557668" w:rsidRDefault="00557668" w:rsidP="003F5723">
            <w:pPr>
              <w:pStyle w:val="TAL"/>
              <w:rPr>
                <w:b/>
                <w:sz w:val="16"/>
                <w:lang w:val="fr-FR"/>
              </w:rPr>
            </w:pPr>
            <w:r>
              <w:rPr>
                <w:b/>
                <w:sz w:val="16"/>
                <w:lang w:val="fr-FR"/>
              </w:rPr>
              <w:t>SA Doc.</w:t>
            </w:r>
          </w:p>
        </w:tc>
        <w:tc>
          <w:tcPr>
            <w:tcW w:w="992" w:type="dxa"/>
            <w:shd w:val="pct10" w:color="auto" w:fill="FFFFFF"/>
          </w:tcPr>
          <w:p w:rsidR="00557668" w:rsidRDefault="00557668" w:rsidP="003F5723">
            <w:pPr>
              <w:pStyle w:val="TAL"/>
              <w:rPr>
                <w:b/>
                <w:sz w:val="16"/>
                <w:lang w:val="fr-FR"/>
              </w:rPr>
            </w:pPr>
            <w:r>
              <w:rPr>
                <w:b/>
                <w:sz w:val="16"/>
                <w:lang w:val="fr-FR"/>
              </w:rPr>
              <w:t>SA1 Doc</w:t>
            </w:r>
          </w:p>
        </w:tc>
        <w:tc>
          <w:tcPr>
            <w:tcW w:w="709" w:type="dxa"/>
            <w:shd w:val="pct10" w:color="auto" w:fill="FFFFFF"/>
          </w:tcPr>
          <w:p w:rsidR="00557668" w:rsidRDefault="00557668" w:rsidP="003F5723">
            <w:pPr>
              <w:pStyle w:val="TAL"/>
              <w:rPr>
                <w:b/>
                <w:sz w:val="16"/>
              </w:rPr>
            </w:pPr>
            <w:r>
              <w:rPr>
                <w:b/>
                <w:sz w:val="16"/>
              </w:rPr>
              <w:t>Spec</w:t>
            </w:r>
          </w:p>
        </w:tc>
        <w:tc>
          <w:tcPr>
            <w:tcW w:w="567" w:type="dxa"/>
            <w:shd w:val="pct10" w:color="auto" w:fill="FFFFFF"/>
          </w:tcPr>
          <w:p w:rsidR="00557668" w:rsidRDefault="00557668" w:rsidP="003F5723">
            <w:pPr>
              <w:pStyle w:val="TAL"/>
              <w:rPr>
                <w:b/>
                <w:sz w:val="16"/>
              </w:rPr>
            </w:pPr>
            <w:r>
              <w:rPr>
                <w:b/>
                <w:sz w:val="16"/>
              </w:rPr>
              <w:t>CR</w:t>
            </w:r>
          </w:p>
        </w:tc>
        <w:tc>
          <w:tcPr>
            <w:tcW w:w="428" w:type="dxa"/>
            <w:shd w:val="pct10" w:color="auto" w:fill="FFFFFF"/>
          </w:tcPr>
          <w:p w:rsidR="00557668" w:rsidRDefault="00557668" w:rsidP="003F5723">
            <w:pPr>
              <w:pStyle w:val="TAL"/>
              <w:rPr>
                <w:b/>
                <w:sz w:val="16"/>
              </w:rPr>
            </w:pPr>
            <w:r>
              <w:rPr>
                <w:b/>
                <w:sz w:val="16"/>
              </w:rPr>
              <w:t>Rev</w:t>
            </w:r>
          </w:p>
        </w:tc>
        <w:tc>
          <w:tcPr>
            <w:tcW w:w="596" w:type="dxa"/>
            <w:shd w:val="pct10" w:color="auto" w:fill="FFFFFF"/>
          </w:tcPr>
          <w:p w:rsidR="00557668" w:rsidRDefault="00557668" w:rsidP="003F5723">
            <w:pPr>
              <w:pStyle w:val="TAL"/>
              <w:rPr>
                <w:b/>
                <w:sz w:val="16"/>
              </w:rPr>
            </w:pPr>
            <w:r>
              <w:rPr>
                <w:b/>
                <w:sz w:val="16"/>
              </w:rPr>
              <w:t>Rel</w:t>
            </w:r>
          </w:p>
        </w:tc>
        <w:tc>
          <w:tcPr>
            <w:tcW w:w="391" w:type="dxa"/>
            <w:shd w:val="pct10" w:color="auto" w:fill="FFFFFF"/>
          </w:tcPr>
          <w:p w:rsidR="00557668" w:rsidRDefault="00557668" w:rsidP="003F5723">
            <w:pPr>
              <w:pStyle w:val="TAL"/>
              <w:rPr>
                <w:b/>
                <w:sz w:val="16"/>
              </w:rPr>
            </w:pPr>
            <w:r>
              <w:rPr>
                <w:b/>
                <w:sz w:val="16"/>
              </w:rPr>
              <w:t>Cat</w:t>
            </w:r>
          </w:p>
        </w:tc>
        <w:tc>
          <w:tcPr>
            <w:tcW w:w="2409" w:type="dxa"/>
            <w:shd w:val="pct10" w:color="auto" w:fill="FFFFFF"/>
          </w:tcPr>
          <w:p w:rsidR="00557668" w:rsidRDefault="00557668" w:rsidP="003F5723">
            <w:pPr>
              <w:pStyle w:val="TAL"/>
              <w:rPr>
                <w:b/>
                <w:sz w:val="16"/>
              </w:rPr>
            </w:pPr>
            <w:r>
              <w:rPr>
                <w:b/>
                <w:sz w:val="16"/>
              </w:rPr>
              <w:t>Subject/Comment</w:t>
            </w:r>
          </w:p>
        </w:tc>
        <w:tc>
          <w:tcPr>
            <w:tcW w:w="567" w:type="dxa"/>
            <w:shd w:val="pct10" w:color="auto" w:fill="FFFFFF"/>
          </w:tcPr>
          <w:p w:rsidR="00557668" w:rsidRDefault="00557668" w:rsidP="003F5723">
            <w:pPr>
              <w:pStyle w:val="TAL"/>
              <w:rPr>
                <w:b/>
                <w:sz w:val="16"/>
              </w:rPr>
            </w:pPr>
            <w:r>
              <w:rPr>
                <w:b/>
                <w:sz w:val="16"/>
              </w:rPr>
              <w:t>Old</w:t>
            </w:r>
          </w:p>
        </w:tc>
        <w:tc>
          <w:tcPr>
            <w:tcW w:w="567" w:type="dxa"/>
            <w:shd w:val="pct10" w:color="auto" w:fill="FFFFFF"/>
          </w:tcPr>
          <w:p w:rsidR="00557668" w:rsidRDefault="00557668" w:rsidP="003F5723">
            <w:pPr>
              <w:pStyle w:val="TAL"/>
              <w:rPr>
                <w:b/>
                <w:sz w:val="16"/>
              </w:rPr>
            </w:pPr>
            <w:r>
              <w:rPr>
                <w:b/>
                <w:sz w:val="16"/>
              </w:rPr>
              <w:t>New</w:t>
            </w:r>
          </w:p>
        </w:tc>
        <w:tc>
          <w:tcPr>
            <w:tcW w:w="850" w:type="dxa"/>
            <w:shd w:val="pct10" w:color="auto" w:fill="FFFFFF"/>
          </w:tcPr>
          <w:p w:rsidR="00557668" w:rsidRDefault="00557668" w:rsidP="003F5723">
            <w:pPr>
              <w:pStyle w:val="TAL"/>
              <w:jc w:val="center"/>
              <w:rPr>
                <w:b/>
                <w:sz w:val="16"/>
              </w:rPr>
            </w:pPr>
            <w:r>
              <w:rPr>
                <w:b/>
                <w:sz w:val="16"/>
              </w:rPr>
              <w:t>WI</w:t>
            </w:r>
          </w:p>
        </w:tc>
      </w:tr>
      <w:tr w:rsidR="00000400" w:rsidRPr="00557668" w:rsidTr="00E65495">
        <w:tblPrEx>
          <w:tblCellMar>
            <w:top w:w="0" w:type="dxa"/>
            <w:bottom w:w="0" w:type="dxa"/>
          </w:tblCellMar>
        </w:tblPrEx>
        <w:tc>
          <w:tcPr>
            <w:tcW w:w="800"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SP-35</w:t>
            </w:r>
          </w:p>
        </w:tc>
        <w:tc>
          <w:tcPr>
            <w:tcW w:w="901"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SP-070128</w:t>
            </w:r>
          </w:p>
        </w:tc>
        <w:tc>
          <w:tcPr>
            <w:tcW w:w="992"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S1-070187</w:t>
            </w:r>
          </w:p>
        </w:tc>
        <w:tc>
          <w:tcPr>
            <w:tcW w:w="709"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0001</w:t>
            </w:r>
          </w:p>
        </w:tc>
        <w:tc>
          <w:tcPr>
            <w:tcW w:w="428"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2</w:t>
            </w:r>
          </w:p>
        </w:tc>
        <w:tc>
          <w:tcPr>
            <w:tcW w:w="596"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F</w:t>
            </w:r>
          </w:p>
        </w:tc>
        <w:tc>
          <w:tcPr>
            <w:tcW w:w="2409"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Clarification on QoS classes for evolved 3GPP system</w:t>
            </w:r>
          </w:p>
        </w:tc>
        <w:tc>
          <w:tcPr>
            <w:tcW w:w="567"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8.0.0</w:t>
            </w:r>
          </w:p>
        </w:tc>
        <w:tc>
          <w:tcPr>
            <w:tcW w:w="567"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8.1.0</w:t>
            </w:r>
          </w:p>
        </w:tc>
        <w:tc>
          <w:tcPr>
            <w:tcW w:w="850"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SAE-R</w:t>
            </w:r>
          </w:p>
        </w:tc>
      </w:tr>
      <w:tr w:rsidR="00000400" w:rsidRPr="00557668" w:rsidTr="00E65495">
        <w:tblPrEx>
          <w:tblCellMar>
            <w:top w:w="0" w:type="dxa"/>
            <w:bottom w:w="0" w:type="dxa"/>
          </w:tblCellMar>
        </w:tblPrEx>
        <w:tc>
          <w:tcPr>
            <w:tcW w:w="800"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SP-35</w:t>
            </w:r>
          </w:p>
        </w:tc>
        <w:tc>
          <w:tcPr>
            <w:tcW w:w="901"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SP-070127</w:t>
            </w:r>
          </w:p>
        </w:tc>
        <w:tc>
          <w:tcPr>
            <w:tcW w:w="992"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S1-070197</w:t>
            </w:r>
          </w:p>
        </w:tc>
        <w:tc>
          <w:tcPr>
            <w:tcW w:w="709"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0002</w:t>
            </w:r>
          </w:p>
        </w:tc>
        <w:tc>
          <w:tcPr>
            <w:tcW w:w="428"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w:t>
            </w:r>
          </w:p>
        </w:tc>
        <w:tc>
          <w:tcPr>
            <w:tcW w:w="596"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B</w:t>
            </w:r>
          </w:p>
        </w:tc>
        <w:tc>
          <w:tcPr>
            <w:tcW w:w="2409"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Provision of access network information to the UE</w:t>
            </w:r>
          </w:p>
        </w:tc>
        <w:tc>
          <w:tcPr>
            <w:tcW w:w="567"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8.0.0</w:t>
            </w:r>
          </w:p>
        </w:tc>
        <w:tc>
          <w:tcPr>
            <w:tcW w:w="567"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8.1.0</w:t>
            </w:r>
          </w:p>
        </w:tc>
        <w:tc>
          <w:tcPr>
            <w:tcW w:w="850" w:type="dxa"/>
            <w:shd w:val="solid" w:color="FFFFFF" w:fill="auto"/>
          </w:tcPr>
          <w:p w:rsidR="00000400" w:rsidRDefault="00000400" w:rsidP="0058314C">
            <w:pPr>
              <w:spacing w:after="0"/>
              <w:rPr>
                <w:rFonts w:ascii="Arial" w:eastAsia="MS Mincho" w:hAnsi="Arial" w:cs="Arial"/>
                <w:color w:val="000000"/>
                <w:sz w:val="16"/>
                <w:szCs w:val="16"/>
              </w:rPr>
            </w:pPr>
            <w:r>
              <w:rPr>
                <w:rFonts w:ascii="Arial" w:eastAsia="MS Mincho" w:hAnsi="Arial" w:cs="Arial"/>
                <w:color w:val="000000"/>
                <w:sz w:val="16"/>
                <w:szCs w:val="16"/>
              </w:rPr>
              <w:t>SAE-R</w:t>
            </w:r>
          </w:p>
        </w:tc>
      </w:tr>
      <w:tr w:rsidR="007C3DB0" w:rsidRPr="007C3DB0" w:rsidTr="00E65495">
        <w:tblPrEx>
          <w:tblCellMar>
            <w:top w:w="0" w:type="dxa"/>
            <w:bottom w:w="0" w:type="dxa"/>
          </w:tblCellMar>
        </w:tblPrEx>
        <w:tc>
          <w:tcPr>
            <w:tcW w:w="800"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SP-36</w:t>
            </w:r>
          </w:p>
        </w:tc>
        <w:tc>
          <w:tcPr>
            <w:tcW w:w="901" w:type="dxa"/>
            <w:shd w:val="solid" w:color="FFFFFF" w:fill="auto"/>
          </w:tcPr>
          <w:p w:rsidR="007C3DB0" w:rsidRPr="007C3DB0" w:rsidRDefault="007C3DB0" w:rsidP="003F5723">
            <w:pPr>
              <w:spacing w:after="0"/>
              <w:rPr>
                <w:rFonts w:ascii="Arial" w:eastAsia="MS Mincho" w:hAnsi="Arial" w:cs="Arial"/>
                <w:color w:val="000000"/>
                <w:sz w:val="16"/>
                <w:szCs w:val="16"/>
              </w:rPr>
            </w:pPr>
            <w:r>
              <w:rPr>
                <w:rFonts w:ascii="Arial" w:eastAsia="MS Mincho" w:hAnsi="Arial" w:cs="Arial"/>
                <w:color w:val="000000"/>
                <w:sz w:val="16"/>
                <w:szCs w:val="16"/>
              </w:rPr>
              <w:t>SP-070365</w:t>
            </w:r>
          </w:p>
        </w:tc>
        <w:tc>
          <w:tcPr>
            <w:tcW w:w="992"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S1-070806</w:t>
            </w:r>
          </w:p>
        </w:tc>
        <w:tc>
          <w:tcPr>
            <w:tcW w:w="709"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0003</w:t>
            </w:r>
          </w:p>
        </w:tc>
        <w:tc>
          <w:tcPr>
            <w:tcW w:w="428"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3</w:t>
            </w:r>
          </w:p>
        </w:tc>
        <w:tc>
          <w:tcPr>
            <w:tcW w:w="596"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B</w:t>
            </w:r>
          </w:p>
        </w:tc>
        <w:tc>
          <w:tcPr>
            <w:tcW w:w="2409" w:type="dxa"/>
            <w:shd w:val="solid" w:color="FFFFFF" w:fill="auto"/>
          </w:tcPr>
          <w:p w:rsidR="007C3DB0" w:rsidRPr="007C3DB0" w:rsidRDefault="007C3DB0" w:rsidP="007C3DB0">
            <w:pPr>
              <w:spacing w:after="0"/>
              <w:rPr>
                <w:rFonts w:ascii="Arial" w:eastAsia="MS Mincho" w:hAnsi="Arial" w:cs="Arial"/>
                <w:color w:val="000000"/>
                <w:sz w:val="16"/>
                <w:szCs w:val="16"/>
              </w:rPr>
            </w:pPr>
            <w:r w:rsidRPr="007C3DB0">
              <w:rPr>
                <w:rFonts w:ascii="Arial" w:eastAsia="MS Mincho" w:hAnsi="Arial" w:cs="Arial"/>
                <w:color w:val="000000"/>
                <w:sz w:val="16"/>
                <w:szCs w:val="16"/>
              </w:rPr>
              <w:t>Requirement for handovers between LTE and 3GPP2 access networks</w:t>
            </w:r>
          </w:p>
        </w:tc>
        <w:tc>
          <w:tcPr>
            <w:tcW w:w="567"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8.1.0</w:t>
            </w:r>
          </w:p>
        </w:tc>
        <w:tc>
          <w:tcPr>
            <w:tcW w:w="567"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8.2.0</w:t>
            </w:r>
          </w:p>
        </w:tc>
        <w:tc>
          <w:tcPr>
            <w:tcW w:w="850" w:type="dxa"/>
            <w:shd w:val="solid" w:color="FFFFFF" w:fill="auto"/>
          </w:tcPr>
          <w:p w:rsidR="007C3DB0" w:rsidRPr="007C3DB0" w:rsidRDefault="007C3DB0" w:rsidP="007C3DB0">
            <w:pPr>
              <w:spacing w:after="0"/>
              <w:rPr>
                <w:rFonts w:ascii="Arial" w:eastAsia="MS Mincho" w:hAnsi="Arial" w:cs="Arial"/>
                <w:color w:val="000000"/>
                <w:sz w:val="16"/>
                <w:szCs w:val="16"/>
              </w:rPr>
            </w:pPr>
            <w:r>
              <w:rPr>
                <w:rFonts w:ascii="Arial" w:eastAsia="MS Mincho" w:hAnsi="Arial" w:cs="Arial"/>
                <w:color w:val="000000"/>
                <w:sz w:val="16"/>
                <w:szCs w:val="16"/>
              </w:rPr>
              <w:t>SAE-R</w:t>
            </w:r>
          </w:p>
        </w:tc>
      </w:tr>
      <w:tr w:rsidR="00DE6A60" w:rsidRPr="00557668" w:rsidTr="00E65495">
        <w:tblPrEx>
          <w:tblCellMar>
            <w:top w:w="0" w:type="dxa"/>
            <w:bottom w:w="0" w:type="dxa"/>
          </w:tblCellMar>
        </w:tblPrEx>
        <w:tc>
          <w:tcPr>
            <w:tcW w:w="800"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SP-36</w:t>
            </w:r>
          </w:p>
        </w:tc>
        <w:tc>
          <w:tcPr>
            <w:tcW w:w="901" w:type="dxa"/>
            <w:shd w:val="solid" w:color="FFFFFF" w:fill="auto"/>
          </w:tcPr>
          <w:p w:rsidR="00DE6A60" w:rsidRDefault="00DE6A60" w:rsidP="003F5723">
            <w:pPr>
              <w:spacing w:after="0"/>
              <w:rPr>
                <w:rFonts w:ascii="Arial" w:hAnsi="Arial"/>
                <w:snapToGrid w:val="0"/>
                <w:color w:val="000000"/>
                <w:sz w:val="16"/>
                <w:lang w:val="en-AU"/>
              </w:rPr>
            </w:pPr>
            <w:r>
              <w:rPr>
                <w:rFonts w:ascii="Arial" w:eastAsia="MS Mincho" w:hAnsi="Arial" w:cs="Arial"/>
                <w:color w:val="000000"/>
                <w:sz w:val="16"/>
                <w:szCs w:val="16"/>
              </w:rPr>
              <w:t>SP-070369</w:t>
            </w:r>
          </w:p>
        </w:tc>
        <w:tc>
          <w:tcPr>
            <w:tcW w:w="992"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S1-070556</w:t>
            </w:r>
          </w:p>
        </w:tc>
        <w:tc>
          <w:tcPr>
            <w:tcW w:w="709"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22.278</w:t>
            </w:r>
          </w:p>
        </w:tc>
        <w:tc>
          <w:tcPr>
            <w:tcW w:w="567"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0005</w:t>
            </w:r>
          </w:p>
        </w:tc>
        <w:tc>
          <w:tcPr>
            <w:tcW w:w="428" w:type="dxa"/>
            <w:shd w:val="solid" w:color="FFFFFF" w:fill="auto"/>
          </w:tcPr>
          <w:p w:rsidR="00DE6A60" w:rsidRPr="00557668" w:rsidRDefault="00DE6A60" w:rsidP="00557668">
            <w:pPr>
              <w:widowControl w:val="0"/>
              <w:spacing w:after="0"/>
              <w:rPr>
                <w:rFonts w:ascii="Arial" w:hAnsi="Arial"/>
                <w:sz w:val="16"/>
              </w:rPr>
            </w:pPr>
          </w:p>
        </w:tc>
        <w:tc>
          <w:tcPr>
            <w:tcW w:w="596"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Rel-8</w:t>
            </w:r>
          </w:p>
        </w:tc>
        <w:tc>
          <w:tcPr>
            <w:tcW w:w="391"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D</w:t>
            </w:r>
          </w:p>
        </w:tc>
        <w:tc>
          <w:tcPr>
            <w:tcW w:w="2409"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Editorial correction for performance requirements for evolved 3GPP system</w:t>
            </w:r>
          </w:p>
        </w:tc>
        <w:tc>
          <w:tcPr>
            <w:tcW w:w="567"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8.1.0</w:t>
            </w:r>
          </w:p>
        </w:tc>
        <w:tc>
          <w:tcPr>
            <w:tcW w:w="567"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8.2.0</w:t>
            </w:r>
          </w:p>
        </w:tc>
        <w:tc>
          <w:tcPr>
            <w:tcW w:w="850" w:type="dxa"/>
            <w:shd w:val="solid" w:color="FFFFFF" w:fill="auto"/>
          </w:tcPr>
          <w:p w:rsidR="00DE6A60" w:rsidRPr="00557668" w:rsidRDefault="00DE6A60" w:rsidP="00557668">
            <w:pPr>
              <w:widowControl w:val="0"/>
              <w:spacing w:after="0"/>
              <w:rPr>
                <w:rFonts w:ascii="Arial" w:hAnsi="Arial"/>
                <w:sz w:val="16"/>
              </w:rPr>
            </w:pPr>
            <w:r>
              <w:rPr>
                <w:rFonts w:ascii="Arial" w:eastAsia="MS Mincho" w:hAnsi="Arial" w:cs="Arial"/>
                <w:color w:val="000000"/>
                <w:sz w:val="16"/>
                <w:szCs w:val="16"/>
              </w:rPr>
              <w:t>SAE-R</w:t>
            </w:r>
          </w:p>
        </w:tc>
      </w:tr>
      <w:tr w:rsidR="00DE6A60" w:rsidRPr="0055766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SP-36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spacing w:after="0"/>
              <w:rPr>
                <w:rFonts w:ascii="Arial" w:eastAsia="MS Mincho" w:hAnsi="Arial" w:cs="Arial"/>
                <w:color w:val="000000"/>
                <w:sz w:val="16"/>
                <w:szCs w:val="16"/>
              </w:rPr>
            </w:pPr>
            <w:r>
              <w:rPr>
                <w:rFonts w:ascii="Arial" w:eastAsia="MS Mincho" w:hAnsi="Arial" w:cs="Arial"/>
                <w:color w:val="000000"/>
                <w:sz w:val="16"/>
                <w:szCs w:val="16"/>
              </w:rPr>
              <w:t>SP-070367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S1-070807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0006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Performance requirements for evolved 3GPP system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8.2.0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SAE-R</w:t>
            </w:r>
          </w:p>
        </w:tc>
      </w:tr>
      <w:tr w:rsidR="00DE6A60" w:rsidRPr="0055766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SP-36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spacing w:after="0"/>
              <w:rPr>
                <w:rFonts w:ascii="Arial" w:eastAsia="MS Mincho" w:hAnsi="Arial" w:cs="Arial"/>
                <w:color w:val="000000"/>
                <w:sz w:val="16"/>
                <w:szCs w:val="16"/>
              </w:rPr>
            </w:pPr>
            <w:r>
              <w:rPr>
                <w:rFonts w:ascii="Arial" w:eastAsia="MS Mincho" w:hAnsi="Arial" w:cs="Arial"/>
                <w:color w:val="000000"/>
                <w:sz w:val="16"/>
                <w:szCs w:val="16"/>
              </w:rPr>
              <w:t>SP-070370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S1-070764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0008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Requirement for national roaming between LTE-only operators and 2G/3G-only</w:t>
            </w:r>
            <w:r w:rsidR="00F7499E">
              <w:rPr>
                <w:rFonts w:ascii="Arial" w:eastAsia="MS Mincho" w:hAnsi="Arial" w:cs="Arial"/>
                <w:color w:val="000000"/>
                <w:sz w:val="16"/>
                <w:szCs w:val="16"/>
              </w:rPr>
              <w:t xml:space="preserve"> </w:t>
            </w:r>
            <w:r>
              <w:rPr>
                <w:rFonts w:ascii="Arial" w:eastAsia="MS Mincho" w:hAnsi="Arial" w:cs="Arial"/>
                <w:color w:val="000000"/>
                <w:sz w:val="16"/>
                <w:szCs w:val="16"/>
              </w:rPr>
              <w:t>operators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8.2.0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E6A60" w:rsidRPr="00943324" w:rsidRDefault="00DE6A60" w:rsidP="00F35AF4">
            <w:pPr>
              <w:widowControl w:val="0"/>
              <w:spacing w:after="0"/>
              <w:rPr>
                <w:rFonts w:ascii="Arial" w:eastAsia="MS Mincho" w:hAnsi="Arial" w:cs="Arial"/>
                <w:color w:val="000000"/>
                <w:sz w:val="16"/>
                <w:szCs w:val="16"/>
              </w:rPr>
            </w:pPr>
            <w:r>
              <w:rPr>
                <w:rFonts w:ascii="Arial" w:eastAsia="MS Mincho" w:hAnsi="Arial" w:cs="Arial"/>
                <w:color w:val="000000"/>
                <w:sz w:val="16"/>
                <w:szCs w:val="16"/>
              </w:rPr>
              <w:t>SAE-R</w:t>
            </w:r>
          </w:p>
        </w:tc>
      </w:tr>
      <w:tr w:rsidR="00DE6A60"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SP-36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622A74">
            <w:pPr>
              <w:spacing w:after="0"/>
              <w:rPr>
                <w:rFonts w:ascii="Arial" w:eastAsia="MS Mincho" w:hAnsi="Arial" w:cs="Arial"/>
                <w:color w:val="000000"/>
                <w:sz w:val="16"/>
                <w:szCs w:val="16"/>
              </w:rPr>
            </w:pPr>
            <w:r>
              <w:rPr>
                <w:rFonts w:ascii="Arial" w:eastAsia="MS Mincho" w:hAnsi="Arial" w:cs="Arial"/>
                <w:color w:val="000000"/>
                <w:sz w:val="16"/>
                <w:szCs w:val="16"/>
              </w:rPr>
              <w:t>SP-070</w:t>
            </w:r>
            <w:r w:rsidR="00311D4A">
              <w:rPr>
                <w:rFonts w:ascii="Arial" w:eastAsia="MS Mincho" w:hAnsi="Arial" w:cs="Arial"/>
                <w:color w:val="000000"/>
                <w:sz w:val="16"/>
                <w:szCs w:val="16"/>
              </w:rPr>
              <w:t>483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S1-070805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0009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1A6895"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5</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sidRPr="007C75C8">
              <w:rPr>
                <w:rFonts w:ascii="Arial" w:eastAsia="MS Mincho" w:hAnsi="Arial" w:cs="Arial"/>
                <w:color w:val="000000"/>
                <w:sz w:val="16"/>
                <w:szCs w:val="16"/>
              </w:rPr>
              <w:t>Requirements for service continuity between 3GPP system and WiMAX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8.2.0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DE6A60" w:rsidRPr="007C75C8" w:rsidRDefault="00DE6A60"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SAE-R</w:t>
            </w:r>
          </w:p>
        </w:tc>
      </w:tr>
      <w:tr w:rsidR="0093398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SP-37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622A74">
            <w:pPr>
              <w:spacing w:after="0"/>
              <w:rPr>
                <w:rFonts w:ascii="Arial" w:eastAsia="MS Mincho" w:hAnsi="Arial" w:cs="Arial"/>
                <w:color w:val="000000"/>
                <w:sz w:val="16"/>
                <w:szCs w:val="16"/>
              </w:rPr>
            </w:pPr>
            <w:r>
              <w:rPr>
                <w:rFonts w:ascii="Arial" w:eastAsia="MS Mincho" w:hAnsi="Arial" w:cs="Arial"/>
                <w:color w:val="000000"/>
                <w:sz w:val="16"/>
                <w:szCs w:val="16"/>
              </w:rPr>
              <w:t>SP-070566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S1-071324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Addition of 3GPP reference for the evolved 3GPP packet system (EPS)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SAE-R</w:t>
            </w:r>
          </w:p>
        </w:tc>
      </w:tr>
      <w:tr w:rsidR="0093398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SP-37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622A74">
            <w:pPr>
              <w:spacing w:after="0"/>
              <w:rPr>
                <w:rFonts w:ascii="Arial" w:eastAsia="MS Mincho" w:hAnsi="Arial" w:cs="Arial"/>
                <w:color w:val="000000"/>
                <w:sz w:val="16"/>
                <w:szCs w:val="16"/>
              </w:rPr>
            </w:pPr>
            <w:r>
              <w:rPr>
                <w:rFonts w:ascii="Arial" w:eastAsia="MS Mincho" w:hAnsi="Arial" w:cs="Arial"/>
                <w:color w:val="000000"/>
                <w:sz w:val="16"/>
                <w:szCs w:val="16"/>
              </w:rPr>
              <w:t>SP-070566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S1-071096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Multiple IP session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SAE-R</w:t>
            </w:r>
          </w:p>
        </w:tc>
      </w:tr>
      <w:tr w:rsidR="0093398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DE6A60">
            <w:pPr>
              <w:widowControl w:val="0"/>
              <w:spacing w:after="0"/>
              <w:rPr>
                <w:rFonts w:ascii="Arial" w:eastAsia="MS Mincho" w:hAnsi="Arial" w:cs="Arial"/>
                <w:color w:val="000000"/>
                <w:sz w:val="16"/>
                <w:szCs w:val="16"/>
              </w:rPr>
            </w:pPr>
            <w:r>
              <w:rPr>
                <w:rFonts w:ascii="Arial" w:eastAsia="MS Mincho" w:hAnsi="Arial" w:cs="Arial"/>
                <w:color w:val="000000"/>
                <w:sz w:val="16"/>
                <w:szCs w:val="16"/>
              </w:rPr>
              <w:t>SP-37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622A74">
            <w:pPr>
              <w:spacing w:after="0"/>
              <w:rPr>
                <w:rFonts w:ascii="Arial" w:eastAsia="MS Mincho" w:hAnsi="Arial" w:cs="Arial"/>
                <w:color w:val="000000"/>
                <w:sz w:val="16"/>
                <w:szCs w:val="16"/>
              </w:rPr>
            </w:pPr>
            <w:r w:rsidRPr="00933988">
              <w:rPr>
                <w:rFonts w:ascii="Arial" w:eastAsia="MS Mincho" w:hAnsi="Arial" w:cs="Arial"/>
                <w:color w:val="000000"/>
                <w:sz w:val="16"/>
                <w:szCs w:val="16"/>
              </w:rPr>
              <w:t>SP-070566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S1-071097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933988" w:rsidRPr="00943324"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Voice service continuity between 3GPP RAT and non 3GPP RAT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SAE-R</w:t>
            </w:r>
          </w:p>
        </w:tc>
      </w:tr>
      <w:tr w:rsidR="0093398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DE6A60">
            <w:pPr>
              <w:widowControl w:val="0"/>
              <w:spacing w:after="0"/>
              <w:rPr>
                <w:rFonts w:ascii="Arial" w:eastAsia="MS Mincho" w:hAnsi="Arial" w:cs="Arial"/>
                <w:color w:val="000000"/>
                <w:sz w:val="16"/>
                <w:szCs w:val="16"/>
              </w:rPr>
            </w:pPr>
            <w:r w:rsidRPr="00933988">
              <w:rPr>
                <w:rFonts w:ascii="Arial" w:eastAsia="MS Mincho" w:hAnsi="Arial" w:cs="Arial"/>
                <w:color w:val="000000"/>
                <w:sz w:val="16"/>
                <w:szCs w:val="16"/>
              </w:rPr>
              <w:t>SP-37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622A74">
            <w:pPr>
              <w:spacing w:after="0"/>
              <w:rPr>
                <w:rFonts w:ascii="Arial" w:eastAsia="MS Mincho" w:hAnsi="Arial" w:cs="Arial"/>
                <w:color w:val="000000"/>
                <w:sz w:val="16"/>
                <w:szCs w:val="16"/>
              </w:rPr>
            </w:pPr>
            <w:r w:rsidRPr="00933988">
              <w:rPr>
                <w:rFonts w:ascii="Arial" w:eastAsia="MS Mincho" w:hAnsi="Arial" w:cs="Arial"/>
                <w:color w:val="000000"/>
                <w:sz w:val="16"/>
                <w:szCs w:val="16"/>
              </w:rPr>
              <w:t>SP-070566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S1-070994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33988"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933988" w:rsidRPr="00943324" w:rsidRDefault="00933988" w:rsidP="00933988">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Alignment of terminology with SA2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8.3.0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33988" w:rsidRPr="00933988" w:rsidRDefault="00933988" w:rsidP="00933988">
            <w:pPr>
              <w:spacing w:after="0"/>
              <w:rPr>
                <w:rFonts w:ascii="Arial" w:eastAsia="MS Mincho" w:hAnsi="Arial" w:cs="Arial"/>
                <w:color w:val="000000"/>
                <w:sz w:val="16"/>
                <w:szCs w:val="16"/>
              </w:rPr>
            </w:pPr>
            <w:r w:rsidRPr="00933988">
              <w:rPr>
                <w:rFonts w:ascii="Arial" w:eastAsia="MS Mincho" w:hAnsi="Arial" w:cs="Arial"/>
                <w:color w:val="000000"/>
                <w:sz w:val="16"/>
                <w:szCs w:val="16"/>
              </w:rPr>
              <w:t>SAE-R</w:t>
            </w:r>
          </w:p>
        </w:tc>
      </w:tr>
      <w:tr w:rsidR="006F21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widowControl w:val="0"/>
              <w:spacing w:after="0"/>
              <w:rPr>
                <w:rFonts w:ascii="Arial" w:eastAsia="MS Mincho" w:hAnsi="Arial" w:cs="Arial"/>
                <w:color w:val="000000"/>
                <w:sz w:val="16"/>
                <w:szCs w:val="16"/>
              </w:rPr>
            </w:pPr>
            <w:r w:rsidRPr="00933988">
              <w:rPr>
                <w:rFonts w:ascii="Arial" w:eastAsia="MS Mincho" w:hAnsi="Arial" w:cs="Arial"/>
                <w:color w:val="000000"/>
                <w:sz w:val="16"/>
                <w:szCs w:val="16"/>
              </w:rPr>
              <w:t>SP-37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SP-070566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S1-071122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21E5" w:rsidRDefault="006F21E5" w:rsidP="00BE511A">
            <w:pPr>
              <w:widowControl w:val="0"/>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21E5" w:rsidRDefault="006F21E5" w:rsidP="00BE511A">
            <w:pPr>
              <w:widowControl w:val="0"/>
              <w:spacing w:after="0"/>
              <w:rPr>
                <w:rFonts w:ascii="Arial" w:eastAsia="MS Mincho" w:hAnsi="Arial" w:cs="Arial"/>
                <w:color w:val="000000"/>
                <w:sz w:val="16"/>
                <w:szCs w:val="16"/>
              </w:rPr>
            </w:pPr>
            <w:r>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21E5" w:rsidRPr="007C75C8" w:rsidRDefault="006F21E5" w:rsidP="00BE511A">
            <w:pPr>
              <w:widowControl w:val="0"/>
              <w:spacing w:after="0"/>
              <w:rPr>
                <w:rFonts w:ascii="Arial" w:eastAsia="MS Mincho" w:hAnsi="Arial" w:cs="Arial"/>
                <w:color w:val="000000"/>
                <w:sz w:val="16"/>
                <w:szCs w:val="16"/>
              </w:rPr>
            </w:pPr>
            <w:r>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Access network discovery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8.3.0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21E5" w:rsidRPr="00933988" w:rsidRDefault="006F21E5" w:rsidP="00BE511A">
            <w:pPr>
              <w:spacing w:after="0"/>
              <w:rPr>
                <w:rFonts w:ascii="Arial" w:eastAsia="MS Mincho" w:hAnsi="Arial" w:cs="Arial"/>
                <w:color w:val="000000"/>
                <w:sz w:val="16"/>
                <w:szCs w:val="16"/>
              </w:rPr>
            </w:pPr>
            <w:r w:rsidRPr="00933988">
              <w:rPr>
                <w:rFonts w:ascii="Arial" w:eastAsia="MS Mincho" w:hAnsi="Arial" w:cs="Arial"/>
                <w:color w:val="000000"/>
                <w:sz w:val="16"/>
                <w:szCs w:val="16"/>
              </w:rPr>
              <w:t>SAE-R</w:t>
            </w:r>
          </w:p>
        </w:tc>
      </w:tr>
      <w:tr w:rsidR="006F21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SP-070855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S1-071856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0021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C</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Support for efficient delivery of text-based broadcast messages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AIPN-SAE</w:t>
            </w:r>
          </w:p>
        </w:tc>
      </w:tr>
      <w:tr w:rsidR="006F21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SP-070855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S1-071912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0022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Emergency Call Support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AIPN-SAE</w:t>
            </w:r>
          </w:p>
        </w:tc>
      </w:tr>
      <w:tr w:rsidR="006F21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SP-070856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S1-071913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0015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Enhancements to Access network discovery and steering of access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AIPN-SAE</w:t>
            </w:r>
          </w:p>
        </w:tc>
      </w:tr>
      <w:tr w:rsidR="006F21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SP-070856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S1-071915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0017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Multi-access MBMS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SAE-R</w:t>
            </w:r>
          </w:p>
        </w:tc>
      </w:tr>
      <w:tr w:rsidR="006F21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SP-070856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S1-071916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0018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QoS change requirement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SAE-R</w:t>
            </w:r>
          </w:p>
        </w:tc>
      </w:tr>
      <w:tr w:rsidR="006F21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SP-070929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0024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C</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Addition of list of applicable specifications for the EPS and amended scope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8.4.0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21E5" w:rsidRPr="006F21E5" w:rsidRDefault="006F21E5" w:rsidP="006F21E5">
            <w:pPr>
              <w:spacing w:after="0"/>
              <w:rPr>
                <w:rFonts w:ascii="Arial" w:eastAsia="MS Mincho" w:hAnsi="Arial" w:cs="Arial"/>
                <w:color w:val="000000"/>
                <w:sz w:val="16"/>
                <w:szCs w:val="16"/>
              </w:rPr>
            </w:pPr>
            <w:r w:rsidRPr="006F21E5">
              <w:rPr>
                <w:rFonts w:ascii="Arial" w:eastAsia="MS Mincho" w:hAnsi="Arial" w:cs="Arial"/>
                <w:color w:val="000000"/>
                <w:sz w:val="16"/>
                <w:szCs w:val="16"/>
              </w:rPr>
              <w:t>AIPN-SAE</w:t>
            </w:r>
          </w:p>
        </w:tc>
      </w:tr>
      <w:tr w:rsidR="00FD52F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SP-40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SP-080306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S1-080740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0028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Clarification of EPS access using pre-Rel-8 USIMs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141F07" w:rsidP="00FD52F8">
            <w:pPr>
              <w:spacing w:after="0"/>
              <w:rPr>
                <w:rFonts w:ascii="Arial" w:eastAsia="MS Mincho" w:hAnsi="Arial" w:cs="Arial"/>
                <w:color w:val="000000"/>
                <w:sz w:val="16"/>
                <w:szCs w:val="16"/>
              </w:rPr>
            </w:pPr>
            <w:r>
              <w:rPr>
                <w:rFonts w:ascii="Arial" w:eastAsia="MS Mincho" w:hAnsi="Arial" w:cs="Arial"/>
                <w:color w:val="000000"/>
                <w:sz w:val="16"/>
                <w:szCs w:val="16"/>
              </w:rPr>
              <w:t>9.0.0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AIPN-SAE</w:t>
            </w:r>
          </w:p>
        </w:tc>
      </w:tr>
      <w:tr w:rsidR="00FD52F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SP-40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SP-080306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S1-080720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0030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Rel-8</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WIMAX Forum specification reference in TS 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141F07" w:rsidP="00FD52F8">
            <w:pPr>
              <w:spacing w:after="0"/>
              <w:rPr>
                <w:rFonts w:ascii="Arial" w:eastAsia="MS Mincho" w:hAnsi="Arial" w:cs="Arial"/>
                <w:color w:val="000000"/>
                <w:sz w:val="16"/>
                <w:szCs w:val="16"/>
              </w:rPr>
            </w:pPr>
            <w:r>
              <w:rPr>
                <w:rFonts w:ascii="Arial" w:eastAsia="MS Mincho" w:hAnsi="Arial" w:cs="Arial"/>
                <w:color w:val="000000"/>
                <w:sz w:val="16"/>
                <w:szCs w:val="16"/>
              </w:rPr>
              <w:t>9.0.0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FD52F8" w:rsidRPr="00FD52F8" w:rsidRDefault="00FD52F8" w:rsidP="00FD52F8">
            <w:pPr>
              <w:spacing w:after="0"/>
              <w:rPr>
                <w:rFonts w:ascii="Arial" w:eastAsia="MS Mincho" w:hAnsi="Arial" w:cs="Arial"/>
                <w:color w:val="000000"/>
                <w:sz w:val="16"/>
                <w:szCs w:val="16"/>
              </w:rPr>
            </w:pPr>
            <w:r w:rsidRPr="00FD52F8">
              <w:rPr>
                <w:rFonts w:ascii="Arial" w:eastAsia="MS Mincho" w:hAnsi="Arial" w:cs="Arial"/>
                <w:color w:val="000000"/>
                <w:sz w:val="16"/>
                <w:szCs w:val="16"/>
              </w:rPr>
              <w:t>AIPN-SAE</w:t>
            </w:r>
          </w:p>
        </w:tc>
      </w:tr>
      <w:tr w:rsidR="00141F07"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r w:rsidRPr="00FD52F8">
              <w:rPr>
                <w:rFonts w:ascii="Arial" w:eastAsia="MS Mincho" w:hAnsi="Arial" w:cs="Arial"/>
                <w:color w:val="000000"/>
                <w:sz w:val="16"/>
                <w:szCs w:val="16"/>
              </w:rPr>
              <w:t>SP-40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r>
              <w:rPr>
                <w:rFonts w:ascii="Arial" w:eastAsia="MS Mincho" w:hAnsi="Arial" w:cs="Arial"/>
                <w:color w:val="000000"/>
                <w:sz w:val="16"/>
                <w:szCs w:val="16"/>
              </w:rPr>
              <w:t>-</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r>
              <w:rPr>
                <w:rFonts w:ascii="Arial" w:eastAsia="MS Mincho" w:hAnsi="Arial" w:cs="Arial"/>
                <w:color w:val="000000"/>
                <w:sz w:val="16"/>
                <w:szCs w:val="16"/>
              </w:rPr>
              <w:t>Creation of v.9.0.0. Content identical to 8.4.0 + CRs 28r2 and 30r1 (but not including CR 27r1, applicable to Rel-8 only, to remove Features which Stage 3 was not completed on time)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r>
              <w:rPr>
                <w:rFonts w:ascii="Arial" w:eastAsia="MS Mincho" w:hAnsi="Arial" w:cs="Arial"/>
                <w:color w:val="000000"/>
                <w:sz w:val="16"/>
                <w:szCs w:val="16"/>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r>
              <w:rPr>
                <w:rFonts w:ascii="Arial" w:eastAsia="MS Mincho" w:hAnsi="Arial" w:cs="Arial"/>
                <w:color w:val="000000"/>
                <w:sz w:val="16"/>
                <w:szCs w:val="16"/>
              </w:rPr>
              <w:t>9.0.0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141F07" w:rsidRPr="00FD52F8" w:rsidRDefault="00141F07" w:rsidP="009D5A52">
            <w:pPr>
              <w:spacing w:after="0"/>
              <w:rPr>
                <w:rFonts w:ascii="Arial" w:eastAsia="MS Mincho" w:hAnsi="Arial" w:cs="Arial"/>
                <w:color w:val="000000"/>
                <w:sz w:val="16"/>
                <w:szCs w:val="16"/>
              </w:rPr>
            </w:pPr>
            <w:r>
              <w:rPr>
                <w:rFonts w:ascii="Arial" w:eastAsia="MS Mincho" w:hAnsi="Arial" w:cs="Arial"/>
                <w:color w:val="000000"/>
                <w:sz w:val="16"/>
                <w:szCs w:val="16"/>
              </w:rPr>
              <w:t>-</w:t>
            </w:r>
          </w:p>
        </w:tc>
      </w:tr>
      <w:tr w:rsidR="00227B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27BE5" w:rsidRPr="00FD52F8" w:rsidRDefault="00227BE5" w:rsidP="009D5A52">
            <w:pPr>
              <w:spacing w:after="0"/>
              <w:rPr>
                <w:rFonts w:ascii="Arial" w:eastAsia="MS Mincho" w:hAnsi="Arial" w:cs="Arial"/>
                <w:color w:val="000000"/>
                <w:sz w:val="16"/>
                <w:szCs w:val="16"/>
              </w:rPr>
            </w:pPr>
            <w:r>
              <w:rPr>
                <w:rFonts w:ascii="Arial" w:eastAsia="MS Mincho" w:hAnsi="Arial" w:cs="Arial"/>
                <w:color w:val="000000"/>
                <w:sz w:val="16"/>
                <w:szCs w:val="16"/>
              </w:rPr>
              <w:t>SP-41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SP-080495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S1-082018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0037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Pr>
                <w:rFonts w:ascii="Arial" w:eastAsia="MS Mincho" w:hAnsi="Arial" w:cs="Arial"/>
                <w:color w:val="000000"/>
                <w:sz w:val="16"/>
                <w:szCs w:val="16"/>
              </w:rPr>
              <w:t>S</w:t>
            </w:r>
            <w:r w:rsidRPr="00227BE5">
              <w:rPr>
                <w:rFonts w:ascii="Arial" w:eastAsia="MS Mincho" w:hAnsi="Arial" w:cs="Arial"/>
                <w:color w:val="000000"/>
                <w:sz w:val="16"/>
                <w:szCs w:val="16"/>
              </w:rPr>
              <w:t>ervice continuity (mirror to a Rel-8 CR)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9.1.0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AIPN-SAE</w:t>
            </w:r>
          </w:p>
        </w:tc>
      </w:tr>
      <w:tr w:rsidR="00227B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27BE5" w:rsidRPr="00FD52F8" w:rsidRDefault="00227BE5" w:rsidP="009D5A52">
            <w:pPr>
              <w:spacing w:after="0"/>
              <w:rPr>
                <w:rFonts w:ascii="Arial" w:eastAsia="MS Mincho" w:hAnsi="Arial" w:cs="Arial"/>
                <w:color w:val="000000"/>
                <w:sz w:val="16"/>
                <w:szCs w:val="16"/>
              </w:rPr>
            </w:pPr>
            <w:r>
              <w:rPr>
                <w:rFonts w:ascii="Arial" w:eastAsia="MS Mincho" w:hAnsi="Arial" w:cs="Arial"/>
                <w:color w:val="000000"/>
                <w:sz w:val="16"/>
                <w:szCs w:val="16"/>
              </w:rPr>
              <w:t>SP-41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SP-080</w:t>
            </w:r>
            <w:r w:rsidR="00522005">
              <w:rPr>
                <w:rFonts w:ascii="Arial" w:eastAsia="MS Mincho" w:hAnsi="Arial" w:cs="Arial"/>
                <w:color w:val="000000"/>
                <w:sz w:val="16"/>
                <w:szCs w:val="16"/>
              </w:rPr>
              <w:t>639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Pr>
                <w:rFonts w:ascii="Arial" w:eastAsia="MS Mincho" w:hAnsi="Arial" w:cs="Arial"/>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0039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Access Network Discovery and Steering of Access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9.1.0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AIPN-SAE</w:t>
            </w:r>
          </w:p>
        </w:tc>
      </w:tr>
      <w:tr w:rsidR="00227BE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27BE5" w:rsidRPr="00FD52F8" w:rsidRDefault="00227BE5" w:rsidP="009D5A52">
            <w:pPr>
              <w:spacing w:after="0"/>
              <w:rPr>
                <w:rFonts w:ascii="Arial" w:eastAsia="MS Mincho" w:hAnsi="Arial" w:cs="Arial"/>
                <w:color w:val="000000"/>
                <w:sz w:val="16"/>
                <w:szCs w:val="16"/>
              </w:rPr>
            </w:pPr>
            <w:r>
              <w:rPr>
                <w:rFonts w:ascii="Arial" w:eastAsia="MS Mincho" w:hAnsi="Arial" w:cs="Arial"/>
                <w:color w:val="000000"/>
                <w:sz w:val="16"/>
                <w:szCs w:val="16"/>
              </w:rPr>
              <w:t>SP-41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SP-080495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S1-082398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0041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Update IP session control and local breakout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9.1.0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227BE5" w:rsidRPr="00227BE5" w:rsidRDefault="00227BE5" w:rsidP="00227BE5">
            <w:pPr>
              <w:spacing w:after="0"/>
              <w:rPr>
                <w:rFonts w:ascii="Arial" w:eastAsia="MS Mincho" w:hAnsi="Arial" w:cs="Arial"/>
                <w:color w:val="000000"/>
                <w:sz w:val="16"/>
                <w:szCs w:val="16"/>
              </w:rPr>
            </w:pPr>
            <w:r w:rsidRPr="00227BE5">
              <w:rPr>
                <w:rFonts w:ascii="Arial" w:eastAsia="MS Mincho" w:hAnsi="Arial" w:cs="Arial"/>
                <w:color w:val="000000"/>
                <w:sz w:val="16"/>
                <w:szCs w:val="16"/>
              </w:rPr>
              <w:t>AIPN-SAE</w:t>
            </w:r>
          </w:p>
        </w:tc>
      </w:tr>
      <w:tr w:rsidR="00227BE5" w:rsidRPr="00522005"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9D5A52">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SP-41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SP-080495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S1-082386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Requirement on support of CS Fallback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9.1.0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227BE5" w:rsidRPr="00522005" w:rsidRDefault="00227BE5" w:rsidP="00227BE5">
            <w:pPr>
              <w:spacing w:after="0"/>
              <w:rPr>
                <w:rFonts w:ascii="Arial" w:eastAsia="MS Mincho" w:hAnsi="Arial" w:cs="Arial"/>
                <w:i/>
                <w:color w:val="000000"/>
                <w:sz w:val="16"/>
                <w:szCs w:val="16"/>
              </w:rPr>
            </w:pPr>
            <w:r w:rsidRPr="00522005">
              <w:rPr>
                <w:rFonts w:ascii="Arial" w:eastAsia="MS Mincho" w:hAnsi="Arial" w:cs="Arial"/>
                <w:i/>
                <w:color w:val="000000"/>
                <w:sz w:val="16"/>
                <w:szCs w:val="16"/>
              </w:rPr>
              <w:t>AIPN-SAE</w:t>
            </w:r>
          </w:p>
        </w:tc>
      </w:tr>
      <w:tr w:rsidR="0052200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22005" w:rsidRPr="00FD52F8" w:rsidRDefault="00522005" w:rsidP="004A0040">
            <w:pPr>
              <w:spacing w:after="0"/>
              <w:rPr>
                <w:rFonts w:ascii="Arial" w:eastAsia="MS Mincho" w:hAnsi="Arial" w:cs="Arial"/>
                <w:color w:val="000000"/>
                <w:sz w:val="16"/>
                <w:szCs w:val="16"/>
              </w:rPr>
            </w:pPr>
            <w:r>
              <w:rPr>
                <w:rFonts w:ascii="Arial" w:eastAsia="MS Mincho" w:hAnsi="Arial" w:cs="Arial"/>
                <w:color w:val="000000"/>
                <w:sz w:val="16"/>
                <w:szCs w:val="16"/>
              </w:rPr>
              <w:t>SP-41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sidRPr="00227BE5">
              <w:rPr>
                <w:rFonts w:ascii="Arial" w:eastAsia="MS Mincho" w:hAnsi="Arial" w:cs="Arial"/>
                <w:color w:val="000000"/>
                <w:sz w:val="16"/>
                <w:szCs w:val="16"/>
              </w:rPr>
              <w:t>SP-080</w:t>
            </w:r>
            <w:r>
              <w:rPr>
                <w:rFonts w:ascii="Arial" w:eastAsia="MS Mincho" w:hAnsi="Arial" w:cs="Arial"/>
                <w:color w:val="000000"/>
                <w:sz w:val="16"/>
                <w:szCs w:val="16"/>
              </w:rPr>
              <w:t>652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Pr>
                <w:rFonts w:ascii="Arial" w:eastAsia="MS Mincho" w:hAnsi="Arial" w:cs="Arial"/>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sidRPr="00227BE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sidRPr="00227BE5">
              <w:rPr>
                <w:rFonts w:ascii="Arial" w:eastAsia="MS Mincho" w:hAnsi="Arial" w:cs="Arial"/>
                <w:color w:val="000000"/>
                <w:sz w:val="16"/>
                <w:szCs w:val="16"/>
              </w:rPr>
              <w:t>0043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Pr>
                <w:rFonts w:ascii="Arial" w:eastAsia="MS Mincho" w:hAnsi="Arial" w:cs="Arial"/>
                <w:color w:val="000000"/>
                <w:sz w:val="16"/>
                <w:szCs w:val="16"/>
              </w:rPr>
              <w:t>5</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sidRPr="00227BE5">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sidRPr="00227BE5">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Pr>
                <w:rFonts w:ascii="Arial" w:eastAsia="MS Mincho" w:hAnsi="Arial" w:cs="Arial"/>
                <w:color w:val="000000"/>
                <w:sz w:val="16"/>
                <w:szCs w:val="16"/>
              </w:rPr>
              <w:t>De-implementation of CR43r3 and implementation of 43r5, as approved during SA#41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Pr>
                <w:rFonts w:ascii="Arial" w:eastAsia="MS Mincho" w:hAnsi="Arial" w:cs="Arial"/>
                <w:color w:val="000000"/>
                <w:sz w:val="16"/>
                <w:szCs w:val="16"/>
              </w:rPr>
              <w:t>9.1</w:t>
            </w:r>
            <w:r w:rsidRPr="00227BE5">
              <w:rPr>
                <w:rFonts w:ascii="Arial" w:eastAsia="MS Mincho" w:hAnsi="Arial" w:cs="Arial"/>
                <w:color w:val="000000"/>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Pr>
                <w:rFonts w:ascii="Arial" w:eastAsia="MS Mincho" w:hAnsi="Arial" w:cs="Arial"/>
                <w:color w:val="000000"/>
                <w:sz w:val="16"/>
                <w:szCs w:val="16"/>
              </w:rPr>
              <w:t>9.1.1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22005" w:rsidRPr="00227BE5" w:rsidRDefault="00522005" w:rsidP="004A0040">
            <w:pPr>
              <w:spacing w:after="0"/>
              <w:rPr>
                <w:rFonts w:ascii="Arial" w:eastAsia="MS Mincho" w:hAnsi="Arial" w:cs="Arial"/>
                <w:color w:val="000000"/>
                <w:sz w:val="16"/>
                <w:szCs w:val="16"/>
              </w:rPr>
            </w:pPr>
            <w:r w:rsidRPr="00227BE5">
              <w:rPr>
                <w:rFonts w:ascii="Arial" w:eastAsia="MS Mincho" w:hAnsi="Arial" w:cs="Arial"/>
                <w:color w:val="000000"/>
                <w:sz w:val="16"/>
                <w:szCs w:val="16"/>
              </w:rPr>
              <w:t>AIPN-SAE</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SP-080774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S1-083114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Deletion of redundant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AIPN-SAE</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S1-083465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Terminal Identification of 3GPP and 3GPP2 devices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TEI9</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SP-080778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S1-084334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Support for Multimedia Priority Service in EPS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AIPN-SAE</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S1-084368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C</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EPS operational deployment and mobility optimization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TEI9</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S1-084069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Removal of chapter 6.1.2 and 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TEI9</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S1-084425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Enhanced ANDSF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TEI9</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S1-084414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C</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Basic support for multiaccess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TEI9</w:t>
            </w:r>
          </w:p>
        </w:tc>
      </w:tr>
      <w:tr w:rsidR="004C4212"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Pr>
                <w:rFonts w:ascii="Arial" w:eastAsia="MS Mincho" w:hAnsi="Arial" w:cs="Arial"/>
                <w:color w:val="000000"/>
                <w:sz w:val="16"/>
                <w:szCs w:val="16"/>
              </w:rPr>
              <w:t>SP-42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SP-080783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S1-084363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0058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Adding an appendix with FMC uses cases to 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9.2.0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C4212" w:rsidRPr="004C4212" w:rsidRDefault="004C4212" w:rsidP="004C4212">
            <w:pPr>
              <w:spacing w:after="0"/>
              <w:rPr>
                <w:rFonts w:ascii="Arial" w:eastAsia="MS Mincho" w:hAnsi="Arial" w:cs="Arial"/>
                <w:color w:val="000000"/>
                <w:sz w:val="16"/>
                <w:szCs w:val="16"/>
              </w:rPr>
            </w:pPr>
            <w:r w:rsidRPr="00B72FD2">
              <w:rPr>
                <w:rFonts w:ascii="Arial" w:eastAsia="MS Mincho" w:hAnsi="Arial" w:cs="Arial"/>
                <w:color w:val="000000"/>
                <w:sz w:val="16"/>
                <w:szCs w:val="16"/>
              </w:rPr>
              <w:t>TEI9</w:t>
            </w:r>
          </w:p>
        </w:tc>
      </w:tr>
      <w:tr w:rsidR="00F831B1"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SP-44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SP-090417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S1-091153rev</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0062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Access Technology Selection across PLMNs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9.3.0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SAES</w:t>
            </w:r>
          </w:p>
        </w:tc>
      </w:tr>
      <w:tr w:rsidR="00F831B1"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SP-44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SP-090371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S1-091169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0066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Move sentence about non-3GPP access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9.3.0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SAES</w:t>
            </w:r>
          </w:p>
        </w:tc>
      </w:tr>
      <w:tr w:rsidR="00F831B1"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SP-44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SP-090371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S1-091352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0067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Frequency of Scanning for Different Access Technologies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9.3.0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F831B1" w:rsidRPr="00F831B1" w:rsidRDefault="00F831B1" w:rsidP="00F831B1">
            <w:pPr>
              <w:spacing w:after="0"/>
              <w:rPr>
                <w:rFonts w:ascii="Arial" w:eastAsia="MS Mincho" w:hAnsi="Arial" w:cs="Arial"/>
                <w:color w:val="000000"/>
                <w:sz w:val="16"/>
                <w:szCs w:val="16"/>
              </w:rPr>
            </w:pPr>
            <w:r w:rsidRPr="00F831B1">
              <w:rPr>
                <w:rFonts w:ascii="Arial" w:eastAsia="MS Mincho" w:hAnsi="Arial" w:cs="Arial"/>
                <w:color w:val="000000"/>
                <w:sz w:val="16"/>
                <w:szCs w:val="16"/>
              </w:rPr>
              <w:t>SAES</w:t>
            </w:r>
          </w:p>
        </w:tc>
      </w:tr>
      <w:tr w:rsidR="005B707D"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B707D" w:rsidRPr="00F831B1" w:rsidRDefault="005B707D" w:rsidP="00F831B1">
            <w:pPr>
              <w:spacing w:after="0"/>
              <w:rPr>
                <w:rFonts w:ascii="Arial" w:eastAsia="MS Mincho" w:hAnsi="Arial" w:cs="Arial"/>
                <w:color w:val="000000"/>
                <w:sz w:val="16"/>
                <w:szCs w:val="16"/>
              </w:rPr>
            </w:pPr>
            <w:r>
              <w:rPr>
                <w:rFonts w:ascii="Arial" w:eastAsia="MS Mincho" w:hAnsi="Arial" w:cs="Arial"/>
                <w:color w:val="000000"/>
                <w:sz w:val="16"/>
                <w:szCs w:val="16"/>
              </w:rPr>
              <w:t>SP-45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SP-090476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S1-093272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0060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Alignment about accepting/rejecting CSFB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9.</w:t>
            </w:r>
            <w:r>
              <w:rPr>
                <w:rFonts w:ascii="Arial" w:eastAsia="MS Mincho" w:hAnsi="Arial" w:cs="Arial"/>
                <w:color w:val="000000"/>
                <w:sz w:val="16"/>
                <w:szCs w:val="16"/>
              </w:rPr>
              <w:t>3</w:t>
            </w:r>
            <w:r w:rsidRPr="008C1C20">
              <w:rPr>
                <w:rFonts w:ascii="Arial" w:eastAsia="MS Mincho" w:hAnsi="Arial" w:cs="Arial"/>
                <w:color w:val="000000"/>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9.</w:t>
            </w:r>
            <w:r>
              <w:rPr>
                <w:rFonts w:ascii="Arial" w:eastAsia="MS Mincho" w:hAnsi="Arial" w:cs="Arial"/>
                <w:color w:val="000000"/>
                <w:sz w:val="16"/>
                <w:szCs w:val="16"/>
              </w:rPr>
              <w:t>4</w:t>
            </w:r>
            <w:r w:rsidRPr="008C1C20">
              <w:rPr>
                <w:rFonts w:ascii="Arial" w:eastAsia="MS Mincho" w:hAnsi="Arial" w:cs="Arial"/>
                <w:color w:val="000000"/>
                <w:sz w:val="16"/>
                <w:szCs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B707D" w:rsidRPr="008C1C20" w:rsidRDefault="005B707D" w:rsidP="005B707D">
            <w:pPr>
              <w:spacing w:after="0"/>
              <w:rPr>
                <w:rFonts w:ascii="Arial" w:eastAsia="MS Mincho" w:hAnsi="Arial" w:cs="Arial"/>
                <w:color w:val="000000"/>
                <w:sz w:val="16"/>
                <w:szCs w:val="16"/>
              </w:rPr>
            </w:pPr>
            <w:r w:rsidRPr="008C1C20">
              <w:rPr>
                <w:rFonts w:ascii="Arial" w:eastAsia="MS Mincho" w:hAnsi="Arial" w:cs="Arial"/>
                <w:color w:val="000000"/>
                <w:sz w:val="16"/>
                <w:szCs w:val="16"/>
              </w:rPr>
              <w:t>AIPN-SAE</w:t>
            </w:r>
          </w:p>
        </w:tc>
      </w:tr>
      <w:tr w:rsidR="00B4746E"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4746E" w:rsidRDefault="00B4746E" w:rsidP="00F831B1">
            <w:pPr>
              <w:spacing w:after="0"/>
              <w:rPr>
                <w:rFonts w:ascii="Arial" w:eastAsia="MS Mincho" w:hAnsi="Arial" w:cs="Arial"/>
                <w:color w:val="000000"/>
                <w:sz w:val="16"/>
                <w:szCs w:val="16"/>
              </w:rPr>
            </w:pPr>
            <w:r>
              <w:rPr>
                <w:rFonts w:ascii="Arial" w:eastAsia="MS Mincho" w:hAnsi="Arial" w:cs="Arial"/>
                <w:color w:val="000000"/>
                <w:sz w:val="16"/>
                <w:szCs w:val="16"/>
              </w:rPr>
              <w:t>SP-46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SP-090843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S1-094500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0070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Rel-9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One active policy ruleset in ANDSF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9.5.0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B4746E" w:rsidRPr="00B4746E" w:rsidRDefault="00B4746E" w:rsidP="00B4746E">
            <w:pPr>
              <w:spacing w:after="0"/>
              <w:rPr>
                <w:rFonts w:ascii="Arial" w:eastAsia="MS Mincho" w:hAnsi="Arial" w:cs="Arial"/>
                <w:color w:val="000000"/>
                <w:sz w:val="16"/>
                <w:szCs w:val="16"/>
              </w:rPr>
            </w:pPr>
            <w:r w:rsidRPr="00B4746E">
              <w:rPr>
                <w:rFonts w:ascii="Arial" w:eastAsia="MS Mincho" w:hAnsi="Arial" w:cs="Arial"/>
                <w:color w:val="000000"/>
                <w:sz w:val="16"/>
                <w:szCs w:val="16"/>
              </w:rPr>
              <w:t>eANDSF</w:t>
            </w:r>
          </w:p>
        </w:tc>
      </w:tr>
      <w:tr w:rsidR="006F0DEC"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0DEC" w:rsidRDefault="006F0DEC" w:rsidP="00F831B1">
            <w:pPr>
              <w:spacing w:after="0"/>
              <w:rPr>
                <w:rFonts w:ascii="Arial" w:eastAsia="MS Mincho" w:hAnsi="Arial" w:cs="Arial"/>
                <w:color w:val="000000"/>
                <w:sz w:val="16"/>
                <w:szCs w:val="16"/>
              </w:rPr>
            </w:pPr>
            <w:r>
              <w:rPr>
                <w:rFonts w:ascii="Arial" w:eastAsia="MS Mincho" w:hAnsi="Arial" w:cs="Arial"/>
                <w:color w:val="000000"/>
                <w:sz w:val="16"/>
                <w:szCs w:val="16"/>
              </w:rPr>
              <w:t>SP-46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SP-090904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0071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7</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Rel-10</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0DEC" w:rsidRPr="006F0DEC" w:rsidRDefault="006F0DEC" w:rsidP="006F0DEC">
            <w:pPr>
              <w:tabs>
                <w:tab w:val="left" w:pos="665"/>
              </w:tabs>
              <w:spacing w:after="0"/>
              <w:rPr>
                <w:rFonts w:ascii="Arial" w:eastAsia="MS Mincho" w:hAnsi="Arial" w:cs="Arial"/>
                <w:color w:val="000000"/>
                <w:sz w:val="16"/>
                <w:szCs w:val="16"/>
              </w:rPr>
            </w:pPr>
            <w:r w:rsidRPr="006F0DEC">
              <w:rPr>
                <w:rFonts w:ascii="Arial" w:eastAsia="MS Mincho" w:hAnsi="Arial" w:cs="Arial"/>
                <w:color w:val="000000"/>
                <w:sz w:val="16"/>
                <w:szCs w:val="16"/>
              </w:rPr>
              <w:t>Adding of IFOM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10.0.0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0DEC" w:rsidRPr="00B4746E" w:rsidRDefault="006F0DEC" w:rsidP="00B4746E">
            <w:pPr>
              <w:spacing w:after="0"/>
              <w:rPr>
                <w:rFonts w:ascii="Arial" w:eastAsia="MS Mincho" w:hAnsi="Arial" w:cs="Arial"/>
                <w:color w:val="000000"/>
                <w:sz w:val="16"/>
                <w:szCs w:val="16"/>
              </w:rPr>
            </w:pPr>
            <w:r>
              <w:rPr>
                <w:rFonts w:ascii="Arial" w:eastAsia="MS Mincho" w:hAnsi="Arial" w:cs="Arial"/>
                <w:color w:val="000000"/>
                <w:sz w:val="16"/>
                <w:szCs w:val="16"/>
              </w:rPr>
              <w:t>IFOM</w:t>
            </w:r>
          </w:p>
        </w:tc>
      </w:tr>
      <w:tr w:rsidR="009122A1"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SP-47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SP-100185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S1-100236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0080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5</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Rel-10</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 xml:space="preserve">Requirements for Fixed </w:t>
            </w:r>
            <w:smartTag w:uri="urn:schemas-microsoft-com:office:smarttags" w:element="place">
              <w:r w:rsidRPr="009122A1">
                <w:rPr>
                  <w:rFonts w:ascii="Arial" w:eastAsia="MS Mincho" w:hAnsi="Arial" w:cs="Arial"/>
                  <w:color w:val="000000"/>
                  <w:sz w:val="16"/>
                  <w:szCs w:val="16"/>
                </w:rPr>
                <w:t>Mobile</w:t>
              </w:r>
            </w:smartTag>
            <w:r w:rsidRPr="009122A1">
              <w:rPr>
                <w:rFonts w:ascii="Arial" w:eastAsia="MS Mincho" w:hAnsi="Arial" w:cs="Arial"/>
                <w:color w:val="000000"/>
                <w:sz w:val="16"/>
                <w:szCs w:val="16"/>
              </w:rPr>
              <w:t xml:space="preserve"> Interworking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10.1.0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9122A1" w:rsidRPr="009122A1" w:rsidRDefault="009122A1" w:rsidP="009122A1">
            <w:pPr>
              <w:spacing w:after="0"/>
              <w:rPr>
                <w:rFonts w:ascii="Arial" w:eastAsia="MS Mincho" w:hAnsi="Arial" w:cs="Arial"/>
                <w:color w:val="000000"/>
                <w:sz w:val="16"/>
                <w:szCs w:val="16"/>
              </w:rPr>
            </w:pPr>
            <w:r w:rsidRPr="009122A1">
              <w:rPr>
                <w:rFonts w:ascii="Arial" w:eastAsia="MS Mincho" w:hAnsi="Arial" w:cs="Arial"/>
                <w:color w:val="000000"/>
                <w:sz w:val="16"/>
                <w:szCs w:val="16"/>
              </w:rPr>
              <w:t>BBAI</w:t>
            </w:r>
          </w:p>
        </w:tc>
      </w:tr>
      <w:tr w:rsidR="007B1FD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SP-100575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S1-102056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0089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Rel-10</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Removal of references to 3GPP OSA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10.2.0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TEI10</w:t>
            </w:r>
          </w:p>
        </w:tc>
      </w:tr>
      <w:tr w:rsidR="007B1FD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SP-100582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S1-102032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0083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Adding a H(e)NB use case to FMC use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BBAI</w:t>
            </w:r>
          </w:p>
        </w:tc>
      </w:tr>
      <w:tr w:rsidR="007B1FD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SP-100582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S1-102303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0084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Adding a Application Mobility use case to FMC use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BBAI</w:t>
            </w:r>
          </w:p>
        </w:tc>
      </w:tr>
      <w:tr w:rsidR="007B1FD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SP-100582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S1-102307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0086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Clarifications on FMC use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BBAI</w:t>
            </w:r>
          </w:p>
        </w:tc>
      </w:tr>
      <w:tr w:rsidR="007B1FD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SP-100582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S1-102308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0085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Adding a Common Quota use case to FMC use cases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BBAI</w:t>
            </w:r>
          </w:p>
        </w:tc>
      </w:tr>
      <w:tr w:rsidR="007B1FD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SP-100582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S1-102309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0087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New Requirements for Fixed Mobile Convergence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11.0.0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B1FD8" w:rsidRPr="007B1FD8" w:rsidRDefault="007B1FD8" w:rsidP="007B1FD8">
            <w:pPr>
              <w:spacing w:after="0"/>
              <w:rPr>
                <w:rFonts w:ascii="Arial" w:eastAsia="MS Mincho" w:hAnsi="Arial" w:cs="Arial"/>
                <w:color w:val="000000"/>
                <w:sz w:val="16"/>
                <w:szCs w:val="16"/>
              </w:rPr>
            </w:pPr>
            <w:r w:rsidRPr="007B1FD8">
              <w:rPr>
                <w:rFonts w:ascii="Arial" w:eastAsia="MS Mincho" w:hAnsi="Arial" w:cs="Arial"/>
                <w:color w:val="000000"/>
                <w:sz w:val="16"/>
                <w:szCs w:val="16"/>
              </w:rPr>
              <w:t>BBAI</w:t>
            </w:r>
          </w:p>
        </w:tc>
      </w:tr>
      <w:tr w:rsidR="00432E0B"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SP-100802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S1-103263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0090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Clarifying the scenarios supported by FMC interworking, including building block II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BBAI</w:t>
            </w:r>
          </w:p>
        </w:tc>
      </w:tr>
      <w:tr w:rsidR="00432E0B"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SP-100802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S1-103266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0091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New Requirements for Enterprise Interworking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BBAI</w:t>
            </w:r>
          </w:p>
        </w:tc>
      </w:tr>
      <w:tr w:rsidR="00432E0B"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SP-100802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S1-103242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0093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3GPP EPC based FMC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BBAI</w:t>
            </w:r>
          </w:p>
        </w:tc>
      </w:tr>
      <w:tr w:rsidR="00432E0B"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SP-100802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S1-103321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0095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Use cases for BBAI Building Block 3 - Converged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BBAI</w:t>
            </w:r>
          </w:p>
        </w:tc>
      </w:tr>
      <w:tr w:rsidR="00432E0B"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SP-100802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S1-103323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0097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Evolved Packet Core support for fixed access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11.1.0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32E0B" w:rsidRPr="00432E0B" w:rsidRDefault="00432E0B" w:rsidP="00432E0B">
            <w:pPr>
              <w:spacing w:after="0"/>
              <w:rPr>
                <w:rFonts w:ascii="Arial" w:eastAsia="MS Mincho" w:hAnsi="Arial" w:cs="Arial"/>
                <w:color w:val="000000"/>
                <w:sz w:val="16"/>
                <w:szCs w:val="16"/>
              </w:rPr>
            </w:pPr>
            <w:r w:rsidRPr="00432E0B">
              <w:rPr>
                <w:rFonts w:ascii="Arial" w:eastAsia="MS Mincho" w:hAnsi="Arial" w:cs="Arial"/>
                <w:color w:val="000000"/>
                <w:sz w:val="16"/>
                <w:szCs w:val="16"/>
              </w:rPr>
              <w:t>BBAI</w:t>
            </w:r>
          </w:p>
        </w:tc>
      </w:tr>
      <w:tr w:rsidR="003927C7"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r>
              <w:rPr>
                <w:rFonts w:ascii="Arial" w:eastAsia="MS Mincho" w:hAnsi="Arial" w:cs="Arial"/>
                <w:color w:val="000000"/>
                <w:sz w:val="16"/>
                <w:szCs w:val="16"/>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3927C7" w:rsidRPr="003927C7" w:rsidRDefault="003927C7" w:rsidP="00432E0B">
            <w:pPr>
              <w:spacing w:after="0"/>
              <w:rPr>
                <w:rFonts w:ascii="Arial" w:eastAsia="MS Mincho" w:hAnsi="Arial" w:cs="Arial"/>
                <w:color w:val="000000"/>
                <w:sz w:val="16"/>
                <w:szCs w:val="16"/>
              </w:rPr>
            </w:pPr>
            <w:r w:rsidRPr="003927C7">
              <w:rPr>
                <w:rFonts w:ascii="Arial" w:eastAsia="MS Mincho" w:hAnsi="Arial" w:cs="Arial"/>
                <w:color w:val="000000"/>
                <w:sz w:val="16"/>
                <w:szCs w:val="16"/>
              </w:rPr>
              <w:t>LTE logo changed into LTE Advanced logo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r>
              <w:rPr>
                <w:rFonts w:ascii="Arial" w:eastAsia="MS Mincho" w:hAnsi="Arial" w:cs="Arial"/>
                <w:color w:val="000000"/>
                <w:sz w:val="16"/>
                <w:szCs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r>
              <w:rPr>
                <w:rFonts w:ascii="Arial" w:eastAsia="MS Mincho" w:hAnsi="Arial" w:cs="Arial"/>
                <w:color w:val="000000"/>
                <w:sz w:val="16"/>
                <w:szCs w:val="16"/>
              </w:rPr>
              <w:t>11.1.1</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3927C7" w:rsidRPr="00432E0B" w:rsidRDefault="003927C7" w:rsidP="00432E0B">
            <w:pPr>
              <w:spacing w:after="0"/>
              <w:rPr>
                <w:rFonts w:ascii="Arial" w:eastAsia="MS Mincho" w:hAnsi="Arial" w:cs="Arial"/>
                <w:color w:val="000000"/>
                <w:sz w:val="16"/>
                <w:szCs w:val="16"/>
              </w:rPr>
            </w:pPr>
            <w:r>
              <w:rPr>
                <w:rFonts w:ascii="Arial" w:eastAsia="MS Mincho" w:hAnsi="Arial" w:cs="Arial"/>
                <w:color w:val="000000"/>
                <w:sz w:val="16"/>
                <w:szCs w:val="16"/>
              </w:rPr>
              <w:t>-</w:t>
            </w:r>
          </w:p>
        </w:tc>
      </w:tr>
      <w:tr w:rsidR="0051403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SP-110165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S1-110297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0094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 xml:space="preserve">Scenarios for Interworking between </w:t>
            </w:r>
            <w:smartTag w:uri="urn:schemas-microsoft-com:office:smarttags" w:element="place">
              <w:r w:rsidRPr="00514035">
                <w:rPr>
                  <w:rFonts w:ascii="Arial" w:eastAsia="MS Mincho" w:hAnsi="Arial" w:cs="Arial"/>
                  <w:color w:val="000000"/>
                  <w:sz w:val="16"/>
                  <w:szCs w:val="16"/>
                </w:rPr>
                <w:t>Mobile</w:t>
              </w:r>
            </w:smartTag>
            <w:r w:rsidRPr="00514035">
              <w:rPr>
                <w:rFonts w:ascii="Arial" w:eastAsia="MS Mincho" w:hAnsi="Arial" w:cs="Arial"/>
                <w:color w:val="000000"/>
                <w:sz w:val="16"/>
                <w:szCs w:val="16"/>
              </w:rPr>
              <w:t xml:space="preserve"> Operators and Application Providers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MOSAP</w:t>
            </w:r>
          </w:p>
        </w:tc>
      </w:tr>
      <w:tr w:rsidR="0051403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SP-110165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S1-110404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0098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New requirements for MOSAP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MOSAP</w:t>
            </w:r>
          </w:p>
        </w:tc>
      </w:tr>
      <w:tr w:rsidR="0051403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SP-110165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S1-110302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0100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Use cases for MOSAP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MOSAP</w:t>
            </w:r>
          </w:p>
        </w:tc>
      </w:tr>
      <w:tr w:rsidR="00514035"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SP-110169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S1-110181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0099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Fixed Broadband Access Network Requirements for BBAI Building Block 3 - Convergent scenario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11.2.0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14035" w:rsidRPr="00514035" w:rsidRDefault="00514035" w:rsidP="00514035">
            <w:pPr>
              <w:spacing w:after="0"/>
              <w:rPr>
                <w:rFonts w:ascii="Arial" w:eastAsia="MS Mincho" w:hAnsi="Arial" w:cs="Arial"/>
                <w:color w:val="000000"/>
                <w:sz w:val="16"/>
                <w:szCs w:val="16"/>
              </w:rPr>
            </w:pPr>
            <w:r w:rsidRPr="00514035">
              <w:rPr>
                <w:rFonts w:ascii="Arial" w:eastAsia="MS Mincho" w:hAnsi="Arial" w:cs="Arial"/>
                <w:color w:val="000000"/>
                <w:sz w:val="16"/>
                <w:szCs w:val="16"/>
              </w:rPr>
              <w:t>BBAI</w:t>
            </w:r>
          </w:p>
        </w:tc>
      </w:tr>
      <w:tr w:rsidR="00E25184"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SP-52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SP-110372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S1-111223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0101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User consent-based charging use case for MOSAP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11.3.0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MOSAP</w:t>
            </w:r>
          </w:p>
        </w:tc>
      </w:tr>
      <w:tr w:rsidR="00E25184"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SP-52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SP-110372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S1-111412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0103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Non-collaboration requirements for MOSAP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11.2.0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11.3.0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E25184" w:rsidRPr="00E25184" w:rsidRDefault="00E25184" w:rsidP="00E25184">
            <w:pPr>
              <w:spacing w:after="0"/>
              <w:rPr>
                <w:rFonts w:ascii="Arial" w:eastAsia="MS Mincho" w:hAnsi="Arial" w:cs="Arial"/>
                <w:color w:val="000000"/>
                <w:sz w:val="16"/>
                <w:szCs w:val="16"/>
              </w:rPr>
            </w:pPr>
            <w:r w:rsidRPr="00E25184">
              <w:rPr>
                <w:rFonts w:ascii="Arial" w:eastAsia="MS Mincho" w:hAnsi="Arial" w:cs="Arial"/>
                <w:color w:val="000000"/>
                <w:sz w:val="16"/>
                <w:szCs w:val="16"/>
              </w:rPr>
              <w:t>MOSAP</w:t>
            </w:r>
          </w:p>
        </w:tc>
      </w:tr>
      <w:tr w:rsidR="00861EDE"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SP-53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SP-110575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S1-112357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0110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Rel-11</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MOSAP - Roaming LBO Architecture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11.4.0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861EDE" w:rsidRPr="00861EDE" w:rsidRDefault="00861EDE" w:rsidP="00861EDE">
            <w:pPr>
              <w:spacing w:after="0"/>
              <w:rPr>
                <w:rFonts w:ascii="Arial" w:eastAsia="MS Mincho" w:hAnsi="Arial" w:cs="Arial"/>
                <w:color w:val="000000"/>
                <w:sz w:val="16"/>
                <w:szCs w:val="16"/>
              </w:rPr>
            </w:pPr>
            <w:r w:rsidRPr="00861EDE">
              <w:rPr>
                <w:rFonts w:ascii="Arial" w:eastAsia="MS Mincho" w:hAnsi="Arial" w:cs="Arial"/>
                <w:color w:val="000000"/>
                <w:sz w:val="16"/>
                <w:szCs w:val="16"/>
              </w:rPr>
              <w:t>MOSAP</w:t>
            </w:r>
          </w:p>
        </w:tc>
      </w:tr>
      <w:tr w:rsidR="00613198" w:rsidRPr="007C75C8"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SP-110883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S1-113264r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End User Service Reachability via Non-3GPP Access Technologies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13198" w:rsidRPr="00AB0BFA" w:rsidRDefault="00613198"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SMURFs</w:t>
            </w:r>
          </w:p>
        </w:tc>
      </w:tr>
      <w:tr w:rsidR="000967C9"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SP-120295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S1-121406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Mechanism to block Service Reachability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0967C9" w:rsidRPr="00AB0BFA" w:rsidRDefault="000967C9"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SMURFs</w:t>
            </w:r>
          </w:p>
        </w:tc>
      </w:tr>
      <w:tr w:rsidR="00502532"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SP-130116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S1-131308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7</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Incorporation of ProSe Security, Authorization &amp; Privacy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502532"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SP-130116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S1-131310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Add WLAN assisted communication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502532"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SP-130116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S1-131319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6</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Add definitions and abbreviations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502532"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SP-130116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S1-131307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General Requirements for Proximity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502532"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SP-130116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S1-131309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Public Safety Specific Requirements for Proximity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02532" w:rsidRPr="00AB0BFA" w:rsidRDefault="00502532"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S1-132025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Explicitly excluding GSM and UMTS from ProSe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Replace WiFi Direct with WLAN direct communications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Clarify what means off network ProSe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S1-132146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Deleting a duplicate Public Safety requirement arising from the ProSe Group use case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Addition of an agreed requirement in the Public Safety Specific Requirements for Proximity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S1-132153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Correcting Service Continuity Requirement in UE-to-Network Relay Scenarios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Infrastructure path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S1-132166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Clarification to interactions between ProSe relaying, ProSe Communication and ProSe Group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S1-132169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Clarifying the Requirement on Authorizing ProSe Data Sessions in Public Safety Scenarios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S1-132193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Addition of a new requirement in the Public Safety Specific Requirements for Proximity Services for the use of direct radio signals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S1-133021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Add requirement to limit the number of ProSe UE-to-UE relays between two Public Safety ProSe-enabled UEs to one.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S1-133112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Addressing uncertainties in deployment of Public Safety ProSe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S1-133113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 xml:space="preserve">Correction of </w:t>
            </w:r>
            <w:r w:rsidR="00836CC2">
              <w:rPr>
                <w:rFonts w:ascii="Arial" w:eastAsia="MS Mincho" w:hAnsi="Arial" w:cs="Arial"/>
                <w:color w:val="000000"/>
                <w:sz w:val="16"/>
                <w:szCs w:val="16"/>
              </w:rPr>
              <w:t>"</w:t>
            </w:r>
            <w:r w:rsidRPr="00AB0BFA">
              <w:rPr>
                <w:rFonts w:ascii="Arial" w:eastAsia="MS Mincho" w:hAnsi="Arial" w:cs="Arial"/>
                <w:color w:val="000000"/>
                <w:sz w:val="16"/>
                <w:szCs w:val="16"/>
              </w:rPr>
              <w:t>in / out of E-UTRAN coverage</w:t>
            </w:r>
            <w:r w:rsidR="00836CC2">
              <w:rPr>
                <w:rFonts w:ascii="Arial" w:eastAsia="MS Mincho" w:hAnsi="Arial" w:cs="Arial"/>
                <w:color w:val="000000"/>
                <w:sz w:val="16"/>
                <w:szCs w:val="16"/>
              </w:rPr>
              <w:t>"</w:t>
            </w:r>
            <w:r w:rsidRPr="00AB0BFA">
              <w:rPr>
                <w:rFonts w:ascii="Arial" w:eastAsia="MS Mincho" w:hAnsi="Arial" w:cs="Arial"/>
                <w:color w:val="000000"/>
                <w:sz w:val="16"/>
                <w:szCs w:val="16"/>
              </w:rPr>
              <w:t xml:space="preserve"> and editorials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S1-133157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 System means ProSe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Correction of ProSe Services to ProSe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S1-133247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Update to Requirement on EPC Proximity Detection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S1-133249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Setting Up and Handling for ProSe UE-to-UE Relay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 Discovery Definition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S1-133257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Control of resource applies also when UEs are served by the same eNB.</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On dimensioning requirements for ProSe UE-to-UE Relay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S1-133267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Clarifying the Requirement on Pre-Configuring Public Safety ProSe-enabled UEs for operations without any connection to the E-UTRAN. [PR.59-2] (Use Case 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S1-133272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5</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Clarification for the use of ProSe UE-to-Network Relay - Network Reachability Indication by ProSe-enabled Public Safety UE Served by E-UTRAN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S1-133295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Discovery can be requested by any application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S1-133296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Add a ProSe API requirement and two requirement fixes for Proximity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Remaining details in consistent usage of range terminology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S1-133299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8</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Service description for ProSe Discovery and ProSe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S1-133301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 xml:space="preserve">Clarifying the use of the term </w:t>
            </w:r>
            <w:r w:rsidR="00836CC2">
              <w:rPr>
                <w:rFonts w:ascii="Arial" w:eastAsia="MS Mincho" w:hAnsi="Arial" w:cs="Arial"/>
                <w:color w:val="000000"/>
                <w:sz w:val="16"/>
                <w:szCs w:val="16"/>
              </w:rPr>
              <w:t>"</w:t>
            </w:r>
            <w:r w:rsidRPr="00AB0BFA">
              <w:rPr>
                <w:rFonts w:ascii="Arial" w:eastAsia="MS Mincho" w:hAnsi="Arial" w:cs="Arial"/>
                <w:color w:val="000000"/>
                <w:sz w:val="16"/>
                <w:szCs w:val="16"/>
              </w:rPr>
              <w:t>range</w:t>
            </w:r>
            <w:r w:rsidR="00836CC2">
              <w:rPr>
                <w:rFonts w:ascii="Arial" w:eastAsia="MS Mincho"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S1-133310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9</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Broadening of ProSe Communication Definition to include ProSe Group and ProSe Broadcast Communications for Public Safety.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AB0BFA"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SP-130315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S1-133311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0176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 xml:space="preserve">The addition of a definition for </w:t>
            </w:r>
            <w:r w:rsidR="00836CC2">
              <w:rPr>
                <w:rFonts w:ascii="Arial" w:eastAsia="MS Mincho" w:hAnsi="Arial" w:cs="Arial"/>
                <w:color w:val="000000"/>
                <w:sz w:val="16"/>
                <w:szCs w:val="16"/>
              </w:rPr>
              <w:t>"</w:t>
            </w:r>
            <w:r w:rsidRPr="00AB0BFA">
              <w:rPr>
                <w:rFonts w:ascii="Arial" w:eastAsia="MS Mincho" w:hAnsi="Arial" w:cs="Arial"/>
                <w:color w:val="000000"/>
                <w:sz w:val="16"/>
                <w:szCs w:val="16"/>
              </w:rPr>
              <w:t>communication range</w:t>
            </w:r>
            <w:r w:rsidR="00836CC2">
              <w:rPr>
                <w:rFonts w:ascii="Arial" w:eastAsia="MS Mincho" w:hAnsi="Arial" w:cs="Arial"/>
                <w:color w:val="000000"/>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12.3.0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B0BFA" w:rsidRPr="00AB0BFA" w:rsidRDefault="00AB0BFA" w:rsidP="00AB0BFA">
            <w:pPr>
              <w:spacing w:after="0"/>
              <w:rPr>
                <w:rFonts w:ascii="Arial" w:eastAsia="MS Mincho" w:hAnsi="Arial" w:cs="Arial"/>
                <w:color w:val="000000"/>
                <w:sz w:val="16"/>
                <w:szCs w:val="16"/>
              </w:rPr>
            </w:pPr>
            <w:r w:rsidRPr="00AB0BFA">
              <w:rPr>
                <w:rFonts w:ascii="Arial" w:eastAsia="MS Mincho" w:hAnsi="Arial" w:cs="Arial"/>
                <w:color w:val="000000"/>
                <w:sz w:val="16"/>
                <w:szCs w:val="16"/>
              </w:rPr>
              <w:t>ProSe</w:t>
            </w:r>
          </w:p>
        </w:tc>
      </w:tr>
      <w:tr w:rsidR="00E65495"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SP-130412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S1-134013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0186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D</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Removing duplicate ProSe definitions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ProSe</w:t>
            </w:r>
          </w:p>
        </w:tc>
      </w:tr>
      <w:tr w:rsidR="00E65495"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SP-130412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S1-134144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0187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Clarification on the ProSe Communication part in ProSe Feature description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ProSe</w:t>
            </w:r>
          </w:p>
        </w:tc>
      </w:tr>
      <w:tr w:rsidR="00E65495"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SP-130412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S1-134145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0188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 xml:space="preserve">Clarification on the agreed wording on </w:t>
            </w:r>
            <w:r w:rsidR="00836CC2" w:rsidRPr="00776E8C">
              <w:rPr>
                <w:rFonts w:ascii="Arial" w:eastAsia="MS Mincho" w:hAnsi="Arial" w:cs="Arial"/>
                <w:color w:val="000000"/>
                <w:sz w:val="16"/>
                <w:szCs w:val="16"/>
              </w:rPr>
              <w:t>"</w:t>
            </w:r>
            <w:r w:rsidRPr="00776E8C">
              <w:rPr>
                <w:rFonts w:ascii="Arial" w:eastAsia="MS Mincho" w:hAnsi="Arial" w:cs="Arial"/>
                <w:color w:val="000000"/>
                <w:sz w:val="16"/>
                <w:szCs w:val="16"/>
              </w:rPr>
              <w:t>concurrent</w:t>
            </w:r>
            <w:r w:rsidR="00836CC2" w:rsidRPr="00776E8C">
              <w:rPr>
                <w:rFonts w:ascii="Arial" w:eastAsia="MS Mincho" w:hAnsi="Arial" w:cs="Arial"/>
                <w:color w:val="000000"/>
                <w:sz w:val="16"/>
                <w:szCs w:val="16"/>
              </w:rPr>
              <w:t>"</w:t>
            </w:r>
            <w:r w:rsidRPr="00776E8C">
              <w:rPr>
                <w:rFonts w:ascii="Arial" w:eastAsia="MS Mincho" w:hAnsi="Arial" w:cs="Arial"/>
                <w:color w:val="000000"/>
                <w:sz w:val="16"/>
                <w:szCs w:val="16"/>
              </w:rPr>
              <w:t xml:space="preserve"> or </w:t>
            </w:r>
            <w:r w:rsidR="00836CC2" w:rsidRPr="00776E8C">
              <w:rPr>
                <w:rFonts w:ascii="Arial" w:eastAsia="MS Mincho" w:hAnsi="Arial" w:cs="Arial"/>
                <w:color w:val="000000"/>
                <w:sz w:val="16"/>
                <w:szCs w:val="16"/>
              </w:rPr>
              <w:t>"</w:t>
            </w:r>
            <w:r w:rsidRPr="00776E8C">
              <w:rPr>
                <w:rFonts w:ascii="Arial" w:eastAsia="MS Mincho" w:hAnsi="Arial" w:cs="Arial"/>
                <w:color w:val="000000"/>
                <w:sz w:val="16"/>
                <w:szCs w:val="16"/>
              </w:rPr>
              <w:t>concurrently</w:t>
            </w:r>
            <w:r w:rsidR="00836CC2" w:rsidRPr="00776E8C">
              <w:rPr>
                <w:rFonts w:ascii="Arial" w:eastAsia="MS Mincho" w:hAnsi="Arial" w:cs="Arial"/>
                <w:color w:val="000000"/>
                <w:sz w:val="16"/>
                <w:szCs w:val="16"/>
              </w:rPr>
              <w:t>"</w:t>
            </w:r>
            <w:r w:rsidRPr="00776E8C">
              <w:rPr>
                <w:rFonts w:ascii="Arial" w:eastAsia="MS Mincho" w:hAnsi="Arial" w:cs="Arial"/>
                <w:color w:val="000000"/>
                <w:sz w:val="16"/>
                <w:szCs w:val="16"/>
              </w:rPr>
              <w:t xml:space="preserve"> in ProSe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ProSe</w:t>
            </w:r>
          </w:p>
        </w:tc>
      </w:tr>
      <w:tr w:rsidR="00E65495"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SP-130412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S1-134170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0189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Rel-12</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Clarify requirements for ProSe Security in Public Safety applications.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12.4.0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E65495" w:rsidRPr="00776E8C" w:rsidRDefault="00E65495"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ProSe</w:t>
            </w:r>
          </w:p>
        </w:tc>
      </w:tr>
      <w:tr w:rsidR="000D2092"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SP-64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SP-140236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S1-141576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0201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Rel-13</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Differential paging for voice over E-UTRAN vs. other services using the IMS signalling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13.0.0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0D2092" w:rsidRPr="00776E8C" w:rsidRDefault="000D2092"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voE-UTRAN_PPD</w:t>
            </w:r>
          </w:p>
        </w:tc>
      </w:tr>
      <w:tr w:rsidR="00776E8C"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SP-140523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S1-143486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0210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Rel-13</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I-WLAN clean up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13.1.0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776E8C" w:rsidRPr="00776E8C" w:rsidRDefault="00776E8C" w:rsidP="00776E8C">
            <w:pPr>
              <w:spacing w:after="0"/>
              <w:rPr>
                <w:rFonts w:ascii="Arial" w:eastAsia="MS Mincho" w:hAnsi="Arial" w:cs="Arial"/>
                <w:color w:val="000000"/>
                <w:sz w:val="16"/>
                <w:szCs w:val="16"/>
              </w:rPr>
            </w:pPr>
            <w:r w:rsidRPr="00776E8C">
              <w:rPr>
                <w:rFonts w:ascii="Arial" w:eastAsia="MS Mincho" w:hAnsi="Arial" w:cs="Arial"/>
                <w:color w:val="000000"/>
                <w:sz w:val="16"/>
                <w:szCs w:val="16"/>
              </w:rPr>
              <w:t>TEI12</w:t>
            </w:r>
          </w:p>
        </w:tc>
      </w:tr>
      <w:tr w:rsidR="00035BA9"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35BA9" w:rsidRPr="00D96D36" w:rsidRDefault="00035BA9" w:rsidP="006E1526">
            <w:pPr>
              <w:spacing w:after="0"/>
              <w:rPr>
                <w:rFonts w:ascii="Arial" w:eastAsia="바탕" w:hAnsi="Arial" w:cs="Arial"/>
                <w:sz w:val="16"/>
              </w:rPr>
            </w:pPr>
            <w:r w:rsidRPr="00D96D36">
              <w:rPr>
                <w:rFonts w:ascii="Arial" w:eastAsia="바탕" w:hAnsi="Arial" w:cs="Arial"/>
                <w:sz w:val="16"/>
              </w:rPr>
              <w:t>SP-66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SP-140749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S1-144429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215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Rel-13</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Interference during ProSe Operation in Limited Service state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13.2.0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035BA9" w:rsidRPr="00DE03A1" w:rsidRDefault="00035BA9" w:rsidP="006E1526">
            <w:pPr>
              <w:spacing w:after="0"/>
              <w:rPr>
                <w:rFonts w:ascii="Arial" w:eastAsia="바탕" w:hAnsi="Arial" w:cs="Arial"/>
                <w:sz w:val="16"/>
              </w:rPr>
            </w:pPr>
            <w:r w:rsidRPr="00DE03A1">
              <w:rPr>
                <w:rFonts w:ascii="Arial" w:eastAsia="바탕" w:hAnsi="Arial" w:cs="Arial"/>
                <w:sz w:val="16"/>
              </w:rPr>
              <w:t>ProSe</w:t>
            </w:r>
          </w:p>
        </w:tc>
      </w:tr>
      <w:tr w:rsidR="00AA5198"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 xml:space="preserve">SP-72 </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 xml:space="preserve">SP-160352 </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S1-161315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228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Rel-13</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Removal of list of EPS Applicable Specifications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13.3.0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AA5198" w:rsidRPr="00AA5198" w:rsidRDefault="00AA5198" w:rsidP="00AA5198">
            <w:pPr>
              <w:spacing w:after="0"/>
              <w:rPr>
                <w:rFonts w:ascii="Arial" w:eastAsia="MS Mincho" w:hAnsi="Arial" w:cs="Arial"/>
                <w:color w:val="000000"/>
                <w:sz w:val="16"/>
                <w:szCs w:val="16"/>
              </w:rPr>
            </w:pPr>
            <w:r w:rsidRPr="00AA5198">
              <w:rPr>
                <w:rFonts w:ascii="Arial" w:eastAsia="MS Mincho" w:hAnsi="Arial" w:cs="Arial"/>
                <w:color w:val="000000"/>
                <w:sz w:val="16"/>
                <w:szCs w:val="16"/>
              </w:rPr>
              <w:t>TEI13</w:t>
            </w:r>
          </w:p>
        </w:tc>
      </w:tr>
      <w:tr w:rsidR="004E619D"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SP-72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SP-160362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S1-161602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227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Rel-14</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Requirements for relay UE selection for remote UE access via relay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14.0.0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REAR</w:t>
            </w:r>
          </w:p>
        </w:tc>
      </w:tr>
      <w:tr w:rsidR="004E619D"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SP-72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SP-160362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S1-161603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225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7</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Rel-14</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Requirements for Indirect 3GPP Communication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14.0.0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4E619D" w:rsidRPr="004E619D" w:rsidRDefault="004E619D" w:rsidP="004E619D">
            <w:pPr>
              <w:spacing w:after="0"/>
              <w:rPr>
                <w:rFonts w:ascii="Arial" w:eastAsia="MS Mincho" w:hAnsi="Arial" w:cs="Arial"/>
                <w:color w:val="000000"/>
                <w:sz w:val="16"/>
                <w:szCs w:val="16"/>
              </w:rPr>
            </w:pPr>
            <w:r w:rsidRPr="004E619D">
              <w:rPr>
                <w:rFonts w:ascii="Arial" w:eastAsia="MS Mincho" w:hAnsi="Arial" w:cs="Arial"/>
                <w:color w:val="000000"/>
                <w:sz w:val="16"/>
                <w:szCs w:val="16"/>
              </w:rPr>
              <w:t>REAR</w:t>
            </w:r>
          </w:p>
        </w:tc>
      </w:tr>
      <w:tr w:rsidR="001434F3"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SP-73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SP-160539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S1-162058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0230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Rel-14</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Removal of incorrect reference in scope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14.0.0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14.1.0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1434F3" w:rsidRPr="001434F3" w:rsidRDefault="001434F3" w:rsidP="001434F3">
            <w:pPr>
              <w:spacing w:after="0"/>
              <w:rPr>
                <w:rFonts w:ascii="Arial" w:eastAsia="MS Mincho" w:hAnsi="Arial" w:cs="Arial"/>
                <w:color w:val="000000"/>
                <w:sz w:val="16"/>
                <w:szCs w:val="16"/>
              </w:rPr>
            </w:pPr>
            <w:r w:rsidRPr="001434F3">
              <w:rPr>
                <w:rFonts w:ascii="Arial" w:eastAsia="MS Mincho" w:hAnsi="Arial" w:cs="Arial"/>
                <w:color w:val="000000"/>
                <w:sz w:val="16"/>
                <w:szCs w:val="16"/>
              </w:rPr>
              <w:t>TEI14</w:t>
            </w:r>
          </w:p>
        </w:tc>
      </w:tr>
      <w:tr w:rsidR="005003D5"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5003D5" w:rsidRDefault="005003D5" w:rsidP="00803B0F">
            <w:pPr>
              <w:spacing w:after="0"/>
            </w:pPr>
            <w:r w:rsidRPr="00215783">
              <w:rPr>
                <w:rFonts w:ascii="Arial" w:hAnsi="Arial" w:cs="Arial"/>
                <w:sz w:val="16"/>
              </w:rPr>
              <w:t>SP-</w:t>
            </w:r>
            <w:r w:rsidRPr="00A01950">
              <w:rPr>
                <w:rFonts w:ascii="Arial" w:hAnsi="Arial" w:cs="Arial"/>
                <w:sz w:val="16"/>
              </w:rPr>
              <w:t>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r w:rsidRPr="00215783">
              <w:rPr>
                <w:rFonts w:ascii="Arial" w:hAnsi="Arial" w:cs="Arial"/>
                <w:sz w:val="16"/>
              </w:rPr>
              <w:t>SP-160895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hyperlink r:id="rId26" w:history="1">
              <w:r w:rsidRPr="008B36AF">
                <w:rPr>
                  <w:rFonts w:ascii="Arial" w:hAnsi="Arial" w:cs="Arial"/>
                  <w:sz w:val="16"/>
                </w:rPr>
                <w:t>S1-163440</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hyperlink r:id="rId27" w:history="1">
              <w:r w:rsidRPr="008B36AF">
                <w:rPr>
                  <w:rFonts w:ascii="Arial" w:hAnsi="Arial" w:cs="Arial"/>
                  <w:sz w:val="16"/>
                </w:rPr>
                <w:t>22.278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r w:rsidRPr="00215783">
              <w:rPr>
                <w:rFonts w:ascii="Arial" w:hAnsi="Arial" w:cs="Arial"/>
                <w:sz w:val="16"/>
              </w:rPr>
              <w:t>0231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r w:rsidRPr="00215783">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hyperlink r:id="rId28" w:history="1">
              <w:r w:rsidRPr="008B36AF">
                <w:rPr>
                  <w:rFonts w:ascii="Arial" w:hAnsi="Arial" w:cs="Arial"/>
                  <w:sz w:val="16"/>
                </w:rPr>
                <w:t>Rel-14</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r w:rsidRPr="00215783">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r w:rsidRPr="00215783">
              <w:rPr>
                <w:rFonts w:ascii="Arial" w:hAnsi="Arial" w:cs="Arial"/>
                <w:sz w:val="16"/>
              </w:rPr>
              <w:t>Clarification on REAR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r w:rsidRPr="00215783">
              <w:rPr>
                <w:rFonts w:ascii="Arial" w:hAnsi="Arial" w:cs="Arial"/>
                <w:sz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5003D5" w:rsidRPr="00215783" w:rsidRDefault="005003D5" w:rsidP="00803B0F">
            <w:pPr>
              <w:spacing w:after="0"/>
              <w:rPr>
                <w:rFonts w:ascii="Arial" w:hAnsi="Arial" w:cs="Arial"/>
                <w:sz w:val="16"/>
              </w:rPr>
            </w:pPr>
            <w:hyperlink r:id="rId29" w:history="1">
              <w:r w:rsidRPr="008B36AF">
                <w:rPr>
                  <w:rFonts w:ascii="Arial" w:hAnsi="Arial" w:cs="Arial"/>
                  <w:sz w:val="16"/>
                </w:rPr>
                <w:t>REAR</w:t>
              </w:r>
            </w:hyperlink>
          </w:p>
        </w:tc>
      </w:tr>
      <w:tr w:rsidR="0060610C"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0610C" w:rsidRDefault="0060610C" w:rsidP="005426E1">
            <w:pPr>
              <w:spacing w:after="0"/>
            </w:pPr>
            <w:r w:rsidRPr="00215783">
              <w:rPr>
                <w:rFonts w:ascii="Arial" w:hAnsi="Arial" w:cs="Arial"/>
                <w:sz w:val="16"/>
              </w:rPr>
              <w:t>SP-</w:t>
            </w:r>
            <w:r w:rsidRPr="00A01950">
              <w:rPr>
                <w:rFonts w:ascii="Arial" w:hAnsi="Arial" w:cs="Arial"/>
                <w:sz w:val="16"/>
              </w:rPr>
              <w:t>74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r w:rsidRPr="00215783">
              <w:rPr>
                <w:rFonts w:ascii="Arial" w:hAnsi="Arial" w:cs="Arial"/>
                <w:sz w:val="16"/>
              </w:rPr>
              <w:t>SP-160901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hyperlink r:id="rId30" w:history="1">
              <w:r w:rsidRPr="008B36AF">
                <w:rPr>
                  <w:rFonts w:ascii="Arial" w:hAnsi="Arial" w:cs="Arial"/>
                  <w:sz w:val="16"/>
                </w:rPr>
                <w:t>S1-163241</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hyperlink r:id="rId31" w:history="1">
              <w:r w:rsidRPr="008B36AF">
                <w:rPr>
                  <w:rFonts w:ascii="Arial" w:hAnsi="Arial" w:cs="Arial"/>
                  <w:sz w:val="16"/>
                </w:rPr>
                <w:t>22.278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r w:rsidRPr="00215783">
              <w:rPr>
                <w:rFonts w:ascii="Arial" w:hAnsi="Arial" w:cs="Arial"/>
                <w:sz w:val="16"/>
              </w:rPr>
              <w:t>0232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r w:rsidRPr="00215783">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hyperlink r:id="rId32" w:history="1">
              <w:r w:rsidRPr="008B36AF">
                <w:rPr>
                  <w:rFonts w:ascii="Arial" w:hAnsi="Arial" w:cs="Arial"/>
                  <w:sz w:val="16"/>
                </w:rPr>
                <w:t>Rel-15</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r w:rsidRPr="00215783">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r w:rsidRPr="00215783">
              <w:rPr>
                <w:rFonts w:ascii="Arial" w:hAnsi="Arial" w:cs="Arial"/>
                <w:sz w:val="16"/>
              </w:rPr>
              <w:t>Inclusion of WLAN direct discovery technologies as an alternative for ProSe direct discovery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r w:rsidRPr="00215783">
              <w:rPr>
                <w:rFonts w:ascii="Arial" w:hAnsi="Arial" w:cs="Arial"/>
                <w:sz w:val="16"/>
              </w:rPr>
              <w:t>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60610C">
            <w:pPr>
              <w:spacing w:after="0"/>
              <w:rPr>
                <w:rFonts w:ascii="Arial" w:hAnsi="Arial" w:cs="Arial"/>
                <w:sz w:val="16"/>
              </w:rPr>
            </w:pPr>
            <w:r>
              <w:rPr>
                <w:rFonts w:ascii="Arial" w:hAnsi="Arial" w:cs="Arial"/>
                <w:sz w:val="16"/>
              </w:rPr>
              <w:t>15</w:t>
            </w:r>
            <w:r w:rsidRPr="008B36AF">
              <w:rPr>
                <w:rFonts w:ascii="Arial" w:hAnsi="Arial" w:cs="Arial"/>
                <w:sz w:val="16"/>
              </w:rPr>
              <w:t>.</w:t>
            </w:r>
            <w:r>
              <w:rPr>
                <w:rFonts w:ascii="Arial" w:hAnsi="Arial" w:cs="Arial"/>
                <w:sz w:val="16"/>
              </w:rPr>
              <w:t>0</w:t>
            </w:r>
            <w:r w:rsidRPr="008B36AF">
              <w:rPr>
                <w:rFonts w:ascii="Arial" w:hAnsi="Arial" w:cs="Arial"/>
                <w:sz w:val="16"/>
              </w:rPr>
              <w:t>.</w:t>
            </w:r>
            <w:r w:rsidRPr="0021578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0610C" w:rsidRPr="00215783" w:rsidRDefault="0060610C" w:rsidP="005426E1">
            <w:pPr>
              <w:spacing w:after="0"/>
              <w:rPr>
                <w:rFonts w:ascii="Arial" w:hAnsi="Arial" w:cs="Arial"/>
                <w:sz w:val="16"/>
              </w:rPr>
            </w:pPr>
            <w:r w:rsidRPr="008B36AF">
              <w:rPr>
                <w:rFonts w:ascii="Arial" w:hAnsi="Arial" w:cs="Arial"/>
                <w:sz w:val="16"/>
              </w:rPr>
              <w:t>ProSe_WLAN_DD</w:t>
            </w:r>
          </w:p>
        </w:tc>
      </w:tr>
      <w:tr w:rsidR="001A4A57"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hyperlink r:id="rId33" w:history="1">
              <w:r w:rsidRPr="00665D00">
                <w:rPr>
                  <w:rFonts w:ascii="Arial" w:hAnsi="Arial" w:cs="Arial"/>
                  <w:sz w:val="16"/>
                </w:rPr>
                <w:t>SP-75</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SP-170153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hyperlink r:id="rId34" w:history="1">
              <w:r w:rsidRPr="00665D00">
                <w:rPr>
                  <w:rFonts w:ascii="Arial" w:hAnsi="Arial" w:cs="Arial"/>
                  <w:sz w:val="16"/>
                </w:rPr>
                <w:t>S1-170356</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hyperlink r:id="rId35" w:history="1">
              <w:r w:rsidRPr="00665D00">
                <w:rPr>
                  <w:rFonts w:ascii="Arial" w:hAnsi="Arial" w:cs="Arial"/>
                  <w:sz w:val="16"/>
                </w:rPr>
                <w:t>22.278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0236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hyperlink r:id="rId36" w:history="1">
              <w:r w:rsidRPr="00665D00">
                <w:rPr>
                  <w:rFonts w:ascii="Arial" w:hAnsi="Arial" w:cs="Arial"/>
                  <w:sz w:val="16"/>
                </w:rPr>
                <w:t>Rel-15</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Removal of CS Fallback support for Evolved ProSe Remote UE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Pr>
                <w:rFonts w:ascii="Arial" w:hAnsi="Arial" w:cs="Arial"/>
                <w:sz w:val="16"/>
              </w:rPr>
              <w:t>15.1</w:t>
            </w:r>
            <w:r w:rsidRPr="00665D00">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hyperlink r:id="rId37" w:history="1">
              <w:r w:rsidRPr="00665D00">
                <w:rPr>
                  <w:rFonts w:ascii="Arial" w:hAnsi="Arial" w:cs="Arial"/>
                  <w:sz w:val="16"/>
                </w:rPr>
                <w:t>REAR</w:t>
              </w:r>
            </w:hyperlink>
          </w:p>
        </w:tc>
      </w:tr>
      <w:tr w:rsidR="001A4A57"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SP-75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SP-170153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S1-171439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0237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Rel-15</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Relay selection criteria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15.0.0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Pr>
                <w:rFonts w:ascii="Arial" w:hAnsi="Arial" w:cs="Arial"/>
                <w:sz w:val="16"/>
              </w:rPr>
              <w:t>15.1</w:t>
            </w:r>
            <w:r w:rsidRPr="00665D00">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1A4A57" w:rsidRPr="00665D00" w:rsidRDefault="001A4A57" w:rsidP="00FA73EA">
            <w:pPr>
              <w:spacing w:after="0"/>
              <w:rPr>
                <w:rFonts w:ascii="Arial" w:hAnsi="Arial" w:cs="Arial"/>
                <w:sz w:val="16"/>
              </w:rPr>
            </w:pPr>
            <w:r w:rsidRPr="00665D00">
              <w:rPr>
                <w:rFonts w:ascii="Arial" w:hAnsi="Arial" w:cs="Arial"/>
                <w:sz w:val="16"/>
              </w:rPr>
              <w:t>REAR</w:t>
            </w:r>
          </w:p>
        </w:tc>
      </w:tr>
      <w:tr w:rsidR="00043585"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SP-180129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38" w:history="1">
              <w:r w:rsidRPr="00145CED">
                <w:rPr>
                  <w:rFonts w:ascii="Arial" w:hAnsi="Arial" w:cs="Arial"/>
                  <w:sz w:val="16"/>
                </w:rPr>
                <w:t>S1-180290</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39" w:history="1">
              <w:r w:rsidRPr="00145CED">
                <w:rPr>
                  <w:rFonts w:ascii="Arial" w:hAnsi="Arial" w:cs="Arial"/>
                  <w:sz w:val="16"/>
                </w:rPr>
                <w:t>22.278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0240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1</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40" w:history="1">
              <w:r w:rsidRPr="00145CED">
                <w:rPr>
                  <w:rFonts w:ascii="Arial" w:hAnsi="Arial" w:cs="Arial"/>
                  <w:sz w:val="16"/>
                </w:rPr>
                <w:t>Rel-15</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Clarification of Option 3 core network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15.2.0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41" w:history="1">
              <w:r w:rsidRPr="00145CED">
                <w:rPr>
                  <w:rFonts w:ascii="Arial" w:hAnsi="Arial" w:cs="Arial"/>
                  <w:sz w:val="16"/>
                </w:rPr>
                <w:t>SMARTER</w:t>
              </w:r>
            </w:hyperlink>
          </w:p>
        </w:tc>
      </w:tr>
      <w:tr w:rsidR="00043585"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SP-180129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42" w:history="1">
              <w:r w:rsidRPr="00145CED">
                <w:rPr>
                  <w:rFonts w:ascii="Arial" w:hAnsi="Arial" w:cs="Arial"/>
                  <w:sz w:val="16"/>
                </w:rPr>
                <w:t>S1-180627</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43" w:history="1">
              <w:r w:rsidRPr="00145CED">
                <w:rPr>
                  <w:rFonts w:ascii="Arial" w:hAnsi="Arial" w:cs="Arial"/>
                  <w:sz w:val="16"/>
                </w:rPr>
                <w:t>22.278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0239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44" w:history="1">
              <w:r w:rsidRPr="00145CED">
                <w:rPr>
                  <w:rFonts w:ascii="Arial" w:hAnsi="Arial" w:cs="Arial"/>
                  <w:sz w:val="16"/>
                </w:rPr>
                <w:t>Rel-15</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Release 15 alignment on the performance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r w:rsidRPr="00145CED">
              <w:rPr>
                <w:rFonts w:ascii="Arial" w:hAnsi="Arial" w:cs="Arial"/>
                <w:sz w:val="16"/>
              </w:rPr>
              <w:t>15.2.0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043585" w:rsidRPr="00145CED" w:rsidRDefault="00043585" w:rsidP="00346FA5">
            <w:pPr>
              <w:spacing w:after="0"/>
              <w:rPr>
                <w:rFonts w:ascii="Arial" w:hAnsi="Arial" w:cs="Arial"/>
                <w:sz w:val="16"/>
              </w:rPr>
            </w:pPr>
            <w:hyperlink r:id="rId45" w:history="1">
              <w:r w:rsidRPr="00145CED">
                <w:rPr>
                  <w:rFonts w:ascii="Arial" w:hAnsi="Arial" w:cs="Arial"/>
                  <w:sz w:val="16"/>
                </w:rPr>
                <w:t>TEI15</w:t>
              </w:r>
            </w:hyperlink>
          </w:p>
        </w:tc>
      </w:tr>
      <w:tr w:rsidR="00301B64"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46FA5">
            <w:pPr>
              <w:spacing w:after="0"/>
              <w:rPr>
                <w:rFonts w:ascii="Arial" w:hAnsi="Arial" w:cs="Arial"/>
                <w:sz w:val="16"/>
              </w:rPr>
            </w:pPr>
            <w:r>
              <w:rPr>
                <w:rFonts w:ascii="Arial" w:hAnsi="Arial" w:cs="Arial"/>
                <w:sz w:val="16"/>
              </w:rPr>
              <w:t>SP-79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46FA5">
            <w:pPr>
              <w:spacing w:after="0"/>
              <w:rPr>
                <w:rFonts w:ascii="Arial" w:hAnsi="Arial" w:cs="Arial"/>
                <w:sz w:val="16"/>
              </w:rPr>
            </w:pPr>
            <w:r>
              <w:rPr>
                <w:rFonts w:ascii="Arial" w:hAnsi="Arial" w:cs="Arial"/>
                <w:sz w:val="16"/>
              </w:rPr>
              <w:t>-</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01B64" w:rsidRDefault="00301B64" w:rsidP="00346FA5">
            <w:pPr>
              <w:spacing w:after="0"/>
            </w:pPr>
            <w: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01B64" w:rsidRDefault="00301B64" w:rsidP="00346FA5">
            <w:pPr>
              <w:spacing w:after="0"/>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46FA5">
            <w:pPr>
              <w:spacing w:after="0"/>
              <w:rPr>
                <w:rFonts w:ascii="Arial" w:hAnsi="Arial" w:cs="Arial"/>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46FA5">
            <w:pPr>
              <w:spacing w:after="0"/>
              <w:rPr>
                <w:rFonts w:ascii="Arial" w:hAnsi="Arial" w:cs="Arial"/>
                <w:sz w:val="16"/>
              </w:rPr>
            </w:pP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301B64" w:rsidRDefault="00301B64" w:rsidP="00346FA5">
            <w:pPr>
              <w:spacing w:after="0"/>
            </w:pP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46FA5">
            <w:pPr>
              <w:spacing w:after="0"/>
              <w:rPr>
                <w:rFonts w:ascii="Arial" w:hAnsi="Arial" w:cs="Arial"/>
                <w:sz w:val="16"/>
              </w:rPr>
            </w:pP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01B64">
            <w:pPr>
              <w:spacing w:after="0"/>
              <w:rPr>
                <w:rFonts w:ascii="Arial" w:hAnsi="Arial" w:cs="Arial"/>
                <w:sz w:val="16"/>
              </w:rPr>
            </w:pPr>
            <w:r>
              <w:rPr>
                <w:rFonts w:ascii="Arial" w:hAnsi="Arial" w:cs="Arial"/>
                <w:sz w:val="16"/>
              </w:rPr>
              <w:t>MCC corrected "</w:t>
            </w:r>
            <w:r w:rsidRPr="00301B64">
              <w:rPr>
                <w:rFonts w:ascii="Arial" w:hAnsi="Arial" w:cs="Arial"/>
                <w:sz w:val="16"/>
              </w:rPr>
              <w:t xml:space="preserve"> as specified in TR 38.913" into "as described in TR 38.913".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46FA5">
            <w:pPr>
              <w:spacing w:after="0"/>
              <w:rPr>
                <w:rFonts w:ascii="Arial" w:hAnsi="Arial" w:cs="Arial"/>
                <w:sz w:val="16"/>
              </w:rPr>
            </w:pPr>
            <w:r w:rsidRPr="00145CED">
              <w:rPr>
                <w:rFonts w:ascii="Arial" w:hAnsi="Arial" w:cs="Arial"/>
                <w:sz w:val="16"/>
              </w:rPr>
              <w:t>15.1.0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1B64" w:rsidRPr="00145CED" w:rsidRDefault="00301B64" w:rsidP="00346FA5">
            <w:pPr>
              <w:spacing w:after="0"/>
              <w:rPr>
                <w:rFonts w:ascii="Arial" w:hAnsi="Arial" w:cs="Arial"/>
                <w:sz w:val="16"/>
              </w:rPr>
            </w:pPr>
            <w:r w:rsidRPr="00145CED">
              <w:rPr>
                <w:rFonts w:ascii="Arial" w:hAnsi="Arial" w:cs="Arial"/>
                <w:sz w:val="16"/>
              </w:rPr>
              <w:t>15.2.0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301B64" w:rsidRDefault="00301B64" w:rsidP="00346FA5">
            <w:pPr>
              <w:spacing w:after="0"/>
            </w:pPr>
          </w:p>
        </w:tc>
      </w:tr>
      <w:tr w:rsidR="001B0FC4"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hyperlink r:id="rId46" w:history="1">
              <w:r>
                <w:rPr>
                  <w:rFonts w:ascii="Arial" w:hAnsi="Arial" w:cs="Arial"/>
                  <w:sz w:val="16"/>
                </w:rPr>
                <w:t>SP-80</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r w:rsidRPr="00D20027">
              <w:rPr>
                <w:rFonts w:ascii="Arial" w:hAnsi="Arial" w:cs="Arial"/>
                <w:sz w:val="16"/>
              </w:rPr>
              <w:t>SP-180304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hyperlink r:id="rId47" w:history="1">
              <w:r w:rsidRPr="00D20027">
                <w:rPr>
                  <w:rFonts w:ascii="Arial" w:hAnsi="Arial" w:cs="Arial"/>
                  <w:sz w:val="16"/>
                </w:rPr>
                <w:t>S1-181359</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hyperlink r:id="rId48" w:history="1">
              <w:r w:rsidRPr="00D20027">
                <w:rPr>
                  <w:rFonts w:ascii="Arial" w:hAnsi="Arial" w:cs="Arial"/>
                  <w:sz w:val="16"/>
                </w:rPr>
                <w:t>22.278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r w:rsidRPr="00D20027">
              <w:rPr>
                <w:rFonts w:ascii="Arial" w:hAnsi="Arial" w:cs="Arial"/>
                <w:sz w:val="16"/>
              </w:rPr>
              <w:t>0247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r w:rsidRPr="00D20027">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hyperlink r:id="rId49" w:history="1">
              <w:r w:rsidRPr="00D20027">
                <w:rPr>
                  <w:rFonts w:ascii="Arial" w:hAnsi="Arial" w:cs="Arial"/>
                  <w:sz w:val="16"/>
                </w:rPr>
                <w:t>Rel-15</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r w:rsidRPr="00D20027">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r w:rsidRPr="00D20027">
              <w:rPr>
                <w:rFonts w:ascii="Arial" w:hAnsi="Arial" w:cs="Arial"/>
                <w:sz w:val="16"/>
              </w:rPr>
              <w:t>Release 15 further alignment on URLLC KPIs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r w:rsidRPr="00D20027">
              <w:rPr>
                <w:rFonts w:ascii="Arial" w:hAnsi="Arial" w:cs="Arial"/>
                <w:sz w:val="16"/>
              </w:rPr>
              <w:t>15.2.0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r w:rsidRPr="00D20027">
              <w:rPr>
                <w:rFonts w:ascii="Arial" w:hAnsi="Arial" w:cs="Arial"/>
                <w:sz w:val="16"/>
              </w:rPr>
              <w:t>15</w:t>
            </w:r>
            <w:r>
              <w:rPr>
                <w:rFonts w:ascii="Arial" w:hAnsi="Arial" w:cs="Arial"/>
                <w:sz w:val="16"/>
              </w:rPr>
              <w:t>.3.</w:t>
            </w:r>
            <w:r w:rsidRPr="00D20027">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1B0FC4" w:rsidRPr="00D20027" w:rsidRDefault="001B0FC4" w:rsidP="005C44F6">
            <w:pPr>
              <w:spacing w:after="0"/>
              <w:rPr>
                <w:rFonts w:ascii="Arial" w:hAnsi="Arial" w:cs="Arial"/>
                <w:sz w:val="16"/>
              </w:rPr>
            </w:pPr>
            <w:hyperlink r:id="rId50" w:history="1">
              <w:r w:rsidRPr="00D20027">
                <w:rPr>
                  <w:rFonts w:ascii="Arial" w:hAnsi="Arial" w:cs="Arial"/>
                  <w:sz w:val="16"/>
                </w:rPr>
                <w:t>SMARTER</w:t>
              </w:r>
            </w:hyperlink>
          </w:p>
        </w:tc>
      </w:tr>
      <w:tr w:rsidR="006F7671"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hyperlink r:id="rId51" w:history="1">
              <w:r>
                <w:rPr>
                  <w:rFonts w:ascii="Arial" w:hAnsi="Arial" w:cs="Arial"/>
                  <w:sz w:val="16"/>
                </w:rPr>
                <w:t>SP-80</w:t>
              </w:r>
            </w:hyperlink>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r w:rsidRPr="00D20027">
              <w:rPr>
                <w:rFonts w:ascii="Arial" w:hAnsi="Arial" w:cs="Arial"/>
                <w:sz w:val="16"/>
              </w:rPr>
              <w:t>SP-180323</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hyperlink r:id="rId52" w:history="1">
              <w:r w:rsidRPr="00D20027">
                <w:rPr>
                  <w:rFonts w:ascii="Arial" w:hAnsi="Arial" w:cs="Arial"/>
                  <w:sz w:val="16"/>
                </w:rPr>
                <w:t>S1-181750</w:t>
              </w:r>
            </w:hyperlink>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hyperlink r:id="rId53" w:history="1">
              <w:r w:rsidRPr="00D20027">
                <w:rPr>
                  <w:rFonts w:ascii="Arial" w:hAnsi="Arial" w:cs="Arial"/>
                  <w:sz w:val="16"/>
                </w:rPr>
                <w:t>22.278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r w:rsidRPr="00D20027">
              <w:rPr>
                <w:rFonts w:ascii="Arial" w:hAnsi="Arial" w:cs="Arial"/>
                <w:sz w:val="16"/>
              </w:rPr>
              <w:t>0245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r w:rsidRPr="00D20027">
              <w:rPr>
                <w:rFonts w:ascii="Arial" w:hAnsi="Arial" w:cs="Arial"/>
                <w:sz w:val="16"/>
              </w:rPr>
              <w:t>3</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hyperlink r:id="rId54" w:history="1">
              <w:r w:rsidRPr="00D20027">
                <w:rPr>
                  <w:rFonts w:ascii="Arial" w:hAnsi="Arial" w:cs="Arial"/>
                  <w:sz w:val="16"/>
                </w:rPr>
                <w:t>Rel-16</w:t>
              </w:r>
            </w:hyperlink>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r w:rsidRPr="00D20027">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r w:rsidRPr="00D20027">
              <w:rPr>
                <w:rFonts w:ascii="Arial" w:hAnsi="Arial" w:cs="Arial"/>
                <w:sz w:val="16"/>
              </w:rPr>
              <w:t>Support of streaming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6F7671">
            <w:pPr>
              <w:spacing w:after="0"/>
              <w:rPr>
                <w:rFonts w:ascii="Arial" w:hAnsi="Arial" w:cs="Arial"/>
                <w:sz w:val="16"/>
              </w:rPr>
            </w:pPr>
            <w:r w:rsidRPr="00D20027">
              <w:rPr>
                <w:rFonts w:ascii="Arial" w:hAnsi="Arial" w:cs="Arial"/>
                <w:sz w:val="16"/>
              </w:rPr>
              <w:t>15.</w:t>
            </w:r>
            <w:r>
              <w:rPr>
                <w:rFonts w:ascii="Arial" w:hAnsi="Arial" w:cs="Arial"/>
                <w:sz w:val="16"/>
              </w:rPr>
              <w:t>3</w:t>
            </w:r>
            <w:r w:rsidRPr="00D20027">
              <w:rPr>
                <w:rFonts w:ascii="Arial" w:hAnsi="Arial" w:cs="Arial"/>
                <w:sz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6F7671">
            <w:pPr>
              <w:spacing w:after="0"/>
              <w:rPr>
                <w:rFonts w:ascii="Arial" w:hAnsi="Arial" w:cs="Arial"/>
                <w:sz w:val="16"/>
              </w:rPr>
            </w:pPr>
            <w:r w:rsidRPr="00D20027">
              <w:rPr>
                <w:rFonts w:ascii="Arial" w:hAnsi="Arial" w:cs="Arial"/>
                <w:sz w:val="16"/>
              </w:rPr>
              <w:t>1</w:t>
            </w:r>
            <w:r>
              <w:rPr>
                <w:rFonts w:ascii="Arial" w:hAnsi="Arial" w:cs="Arial"/>
                <w:sz w:val="16"/>
              </w:rPr>
              <w:t>6.0.</w:t>
            </w:r>
            <w:r w:rsidRPr="00D20027">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6F7671" w:rsidRPr="00D20027" w:rsidRDefault="006F7671" w:rsidP="009B77A2">
            <w:pPr>
              <w:spacing w:after="0"/>
              <w:rPr>
                <w:rFonts w:ascii="Arial" w:hAnsi="Arial" w:cs="Arial"/>
                <w:sz w:val="16"/>
              </w:rPr>
            </w:pPr>
            <w:r w:rsidRPr="00D20027">
              <w:rPr>
                <w:rFonts w:ascii="Arial" w:hAnsi="Arial" w:cs="Arial"/>
                <w:sz w:val="16"/>
              </w:rPr>
              <w:t>eLSTR</w:t>
            </w:r>
          </w:p>
        </w:tc>
      </w:tr>
      <w:tr w:rsidR="00C10E6E"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SP-180750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S1-182631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0264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 </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A</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Inclusion of the CIoT requirements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TEI13</w:t>
            </w:r>
          </w:p>
        </w:tc>
      </w:tr>
      <w:tr w:rsidR="00C10E6E"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SP-180758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S1-182688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0259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Inclusion of the 5G requirements -- Service continuity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SMARTER_Ph2</w:t>
            </w:r>
          </w:p>
        </w:tc>
      </w:tr>
      <w:tr w:rsidR="00C10E6E"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SP-180758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S1-182689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0263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2</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B</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Inclusion of the 5G requirements -- Context aware network</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SMARTER_Ph2</w:t>
            </w:r>
          </w:p>
        </w:tc>
      </w:tr>
      <w:tr w:rsidR="00C10E6E" w:rsidRPr="00AB0BFA" w:rsidTr="00E6549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Pr>
                <w:rFonts w:ascii="Arial" w:hAnsi="Arial" w:cs="Arial"/>
                <w:sz w:val="16"/>
              </w:rPr>
              <w:t>SP-81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SP-180766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S1-182759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22.278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0255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4</w:t>
            </w:r>
          </w:p>
        </w:tc>
        <w:tc>
          <w:tcPr>
            <w:tcW w:w="596"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Rel-16</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F</w:t>
            </w:r>
          </w:p>
        </w:tc>
        <w:tc>
          <w:tcPr>
            <w:tcW w:w="2409"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Requirement for Operator controlled Caching service delivery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16</w:t>
            </w:r>
            <w:r>
              <w:rPr>
                <w:rFonts w:ascii="Arial" w:hAnsi="Arial" w:cs="Arial"/>
                <w:sz w:val="16"/>
              </w:rPr>
              <w:t>.1.</w:t>
            </w:r>
            <w:r w:rsidRPr="002025C3">
              <w:rPr>
                <w:rFonts w:ascii="Arial" w:hAnsi="Arial" w:cs="Arial"/>
                <w:sz w:val="16"/>
              </w:rPr>
              <w:t>0</w:t>
            </w:r>
          </w:p>
        </w:tc>
        <w:tc>
          <w:tcPr>
            <w:tcW w:w="850" w:type="dxa"/>
            <w:tcBorders>
              <w:top w:val="single" w:sz="6" w:space="0" w:color="auto"/>
              <w:left w:val="single" w:sz="6" w:space="0" w:color="auto"/>
              <w:bottom w:val="single" w:sz="6" w:space="0" w:color="auto"/>
              <w:right w:val="single" w:sz="6" w:space="0" w:color="auto"/>
            </w:tcBorders>
            <w:shd w:val="solid" w:color="FFFFFF" w:fill="auto"/>
          </w:tcPr>
          <w:p w:rsidR="00C10E6E" w:rsidRPr="002025C3" w:rsidRDefault="00C10E6E" w:rsidP="0073498F">
            <w:pPr>
              <w:spacing w:after="0"/>
              <w:rPr>
                <w:rFonts w:ascii="Arial" w:hAnsi="Arial" w:cs="Arial"/>
                <w:sz w:val="16"/>
              </w:rPr>
            </w:pPr>
            <w:r w:rsidRPr="002025C3">
              <w:rPr>
                <w:rFonts w:ascii="Arial" w:hAnsi="Arial" w:cs="Arial"/>
                <w:sz w:val="16"/>
              </w:rPr>
              <w:t>eLSTR</w:t>
            </w:r>
          </w:p>
        </w:tc>
      </w:tr>
    </w:tbl>
    <w:p w:rsidR="00B14DCC" w:rsidRPr="00AB0BFA" w:rsidRDefault="00B14DCC" w:rsidP="00AB0BFA">
      <w:pPr>
        <w:spacing w:after="0"/>
        <w:rPr>
          <w:rFonts w:ascii="Arial" w:eastAsia="MS Mincho" w:hAnsi="Arial" w:cs="Arial"/>
          <w:color w:val="000000"/>
          <w:sz w:val="16"/>
          <w:szCs w:val="16"/>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F16113" w:rsidRPr="00235394" w:rsidTr="00CA4A6D">
        <w:trPr>
          <w:cantSplit/>
        </w:trPr>
        <w:tc>
          <w:tcPr>
            <w:tcW w:w="9639" w:type="dxa"/>
            <w:gridSpan w:val="8"/>
            <w:tcBorders>
              <w:bottom w:val="nil"/>
            </w:tcBorders>
            <w:shd w:val="solid" w:color="FFFFFF" w:fill="auto"/>
          </w:tcPr>
          <w:p w:rsidR="00F16113" w:rsidRPr="00235394" w:rsidRDefault="00F16113" w:rsidP="00CA4A6D">
            <w:pPr>
              <w:pStyle w:val="TAL"/>
              <w:jc w:val="center"/>
              <w:rPr>
                <w:b/>
                <w:sz w:val="16"/>
              </w:rPr>
            </w:pPr>
            <w:r w:rsidRPr="00235394">
              <w:rPr>
                <w:b/>
              </w:rPr>
              <w:t>Change history</w:t>
            </w:r>
          </w:p>
        </w:tc>
      </w:tr>
      <w:tr w:rsidR="00F16113" w:rsidRPr="00235394" w:rsidTr="00CA4A6D">
        <w:tc>
          <w:tcPr>
            <w:tcW w:w="800" w:type="dxa"/>
            <w:shd w:val="pct10" w:color="auto" w:fill="FFFFFF"/>
          </w:tcPr>
          <w:p w:rsidR="00F16113" w:rsidRPr="00235394" w:rsidRDefault="00F16113" w:rsidP="00CA4A6D">
            <w:pPr>
              <w:pStyle w:val="TAL"/>
              <w:rPr>
                <w:b/>
                <w:sz w:val="16"/>
              </w:rPr>
            </w:pPr>
            <w:r w:rsidRPr="00235394">
              <w:rPr>
                <w:b/>
                <w:sz w:val="16"/>
              </w:rPr>
              <w:t>Date</w:t>
            </w:r>
          </w:p>
        </w:tc>
        <w:tc>
          <w:tcPr>
            <w:tcW w:w="800" w:type="dxa"/>
            <w:shd w:val="pct10" w:color="auto" w:fill="FFFFFF"/>
          </w:tcPr>
          <w:p w:rsidR="00F16113" w:rsidRPr="00235394" w:rsidRDefault="00F16113" w:rsidP="00CA4A6D">
            <w:pPr>
              <w:pStyle w:val="TAL"/>
              <w:rPr>
                <w:b/>
                <w:sz w:val="16"/>
              </w:rPr>
            </w:pPr>
            <w:r>
              <w:rPr>
                <w:b/>
                <w:sz w:val="16"/>
              </w:rPr>
              <w:t>Meeting</w:t>
            </w:r>
          </w:p>
        </w:tc>
        <w:tc>
          <w:tcPr>
            <w:tcW w:w="1046" w:type="dxa"/>
            <w:shd w:val="pct10" w:color="auto" w:fill="FFFFFF"/>
          </w:tcPr>
          <w:p w:rsidR="00F16113" w:rsidRPr="00235394" w:rsidRDefault="00F16113" w:rsidP="00CA4A6D">
            <w:pPr>
              <w:pStyle w:val="TAL"/>
              <w:rPr>
                <w:b/>
                <w:sz w:val="16"/>
              </w:rPr>
            </w:pPr>
            <w:r w:rsidRPr="00235394">
              <w:rPr>
                <w:b/>
                <w:sz w:val="16"/>
              </w:rPr>
              <w:t>TDoc</w:t>
            </w:r>
          </w:p>
        </w:tc>
        <w:tc>
          <w:tcPr>
            <w:tcW w:w="473" w:type="dxa"/>
            <w:shd w:val="pct10" w:color="auto" w:fill="FFFFFF"/>
          </w:tcPr>
          <w:p w:rsidR="00F16113" w:rsidRPr="00235394" w:rsidRDefault="00F16113" w:rsidP="00CA4A6D">
            <w:pPr>
              <w:pStyle w:val="TAL"/>
              <w:rPr>
                <w:b/>
                <w:sz w:val="16"/>
              </w:rPr>
            </w:pPr>
            <w:r w:rsidRPr="00235394">
              <w:rPr>
                <w:b/>
                <w:sz w:val="16"/>
              </w:rPr>
              <w:t>CR</w:t>
            </w:r>
          </w:p>
        </w:tc>
        <w:tc>
          <w:tcPr>
            <w:tcW w:w="425" w:type="dxa"/>
            <w:shd w:val="pct10" w:color="auto" w:fill="FFFFFF"/>
          </w:tcPr>
          <w:p w:rsidR="00F16113" w:rsidRPr="00235394" w:rsidRDefault="00F16113" w:rsidP="00CA4A6D">
            <w:pPr>
              <w:pStyle w:val="TAL"/>
              <w:rPr>
                <w:b/>
                <w:sz w:val="16"/>
              </w:rPr>
            </w:pPr>
            <w:r w:rsidRPr="00235394">
              <w:rPr>
                <w:b/>
                <w:sz w:val="16"/>
              </w:rPr>
              <w:t>Rev</w:t>
            </w:r>
          </w:p>
        </w:tc>
        <w:tc>
          <w:tcPr>
            <w:tcW w:w="425" w:type="dxa"/>
            <w:shd w:val="pct10" w:color="auto" w:fill="FFFFFF"/>
          </w:tcPr>
          <w:p w:rsidR="00F16113" w:rsidRPr="00235394" w:rsidRDefault="00F16113" w:rsidP="00CA4A6D">
            <w:pPr>
              <w:pStyle w:val="TAL"/>
              <w:rPr>
                <w:b/>
                <w:sz w:val="16"/>
              </w:rPr>
            </w:pPr>
            <w:r>
              <w:rPr>
                <w:b/>
                <w:sz w:val="16"/>
              </w:rPr>
              <w:t>Cat</w:t>
            </w:r>
          </w:p>
        </w:tc>
        <w:tc>
          <w:tcPr>
            <w:tcW w:w="4962" w:type="dxa"/>
            <w:shd w:val="pct10" w:color="auto" w:fill="FFFFFF"/>
          </w:tcPr>
          <w:p w:rsidR="00F16113" w:rsidRPr="00235394" w:rsidRDefault="00F16113" w:rsidP="00CA4A6D">
            <w:pPr>
              <w:pStyle w:val="TAL"/>
              <w:rPr>
                <w:b/>
                <w:sz w:val="16"/>
              </w:rPr>
            </w:pPr>
            <w:r w:rsidRPr="00235394">
              <w:rPr>
                <w:b/>
                <w:sz w:val="16"/>
              </w:rPr>
              <w:t>Subject/Comment</w:t>
            </w:r>
          </w:p>
        </w:tc>
        <w:tc>
          <w:tcPr>
            <w:tcW w:w="708" w:type="dxa"/>
            <w:shd w:val="pct10" w:color="auto" w:fill="FFFFFF"/>
          </w:tcPr>
          <w:p w:rsidR="00F16113" w:rsidRPr="00235394" w:rsidRDefault="00F16113" w:rsidP="00CA4A6D">
            <w:pPr>
              <w:pStyle w:val="TAL"/>
              <w:rPr>
                <w:b/>
                <w:sz w:val="16"/>
              </w:rPr>
            </w:pPr>
            <w:r w:rsidRPr="00235394">
              <w:rPr>
                <w:b/>
                <w:sz w:val="16"/>
              </w:rPr>
              <w:t>New</w:t>
            </w:r>
            <w:r>
              <w:rPr>
                <w:b/>
                <w:sz w:val="16"/>
              </w:rPr>
              <w:t xml:space="preserve"> version</w:t>
            </w:r>
          </w:p>
        </w:tc>
      </w:tr>
      <w:tr w:rsidR="00F16113" w:rsidRPr="00D827D5" w:rsidTr="0068376C">
        <w:tc>
          <w:tcPr>
            <w:tcW w:w="800"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SA#83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SP-190080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0266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Alignment of URLLC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16113" w:rsidRPr="00F16113" w:rsidRDefault="00F16113" w:rsidP="0068376C">
            <w:pPr>
              <w:spacing w:after="0"/>
              <w:rPr>
                <w:rFonts w:ascii="Arial" w:hAnsi="Arial" w:cs="Arial"/>
                <w:sz w:val="16"/>
              </w:rPr>
            </w:pPr>
            <w:r w:rsidRPr="00F16113">
              <w:rPr>
                <w:rFonts w:ascii="Arial" w:hAnsi="Arial" w:cs="Arial"/>
                <w:sz w:val="16"/>
              </w:rPr>
              <w:t>16.2.0</w:t>
            </w:r>
          </w:p>
        </w:tc>
      </w:tr>
      <w:tr w:rsidR="00DF5869" w:rsidRPr="00972FB7" w:rsidTr="0068376C">
        <w:tc>
          <w:tcPr>
            <w:tcW w:w="800"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SA#85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SP-190924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0269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Support for Multi-USIM Devices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F5869" w:rsidRPr="00DF5869" w:rsidRDefault="00DF5869" w:rsidP="0068376C">
            <w:pPr>
              <w:spacing w:after="0"/>
              <w:rPr>
                <w:rFonts w:ascii="Arial" w:hAnsi="Arial" w:cs="Arial"/>
                <w:sz w:val="16"/>
              </w:rPr>
            </w:pPr>
            <w:r w:rsidRPr="00DF5869">
              <w:rPr>
                <w:rFonts w:ascii="Arial" w:hAnsi="Arial" w:cs="Arial"/>
                <w:sz w:val="16"/>
              </w:rPr>
              <w:t>16.3.0</w:t>
            </w:r>
          </w:p>
        </w:tc>
      </w:tr>
      <w:tr w:rsidR="0068376C" w:rsidRPr="00410AED" w:rsidTr="0068376C">
        <w:tc>
          <w:tcPr>
            <w:tcW w:w="800"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SP-191026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0271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Description for supporting MUSIM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17.1.0</w:t>
            </w:r>
          </w:p>
        </w:tc>
      </w:tr>
      <w:tr w:rsidR="0068376C" w:rsidRPr="00410AED" w:rsidTr="0068376C">
        <w:tc>
          <w:tcPr>
            <w:tcW w:w="800"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SA#86</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SP-191026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0272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Add service requirements to support MUSIM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8376C" w:rsidRPr="0068376C" w:rsidRDefault="0068376C" w:rsidP="0068376C">
            <w:pPr>
              <w:spacing w:after="0"/>
              <w:rPr>
                <w:rFonts w:ascii="Arial" w:hAnsi="Arial" w:cs="Arial"/>
                <w:sz w:val="16"/>
              </w:rPr>
            </w:pPr>
            <w:r w:rsidRPr="0068376C">
              <w:rPr>
                <w:rFonts w:ascii="Arial" w:hAnsi="Arial" w:cs="Arial"/>
                <w:sz w:val="16"/>
              </w:rPr>
              <w:t>17.1.0</w:t>
            </w:r>
          </w:p>
        </w:tc>
      </w:tr>
      <w:tr w:rsidR="00B036C4" w:rsidRPr="00B036C4" w:rsidTr="000B7029">
        <w:tc>
          <w:tcPr>
            <w:tcW w:w="800" w:type="dxa"/>
            <w:tcBorders>
              <w:top w:val="single" w:sz="6" w:space="0" w:color="auto"/>
              <w:left w:val="single" w:sz="6" w:space="0" w:color="auto"/>
              <w:bottom w:val="single" w:sz="6" w:space="0" w:color="auto"/>
              <w:right w:val="single" w:sz="6" w:space="0" w:color="auto"/>
            </w:tcBorders>
            <w:shd w:val="solid" w:color="FFFFFF" w:fill="auto"/>
          </w:tcPr>
          <w:p w:rsidR="00B036C4" w:rsidRPr="0068376C" w:rsidRDefault="00B036C4" w:rsidP="00B036C4">
            <w:pPr>
              <w:spacing w:after="0"/>
              <w:rPr>
                <w:rFonts w:ascii="Arial" w:hAnsi="Arial" w:cs="Arial"/>
                <w:sz w:val="16"/>
              </w:rPr>
            </w:pPr>
            <w:r w:rsidRPr="00B036C4">
              <w:rPr>
                <w:rFonts w:ascii="Arial" w:hAnsi="Arial" w:cs="Arial"/>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036C4" w:rsidRPr="0068376C" w:rsidRDefault="00B036C4" w:rsidP="00B036C4">
            <w:pPr>
              <w:spacing w:after="0"/>
              <w:rPr>
                <w:rFonts w:ascii="Arial" w:hAnsi="Arial" w:cs="Arial"/>
                <w:sz w:val="16"/>
              </w:rPr>
            </w:pPr>
            <w:r w:rsidRPr="00B036C4">
              <w:rPr>
                <w:rFonts w:ascii="Arial" w:hAnsi="Arial" w:cs="Arial"/>
                <w:sz w:val="16"/>
              </w:rPr>
              <w:t>SA#91e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B036C4" w:rsidRPr="0068376C" w:rsidRDefault="00B036C4" w:rsidP="00B036C4">
            <w:pPr>
              <w:spacing w:after="0"/>
              <w:rPr>
                <w:rFonts w:ascii="Arial" w:hAnsi="Arial" w:cs="Arial"/>
                <w:sz w:val="16"/>
              </w:rPr>
            </w:pPr>
            <w:r w:rsidRPr="00B036C4">
              <w:rPr>
                <w:rFonts w:ascii="Arial" w:hAnsi="Arial" w:cs="Arial"/>
                <w:sz w:val="16"/>
              </w:rPr>
              <w:t>SP-210196</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B036C4" w:rsidRPr="0068376C" w:rsidRDefault="00B036C4" w:rsidP="00B036C4">
            <w:pPr>
              <w:spacing w:after="0"/>
              <w:rPr>
                <w:rFonts w:ascii="Arial" w:hAnsi="Arial" w:cs="Arial"/>
                <w:sz w:val="16"/>
              </w:rPr>
            </w:pPr>
            <w:r>
              <w:rPr>
                <w:rFonts w:ascii="Arial" w:hAnsi="Arial" w:cs="Arial"/>
                <w:sz w:val="16"/>
              </w:rPr>
              <w:t>0</w:t>
            </w:r>
            <w:r w:rsidRPr="00B036C4">
              <w:rPr>
                <w:rFonts w:ascii="Arial" w:hAnsi="Arial" w:cs="Arial"/>
                <w:sz w:val="16"/>
              </w:rPr>
              <w:t>287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036C4" w:rsidRPr="0068376C" w:rsidRDefault="00B036C4" w:rsidP="00B036C4">
            <w:pPr>
              <w:spacing w:after="0"/>
              <w:rPr>
                <w:rFonts w:ascii="Arial" w:hAnsi="Arial" w:cs="Arial"/>
                <w:sz w:val="16"/>
              </w:rPr>
            </w:pPr>
            <w:r w:rsidRPr="00B036C4">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036C4" w:rsidRPr="0068376C" w:rsidRDefault="00B036C4" w:rsidP="00B036C4">
            <w:pPr>
              <w:spacing w:after="0"/>
              <w:rPr>
                <w:rFonts w:ascii="Arial" w:hAnsi="Arial" w:cs="Arial"/>
                <w:sz w:val="16"/>
              </w:rPr>
            </w:pPr>
            <w:r w:rsidRPr="00B036C4">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B036C4" w:rsidRPr="0068376C" w:rsidRDefault="00B036C4" w:rsidP="00B036C4">
            <w:pPr>
              <w:spacing w:after="0"/>
              <w:rPr>
                <w:rFonts w:ascii="Arial" w:hAnsi="Arial" w:cs="Arial"/>
                <w:sz w:val="16"/>
              </w:rPr>
            </w:pPr>
            <w:r w:rsidRPr="00B036C4">
              <w:rPr>
                <w:rFonts w:ascii="Arial" w:hAnsi="Arial" w:cs="Arial"/>
                <w:sz w:val="16"/>
              </w:rPr>
              <w:t>Update of requirement for switching of user traffic</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B036C4" w:rsidRPr="0068376C" w:rsidRDefault="00B036C4" w:rsidP="00B036C4">
            <w:pPr>
              <w:spacing w:after="0"/>
              <w:rPr>
                <w:rFonts w:ascii="Arial" w:hAnsi="Arial" w:cs="Arial"/>
                <w:sz w:val="16"/>
              </w:rPr>
            </w:pPr>
            <w:r w:rsidRPr="00B036C4">
              <w:rPr>
                <w:rFonts w:ascii="Arial" w:hAnsi="Arial" w:cs="Arial"/>
                <w:sz w:val="16"/>
              </w:rPr>
              <w:t>17.2.0</w:t>
            </w:r>
          </w:p>
        </w:tc>
      </w:tr>
      <w:tr w:rsidR="008E0F8C" w:rsidRPr="00B036C4" w:rsidTr="000B7029">
        <w:tc>
          <w:tcPr>
            <w:tcW w:w="800" w:type="dxa"/>
            <w:tcBorders>
              <w:top w:val="single" w:sz="6" w:space="0" w:color="auto"/>
              <w:left w:val="single" w:sz="6" w:space="0" w:color="auto"/>
              <w:bottom w:val="single" w:sz="6" w:space="0" w:color="auto"/>
              <w:right w:val="single" w:sz="6" w:space="0" w:color="auto"/>
            </w:tcBorders>
            <w:shd w:val="solid" w:color="FFFFFF" w:fill="auto"/>
          </w:tcPr>
          <w:p w:rsidR="008E0F8C" w:rsidRPr="00B036C4" w:rsidRDefault="008E0F8C" w:rsidP="00B036C4">
            <w:pPr>
              <w:spacing w:after="0"/>
              <w:rPr>
                <w:rFonts w:ascii="Arial" w:hAnsi="Arial" w:cs="Arial"/>
                <w:sz w:val="16"/>
              </w:rPr>
            </w:pPr>
            <w:r>
              <w:rPr>
                <w:rFonts w:ascii="Arial" w:hAnsi="Arial" w:cs="Arial"/>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E0F8C" w:rsidRPr="00B036C4" w:rsidRDefault="008E0F8C" w:rsidP="00B036C4">
            <w:pPr>
              <w:spacing w:after="0"/>
              <w:rPr>
                <w:rFonts w:ascii="Arial" w:hAnsi="Arial" w:cs="Arial"/>
                <w:sz w:val="16"/>
              </w:rPr>
            </w:pPr>
            <w:r>
              <w:rPr>
                <w:rFonts w:ascii="Arial" w:hAnsi="Arial" w:cs="Arial"/>
                <w:sz w:val="16"/>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8E0F8C" w:rsidRPr="00B036C4" w:rsidRDefault="008E0F8C" w:rsidP="00B036C4">
            <w:pPr>
              <w:spacing w:after="0"/>
              <w:rPr>
                <w:rFonts w:ascii="Arial" w:hAnsi="Arial" w:cs="Arial"/>
                <w:sz w:val="16"/>
              </w:rPr>
            </w:pPr>
            <w:r>
              <w:rPr>
                <w:rFonts w:ascii="Arial" w:hAnsi="Arial" w:cs="Arial"/>
                <w:sz w:val="16"/>
              </w:rPr>
              <w:t>-</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8E0F8C" w:rsidRDefault="008E0F8C" w:rsidP="00B036C4">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E0F8C" w:rsidRPr="00B036C4" w:rsidRDefault="008E0F8C" w:rsidP="00B036C4">
            <w:pPr>
              <w:spacing w:after="0"/>
              <w:rPr>
                <w:rFonts w:ascii="Arial" w:hAnsi="Arial" w:cs="Arial"/>
                <w:sz w:val="16"/>
              </w:rPr>
            </w:pPr>
            <w:r>
              <w:rPr>
                <w:rFonts w:ascii="Arial" w:hAnsi="Arial" w:cs="Arial"/>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E0F8C" w:rsidRPr="00B036C4" w:rsidRDefault="008E0F8C" w:rsidP="00B036C4">
            <w:pPr>
              <w:spacing w:after="0"/>
              <w:rPr>
                <w:rFonts w:ascii="Arial" w:hAnsi="Arial" w:cs="Arial"/>
                <w:sz w:val="16"/>
              </w:rPr>
            </w:pPr>
            <w:r>
              <w:rPr>
                <w:rFonts w:ascii="Arial" w:hAnsi="Arial" w:cs="Arial"/>
                <w:sz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8E0F8C" w:rsidRPr="00B036C4" w:rsidRDefault="008E0F8C" w:rsidP="00B036C4">
            <w:pPr>
              <w:spacing w:after="0"/>
              <w:rPr>
                <w:rFonts w:ascii="Arial" w:hAnsi="Arial" w:cs="Arial"/>
                <w:sz w:val="16"/>
              </w:rPr>
            </w:pPr>
            <w:r>
              <w:rPr>
                <w:rFonts w:ascii="Arial" w:hAnsi="Arial" w:cs="Arial"/>
                <w:sz w:val="16"/>
              </w:rPr>
              <w:t>Updated to Rel-18 by MCC (and issue with v.18.0.0 upload)</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8E0F8C" w:rsidRPr="00B036C4" w:rsidRDefault="008E0F8C" w:rsidP="00B036C4">
            <w:pPr>
              <w:spacing w:after="0"/>
              <w:rPr>
                <w:rFonts w:ascii="Arial" w:hAnsi="Arial" w:cs="Arial"/>
                <w:sz w:val="16"/>
              </w:rPr>
            </w:pPr>
            <w:r>
              <w:rPr>
                <w:rFonts w:ascii="Arial" w:hAnsi="Arial" w:cs="Arial"/>
                <w:sz w:val="16"/>
              </w:rPr>
              <w:t>18.0.1</w:t>
            </w:r>
          </w:p>
        </w:tc>
      </w:tr>
    </w:tbl>
    <w:p w:rsidR="00000400" w:rsidRDefault="00000400" w:rsidP="000A4108"/>
    <w:sectPr w:rsidR="00000400">
      <w:headerReference w:type="default" r:id="rId55"/>
      <w:footerReference w:type="default" r:id="rId5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3D1" w:rsidRDefault="004423D1">
      <w:r>
        <w:separator/>
      </w:r>
    </w:p>
  </w:endnote>
  <w:endnote w:type="continuationSeparator" w:id="0">
    <w:p w:rsidR="004423D1" w:rsidRDefault="0044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auto"/>
    <w:pitch w:val="variable"/>
    <w:sig w:usb0="00000001" w:usb1="08080000" w:usb2="00000010" w:usb3="00000000" w:csb0="0010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99E" w:rsidRDefault="00F7499E">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3D1" w:rsidRDefault="004423D1">
      <w:r>
        <w:separator/>
      </w:r>
    </w:p>
  </w:footnote>
  <w:footnote w:type="continuationSeparator" w:id="0">
    <w:p w:rsidR="004423D1" w:rsidRDefault="00442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99E" w:rsidRDefault="00F7499E">
    <w:pPr>
      <w:pStyle w:val="a3"/>
      <w:framePr w:wrap="auto" w:vAnchor="text" w:hAnchor="margin" w:xAlign="right" w:y="1"/>
      <w:widowControl/>
    </w:pPr>
    <w:r>
      <w:fldChar w:fldCharType="begin"/>
    </w:r>
    <w:r>
      <w:instrText xml:space="preserve"> STYLEREF ZA </w:instrText>
    </w:r>
    <w:r>
      <w:fldChar w:fldCharType="separate"/>
    </w:r>
    <w:r w:rsidR="00856E2E">
      <w:t>3GPP TS 22.278 V18.0.1 (2024-03)</w:t>
    </w:r>
    <w:r>
      <w:fldChar w:fldCharType="end"/>
    </w:r>
  </w:p>
  <w:p w:rsidR="00F7499E" w:rsidRDefault="00F7499E">
    <w:pPr>
      <w:pStyle w:val="a3"/>
      <w:framePr w:wrap="auto" w:vAnchor="text" w:hAnchor="margin" w:xAlign="center" w:y="1"/>
      <w:widowControl/>
    </w:pPr>
    <w:r>
      <w:fldChar w:fldCharType="begin"/>
    </w:r>
    <w:r>
      <w:instrText xml:space="preserve"> PAGE </w:instrText>
    </w:r>
    <w:r>
      <w:fldChar w:fldCharType="separate"/>
    </w:r>
    <w:r w:rsidR="007937B0">
      <w:t>2</w:t>
    </w:r>
    <w:r>
      <w:fldChar w:fldCharType="end"/>
    </w:r>
  </w:p>
  <w:p w:rsidR="00F7499E" w:rsidRDefault="00F7499E">
    <w:pPr>
      <w:pStyle w:val="a3"/>
      <w:framePr w:wrap="auto" w:vAnchor="text" w:hAnchor="margin" w:y="1"/>
      <w:widowControl/>
    </w:pPr>
    <w:r>
      <w:fldChar w:fldCharType="begin"/>
    </w:r>
    <w:r>
      <w:instrText xml:space="preserve"> STYLEREF ZGSM </w:instrText>
    </w:r>
    <w:r>
      <w:fldChar w:fldCharType="separate"/>
    </w:r>
    <w:r w:rsidR="00856E2E">
      <w:t>Release 18</w:t>
    </w:r>
    <w:r>
      <w:fldChar w:fldCharType="end"/>
    </w:r>
  </w:p>
  <w:p w:rsidR="00F7499E" w:rsidRDefault="00F7499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Wingdings 2"/>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hAnsi="StarSymbol" w:cs="Wingdings 2"/>
        <w:sz w:val="18"/>
        <w:szCs w:val="18"/>
      </w:rPr>
    </w:lvl>
    <w:lvl w:ilvl="3">
      <w:start w:val="1"/>
      <w:numFmt w:val="bullet"/>
      <w:lvlText w:val="●"/>
      <w:lvlJc w:val="left"/>
      <w:pPr>
        <w:tabs>
          <w:tab w:val="num" w:pos="1800"/>
        </w:tabs>
        <w:ind w:left="1800" w:hanging="360"/>
      </w:pPr>
      <w:rPr>
        <w:rFonts w:ascii="StarSymbol" w:hAnsi="StarSymbol" w:cs="Wingdings 2"/>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hAnsi="StarSymbol" w:cs="Wingdings 2"/>
        <w:sz w:val="18"/>
        <w:szCs w:val="18"/>
      </w:rPr>
    </w:lvl>
    <w:lvl w:ilvl="6">
      <w:start w:val="1"/>
      <w:numFmt w:val="bullet"/>
      <w:lvlText w:val="●"/>
      <w:lvlJc w:val="left"/>
      <w:pPr>
        <w:tabs>
          <w:tab w:val="num" w:pos="2880"/>
        </w:tabs>
        <w:ind w:left="2880" w:hanging="360"/>
      </w:pPr>
      <w:rPr>
        <w:rFonts w:ascii="StarSymbol" w:hAnsi="StarSymbol" w:cs="Wingdings 2"/>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hAnsi="StarSymbol" w:cs="Wingdings 2"/>
        <w:sz w:val="18"/>
        <w:szCs w:val="18"/>
      </w:rPr>
    </w:lvl>
  </w:abstractNum>
  <w:abstractNum w:abstractNumId="3" w15:restartNumberingAfterBreak="0">
    <w:nsid w:val="06046FA7"/>
    <w:multiLevelType w:val="hybridMultilevel"/>
    <w:tmpl w:val="4176BF64"/>
    <w:lvl w:ilvl="0" w:tplc="46CA31DA">
      <w:numFmt w:val="bullet"/>
      <w:lvlText w:val="-"/>
      <w:lvlJc w:val="left"/>
      <w:pPr>
        <w:tabs>
          <w:tab w:val="num" w:pos="405"/>
        </w:tabs>
        <w:ind w:left="405" w:hanging="360"/>
      </w:pPr>
      <w:rPr>
        <w:rFonts w:ascii="Arial" w:eastAsia="MS Mincho" w:hAnsi="Arial" w:cs="Arial" w:hint="default"/>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cs="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cs="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4" w15:restartNumberingAfterBreak="0">
    <w:nsid w:val="09BA4292"/>
    <w:multiLevelType w:val="hybridMultilevel"/>
    <w:tmpl w:val="74B27278"/>
    <w:lvl w:ilvl="0" w:tplc="B78E56D4">
      <w:start w:val="9"/>
      <w:numFmt w:val="decimal"/>
      <w:lvlText w:val="%1"/>
      <w:lvlJc w:val="left"/>
      <w:pPr>
        <w:tabs>
          <w:tab w:val="num" w:pos="924"/>
        </w:tabs>
        <w:ind w:left="924" w:hanging="56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DB33F3D"/>
    <w:multiLevelType w:val="multilevel"/>
    <w:tmpl w:val="96AA6F94"/>
    <w:lvl w:ilvl="0">
      <w:start w:val="6"/>
      <w:numFmt w:val="decimal"/>
      <w:lvlText w:val="%1"/>
      <w:lvlJc w:val="left"/>
      <w:pPr>
        <w:tabs>
          <w:tab w:val="num" w:pos="1224"/>
        </w:tabs>
        <w:ind w:left="1224" w:hanging="1224"/>
      </w:pPr>
      <w:rPr>
        <w:rFonts w:hint="default"/>
      </w:rPr>
    </w:lvl>
    <w:lvl w:ilvl="1">
      <w:start w:val="3"/>
      <w:numFmt w:val="decimal"/>
      <w:lvlText w:val="%1.%2"/>
      <w:lvlJc w:val="left"/>
      <w:pPr>
        <w:tabs>
          <w:tab w:val="num" w:pos="1224"/>
        </w:tabs>
        <w:ind w:left="1224" w:hanging="1224"/>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224"/>
        </w:tabs>
        <w:ind w:left="1224" w:hanging="1224"/>
      </w:pPr>
      <w:rPr>
        <w:rFonts w:hint="default"/>
      </w:rPr>
    </w:lvl>
    <w:lvl w:ilvl="4">
      <w:start w:val="1"/>
      <w:numFmt w:val="decimal"/>
      <w:lvlText w:val="%1.%2.%3.%4.%5"/>
      <w:lvlJc w:val="left"/>
      <w:pPr>
        <w:tabs>
          <w:tab w:val="num" w:pos="1224"/>
        </w:tabs>
        <w:ind w:left="1224" w:hanging="1224"/>
      </w:pPr>
      <w:rPr>
        <w:rFonts w:hint="default"/>
      </w:rPr>
    </w:lvl>
    <w:lvl w:ilvl="5">
      <w:start w:val="1"/>
      <w:numFmt w:val="decimal"/>
      <w:lvlText w:val="%1.%2.%3.%4.%5.%6"/>
      <w:lvlJc w:val="left"/>
      <w:pPr>
        <w:tabs>
          <w:tab w:val="num" w:pos="1224"/>
        </w:tabs>
        <w:ind w:left="1224" w:hanging="1224"/>
      </w:pPr>
      <w:rPr>
        <w:rFonts w:hint="default"/>
      </w:rPr>
    </w:lvl>
    <w:lvl w:ilvl="6">
      <w:start w:val="1"/>
      <w:numFmt w:val="decimal"/>
      <w:lvlText w:val="%1.%2.%3.%4.%5.%6.%7"/>
      <w:lvlJc w:val="left"/>
      <w:pPr>
        <w:tabs>
          <w:tab w:val="num" w:pos="1224"/>
        </w:tabs>
        <w:ind w:left="1224" w:hanging="1224"/>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1A1795F"/>
    <w:multiLevelType w:val="hybridMultilevel"/>
    <w:tmpl w:val="F09C210C"/>
    <w:lvl w:ilvl="0" w:tplc="6036630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18BF0300"/>
    <w:multiLevelType w:val="hybridMultilevel"/>
    <w:tmpl w:val="81CE630C"/>
    <w:lvl w:ilvl="0" w:tplc="0410000F">
      <w:start w:val="1"/>
      <w:numFmt w:val="decimal"/>
      <w:lvlText w:val="%1."/>
      <w:lvlJc w:val="left"/>
      <w:pPr>
        <w:tabs>
          <w:tab w:val="num" w:pos="1004"/>
        </w:tabs>
        <w:ind w:left="1004" w:hanging="360"/>
      </w:pPr>
    </w:lvl>
    <w:lvl w:ilvl="1" w:tplc="04100019" w:tentative="1">
      <w:start w:val="1"/>
      <w:numFmt w:val="lowerLetter"/>
      <w:lvlText w:val="%2."/>
      <w:lvlJc w:val="left"/>
      <w:pPr>
        <w:tabs>
          <w:tab w:val="num" w:pos="1724"/>
        </w:tabs>
        <w:ind w:left="1724" w:hanging="360"/>
      </w:pPr>
    </w:lvl>
    <w:lvl w:ilvl="2" w:tplc="0410001B" w:tentative="1">
      <w:start w:val="1"/>
      <w:numFmt w:val="lowerRoman"/>
      <w:lvlText w:val="%3."/>
      <w:lvlJc w:val="right"/>
      <w:pPr>
        <w:tabs>
          <w:tab w:val="num" w:pos="2444"/>
        </w:tabs>
        <w:ind w:left="2444" w:hanging="180"/>
      </w:pPr>
    </w:lvl>
    <w:lvl w:ilvl="3" w:tplc="0410000F" w:tentative="1">
      <w:start w:val="1"/>
      <w:numFmt w:val="decimal"/>
      <w:lvlText w:val="%4."/>
      <w:lvlJc w:val="left"/>
      <w:pPr>
        <w:tabs>
          <w:tab w:val="num" w:pos="3164"/>
        </w:tabs>
        <w:ind w:left="3164" w:hanging="360"/>
      </w:pPr>
    </w:lvl>
    <w:lvl w:ilvl="4" w:tplc="04100019" w:tentative="1">
      <w:start w:val="1"/>
      <w:numFmt w:val="lowerLetter"/>
      <w:lvlText w:val="%5."/>
      <w:lvlJc w:val="left"/>
      <w:pPr>
        <w:tabs>
          <w:tab w:val="num" w:pos="3884"/>
        </w:tabs>
        <w:ind w:left="3884" w:hanging="360"/>
      </w:pPr>
    </w:lvl>
    <w:lvl w:ilvl="5" w:tplc="0410001B" w:tentative="1">
      <w:start w:val="1"/>
      <w:numFmt w:val="lowerRoman"/>
      <w:lvlText w:val="%6."/>
      <w:lvlJc w:val="right"/>
      <w:pPr>
        <w:tabs>
          <w:tab w:val="num" w:pos="4604"/>
        </w:tabs>
        <w:ind w:left="4604" w:hanging="180"/>
      </w:pPr>
    </w:lvl>
    <w:lvl w:ilvl="6" w:tplc="0410000F" w:tentative="1">
      <w:start w:val="1"/>
      <w:numFmt w:val="decimal"/>
      <w:lvlText w:val="%7."/>
      <w:lvlJc w:val="left"/>
      <w:pPr>
        <w:tabs>
          <w:tab w:val="num" w:pos="5324"/>
        </w:tabs>
        <w:ind w:left="5324" w:hanging="360"/>
      </w:pPr>
    </w:lvl>
    <w:lvl w:ilvl="7" w:tplc="04100019" w:tentative="1">
      <w:start w:val="1"/>
      <w:numFmt w:val="lowerLetter"/>
      <w:lvlText w:val="%8."/>
      <w:lvlJc w:val="left"/>
      <w:pPr>
        <w:tabs>
          <w:tab w:val="num" w:pos="6044"/>
        </w:tabs>
        <w:ind w:left="6044" w:hanging="360"/>
      </w:pPr>
    </w:lvl>
    <w:lvl w:ilvl="8" w:tplc="0410001B" w:tentative="1">
      <w:start w:val="1"/>
      <w:numFmt w:val="lowerRoman"/>
      <w:lvlText w:val="%9."/>
      <w:lvlJc w:val="right"/>
      <w:pPr>
        <w:tabs>
          <w:tab w:val="num" w:pos="6764"/>
        </w:tabs>
        <w:ind w:left="6764" w:hanging="180"/>
      </w:pPr>
    </w:lvl>
  </w:abstractNum>
  <w:abstractNum w:abstractNumId="8" w15:restartNumberingAfterBreak="0">
    <w:nsid w:val="2EA407F9"/>
    <w:multiLevelType w:val="multilevel"/>
    <w:tmpl w:val="0554B194"/>
    <w:lvl w:ilvl="0">
      <w:start w:val="7"/>
      <w:numFmt w:val="decimal"/>
      <w:lvlText w:val="%1"/>
      <w:lvlJc w:val="left"/>
      <w:pPr>
        <w:tabs>
          <w:tab w:val="num" w:pos="1140"/>
        </w:tabs>
        <w:ind w:left="1140" w:hanging="1140"/>
      </w:pPr>
      <w:rPr>
        <w:rFonts w:hint="default"/>
        <w:sz w:val="32"/>
      </w:rPr>
    </w:lvl>
    <w:lvl w:ilvl="1">
      <w:start w:val="1"/>
      <w:numFmt w:val="decimal"/>
      <w:lvlText w:val="%1.%2"/>
      <w:lvlJc w:val="left"/>
      <w:pPr>
        <w:tabs>
          <w:tab w:val="num" w:pos="1140"/>
        </w:tabs>
        <w:ind w:left="1140" w:hanging="1140"/>
      </w:pPr>
      <w:rPr>
        <w:rFonts w:hint="default"/>
        <w:sz w:val="32"/>
      </w:rPr>
    </w:lvl>
    <w:lvl w:ilvl="2">
      <w:start w:val="2"/>
      <w:numFmt w:val="decimal"/>
      <w:lvlText w:val="%1.%2.%3"/>
      <w:lvlJc w:val="left"/>
      <w:pPr>
        <w:tabs>
          <w:tab w:val="num" w:pos="1140"/>
        </w:tabs>
        <w:ind w:left="1140" w:hanging="1140"/>
      </w:pPr>
      <w:rPr>
        <w:rFonts w:hint="default"/>
        <w:sz w:val="32"/>
      </w:rPr>
    </w:lvl>
    <w:lvl w:ilvl="3">
      <w:start w:val="1"/>
      <w:numFmt w:val="decimal"/>
      <w:lvlText w:val="%1.%2.%3.%4"/>
      <w:lvlJc w:val="left"/>
      <w:pPr>
        <w:tabs>
          <w:tab w:val="num" w:pos="1140"/>
        </w:tabs>
        <w:ind w:left="1140" w:hanging="1140"/>
      </w:pPr>
      <w:rPr>
        <w:rFonts w:hint="default"/>
        <w:sz w:val="32"/>
      </w:rPr>
    </w:lvl>
    <w:lvl w:ilvl="4">
      <w:start w:val="1"/>
      <w:numFmt w:val="decimal"/>
      <w:lvlText w:val="%1.%2.%3.%4.%5"/>
      <w:lvlJc w:val="left"/>
      <w:pPr>
        <w:tabs>
          <w:tab w:val="num" w:pos="1440"/>
        </w:tabs>
        <w:ind w:left="1440" w:hanging="1440"/>
      </w:pPr>
      <w:rPr>
        <w:rFonts w:hint="default"/>
        <w:sz w:val="32"/>
      </w:rPr>
    </w:lvl>
    <w:lvl w:ilvl="5">
      <w:start w:val="1"/>
      <w:numFmt w:val="decimal"/>
      <w:lvlText w:val="%1.%2.%3.%4.%5.%6"/>
      <w:lvlJc w:val="left"/>
      <w:pPr>
        <w:tabs>
          <w:tab w:val="num" w:pos="1800"/>
        </w:tabs>
        <w:ind w:left="1800" w:hanging="1800"/>
      </w:pPr>
      <w:rPr>
        <w:rFonts w:hint="default"/>
        <w:sz w:val="32"/>
      </w:rPr>
    </w:lvl>
    <w:lvl w:ilvl="6">
      <w:start w:val="1"/>
      <w:numFmt w:val="decimal"/>
      <w:lvlText w:val="%1.%2.%3.%4.%5.%6.%7"/>
      <w:lvlJc w:val="left"/>
      <w:pPr>
        <w:tabs>
          <w:tab w:val="num" w:pos="1800"/>
        </w:tabs>
        <w:ind w:left="1800" w:hanging="1800"/>
      </w:pPr>
      <w:rPr>
        <w:rFonts w:hint="default"/>
        <w:sz w:val="32"/>
      </w:rPr>
    </w:lvl>
    <w:lvl w:ilvl="7">
      <w:start w:val="1"/>
      <w:numFmt w:val="decimal"/>
      <w:lvlText w:val="%1.%2.%3.%4.%5.%6.%7.%8"/>
      <w:lvlJc w:val="left"/>
      <w:pPr>
        <w:tabs>
          <w:tab w:val="num" w:pos="2160"/>
        </w:tabs>
        <w:ind w:left="2160" w:hanging="2160"/>
      </w:pPr>
      <w:rPr>
        <w:rFonts w:hint="default"/>
        <w:sz w:val="32"/>
      </w:rPr>
    </w:lvl>
    <w:lvl w:ilvl="8">
      <w:start w:val="1"/>
      <w:numFmt w:val="decimal"/>
      <w:lvlText w:val="%1.%2.%3.%4.%5.%6.%7.%8.%9"/>
      <w:lvlJc w:val="left"/>
      <w:pPr>
        <w:tabs>
          <w:tab w:val="num" w:pos="2520"/>
        </w:tabs>
        <w:ind w:left="2520" w:hanging="2520"/>
      </w:pPr>
      <w:rPr>
        <w:rFonts w:hint="default"/>
        <w:sz w:val="32"/>
      </w:rPr>
    </w:lvl>
  </w:abstractNum>
  <w:abstractNum w:abstractNumId="9" w15:restartNumberingAfterBreak="0">
    <w:nsid w:val="3437605A"/>
    <w:multiLevelType w:val="hybridMultilevel"/>
    <w:tmpl w:val="6B9CD55C"/>
    <w:lvl w:ilvl="0" w:tplc="FE1AF2F4">
      <w:numFmt w:val="bullet"/>
      <w:lvlText w:val="-"/>
      <w:lvlJc w:val="left"/>
      <w:pPr>
        <w:tabs>
          <w:tab w:val="num" w:pos="360"/>
        </w:tabs>
        <w:ind w:left="360" w:hanging="360"/>
      </w:pPr>
      <w:rPr>
        <w:rFonts w:ascii="Times New Roman" w:eastAsia="MS Mincho" w:hAnsi="Times New Roman" w:cs="Times New Roman" w:hint="default"/>
        <w:b w:val="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B6A1E1B"/>
    <w:multiLevelType w:val="hybridMultilevel"/>
    <w:tmpl w:val="51CED484"/>
    <w:lvl w:ilvl="0" w:tplc="979CA35E">
      <w:start w:val="1"/>
      <w:numFmt w:val="bullet"/>
      <w:lvlText w:val=""/>
      <w:lvlJc w:val="left"/>
      <w:pPr>
        <w:tabs>
          <w:tab w:val="num" w:pos="720"/>
        </w:tabs>
        <w:ind w:left="72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370026"/>
    <w:multiLevelType w:val="hybridMultilevel"/>
    <w:tmpl w:val="415026EA"/>
    <w:lvl w:ilvl="0" w:tplc="B758202A">
      <w:start w:val="6"/>
      <w:numFmt w:val="bullet"/>
      <w:lvlText w:val="-"/>
      <w:lvlJc w:val="left"/>
      <w:pPr>
        <w:ind w:left="644" w:hanging="360"/>
      </w:pPr>
      <w:rPr>
        <w:rFonts w:ascii="Times New Roman" w:eastAsia="맑은 고딕"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498C49E3"/>
    <w:multiLevelType w:val="hybridMultilevel"/>
    <w:tmpl w:val="932C9500"/>
    <w:lvl w:ilvl="0" w:tplc="46CA31DA">
      <w:numFmt w:val="bullet"/>
      <w:lvlText w:val="-"/>
      <w:lvlJc w:val="left"/>
      <w:pPr>
        <w:tabs>
          <w:tab w:val="num" w:pos="450"/>
        </w:tabs>
        <w:ind w:left="450" w:hanging="360"/>
      </w:pPr>
      <w:rPr>
        <w:rFonts w:ascii="Arial" w:eastAsia="MS Mincho" w:hAnsi="Arial" w:cs="Aria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3" w15:restartNumberingAfterBreak="0">
    <w:nsid w:val="505A611B"/>
    <w:multiLevelType w:val="hybridMultilevel"/>
    <w:tmpl w:val="B406DDE8"/>
    <w:lvl w:ilvl="0" w:tplc="23A4BE3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E9078E"/>
    <w:multiLevelType w:val="hybridMultilevel"/>
    <w:tmpl w:val="0250306A"/>
    <w:lvl w:ilvl="0" w:tplc="B76E80A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AD62F5"/>
    <w:multiLevelType w:val="hybridMultilevel"/>
    <w:tmpl w:val="44E2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F602D"/>
    <w:multiLevelType w:val="hybridMultilevel"/>
    <w:tmpl w:val="07B408DC"/>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6FF26B17"/>
    <w:multiLevelType w:val="hybridMultilevel"/>
    <w:tmpl w:val="68C6D1CA"/>
    <w:lvl w:ilvl="0" w:tplc="F9F85AC4">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72921D49"/>
    <w:multiLevelType w:val="hybridMultilevel"/>
    <w:tmpl w:val="CC50D104"/>
    <w:lvl w:ilvl="0" w:tplc="7638CE8A">
      <w:start w:val="1"/>
      <w:numFmt w:val="bullet"/>
      <w:lvlText w:val=""/>
      <w:lvlJc w:val="left"/>
      <w:pPr>
        <w:tabs>
          <w:tab w:val="num" w:pos="720"/>
        </w:tabs>
        <w:ind w:left="720" w:hanging="360"/>
      </w:pPr>
      <w:rPr>
        <w:rFonts w:ascii="Wingdings" w:hAnsi="Wingdings" w:hint="default"/>
      </w:rPr>
    </w:lvl>
    <w:lvl w:ilvl="1" w:tplc="284AF51A">
      <w:start w:val="294"/>
      <w:numFmt w:val="bullet"/>
      <w:lvlText w:val="–"/>
      <w:lvlJc w:val="left"/>
      <w:pPr>
        <w:tabs>
          <w:tab w:val="num" w:pos="1440"/>
        </w:tabs>
        <w:ind w:left="1440" w:hanging="360"/>
      </w:pPr>
      <w:rPr>
        <w:rFonts w:ascii="Times New Roman" w:hAnsi="Times New Roman" w:hint="default"/>
      </w:rPr>
    </w:lvl>
    <w:lvl w:ilvl="2" w:tplc="7640D3DE">
      <w:start w:val="294"/>
      <w:numFmt w:val="bullet"/>
      <w:lvlText w:val=""/>
      <w:lvlJc w:val="left"/>
      <w:pPr>
        <w:tabs>
          <w:tab w:val="num" w:pos="2160"/>
        </w:tabs>
        <w:ind w:left="2160" w:hanging="360"/>
      </w:pPr>
      <w:rPr>
        <w:rFonts w:ascii="Wingdings" w:hAnsi="Wingdings" w:hint="default"/>
      </w:rPr>
    </w:lvl>
    <w:lvl w:ilvl="3" w:tplc="6A886372" w:tentative="1">
      <w:start w:val="1"/>
      <w:numFmt w:val="bullet"/>
      <w:lvlText w:val=""/>
      <w:lvlJc w:val="left"/>
      <w:pPr>
        <w:tabs>
          <w:tab w:val="num" w:pos="2880"/>
        </w:tabs>
        <w:ind w:left="2880" w:hanging="360"/>
      </w:pPr>
      <w:rPr>
        <w:rFonts w:ascii="Wingdings" w:hAnsi="Wingdings" w:hint="default"/>
      </w:rPr>
    </w:lvl>
    <w:lvl w:ilvl="4" w:tplc="9EBC3910" w:tentative="1">
      <w:start w:val="1"/>
      <w:numFmt w:val="bullet"/>
      <w:lvlText w:val=""/>
      <w:lvlJc w:val="left"/>
      <w:pPr>
        <w:tabs>
          <w:tab w:val="num" w:pos="3600"/>
        </w:tabs>
        <w:ind w:left="3600" w:hanging="360"/>
      </w:pPr>
      <w:rPr>
        <w:rFonts w:ascii="Wingdings" w:hAnsi="Wingdings" w:hint="default"/>
      </w:rPr>
    </w:lvl>
    <w:lvl w:ilvl="5" w:tplc="8EA4B792" w:tentative="1">
      <w:start w:val="1"/>
      <w:numFmt w:val="bullet"/>
      <w:lvlText w:val=""/>
      <w:lvlJc w:val="left"/>
      <w:pPr>
        <w:tabs>
          <w:tab w:val="num" w:pos="4320"/>
        </w:tabs>
        <w:ind w:left="4320" w:hanging="360"/>
      </w:pPr>
      <w:rPr>
        <w:rFonts w:ascii="Wingdings" w:hAnsi="Wingdings" w:hint="default"/>
      </w:rPr>
    </w:lvl>
    <w:lvl w:ilvl="6" w:tplc="12629868" w:tentative="1">
      <w:start w:val="1"/>
      <w:numFmt w:val="bullet"/>
      <w:lvlText w:val=""/>
      <w:lvlJc w:val="left"/>
      <w:pPr>
        <w:tabs>
          <w:tab w:val="num" w:pos="5040"/>
        </w:tabs>
        <w:ind w:left="5040" w:hanging="360"/>
      </w:pPr>
      <w:rPr>
        <w:rFonts w:ascii="Wingdings" w:hAnsi="Wingdings" w:hint="default"/>
      </w:rPr>
    </w:lvl>
    <w:lvl w:ilvl="7" w:tplc="6C241700" w:tentative="1">
      <w:start w:val="1"/>
      <w:numFmt w:val="bullet"/>
      <w:lvlText w:val=""/>
      <w:lvlJc w:val="left"/>
      <w:pPr>
        <w:tabs>
          <w:tab w:val="num" w:pos="5760"/>
        </w:tabs>
        <w:ind w:left="5760" w:hanging="360"/>
      </w:pPr>
      <w:rPr>
        <w:rFonts w:ascii="Wingdings" w:hAnsi="Wingdings" w:hint="default"/>
      </w:rPr>
    </w:lvl>
    <w:lvl w:ilvl="8" w:tplc="AF607A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BA5A1A"/>
    <w:multiLevelType w:val="hybridMultilevel"/>
    <w:tmpl w:val="FB8E00B4"/>
    <w:lvl w:ilvl="0" w:tplc="A7586B18">
      <w:numFmt w:val="bullet"/>
      <w:lvlText w:val="-"/>
      <w:lvlJc w:val="left"/>
      <w:pPr>
        <w:ind w:left="929" w:hanging="360"/>
      </w:pPr>
      <w:rPr>
        <w:rFonts w:ascii="Times New Roman" w:eastAsia="Times New Roman" w:hAnsi="Times New Roman" w:cs="Times New Roman" w:hint="default"/>
      </w:rPr>
    </w:lvl>
    <w:lvl w:ilvl="1" w:tplc="04090003" w:tentative="1">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8"/>
  </w:num>
  <w:num w:numId="5">
    <w:abstractNumId w:val="10"/>
  </w:num>
  <w:num w:numId="6">
    <w:abstractNumId w:val="14"/>
  </w:num>
  <w:num w:numId="7">
    <w:abstractNumId w:val="9"/>
  </w:num>
  <w:num w:numId="8">
    <w:abstractNumId w:val="5"/>
  </w:num>
  <w:num w:numId="9">
    <w:abstractNumId w:val="3"/>
  </w:num>
  <w:num w:numId="10">
    <w:abstractNumId w:val="12"/>
  </w:num>
  <w:num w:numId="11">
    <w:abstractNumId w:val="16"/>
  </w:num>
  <w:num w:numId="12">
    <w:abstractNumId w:val="4"/>
  </w:num>
  <w:num w:numId="13">
    <w:abstractNumId w:val="13"/>
  </w:num>
  <w:num w:numId="14">
    <w:abstractNumId w:val="1"/>
  </w:num>
  <w:num w:numId="15">
    <w:abstractNumId w:val="18"/>
  </w:num>
  <w:num w:numId="16">
    <w:abstractNumId w:val="7"/>
  </w:num>
  <w:num w:numId="17">
    <w:abstractNumId w:val="15"/>
  </w:num>
  <w:num w:numId="18">
    <w:abstractNumId w:val="11"/>
  </w:num>
  <w:num w:numId="19">
    <w:abstractNumId w:val="17"/>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400"/>
    <w:rsid w:val="0001142E"/>
    <w:rsid w:val="00016730"/>
    <w:rsid w:val="00017018"/>
    <w:rsid w:val="0003068F"/>
    <w:rsid w:val="00030DDB"/>
    <w:rsid w:val="00035BA9"/>
    <w:rsid w:val="00043585"/>
    <w:rsid w:val="00050A9B"/>
    <w:rsid w:val="00051270"/>
    <w:rsid w:val="00051C69"/>
    <w:rsid w:val="00051EF7"/>
    <w:rsid w:val="00053046"/>
    <w:rsid w:val="00064791"/>
    <w:rsid w:val="000656CD"/>
    <w:rsid w:val="00070113"/>
    <w:rsid w:val="000749E7"/>
    <w:rsid w:val="0008280F"/>
    <w:rsid w:val="000948B5"/>
    <w:rsid w:val="000967C9"/>
    <w:rsid w:val="000A4108"/>
    <w:rsid w:val="000B231F"/>
    <w:rsid w:val="000B3F72"/>
    <w:rsid w:val="000B544C"/>
    <w:rsid w:val="000B7029"/>
    <w:rsid w:val="000C0094"/>
    <w:rsid w:val="000C19F5"/>
    <w:rsid w:val="000C752A"/>
    <w:rsid w:val="000D2092"/>
    <w:rsid w:val="000E1CDB"/>
    <w:rsid w:val="000F05E7"/>
    <w:rsid w:val="000F2E21"/>
    <w:rsid w:val="000F7A0A"/>
    <w:rsid w:val="00101EB5"/>
    <w:rsid w:val="001218AC"/>
    <w:rsid w:val="001311DC"/>
    <w:rsid w:val="00136BA8"/>
    <w:rsid w:val="00137D6F"/>
    <w:rsid w:val="00141F07"/>
    <w:rsid w:val="001426D7"/>
    <w:rsid w:val="00143304"/>
    <w:rsid w:val="001434F3"/>
    <w:rsid w:val="00151AA9"/>
    <w:rsid w:val="00154707"/>
    <w:rsid w:val="001547A4"/>
    <w:rsid w:val="00161E92"/>
    <w:rsid w:val="001669B6"/>
    <w:rsid w:val="00172A44"/>
    <w:rsid w:val="00182041"/>
    <w:rsid w:val="00185011"/>
    <w:rsid w:val="001A49CB"/>
    <w:rsid w:val="001A4A57"/>
    <w:rsid w:val="001A6895"/>
    <w:rsid w:val="001B0FC4"/>
    <w:rsid w:val="001B16B3"/>
    <w:rsid w:val="001B2789"/>
    <w:rsid w:val="001B6166"/>
    <w:rsid w:val="001C410B"/>
    <w:rsid w:val="001C7155"/>
    <w:rsid w:val="001C7C64"/>
    <w:rsid w:val="001E2DE8"/>
    <w:rsid w:val="001E3A0F"/>
    <w:rsid w:val="001F3B13"/>
    <w:rsid w:val="001F439E"/>
    <w:rsid w:val="001F4B2B"/>
    <w:rsid w:val="001F7448"/>
    <w:rsid w:val="00203184"/>
    <w:rsid w:val="0020659F"/>
    <w:rsid w:val="00206DCA"/>
    <w:rsid w:val="0021650F"/>
    <w:rsid w:val="0022437C"/>
    <w:rsid w:val="00227BE5"/>
    <w:rsid w:val="00231805"/>
    <w:rsid w:val="0023446E"/>
    <w:rsid w:val="00251961"/>
    <w:rsid w:val="00251BF4"/>
    <w:rsid w:val="00260A0D"/>
    <w:rsid w:val="00267296"/>
    <w:rsid w:val="00270AC8"/>
    <w:rsid w:val="002806CF"/>
    <w:rsid w:val="0028341A"/>
    <w:rsid w:val="002835DD"/>
    <w:rsid w:val="002851A8"/>
    <w:rsid w:val="00287F1E"/>
    <w:rsid w:val="00292009"/>
    <w:rsid w:val="002A2A36"/>
    <w:rsid w:val="002B4465"/>
    <w:rsid w:val="002B4DFB"/>
    <w:rsid w:val="002B6A97"/>
    <w:rsid w:val="002D2042"/>
    <w:rsid w:val="002E2532"/>
    <w:rsid w:val="002F1ACB"/>
    <w:rsid w:val="00301B64"/>
    <w:rsid w:val="00304630"/>
    <w:rsid w:val="00311D4A"/>
    <w:rsid w:val="003218CF"/>
    <w:rsid w:val="00324D58"/>
    <w:rsid w:val="003354B3"/>
    <w:rsid w:val="0034228A"/>
    <w:rsid w:val="00344548"/>
    <w:rsid w:val="00344798"/>
    <w:rsid w:val="00345CC6"/>
    <w:rsid w:val="00346FA5"/>
    <w:rsid w:val="00346FC4"/>
    <w:rsid w:val="00347080"/>
    <w:rsid w:val="00363AEC"/>
    <w:rsid w:val="00365F29"/>
    <w:rsid w:val="003730A8"/>
    <w:rsid w:val="003738FC"/>
    <w:rsid w:val="00375C16"/>
    <w:rsid w:val="003815F8"/>
    <w:rsid w:val="00387176"/>
    <w:rsid w:val="00387CAB"/>
    <w:rsid w:val="003927C7"/>
    <w:rsid w:val="00395232"/>
    <w:rsid w:val="00397CEA"/>
    <w:rsid w:val="00397DBE"/>
    <w:rsid w:val="003A4F70"/>
    <w:rsid w:val="003A6130"/>
    <w:rsid w:val="003B01A3"/>
    <w:rsid w:val="003B23B3"/>
    <w:rsid w:val="003B36F7"/>
    <w:rsid w:val="003D35C8"/>
    <w:rsid w:val="003D46C8"/>
    <w:rsid w:val="003E14CF"/>
    <w:rsid w:val="003F0C58"/>
    <w:rsid w:val="003F48BA"/>
    <w:rsid w:val="003F5723"/>
    <w:rsid w:val="00403CF3"/>
    <w:rsid w:val="00406EC4"/>
    <w:rsid w:val="00407C2D"/>
    <w:rsid w:val="004150C7"/>
    <w:rsid w:val="00430049"/>
    <w:rsid w:val="00432E0B"/>
    <w:rsid w:val="004423D1"/>
    <w:rsid w:val="00447C0F"/>
    <w:rsid w:val="00457B7C"/>
    <w:rsid w:val="004612B4"/>
    <w:rsid w:val="00461AE3"/>
    <w:rsid w:val="004678BB"/>
    <w:rsid w:val="0047276E"/>
    <w:rsid w:val="0049394D"/>
    <w:rsid w:val="00494AF2"/>
    <w:rsid w:val="00495B32"/>
    <w:rsid w:val="004972E5"/>
    <w:rsid w:val="004A0040"/>
    <w:rsid w:val="004A3549"/>
    <w:rsid w:val="004A5D85"/>
    <w:rsid w:val="004A632E"/>
    <w:rsid w:val="004B1358"/>
    <w:rsid w:val="004B1C40"/>
    <w:rsid w:val="004C20CD"/>
    <w:rsid w:val="004C4212"/>
    <w:rsid w:val="004C473B"/>
    <w:rsid w:val="004D1B1C"/>
    <w:rsid w:val="004D5C7D"/>
    <w:rsid w:val="004E1C44"/>
    <w:rsid w:val="004E619D"/>
    <w:rsid w:val="004F09D8"/>
    <w:rsid w:val="004F0EAF"/>
    <w:rsid w:val="0050034E"/>
    <w:rsid w:val="005003D5"/>
    <w:rsid w:val="00502532"/>
    <w:rsid w:val="00504783"/>
    <w:rsid w:val="00507012"/>
    <w:rsid w:val="00507DE8"/>
    <w:rsid w:val="00510A0C"/>
    <w:rsid w:val="00514035"/>
    <w:rsid w:val="00521293"/>
    <w:rsid w:val="00522005"/>
    <w:rsid w:val="005426E1"/>
    <w:rsid w:val="005437D9"/>
    <w:rsid w:val="00555C8C"/>
    <w:rsid w:val="00557668"/>
    <w:rsid w:val="0058314C"/>
    <w:rsid w:val="00583EDE"/>
    <w:rsid w:val="00587BAB"/>
    <w:rsid w:val="00594883"/>
    <w:rsid w:val="00595518"/>
    <w:rsid w:val="005A11EB"/>
    <w:rsid w:val="005B1D5E"/>
    <w:rsid w:val="005B644D"/>
    <w:rsid w:val="005B707D"/>
    <w:rsid w:val="005C10A3"/>
    <w:rsid w:val="005C44F6"/>
    <w:rsid w:val="005D49B4"/>
    <w:rsid w:val="005E13CE"/>
    <w:rsid w:val="005E6487"/>
    <w:rsid w:val="005F49B9"/>
    <w:rsid w:val="0060610C"/>
    <w:rsid w:val="00613198"/>
    <w:rsid w:val="00616D1F"/>
    <w:rsid w:val="00622A74"/>
    <w:rsid w:val="00625791"/>
    <w:rsid w:val="006308B9"/>
    <w:rsid w:val="006562FF"/>
    <w:rsid w:val="00662E32"/>
    <w:rsid w:val="00671054"/>
    <w:rsid w:val="00675703"/>
    <w:rsid w:val="0068376C"/>
    <w:rsid w:val="006A3F6A"/>
    <w:rsid w:val="006A46B3"/>
    <w:rsid w:val="006A65ED"/>
    <w:rsid w:val="006B2FE3"/>
    <w:rsid w:val="006B431B"/>
    <w:rsid w:val="006B7D12"/>
    <w:rsid w:val="006C0E3D"/>
    <w:rsid w:val="006D09CF"/>
    <w:rsid w:val="006D13FD"/>
    <w:rsid w:val="006D2AF7"/>
    <w:rsid w:val="006D6548"/>
    <w:rsid w:val="006E1526"/>
    <w:rsid w:val="006E16B0"/>
    <w:rsid w:val="006E3214"/>
    <w:rsid w:val="006E5152"/>
    <w:rsid w:val="006E5F03"/>
    <w:rsid w:val="006E77D8"/>
    <w:rsid w:val="006F0DEC"/>
    <w:rsid w:val="006F21E5"/>
    <w:rsid w:val="006F3F87"/>
    <w:rsid w:val="006F69BB"/>
    <w:rsid w:val="006F7671"/>
    <w:rsid w:val="00701D07"/>
    <w:rsid w:val="0070511E"/>
    <w:rsid w:val="00717DDD"/>
    <w:rsid w:val="00717F76"/>
    <w:rsid w:val="00723B31"/>
    <w:rsid w:val="007275A2"/>
    <w:rsid w:val="0073498F"/>
    <w:rsid w:val="00735975"/>
    <w:rsid w:val="0073673C"/>
    <w:rsid w:val="00744CDC"/>
    <w:rsid w:val="0074559D"/>
    <w:rsid w:val="00746905"/>
    <w:rsid w:val="007476F5"/>
    <w:rsid w:val="007506B6"/>
    <w:rsid w:val="00752B92"/>
    <w:rsid w:val="00766EAA"/>
    <w:rsid w:val="00776E8C"/>
    <w:rsid w:val="00782537"/>
    <w:rsid w:val="00792292"/>
    <w:rsid w:val="007937B0"/>
    <w:rsid w:val="007951F2"/>
    <w:rsid w:val="007955B7"/>
    <w:rsid w:val="007B1FD8"/>
    <w:rsid w:val="007B535C"/>
    <w:rsid w:val="007C3DB0"/>
    <w:rsid w:val="007C75C8"/>
    <w:rsid w:val="007D0AC6"/>
    <w:rsid w:val="007E3FBC"/>
    <w:rsid w:val="007F1B83"/>
    <w:rsid w:val="007F4AD4"/>
    <w:rsid w:val="0080030F"/>
    <w:rsid w:val="00803B0F"/>
    <w:rsid w:val="00811F6A"/>
    <w:rsid w:val="00812583"/>
    <w:rsid w:val="0081444C"/>
    <w:rsid w:val="00836CC2"/>
    <w:rsid w:val="00845ADD"/>
    <w:rsid w:val="00847708"/>
    <w:rsid w:val="00856E2E"/>
    <w:rsid w:val="00861765"/>
    <w:rsid w:val="00861A7A"/>
    <w:rsid w:val="00861EDE"/>
    <w:rsid w:val="00861F04"/>
    <w:rsid w:val="00865EAA"/>
    <w:rsid w:val="008762C0"/>
    <w:rsid w:val="008838B7"/>
    <w:rsid w:val="0089375F"/>
    <w:rsid w:val="0089407E"/>
    <w:rsid w:val="00894875"/>
    <w:rsid w:val="008A007C"/>
    <w:rsid w:val="008A7825"/>
    <w:rsid w:val="008E0F8C"/>
    <w:rsid w:val="008F3C79"/>
    <w:rsid w:val="008F512F"/>
    <w:rsid w:val="00905D57"/>
    <w:rsid w:val="009122A1"/>
    <w:rsid w:val="00912EBB"/>
    <w:rsid w:val="00922E74"/>
    <w:rsid w:val="00932A85"/>
    <w:rsid w:val="00933988"/>
    <w:rsid w:val="00936786"/>
    <w:rsid w:val="009428A6"/>
    <w:rsid w:val="00943324"/>
    <w:rsid w:val="009567A8"/>
    <w:rsid w:val="009671DD"/>
    <w:rsid w:val="009712D6"/>
    <w:rsid w:val="00981D34"/>
    <w:rsid w:val="00990B20"/>
    <w:rsid w:val="009936CC"/>
    <w:rsid w:val="0099658C"/>
    <w:rsid w:val="009A3998"/>
    <w:rsid w:val="009B2F6A"/>
    <w:rsid w:val="009B388A"/>
    <w:rsid w:val="009B77A2"/>
    <w:rsid w:val="009D202E"/>
    <w:rsid w:val="009D5A52"/>
    <w:rsid w:val="009E04C6"/>
    <w:rsid w:val="009F42B0"/>
    <w:rsid w:val="00A137F7"/>
    <w:rsid w:val="00A645EE"/>
    <w:rsid w:val="00A771D4"/>
    <w:rsid w:val="00A77755"/>
    <w:rsid w:val="00A81C1D"/>
    <w:rsid w:val="00A82A80"/>
    <w:rsid w:val="00A852BF"/>
    <w:rsid w:val="00A8640D"/>
    <w:rsid w:val="00A94BD5"/>
    <w:rsid w:val="00A955E9"/>
    <w:rsid w:val="00AA5198"/>
    <w:rsid w:val="00AA5AB8"/>
    <w:rsid w:val="00AA6504"/>
    <w:rsid w:val="00AB0BFA"/>
    <w:rsid w:val="00AB4457"/>
    <w:rsid w:val="00AB7097"/>
    <w:rsid w:val="00AC3045"/>
    <w:rsid w:val="00AD2486"/>
    <w:rsid w:val="00AD4D45"/>
    <w:rsid w:val="00AD7CE1"/>
    <w:rsid w:val="00AE1C23"/>
    <w:rsid w:val="00AF2E5F"/>
    <w:rsid w:val="00AF4A5D"/>
    <w:rsid w:val="00AF6DDD"/>
    <w:rsid w:val="00AF7501"/>
    <w:rsid w:val="00AF7A2F"/>
    <w:rsid w:val="00B0035C"/>
    <w:rsid w:val="00B02826"/>
    <w:rsid w:val="00B036C4"/>
    <w:rsid w:val="00B03EC9"/>
    <w:rsid w:val="00B04F4A"/>
    <w:rsid w:val="00B10DA9"/>
    <w:rsid w:val="00B11F08"/>
    <w:rsid w:val="00B14DCC"/>
    <w:rsid w:val="00B222A3"/>
    <w:rsid w:val="00B256D7"/>
    <w:rsid w:val="00B30CB4"/>
    <w:rsid w:val="00B32296"/>
    <w:rsid w:val="00B33E6F"/>
    <w:rsid w:val="00B432CD"/>
    <w:rsid w:val="00B4746E"/>
    <w:rsid w:val="00B528B9"/>
    <w:rsid w:val="00B57FA5"/>
    <w:rsid w:val="00B73591"/>
    <w:rsid w:val="00B86965"/>
    <w:rsid w:val="00B95DE2"/>
    <w:rsid w:val="00B96160"/>
    <w:rsid w:val="00BD448C"/>
    <w:rsid w:val="00BD5DB7"/>
    <w:rsid w:val="00BD7EE4"/>
    <w:rsid w:val="00BE511A"/>
    <w:rsid w:val="00BE62C3"/>
    <w:rsid w:val="00BF39FE"/>
    <w:rsid w:val="00BF78C8"/>
    <w:rsid w:val="00BF7C11"/>
    <w:rsid w:val="00C0105A"/>
    <w:rsid w:val="00C10E6E"/>
    <w:rsid w:val="00C14553"/>
    <w:rsid w:val="00C169AB"/>
    <w:rsid w:val="00C20F02"/>
    <w:rsid w:val="00C252DB"/>
    <w:rsid w:val="00C2754F"/>
    <w:rsid w:val="00C41628"/>
    <w:rsid w:val="00C421DE"/>
    <w:rsid w:val="00C469DF"/>
    <w:rsid w:val="00C47C17"/>
    <w:rsid w:val="00C62929"/>
    <w:rsid w:val="00C65354"/>
    <w:rsid w:val="00C66720"/>
    <w:rsid w:val="00C675A0"/>
    <w:rsid w:val="00C7365C"/>
    <w:rsid w:val="00C771F6"/>
    <w:rsid w:val="00CA4A6D"/>
    <w:rsid w:val="00CA6804"/>
    <w:rsid w:val="00CB195D"/>
    <w:rsid w:val="00CB4700"/>
    <w:rsid w:val="00CC0731"/>
    <w:rsid w:val="00CC79DD"/>
    <w:rsid w:val="00CC7DD7"/>
    <w:rsid w:val="00CD0EB2"/>
    <w:rsid w:val="00CD56EE"/>
    <w:rsid w:val="00D002C2"/>
    <w:rsid w:val="00D012BA"/>
    <w:rsid w:val="00D16074"/>
    <w:rsid w:val="00D33684"/>
    <w:rsid w:val="00D34261"/>
    <w:rsid w:val="00D356C3"/>
    <w:rsid w:val="00D419C7"/>
    <w:rsid w:val="00D46030"/>
    <w:rsid w:val="00D47119"/>
    <w:rsid w:val="00D5352F"/>
    <w:rsid w:val="00D55788"/>
    <w:rsid w:val="00D62135"/>
    <w:rsid w:val="00D66D0B"/>
    <w:rsid w:val="00D71BEC"/>
    <w:rsid w:val="00D96061"/>
    <w:rsid w:val="00D97C4F"/>
    <w:rsid w:val="00DA26E7"/>
    <w:rsid w:val="00DA7B37"/>
    <w:rsid w:val="00DB5BB7"/>
    <w:rsid w:val="00DC0704"/>
    <w:rsid w:val="00DC5AF9"/>
    <w:rsid w:val="00DE128F"/>
    <w:rsid w:val="00DE6A60"/>
    <w:rsid w:val="00DF5869"/>
    <w:rsid w:val="00DF66D5"/>
    <w:rsid w:val="00E030ED"/>
    <w:rsid w:val="00E04CE8"/>
    <w:rsid w:val="00E0542D"/>
    <w:rsid w:val="00E05EE8"/>
    <w:rsid w:val="00E23571"/>
    <w:rsid w:val="00E25184"/>
    <w:rsid w:val="00E34990"/>
    <w:rsid w:val="00E4043E"/>
    <w:rsid w:val="00E52B2C"/>
    <w:rsid w:val="00E56AA2"/>
    <w:rsid w:val="00E65495"/>
    <w:rsid w:val="00E73D07"/>
    <w:rsid w:val="00E75284"/>
    <w:rsid w:val="00E76C44"/>
    <w:rsid w:val="00E802BF"/>
    <w:rsid w:val="00E80A8D"/>
    <w:rsid w:val="00E85E94"/>
    <w:rsid w:val="00E94DC8"/>
    <w:rsid w:val="00EA2A25"/>
    <w:rsid w:val="00EA477C"/>
    <w:rsid w:val="00EA56B1"/>
    <w:rsid w:val="00EA75BA"/>
    <w:rsid w:val="00EB7093"/>
    <w:rsid w:val="00EC35E7"/>
    <w:rsid w:val="00EC6386"/>
    <w:rsid w:val="00EC6C67"/>
    <w:rsid w:val="00ED2B02"/>
    <w:rsid w:val="00EE2C37"/>
    <w:rsid w:val="00EE3B7E"/>
    <w:rsid w:val="00EE6583"/>
    <w:rsid w:val="00F14328"/>
    <w:rsid w:val="00F16113"/>
    <w:rsid w:val="00F22939"/>
    <w:rsid w:val="00F253A0"/>
    <w:rsid w:val="00F30F32"/>
    <w:rsid w:val="00F31A3B"/>
    <w:rsid w:val="00F35AF4"/>
    <w:rsid w:val="00F43D1C"/>
    <w:rsid w:val="00F43F04"/>
    <w:rsid w:val="00F44609"/>
    <w:rsid w:val="00F47CF8"/>
    <w:rsid w:val="00F52F40"/>
    <w:rsid w:val="00F60AF6"/>
    <w:rsid w:val="00F7499E"/>
    <w:rsid w:val="00F80A23"/>
    <w:rsid w:val="00F831B1"/>
    <w:rsid w:val="00FA73EA"/>
    <w:rsid w:val="00FB117E"/>
    <w:rsid w:val="00FB5DBA"/>
    <w:rsid w:val="00FC1A50"/>
    <w:rsid w:val="00FC711B"/>
    <w:rsid w:val="00FD27A8"/>
    <w:rsid w:val="00FD30FC"/>
    <w:rsid w:val="00FD52F8"/>
    <w:rsid w:val="00FE0D88"/>
    <w:rsid w:val="00FE7363"/>
    <w:rsid w:val="00FF0CCE"/>
    <w:rsid w:val="00FF46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266"/>
    <o:shapelayout v:ext="edit">
      <o:idmap v:ext="edit" data="2,3,4,5,6,7,8,9,10"/>
    </o:shapelayout>
  </w:shapeDefaults>
  <w:decimalSymbol w:val="."/>
  <w:listSeparator w:val=","/>
  <w15:chartTrackingRefBased/>
  <w15:docId w15:val="{DE83D613-F52A-48FB-B06E-AD9A3A2F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8E0F8C"/>
    <w:pPr>
      <w:overflowPunct w:val="0"/>
      <w:autoSpaceDE w:val="0"/>
      <w:autoSpaceDN w:val="0"/>
      <w:adjustRightInd w:val="0"/>
      <w:spacing w:after="180"/>
      <w:textAlignment w:val="baseline"/>
    </w:pPr>
    <w:rPr>
      <w:lang w:val="en-GB" w:eastAsia="en-GB"/>
    </w:rPr>
  </w:style>
  <w:style w:type="paragraph" w:styleId="1">
    <w:name w:val="heading 1"/>
    <w:next w:val="a"/>
    <w:link w:val="1Char"/>
    <w:qFormat/>
    <w:rsid w:val="008E0F8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aliases w:val="Head2A,2,H2,h2,DO NOT USE_h2,h21,Heading 2 3GPP,Head 2,l2,TitreProp,UNDERRUBRIK 1-2,Header 2,ITT t2,PA Major Section,Livello 2,R2,H21,Heading 2 Hidden,Head1,2nd level,heading 2,I2,Section Title,Heading2,list2,H2-Heading 2,Header&#10;2,Header2,22"/>
    <w:basedOn w:val="1"/>
    <w:next w:val="a"/>
    <w:qFormat/>
    <w:rsid w:val="008E0F8C"/>
    <w:pPr>
      <w:pBdr>
        <w:top w:val="none" w:sz="0" w:space="0" w:color="auto"/>
      </w:pBdr>
      <w:spacing w:before="180"/>
      <w:outlineLvl w:val="1"/>
    </w:pPr>
    <w:rPr>
      <w:sz w:val="32"/>
    </w:rPr>
  </w:style>
  <w:style w:type="paragraph" w:styleId="3">
    <w:name w:val="heading 3"/>
    <w:aliases w:val="Underrubrik2,H3,h3,no break,Memo Heading 3,0H,l3,list 3,Head 3,1.1.1,3rd level,Major Section Sub Section,PA Minor Section,Head3,Level 3 Head,31,32,33,311,321,34,312,322,35,313,323,36,314,324,37,315,325,38,316,326,39,317,327,310,318,328,331,341"/>
    <w:basedOn w:val="2"/>
    <w:next w:val="a"/>
    <w:link w:val="3Char"/>
    <w:qFormat/>
    <w:rsid w:val="008E0F8C"/>
    <w:pPr>
      <w:spacing w:before="120"/>
      <w:outlineLvl w:val="2"/>
    </w:pPr>
    <w:rPr>
      <w:sz w:val="28"/>
    </w:rPr>
  </w:style>
  <w:style w:type="paragraph" w:styleId="4">
    <w:name w:val="heading 4"/>
    <w:basedOn w:val="3"/>
    <w:next w:val="a"/>
    <w:qFormat/>
    <w:rsid w:val="008E0F8C"/>
    <w:pPr>
      <w:ind w:left="1418" w:hanging="1418"/>
      <w:outlineLvl w:val="3"/>
    </w:pPr>
    <w:rPr>
      <w:sz w:val="24"/>
    </w:rPr>
  </w:style>
  <w:style w:type="paragraph" w:styleId="5">
    <w:name w:val="heading 5"/>
    <w:basedOn w:val="4"/>
    <w:next w:val="a"/>
    <w:qFormat/>
    <w:rsid w:val="008E0F8C"/>
    <w:pPr>
      <w:ind w:left="1701" w:hanging="1701"/>
      <w:outlineLvl w:val="4"/>
    </w:pPr>
    <w:rPr>
      <w:sz w:val="22"/>
    </w:rPr>
  </w:style>
  <w:style w:type="paragraph" w:styleId="6">
    <w:name w:val="heading 6"/>
    <w:basedOn w:val="H6"/>
    <w:next w:val="a"/>
    <w:qFormat/>
    <w:rsid w:val="008E0F8C"/>
    <w:pPr>
      <w:outlineLvl w:val="5"/>
    </w:pPr>
  </w:style>
  <w:style w:type="paragraph" w:styleId="7">
    <w:name w:val="heading 7"/>
    <w:basedOn w:val="H6"/>
    <w:next w:val="a"/>
    <w:qFormat/>
    <w:rsid w:val="008E0F8C"/>
    <w:pPr>
      <w:outlineLvl w:val="6"/>
    </w:pPr>
  </w:style>
  <w:style w:type="paragraph" w:styleId="8">
    <w:name w:val="heading 8"/>
    <w:basedOn w:val="1"/>
    <w:next w:val="a"/>
    <w:link w:val="8Char"/>
    <w:qFormat/>
    <w:rsid w:val="008E0F8C"/>
    <w:pPr>
      <w:ind w:left="0" w:firstLine="0"/>
      <w:outlineLvl w:val="7"/>
    </w:pPr>
  </w:style>
  <w:style w:type="paragraph" w:styleId="9">
    <w:name w:val="heading 9"/>
    <w:basedOn w:val="8"/>
    <w:next w:val="a"/>
    <w:qFormat/>
    <w:rsid w:val="008E0F8C"/>
    <w:pPr>
      <w:outlineLvl w:val="8"/>
    </w:pPr>
  </w:style>
  <w:style w:type="character" w:default="1" w:styleId="a0">
    <w:name w:val="Default Paragraph Font"/>
    <w:semiHidden/>
    <w:rsid w:val="008E0F8C"/>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unhideWhenUsed/>
    <w:rsid w:val="008E0F8C"/>
  </w:style>
  <w:style w:type="paragraph" w:customStyle="1" w:styleId="H6">
    <w:name w:val="H6"/>
    <w:basedOn w:val="5"/>
    <w:next w:val="a"/>
    <w:rsid w:val="008E0F8C"/>
    <w:pPr>
      <w:ind w:left="1985" w:hanging="1985"/>
      <w:outlineLvl w:val="9"/>
    </w:pPr>
    <w:rPr>
      <w:sz w:val="20"/>
    </w:rPr>
  </w:style>
  <w:style w:type="paragraph" w:styleId="90">
    <w:name w:val="toc 9"/>
    <w:basedOn w:val="80"/>
    <w:semiHidden/>
    <w:rsid w:val="008E0F8C"/>
    <w:pPr>
      <w:ind w:left="1418" w:hanging="1418"/>
    </w:pPr>
  </w:style>
  <w:style w:type="paragraph" w:styleId="80">
    <w:name w:val="toc 8"/>
    <w:basedOn w:val="10"/>
    <w:rsid w:val="008E0F8C"/>
    <w:pPr>
      <w:spacing w:before="180"/>
      <w:ind w:left="2693" w:hanging="2693"/>
    </w:pPr>
    <w:rPr>
      <w:b/>
    </w:rPr>
  </w:style>
  <w:style w:type="paragraph" w:styleId="10">
    <w:name w:val="toc 1"/>
    <w:rsid w:val="008E0F8C"/>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a"/>
    <w:next w:val="a"/>
    <w:rsid w:val="008E0F8C"/>
    <w:pPr>
      <w:keepLines/>
      <w:tabs>
        <w:tab w:val="center" w:pos="4536"/>
        <w:tab w:val="right" w:pos="9072"/>
      </w:tabs>
    </w:pPr>
    <w:rPr>
      <w:noProof/>
    </w:rPr>
  </w:style>
  <w:style w:type="character" w:customStyle="1" w:styleId="ZGSM">
    <w:name w:val="ZGSM"/>
    <w:rsid w:val="008E0F8C"/>
  </w:style>
  <w:style w:type="paragraph" w:styleId="a3">
    <w:name w:val="header"/>
    <w:rsid w:val="008E0F8C"/>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8E0F8C"/>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50">
    <w:name w:val="toc 5"/>
    <w:basedOn w:val="40"/>
    <w:semiHidden/>
    <w:rsid w:val="008E0F8C"/>
    <w:pPr>
      <w:ind w:left="1701" w:hanging="1701"/>
    </w:pPr>
  </w:style>
  <w:style w:type="paragraph" w:styleId="40">
    <w:name w:val="toc 4"/>
    <w:basedOn w:val="30"/>
    <w:rsid w:val="008E0F8C"/>
    <w:pPr>
      <w:ind w:left="1418" w:hanging="1418"/>
    </w:pPr>
  </w:style>
  <w:style w:type="paragraph" w:styleId="30">
    <w:name w:val="toc 3"/>
    <w:basedOn w:val="20"/>
    <w:rsid w:val="008E0F8C"/>
    <w:pPr>
      <w:ind w:left="1134" w:hanging="1134"/>
    </w:pPr>
  </w:style>
  <w:style w:type="paragraph" w:styleId="20">
    <w:name w:val="toc 2"/>
    <w:basedOn w:val="10"/>
    <w:rsid w:val="008E0F8C"/>
    <w:pPr>
      <w:keepNext w:val="0"/>
      <w:spacing w:before="0"/>
      <w:ind w:left="851" w:hanging="851"/>
    </w:pPr>
    <w:rPr>
      <w:sz w:val="20"/>
    </w:rPr>
  </w:style>
  <w:style w:type="paragraph" w:styleId="11">
    <w:name w:val="index 1"/>
    <w:basedOn w:val="a"/>
    <w:semiHidden/>
    <w:rsid w:val="008E0F8C"/>
    <w:pPr>
      <w:keepLines/>
      <w:spacing w:after="0"/>
    </w:pPr>
  </w:style>
  <w:style w:type="paragraph" w:styleId="21">
    <w:name w:val="index 2"/>
    <w:basedOn w:val="11"/>
    <w:semiHidden/>
    <w:rsid w:val="008E0F8C"/>
    <w:pPr>
      <w:ind w:left="284"/>
    </w:pPr>
  </w:style>
  <w:style w:type="paragraph" w:customStyle="1" w:styleId="TT">
    <w:name w:val="TT"/>
    <w:basedOn w:val="1"/>
    <w:next w:val="a"/>
    <w:rsid w:val="008E0F8C"/>
    <w:pPr>
      <w:outlineLvl w:val="9"/>
    </w:pPr>
  </w:style>
  <w:style w:type="paragraph" w:styleId="a4">
    <w:name w:val="footer"/>
    <w:basedOn w:val="a3"/>
    <w:rsid w:val="008E0F8C"/>
    <w:pPr>
      <w:jc w:val="center"/>
    </w:pPr>
    <w:rPr>
      <w:i/>
    </w:rPr>
  </w:style>
  <w:style w:type="character" w:styleId="a5">
    <w:name w:val="footnote reference"/>
    <w:semiHidden/>
    <w:rsid w:val="008E0F8C"/>
    <w:rPr>
      <w:b/>
      <w:position w:val="6"/>
      <w:sz w:val="16"/>
    </w:rPr>
  </w:style>
  <w:style w:type="paragraph" w:styleId="a6">
    <w:name w:val="footnote text"/>
    <w:basedOn w:val="a"/>
    <w:semiHidden/>
    <w:rsid w:val="008E0F8C"/>
    <w:pPr>
      <w:keepLines/>
      <w:spacing w:after="0"/>
      <w:ind w:left="454" w:hanging="454"/>
    </w:pPr>
    <w:rPr>
      <w:sz w:val="16"/>
    </w:rPr>
  </w:style>
  <w:style w:type="paragraph" w:customStyle="1" w:styleId="NF">
    <w:name w:val="NF"/>
    <w:basedOn w:val="NO"/>
    <w:rsid w:val="008E0F8C"/>
    <w:pPr>
      <w:keepNext/>
      <w:spacing w:after="0"/>
    </w:pPr>
    <w:rPr>
      <w:rFonts w:ascii="Arial" w:hAnsi="Arial"/>
      <w:sz w:val="18"/>
    </w:rPr>
  </w:style>
  <w:style w:type="paragraph" w:customStyle="1" w:styleId="NO">
    <w:name w:val="NO"/>
    <w:basedOn w:val="a"/>
    <w:link w:val="NOChar"/>
    <w:rsid w:val="008E0F8C"/>
    <w:pPr>
      <w:keepLines/>
      <w:ind w:left="1135" w:hanging="851"/>
    </w:pPr>
  </w:style>
  <w:style w:type="paragraph" w:customStyle="1" w:styleId="PL">
    <w:name w:val="PL"/>
    <w:rsid w:val="008E0F8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8E0F8C"/>
    <w:pPr>
      <w:jc w:val="right"/>
    </w:pPr>
  </w:style>
  <w:style w:type="paragraph" w:customStyle="1" w:styleId="TAL">
    <w:name w:val="TAL"/>
    <w:basedOn w:val="a"/>
    <w:rsid w:val="008E0F8C"/>
    <w:pPr>
      <w:keepNext/>
      <w:keepLines/>
      <w:spacing w:after="0"/>
    </w:pPr>
    <w:rPr>
      <w:rFonts w:ascii="Arial" w:hAnsi="Arial"/>
      <w:sz w:val="18"/>
    </w:rPr>
  </w:style>
  <w:style w:type="paragraph" w:styleId="22">
    <w:name w:val="List Number 2"/>
    <w:basedOn w:val="a7"/>
    <w:rsid w:val="008E0F8C"/>
    <w:pPr>
      <w:ind w:left="851"/>
    </w:pPr>
  </w:style>
  <w:style w:type="paragraph" w:styleId="a7">
    <w:name w:val="List Number"/>
    <w:basedOn w:val="a8"/>
    <w:rsid w:val="008E0F8C"/>
  </w:style>
  <w:style w:type="paragraph" w:styleId="a8">
    <w:name w:val="List"/>
    <w:basedOn w:val="a"/>
    <w:rsid w:val="008E0F8C"/>
    <w:pPr>
      <w:ind w:left="568" w:hanging="284"/>
    </w:pPr>
  </w:style>
  <w:style w:type="paragraph" w:customStyle="1" w:styleId="TAH">
    <w:name w:val="TAH"/>
    <w:basedOn w:val="TAC"/>
    <w:rsid w:val="008E0F8C"/>
    <w:rPr>
      <w:b/>
    </w:rPr>
  </w:style>
  <w:style w:type="paragraph" w:customStyle="1" w:styleId="TAC">
    <w:name w:val="TAC"/>
    <w:basedOn w:val="TAL"/>
    <w:rsid w:val="008E0F8C"/>
    <w:pPr>
      <w:jc w:val="center"/>
    </w:pPr>
  </w:style>
  <w:style w:type="paragraph" w:customStyle="1" w:styleId="LD">
    <w:name w:val="LD"/>
    <w:rsid w:val="008E0F8C"/>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a"/>
    <w:rsid w:val="008E0F8C"/>
    <w:pPr>
      <w:keepLines/>
      <w:ind w:left="1702" w:hanging="1418"/>
    </w:pPr>
  </w:style>
  <w:style w:type="paragraph" w:customStyle="1" w:styleId="FP">
    <w:name w:val="FP"/>
    <w:basedOn w:val="a"/>
    <w:rsid w:val="008E0F8C"/>
    <w:pPr>
      <w:spacing w:after="0"/>
    </w:pPr>
  </w:style>
  <w:style w:type="paragraph" w:customStyle="1" w:styleId="NW">
    <w:name w:val="NW"/>
    <w:basedOn w:val="NO"/>
    <w:rsid w:val="008E0F8C"/>
    <w:pPr>
      <w:spacing w:after="0"/>
    </w:pPr>
  </w:style>
  <w:style w:type="paragraph" w:customStyle="1" w:styleId="EW">
    <w:name w:val="EW"/>
    <w:basedOn w:val="EX"/>
    <w:rsid w:val="008E0F8C"/>
    <w:pPr>
      <w:spacing w:after="0"/>
    </w:pPr>
  </w:style>
  <w:style w:type="paragraph" w:customStyle="1" w:styleId="B1">
    <w:name w:val="B1"/>
    <w:basedOn w:val="a8"/>
    <w:link w:val="B1Char"/>
    <w:rsid w:val="008E0F8C"/>
  </w:style>
  <w:style w:type="paragraph" w:styleId="60">
    <w:name w:val="toc 6"/>
    <w:basedOn w:val="50"/>
    <w:next w:val="a"/>
    <w:semiHidden/>
    <w:rsid w:val="008E0F8C"/>
    <w:pPr>
      <w:ind w:left="1985" w:hanging="1985"/>
    </w:pPr>
  </w:style>
  <w:style w:type="paragraph" w:styleId="70">
    <w:name w:val="toc 7"/>
    <w:basedOn w:val="60"/>
    <w:next w:val="a"/>
    <w:semiHidden/>
    <w:rsid w:val="008E0F8C"/>
    <w:pPr>
      <w:ind w:left="2268" w:hanging="2268"/>
    </w:pPr>
  </w:style>
  <w:style w:type="paragraph" w:styleId="23">
    <w:name w:val="List Bullet 2"/>
    <w:basedOn w:val="a9"/>
    <w:rsid w:val="008E0F8C"/>
    <w:pPr>
      <w:ind w:left="851"/>
    </w:pPr>
  </w:style>
  <w:style w:type="paragraph" w:styleId="a9">
    <w:name w:val="List Bullet"/>
    <w:basedOn w:val="a8"/>
    <w:rsid w:val="008E0F8C"/>
  </w:style>
  <w:style w:type="paragraph" w:customStyle="1" w:styleId="EditorsNote">
    <w:name w:val="Editor's Note"/>
    <w:basedOn w:val="NO"/>
    <w:rsid w:val="008E0F8C"/>
    <w:rPr>
      <w:color w:val="FF0000"/>
    </w:rPr>
  </w:style>
  <w:style w:type="paragraph" w:customStyle="1" w:styleId="TH">
    <w:name w:val="TH"/>
    <w:basedOn w:val="a"/>
    <w:rsid w:val="008E0F8C"/>
    <w:pPr>
      <w:keepNext/>
      <w:keepLines/>
      <w:spacing w:before="60"/>
      <w:jc w:val="center"/>
    </w:pPr>
    <w:rPr>
      <w:rFonts w:ascii="Arial" w:hAnsi="Arial"/>
      <w:b/>
    </w:rPr>
  </w:style>
  <w:style w:type="paragraph" w:customStyle="1" w:styleId="ZA">
    <w:name w:val="ZA"/>
    <w:rsid w:val="008E0F8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E0F8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E0F8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E0F8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8E0F8C"/>
    <w:pPr>
      <w:ind w:left="851" w:hanging="851"/>
    </w:pPr>
  </w:style>
  <w:style w:type="paragraph" w:customStyle="1" w:styleId="ZH">
    <w:name w:val="ZH"/>
    <w:rsid w:val="008E0F8C"/>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basedOn w:val="TH"/>
    <w:rsid w:val="008E0F8C"/>
    <w:pPr>
      <w:keepNext w:val="0"/>
      <w:spacing w:before="0" w:after="240"/>
    </w:pPr>
  </w:style>
  <w:style w:type="paragraph" w:customStyle="1" w:styleId="ZG">
    <w:name w:val="ZG"/>
    <w:rsid w:val="008E0F8C"/>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31">
    <w:name w:val="List Bullet 3"/>
    <w:basedOn w:val="23"/>
    <w:rsid w:val="008E0F8C"/>
    <w:pPr>
      <w:ind w:left="1135"/>
    </w:pPr>
  </w:style>
  <w:style w:type="paragraph" w:styleId="24">
    <w:name w:val="List 2"/>
    <w:basedOn w:val="a8"/>
    <w:rsid w:val="008E0F8C"/>
    <w:pPr>
      <w:ind w:left="851"/>
    </w:pPr>
  </w:style>
  <w:style w:type="paragraph" w:styleId="32">
    <w:name w:val="List 3"/>
    <w:basedOn w:val="24"/>
    <w:rsid w:val="008E0F8C"/>
    <w:pPr>
      <w:ind w:left="1135"/>
    </w:pPr>
  </w:style>
  <w:style w:type="paragraph" w:styleId="41">
    <w:name w:val="List 4"/>
    <w:basedOn w:val="32"/>
    <w:rsid w:val="008E0F8C"/>
    <w:pPr>
      <w:ind w:left="1418"/>
    </w:pPr>
  </w:style>
  <w:style w:type="paragraph" w:styleId="51">
    <w:name w:val="List 5"/>
    <w:basedOn w:val="41"/>
    <w:rsid w:val="008E0F8C"/>
    <w:pPr>
      <w:ind w:left="1702"/>
    </w:pPr>
  </w:style>
  <w:style w:type="paragraph" w:styleId="42">
    <w:name w:val="List Bullet 4"/>
    <w:basedOn w:val="31"/>
    <w:rsid w:val="008E0F8C"/>
    <w:pPr>
      <w:ind w:left="1418"/>
    </w:pPr>
  </w:style>
  <w:style w:type="paragraph" w:styleId="52">
    <w:name w:val="List Bullet 5"/>
    <w:basedOn w:val="42"/>
    <w:rsid w:val="008E0F8C"/>
    <w:pPr>
      <w:ind w:left="1702"/>
    </w:pPr>
  </w:style>
  <w:style w:type="paragraph" w:customStyle="1" w:styleId="B2">
    <w:name w:val="B2"/>
    <w:basedOn w:val="24"/>
    <w:rsid w:val="008E0F8C"/>
  </w:style>
  <w:style w:type="paragraph" w:customStyle="1" w:styleId="B3">
    <w:name w:val="B3"/>
    <w:basedOn w:val="32"/>
    <w:rsid w:val="008E0F8C"/>
  </w:style>
  <w:style w:type="paragraph" w:customStyle="1" w:styleId="B4">
    <w:name w:val="B4"/>
    <w:basedOn w:val="41"/>
    <w:rsid w:val="008E0F8C"/>
  </w:style>
  <w:style w:type="paragraph" w:customStyle="1" w:styleId="B5">
    <w:name w:val="B5"/>
    <w:basedOn w:val="51"/>
    <w:rsid w:val="008E0F8C"/>
  </w:style>
  <w:style w:type="paragraph" w:customStyle="1" w:styleId="ZTD">
    <w:name w:val="ZTD"/>
    <w:basedOn w:val="ZB"/>
    <w:rsid w:val="008E0F8C"/>
    <w:pPr>
      <w:framePr w:hRule="auto" w:wrap="notBeside" w:y="852"/>
    </w:pPr>
    <w:rPr>
      <w:i w:val="0"/>
      <w:sz w:val="40"/>
    </w:rPr>
  </w:style>
  <w:style w:type="paragraph" w:customStyle="1" w:styleId="ZV">
    <w:name w:val="ZV"/>
    <w:basedOn w:val="ZU"/>
    <w:rsid w:val="008E0F8C"/>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styleId="ab">
    <w:name w:val="caption"/>
    <w:basedOn w:val="a"/>
    <w:next w:val="a"/>
    <w:qFormat/>
    <w:pPr>
      <w:spacing w:before="120" w:after="120"/>
    </w:pPr>
    <w:rPr>
      <w:b/>
    </w:rPr>
  </w:style>
  <w:style w:type="character" w:styleId="ac">
    <w:name w:val="Hyperlink"/>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styleId="af0">
    <w:name w:val="Body Text"/>
    <w:basedOn w:val="a"/>
  </w:style>
  <w:style w:type="character" w:styleId="af1">
    <w:name w:val="annotation reference"/>
    <w:semiHidden/>
    <w:rPr>
      <w:sz w:val="16"/>
    </w:rPr>
  </w:style>
  <w:style w:type="paragraph" w:styleId="af2">
    <w:name w:val="annotation text"/>
    <w:basedOn w:val="a"/>
    <w:semiHidden/>
  </w:style>
  <w:style w:type="paragraph" w:styleId="25">
    <w:name w:val="Body Text 2"/>
    <w:basedOn w:val="a"/>
    <w:rsid w:val="007476F5"/>
    <w:pPr>
      <w:suppressAutoHyphens/>
      <w:spacing w:after="120" w:line="480" w:lineRule="auto"/>
    </w:pPr>
    <w:rPr>
      <w:rFonts w:ascii="Arial" w:hAnsi="Arial"/>
      <w:lang w:eastAsia="ar-SA"/>
    </w:rPr>
  </w:style>
  <w:style w:type="paragraph" w:styleId="af3">
    <w:name w:val="Balloon Text"/>
    <w:basedOn w:val="a"/>
    <w:semiHidden/>
    <w:rsid w:val="002B4465"/>
    <w:rPr>
      <w:rFonts w:ascii="Tahoma" w:hAnsi="Tahoma" w:cs="Tahoma"/>
      <w:sz w:val="16"/>
      <w:szCs w:val="16"/>
    </w:rPr>
  </w:style>
  <w:style w:type="paragraph" w:customStyle="1" w:styleId="heading1">
    <w:name w:val="heading1"/>
    <w:basedOn w:val="a"/>
    <w:rsid w:val="005A11EB"/>
    <w:pPr>
      <w:keepNext/>
      <w:overflowPunct/>
      <w:autoSpaceDE/>
      <w:autoSpaceDN/>
      <w:adjustRightInd/>
      <w:spacing w:before="240"/>
      <w:ind w:left="1134" w:hanging="1134"/>
      <w:textAlignment w:val="auto"/>
    </w:pPr>
    <w:rPr>
      <w:rFonts w:ascii="Arial" w:eastAsia="맑은 고딕" w:hAnsi="Arial" w:cs="Arial"/>
      <w:sz w:val="36"/>
      <w:szCs w:val="36"/>
      <w:lang w:val="en-US" w:eastAsia="ko-KR"/>
    </w:rPr>
  </w:style>
  <w:style w:type="paragraph" w:customStyle="1" w:styleId="DefaultParagraphFontParaCharCharChar">
    <w:name w:val="Default Paragraph Font Para Char Char Char"/>
    <w:basedOn w:val="a"/>
    <w:semiHidden/>
    <w:rsid w:val="00251BF4"/>
    <w:pPr>
      <w:overflowPunct/>
      <w:autoSpaceDE/>
      <w:autoSpaceDN/>
      <w:adjustRightInd/>
      <w:spacing w:after="160" w:line="240" w:lineRule="exact"/>
      <w:textAlignment w:val="auto"/>
    </w:pPr>
    <w:rPr>
      <w:rFonts w:ascii="Arial" w:eastAsia="SimSun" w:hAnsi="Arial"/>
      <w:szCs w:val="22"/>
      <w:lang w:val="en-US" w:eastAsia="en-US"/>
    </w:rPr>
  </w:style>
  <w:style w:type="table" w:styleId="af4">
    <w:name w:val="Table Grid"/>
    <w:basedOn w:val="a1"/>
    <w:rsid w:val="00251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
    <w:basedOn w:val="a0"/>
    <w:rsid w:val="00981D34"/>
  </w:style>
  <w:style w:type="character" w:customStyle="1" w:styleId="NOChar">
    <w:name w:val="NO Char"/>
    <w:link w:val="NO"/>
    <w:rsid w:val="00B11F08"/>
  </w:style>
  <w:style w:type="character" w:customStyle="1" w:styleId="1Char">
    <w:name w:val="제목 1 Char"/>
    <w:link w:val="1"/>
    <w:rsid w:val="00514035"/>
    <w:rPr>
      <w:rFonts w:ascii="Arial" w:hAnsi="Arial"/>
      <w:sz w:val="36"/>
    </w:rPr>
  </w:style>
  <w:style w:type="character" w:customStyle="1" w:styleId="8Char">
    <w:name w:val="제목 8 Char"/>
    <w:basedOn w:val="1Char"/>
    <w:link w:val="8"/>
    <w:rsid w:val="00514035"/>
    <w:rPr>
      <w:rFonts w:ascii="Arial" w:hAnsi="Arial"/>
      <w:sz w:val="36"/>
    </w:rPr>
  </w:style>
  <w:style w:type="paragraph" w:styleId="af5">
    <w:name w:val="List Paragraph"/>
    <w:basedOn w:val="a"/>
    <w:qFormat/>
    <w:rsid w:val="00AD4D45"/>
    <w:pPr>
      <w:overflowPunct/>
      <w:autoSpaceDE/>
      <w:autoSpaceDN/>
      <w:adjustRightInd/>
      <w:ind w:left="720"/>
      <w:contextualSpacing/>
      <w:textAlignment w:val="auto"/>
    </w:pPr>
    <w:rPr>
      <w:lang w:eastAsia="en-US"/>
    </w:rPr>
  </w:style>
  <w:style w:type="character" w:customStyle="1" w:styleId="3Char">
    <w:name w:val="제목 3 Char"/>
    <w:aliases w:val="Underrubrik2 Char,H3 Char,h3 Char,no break Char,Memo Heading 3 Char,0H Char,l3 Char,list 3 Char,Head 3 Char,1.1.1 Char,3rd level Char,Major Section Sub Section Char,PA Minor Section Char,Head3 Char,Level 3 Head Char,31 Char,32 Char,33 Char"/>
    <w:link w:val="3"/>
    <w:rsid w:val="00D71BEC"/>
    <w:rPr>
      <w:rFonts w:ascii="Arial" w:hAnsi="Arial"/>
      <w:sz w:val="28"/>
    </w:rPr>
  </w:style>
  <w:style w:type="paragraph" w:customStyle="1" w:styleId="Note">
    <w:name w:val="Note"/>
    <w:basedOn w:val="NO"/>
    <w:link w:val="NoteChar"/>
    <w:qFormat/>
    <w:rsid w:val="0060610C"/>
    <w:pPr>
      <w:widowControl w:val="0"/>
      <w:overflowPunct/>
      <w:autoSpaceDE/>
      <w:autoSpaceDN/>
      <w:adjustRightInd/>
      <w:textAlignment w:val="auto"/>
    </w:pPr>
    <w:rPr>
      <w:lang w:eastAsia="x-none"/>
    </w:rPr>
  </w:style>
  <w:style w:type="character" w:customStyle="1" w:styleId="NoteChar">
    <w:name w:val="Note Char"/>
    <w:link w:val="Note"/>
    <w:rsid w:val="0060610C"/>
    <w:rPr>
      <w:lang w:val="en-GB"/>
    </w:rPr>
  </w:style>
  <w:style w:type="character" w:customStyle="1" w:styleId="B1Char">
    <w:name w:val="B1 Char"/>
    <w:link w:val="B1"/>
    <w:rsid w:val="00043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yperlink" Target="http://www.3gpp.org/ftp/tsg_sa/WG1_Serv/TSGS1_76_Tenerife/Docs/S1-163440.zip" TargetMode="External"/><Relationship Id="rId39" Type="http://schemas.openxmlformats.org/officeDocument/2006/relationships/hyperlink" Target="http://portal.3gpp.org/desktopmodules/Specifications/SpecificationDetails.aspx?specificationId=641" TargetMode="External"/><Relationship Id="rId21" Type="http://schemas.openxmlformats.org/officeDocument/2006/relationships/image" Target="media/image12.emf"/><Relationship Id="rId34" Type="http://schemas.openxmlformats.org/officeDocument/2006/relationships/hyperlink" Target="http://www.3gpp.org/ftp/tsg_sa/WG1_Serv/TSGS1_76bis_Spokane/Docs/S1-170356.zip" TargetMode="External"/><Relationship Id="rId42" Type="http://schemas.openxmlformats.org/officeDocument/2006/relationships/hyperlink" Target="http://www.3gpp.org/ftp/tsg_sa/WG1_Serv/TSGS1_81_Fukuoka/docs/S1-180627.zip" TargetMode="External"/><Relationship Id="rId47" Type="http://schemas.openxmlformats.org/officeDocument/2006/relationships/hyperlink" Target="http://www.3gpp.org/ftp/tsg_sa/WG1_Serv/TSGS1_82_Dubrovnik/Docs/S1-181359.zip" TargetMode="External"/><Relationship Id="rId50" Type="http://schemas.openxmlformats.org/officeDocument/2006/relationships/hyperlink" Target="http://portal.3gpp.org/desktopmodules/WorkItem/WorkItemDetails.aspx?workitemId=720005"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hyperlink" Target="http://portal.3gpp.org/desktopmodules/WorkItem/WorkItemDetails.aspx?workitemId=710047" TargetMode="Externa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hyperlink" Target="http://portal.3gpp.org/desktopmodules/Release/ReleaseDetails.aspx?releaseId=190" TargetMode="External"/><Relationship Id="rId37" Type="http://schemas.openxmlformats.org/officeDocument/2006/relationships/hyperlink" Target="http://portal.3gpp.org/desktopmodules/WorkItem/WorkItemDetails.aspx?workitemId=710047"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WorkItem/WorkItemDetails.aspx?workitemId=750033" TargetMode="External"/><Relationship Id="rId53" Type="http://schemas.openxmlformats.org/officeDocument/2006/relationships/hyperlink" Target="http://portal.3gpp.org/desktopmodules/Specifications/SpecificationDetails.aspx?specificationId=641"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www.3gpp.org" TargetMode="Externa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portal.3gpp.org/desktopmodules/Specifications/SpecificationDetails.aspx?specificationId=641" TargetMode="External"/><Relationship Id="rId30" Type="http://schemas.openxmlformats.org/officeDocument/2006/relationships/hyperlink" Target="http://www.3gpp.org/ftp/tsg_sa/WG1_Serv/TSGS1_76_Tenerife/Docs/S1-163241.zip" TargetMode="External"/><Relationship Id="rId35" Type="http://schemas.openxmlformats.org/officeDocument/2006/relationships/hyperlink" Target="http://portal.3gpp.org/desktopmodules/Specifications/SpecificationDetails.aspx?specificationId=641" TargetMode="External"/><Relationship Id="rId43" Type="http://schemas.openxmlformats.org/officeDocument/2006/relationships/hyperlink" Target="http://portal.3gpp.org/desktopmodules/Specifications/SpecificationDetails.aspx?specificationId=641" TargetMode="External"/><Relationship Id="rId48" Type="http://schemas.openxmlformats.org/officeDocument/2006/relationships/hyperlink" Target="http://portal.3gpp.org/desktopmodules/Specifications/SpecificationDetails.aspx?specificationId=641" TargetMode="External"/><Relationship Id="rId56" Type="http://schemas.openxmlformats.org/officeDocument/2006/relationships/footer" Target="footer1.xml"/><Relationship Id="rId8" Type="http://schemas.openxmlformats.org/officeDocument/2006/relationships/image" Target="media/image2.jpeg"/><Relationship Id="rId51" Type="http://schemas.openxmlformats.org/officeDocument/2006/relationships/hyperlink" Target="http://portal.3gpp.org/desktopmodules/Specifications/SpecificationDetails.aspx?specificationId=641" TargetMode="Externa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www.3gpp.org/ftp/tsg_sa/WG1_Serv/TSGS1_81_Fukuoka/docs/S1-180290.zip" TargetMode="External"/><Relationship Id="rId46" Type="http://schemas.openxmlformats.org/officeDocument/2006/relationships/hyperlink" Target="http://portal.3gpp.org/desktopmodules/Specifications/SpecificationDetails.aspx?specificationId=641" TargetMode="External"/><Relationship Id="rId20" Type="http://schemas.openxmlformats.org/officeDocument/2006/relationships/image" Target="media/image11.emf"/><Relationship Id="rId41" Type="http://schemas.openxmlformats.org/officeDocument/2006/relationships/hyperlink" Target="http://portal.3gpp.org/desktopmodules/WorkItem/WorkItemDetails.aspx?workitemId=720005" TargetMode="External"/><Relationship Id="rId54" Type="http://schemas.openxmlformats.org/officeDocument/2006/relationships/hyperlink" Target="http://portal.3gpp.org/desktopmodules/Release/ReleaseDetails.aspx?releaseId=19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hyperlink" Target="http://portal.3gpp.org/desktopmodules/Release/ReleaseDetails.aspx?releaseId=189" TargetMode="External"/><Relationship Id="rId36" Type="http://schemas.openxmlformats.org/officeDocument/2006/relationships/hyperlink" Target="http://portal.3gpp.org/desktopmodules/Release/ReleaseDetails.aspx?releaseId=190" TargetMode="External"/><Relationship Id="rId49" Type="http://schemas.openxmlformats.org/officeDocument/2006/relationships/hyperlink" Target="http://portal.3gpp.org/desktopmodules/Release/ReleaseDetails.aspx?releaseId=190" TargetMode="External"/><Relationship Id="rId57" Type="http://schemas.openxmlformats.org/officeDocument/2006/relationships/fontTable" Target="fontTable.xml"/><Relationship Id="rId10" Type="http://schemas.openxmlformats.org/officeDocument/2006/relationships/hyperlink" Target="http://www.wimaxforum.org/technology/documents/WiMAX_Forum_Mobile_System_Profile_v1_2_2.pdf" TargetMode="External"/><Relationship Id="rId31" Type="http://schemas.openxmlformats.org/officeDocument/2006/relationships/hyperlink" Target="http://portal.3gpp.org/desktopmodules/Specifications/SpecificationDetails.aspx?specificationId=641" TargetMode="External"/><Relationship Id="rId44" Type="http://schemas.openxmlformats.org/officeDocument/2006/relationships/hyperlink" Target="http://portal.3gpp.org/desktopmodules/Release/ReleaseDetails.aspx?releaseId=190" TargetMode="External"/><Relationship Id="rId52" Type="http://schemas.openxmlformats.org/officeDocument/2006/relationships/hyperlink" Target="http://www.3gpp.org/ftp/tsg_sa/WG1_Serv/TSGS1_82_Dubrovnik/Docs/S1-181750.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Pages>
  <Words>21160</Words>
  <Characters>120613</Characters>
  <Application>Microsoft Office Word</Application>
  <DocSecurity>0</DocSecurity>
  <Lines>1005</Lines>
  <Paragraphs>282</Paragraphs>
  <ScaleCrop>false</ScaleCrop>
  <HeadingPairs>
    <vt:vector size="2" baseType="variant">
      <vt:variant>
        <vt:lpstr>Title</vt:lpstr>
      </vt:variant>
      <vt:variant>
        <vt:i4>1</vt:i4>
      </vt:variant>
    </vt:vector>
  </HeadingPairs>
  <TitlesOfParts>
    <vt:vector size="1" baseType="lpstr">
      <vt:lpstr>3GPP TS 22.278</vt:lpstr>
    </vt:vector>
  </TitlesOfParts>
  <Company>ETSI</Company>
  <LinksUpToDate>false</LinksUpToDate>
  <CharactersWithSpaces>141491</CharactersWithSpaces>
  <SharedDoc>false</SharedDoc>
  <HyperlinkBase/>
  <HLinks>
    <vt:vector size="186" baseType="variant">
      <vt:variant>
        <vt:i4>3080251</vt:i4>
      </vt:variant>
      <vt:variant>
        <vt:i4>372</vt:i4>
      </vt:variant>
      <vt:variant>
        <vt:i4>0</vt:i4>
      </vt:variant>
      <vt:variant>
        <vt:i4>5</vt:i4>
      </vt:variant>
      <vt:variant>
        <vt:lpwstr>http://portal.3gpp.org/desktopmodules/Release/ReleaseDetails.aspx?releaseId=191</vt:lpwstr>
      </vt:variant>
      <vt:variant>
        <vt:lpwstr/>
      </vt:variant>
      <vt:variant>
        <vt:i4>6946850</vt:i4>
      </vt:variant>
      <vt:variant>
        <vt:i4>369</vt:i4>
      </vt:variant>
      <vt:variant>
        <vt:i4>0</vt:i4>
      </vt:variant>
      <vt:variant>
        <vt:i4>5</vt:i4>
      </vt:variant>
      <vt:variant>
        <vt:lpwstr>http://portal.3gpp.org/desktopmodules/Specifications/SpecificationDetails.aspx?specificationId=641</vt:lpwstr>
      </vt:variant>
      <vt:variant>
        <vt:lpwstr/>
      </vt:variant>
      <vt:variant>
        <vt:i4>983112</vt:i4>
      </vt:variant>
      <vt:variant>
        <vt:i4>366</vt:i4>
      </vt:variant>
      <vt:variant>
        <vt:i4>0</vt:i4>
      </vt:variant>
      <vt:variant>
        <vt:i4>5</vt:i4>
      </vt:variant>
      <vt:variant>
        <vt:lpwstr>http://www.3gpp.org/ftp/tsg_sa/WG1_Serv/TSGS1_82_Dubrovnik/Docs/S1-181750.zip</vt:lpwstr>
      </vt:variant>
      <vt:variant>
        <vt:lpwstr/>
      </vt:variant>
      <vt:variant>
        <vt:i4>6946850</vt:i4>
      </vt:variant>
      <vt:variant>
        <vt:i4>363</vt:i4>
      </vt:variant>
      <vt:variant>
        <vt:i4>0</vt:i4>
      </vt:variant>
      <vt:variant>
        <vt:i4>5</vt:i4>
      </vt:variant>
      <vt:variant>
        <vt:lpwstr>http://portal.3gpp.org/desktopmodules/Specifications/SpecificationDetails.aspx?specificationId=641</vt:lpwstr>
      </vt:variant>
      <vt:variant>
        <vt:lpwstr/>
      </vt:variant>
      <vt:variant>
        <vt:i4>4456464</vt:i4>
      </vt:variant>
      <vt:variant>
        <vt:i4>360</vt:i4>
      </vt:variant>
      <vt:variant>
        <vt:i4>0</vt:i4>
      </vt:variant>
      <vt:variant>
        <vt:i4>5</vt:i4>
      </vt:variant>
      <vt:variant>
        <vt:lpwstr>http://portal.3gpp.org/desktopmodules/WorkItem/WorkItemDetails.aspx?workitemId=720005</vt:lpwstr>
      </vt:variant>
      <vt:variant>
        <vt:lpwstr/>
      </vt:variant>
      <vt:variant>
        <vt:i4>3080251</vt:i4>
      </vt:variant>
      <vt:variant>
        <vt:i4>357</vt:i4>
      </vt:variant>
      <vt:variant>
        <vt:i4>0</vt:i4>
      </vt:variant>
      <vt:variant>
        <vt:i4>5</vt:i4>
      </vt:variant>
      <vt:variant>
        <vt:lpwstr>http://portal.3gpp.org/desktopmodules/Release/ReleaseDetails.aspx?releaseId=190</vt:lpwstr>
      </vt:variant>
      <vt:variant>
        <vt:lpwstr/>
      </vt:variant>
      <vt:variant>
        <vt:i4>6946850</vt:i4>
      </vt:variant>
      <vt:variant>
        <vt:i4>354</vt:i4>
      </vt:variant>
      <vt:variant>
        <vt:i4>0</vt:i4>
      </vt:variant>
      <vt:variant>
        <vt:i4>5</vt:i4>
      </vt:variant>
      <vt:variant>
        <vt:lpwstr>http://portal.3gpp.org/desktopmodules/Specifications/SpecificationDetails.aspx?specificationId=641</vt:lpwstr>
      </vt:variant>
      <vt:variant>
        <vt:lpwstr/>
      </vt:variant>
      <vt:variant>
        <vt:i4>983109</vt:i4>
      </vt:variant>
      <vt:variant>
        <vt:i4>351</vt:i4>
      </vt:variant>
      <vt:variant>
        <vt:i4>0</vt:i4>
      </vt:variant>
      <vt:variant>
        <vt:i4>5</vt:i4>
      </vt:variant>
      <vt:variant>
        <vt:lpwstr>http://www.3gpp.org/ftp/tsg_sa/WG1_Serv/TSGS1_82_Dubrovnik/Docs/S1-181359.zip</vt:lpwstr>
      </vt:variant>
      <vt:variant>
        <vt:lpwstr/>
      </vt:variant>
      <vt:variant>
        <vt:i4>6946850</vt:i4>
      </vt:variant>
      <vt:variant>
        <vt:i4>348</vt:i4>
      </vt:variant>
      <vt:variant>
        <vt:i4>0</vt:i4>
      </vt:variant>
      <vt:variant>
        <vt:i4>5</vt:i4>
      </vt:variant>
      <vt:variant>
        <vt:lpwstr>http://portal.3gpp.org/desktopmodules/Specifications/SpecificationDetails.aspx?specificationId=641</vt:lpwstr>
      </vt:variant>
      <vt:variant>
        <vt:lpwstr/>
      </vt:variant>
      <vt:variant>
        <vt:i4>4653079</vt:i4>
      </vt:variant>
      <vt:variant>
        <vt:i4>345</vt:i4>
      </vt:variant>
      <vt:variant>
        <vt:i4>0</vt:i4>
      </vt:variant>
      <vt:variant>
        <vt:i4>5</vt:i4>
      </vt:variant>
      <vt:variant>
        <vt:lpwstr>http://portal.3gpp.org/desktopmodules/WorkItem/WorkItemDetails.aspx?workitemId=750033</vt:lpwstr>
      </vt:variant>
      <vt:variant>
        <vt:lpwstr/>
      </vt:variant>
      <vt:variant>
        <vt:i4>3080251</vt:i4>
      </vt:variant>
      <vt:variant>
        <vt:i4>342</vt:i4>
      </vt:variant>
      <vt:variant>
        <vt:i4>0</vt:i4>
      </vt:variant>
      <vt:variant>
        <vt:i4>5</vt:i4>
      </vt:variant>
      <vt:variant>
        <vt:lpwstr>http://portal.3gpp.org/desktopmodules/Release/ReleaseDetails.aspx?releaseId=190</vt:lpwstr>
      </vt:variant>
      <vt:variant>
        <vt:lpwstr/>
      </vt:variant>
      <vt:variant>
        <vt:i4>6946850</vt:i4>
      </vt:variant>
      <vt:variant>
        <vt:i4>339</vt:i4>
      </vt:variant>
      <vt:variant>
        <vt:i4>0</vt:i4>
      </vt:variant>
      <vt:variant>
        <vt:i4>5</vt:i4>
      </vt:variant>
      <vt:variant>
        <vt:lpwstr>http://portal.3gpp.org/desktopmodules/Specifications/SpecificationDetails.aspx?specificationId=641</vt:lpwstr>
      </vt:variant>
      <vt:variant>
        <vt:lpwstr/>
      </vt:variant>
      <vt:variant>
        <vt:i4>6619197</vt:i4>
      </vt:variant>
      <vt:variant>
        <vt:i4>336</vt:i4>
      </vt:variant>
      <vt:variant>
        <vt:i4>0</vt:i4>
      </vt:variant>
      <vt:variant>
        <vt:i4>5</vt:i4>
      </vt:variant>
      <vt:variant>
        <vt:lpwstr>http://www.3gpp.org/ftp/tsg_sa/WG1_Serv/TSGS1_81_Fukuoka/docs/S1-180627.zip</vt:lpwstr>
      </vt:variant>
      <vt:variant>
        <vt:lpwstr/>
      </vt:variant>
      <vt:variant>
        <vt:i4>4456464</vt:i4>
      </vt:variant>
      <vt:variant>
        <vt:i4>333</vt:i4>
      </vt:variant>
      <vt:variant>
        <vt:i4>0</vt:i4>
      </vt:variant>
      <vt:variant>
        <vt:i4>5</vt:i4>
      </vt:variant>
      <vt:variant>
        <vt:lpwstr>http://portal.3gpp.org/desktopmodules/WorkItem/WorkItemDetails.aspx?workitemId=720005</vt:lpwstr>
      </vt:variant>
      <vt:variant>
        <vt:lpwstr/>
      </vt:variant>
      <vt:variant>
        <vt:i4>3080251</vt:i4>
      </vt:variant>
      <vt:variant>
        <vt:i4>330</vt:i4>
      </vt:variant>
      <vt:variant>
        <vt:i4>0</vt:i4>
      </vt:variant>
      <vt:variant>
        <vt:i4>5</vt:i4>
      </vt:variant>
      <vt:variant>
        <vt:lpwstr>http://portal.3gpp.org/desktopmodules/Release/ReleaseDetails.aspx?releaseId=190</vt:lpwstr>
      </vt:variant>
      <vt:variant>
        <vt:lpwstr/>
      </vt:variant>
      <vt:variant>
        <vt:i4>6946850</vt:i4>
      </vt:variant>
      <vt:variant>
        <vt:i4>327</vt:i4>
      </vt:variant>
      <vt:variant>
        <vt:i4>0</vt:i4>
      </vt:variant>
      <vt:variant>
        <vt:i4>5</vt:i4>
      </vt:variant>
      <vt:variant>
        <vt:lpwstr>http://portal.3gpp.org/desktopmodules/Specifications/SpecificationDetails.aspx?specificationId=641</vt:lpwstr>
      </vt:variant>
      <vt:variant>
        <vt:lpwstr/>
      </vt:variant>
      <vt:variant>
        <vt:i4>7209022</vt:i4>
      </vt:variant>
      <vt:variant>
        <vt:i4>324</vt:i4>
      </vt:variant>
      <vt:variant>
        <vt:i4>0</vt:i4>
      </vt:variant>
      <vt:variant>
        <vt:i4>5</vt:i4>
      </vt:variant>
      <vt:variant>
        <vt:lpwstr>http://www.3gpp.org/ftp/tsg_sa/WG1_Serv/TSGS1_81_Fukuoka/docs/S1-180290.zip</vt:lpwstr>
      </vt:variant>
      <vt:variant>
        <vt:lpwstr/>
      </vt:variant>
      <vt:variant>
        <vt:i4>4194323</vt:i4>
      </vt:variant>
      <vt:variant>
        <vt:i4>321</vt:i4>
      </vt:variant>
      <vt:variant>
        <vt:i4>0</vt:i4>
      </vt:variant>
      <vt:variant>
        <vt:i4>5</vt:i4>
      </vt:variant>
      <vt:variant>
        <vt:lpwstr>http://portal.3gpp.org/desktopmodules/WorkItem/WorkItemDetails.aspx?workitemId=710047</vt:lpwstr>
      </vt:variant>
      <vt:variant>
        <vt:lpwstr/>
      </vt:variant>
      <vt:variant>
        <vt:i4>3080251</vt:i4>
      </vt:variant>
      <vt:variant>
        <vt:i4>318</vt:i4>
      </vt:variant>
      <vt:variant>
        <vt:i4>0</vt:i4>
      </vt:variant>
      <vt:variant>
        <vt:i4>5</vt:i4>
      </vt:variant>
      <vt:variant>
        <vt:lpwstr>http://portal.3gpp.org/desktopmodules/Release/ReleaseDetails.aspx?releaseId=190</vt:lpwstr>
      </vt:variant>
      <vt:variant>
        <vt:lpwstr/>
      </vt:variant>
      <vt:variant>
        <vt:i4>6946850</vt:i4>
      </vt:variant>
      <vt:variant>
        <vt:i4>315</vt:i4>
      </vt:variant>
      <vt:variant>
        <vt:i4>0</vt:i4>
      </vt:variant>
      <vt:variant>
        <vt:i4>5</vt:i4>
      </vt:variant>
      <vt:variant>
        <vt:lpwstr>http://portal.3gpp.org/desktopmodules/Specifications/SpecificationDetails.aspx?specificationId=641</vt:lpwstr>
      </vt:variant>
      <vt:variant>
        <vt:lpwstr/>
      </vt:variant>
      <vt:variant>
        <vt:i4>1704011</vt:i4>
      </vt:variant>
      <vt:variant>
        <vt:i4>312</vt:i4>
      </vt:variant>
      <vt:variant>
        <vt:i4>0</vt:i4>
      </vt:variant>
      <vt:variant>
        <vt:i4>5</vt:i4>
      </vt:variant>
      <vt:variant>
        <vt:lpwstr>http://www.3gpp.org/ftp/tsg_sa/WG1_Serv/TSGS1_76bis_Spokane/Docs/S1-170356.zip</vt:lpwstr>
      </vt:variant>
      <vt:variant>
        <vt:lpwstr/>
      </vt:variant>
      <vt:variant>
        <vt:i4>3080251</vt:i4>
      </vt:variant>
      <vt:variant>
        <vt:i4>309</vt:i4>
      </vt:variant>
      <vt:variant>
        <vt:i4>0</vt:i4>
      </vt:variant>
      <vt:variant>
        <vt:i4>5</vt:i4>
      </vt:variant>
      <vt:variant>
        <vt:lpwstr>http://portal.3gpp.org/desktopmodules/Release/ReleaseDetails.aspx?releaseId=190</vt:lpwstr>
      </vt:variant>
      <vt:variant>
        <vt:lpwstr/>
      </vt:variant>
      <vt:variant>
        <vt:i4>3080251</vt:i4>
      </vt:variant>
      <vt:variant>
        <vt:i4>306</vt:i4>
      </vt:variant>
      <vt:variant>
        <vt:i4>0</vt:i4>
      </vt:variant>
      <vt:variant>
        <vt:i4>5</vt:i4>
      </vt:variant>
      <vt:variant>
        <vt:lpwstr>http://portal.3gpp.org/desktopmodules/Release/ReleaseDetails.aspx?releaseId=190</vt:lpwstr>
      </vt:variant>
      <vt:variant>
        <vt:lpwstr/>
      </vt:variant>
      <vt:variant>
        <vt:i4>6946850</vt:i4>
      </vt:variant>
      <vt:variant>
        <vt:i4>303</vt:i4>
      </vt:variant>
      <vt:variant>
        <vt:i4>0</vt:i4>
      </vt:variant>
      <vt:variant>
        <vt:i4>5</vt:i4>
      </vt:variant>
      <vt:variant>
        <vt:lpwstr>http://portal.3gpp.org/desktopmodules/Specifications/SpecificationDetails.aspx?specificationId=641</vt:lpwstr>
      </vt:variant>
      <vt:variant>
        <vt:lpwstr/>
      </vt:variant>
      <vt:variant>
        <vt:i4>5242899</vt:i4>
      </vt:variant>
      <vt:variant>
        <vt:i4>300</vt:i4>
      </vt:variant>
      <vt:variant>
        <vt:i4>0</vt:i4>
      </vt:variant>
      <vt:variant>
        <vt:i4>5</vt:i4>
      </vt:variant>
      <vt:variant>
        <vt:lpwstr>http://www.3gpp.org/ftp/tsg_sa/WG1_Serv/TSGS1_76_Tenerife/Docs/S1-163241.zip</vt:lpwstr>
      </vt:variant>
      <vt:variant>
        <vt:lpwstr/>
      </vt:variant>
      <vt:variant>
        <vt:i4>4194323</vt:i4>
      </vt:variant>
      <vt:variant>
        <vt:i4>297</vt:i4>
      </vt:variant>
      <vt:variant>
        <vt:i4>0</vt:i4>
      </vt:variant>
      <vt:variant>
        <vt:i4>5</vt:i4>
      </vt:variant>
      <vt:variant>
        <vt:lpwstr>http://portal.3gpp.org/desktopmodules/WorkItem/WorkItemDetails.aspx?workitemId=710047</vt:lpwstr>
      </vt:variant>
      <vt:variant>
        <vt:lpwstr/>
      </vt:variant>
      <vt:variant>
        <vt:i4>3014715</vt:i4>
      </vt:variant>
      <vt:variant>
        <vt:i4>294</vt:i4>
      </vt:variant>
      <vt:variant>
        <vt:i4>0</vt:i4>
      </vt:variant>
      <vt:variant>
        <vt:i4>5</vt:i4>
      </vt:variant>
      <vt:variant>
        <vt:lpwstr>http://portal.3gpp.org/desktopmodules/Release/ReleaseDetails.aspx?releaseId=189</vt:lpwstr>
      </vt:variant>
      <vt:variant>
        <vt:lpwstr/>
      </vt:variant>
      <vt:variant>
        <vt:i4>6946850</vt:i4>
      </vt:variant>
      <vt:variant>
        <vt:i4>291</vt:i4>
      </vt:variant>
      <vt:variant>
        <vt:i4>0</vt:i4>
      </vt:variant>
      <vt:variant>
        <vt:i4>5</vt:i4>
      </vt:variant>
      <vt:variant>
        <vt:lpwstr>http://portal.3gpp.org/desktopmodules/Specifications/SpecificationDetails.aspx?specificationId=641</vt:lpwstr>
      </vt:variant>
      <vt:variant>
        <vt:lpwstr/>
      </vt:variant>
      <vt:variant>
        <vt:i4>5701651</vt:i4>
      </vt:variant>
      <vt:variant>
        <vt:i4>288</vt:i4>
      </vt:variant>
      <vt:variant>
        <vt:i4>0</vt:i4>
      </vt:variant>
      <vt:variant>
        <vt:i4>5</vt:i4>
      </vt:variant>
      <vt:variant>
        <vt:lpwstr>http://www.3gpp.org/ftp/tsg_sa/WG1_Serv/TSGS1_76_Tenerife/Docs/S1-163440.zip</vt:lpwstr>
      </vt:variant>
      <vt:variant>
        <vt:lpwstr/>
      </vt:variant>
      <vt:variant>
        <vt:i4>4915325</vt:i4>
      </vt:variant>
      <vt:variant>
        <vt:i4>279</vt:i4>
      </vt:variant>
      <vt:variant>
        <vt:i4>0</vt:i4>
      </vt:variant>
      <vt:variant>
        <vt:i4>5</vt:i4>
      </vt:variant>
      <vt:variant>
        <vt:lpwstr>http://www.wimaxforum.org/technology/documents/WiMAX_Forum_Mobile_System_Profile_v1_2_2.pdf</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22.278</dc:title>
  <dc:subject>Service requirements for the Evolved Packet System (EPS) (Release 12)</dc:subject>
  <dc:creator>MCC Support</dc:creator>
  <cp:keywords>UMTS, LTE, architecture</cp:keywords>
  <cp:lastModifiedBy>empedu2</cp:lastModifiedBy>
  <cp:revision>2</cp:revision>
  <cp:lastPrinted>2006-07-04T05:17:00Z</cp:lastPrinted>
  <dcterms:created xsi:type="dcterms:W3CDTF">2024-11-22T11:34:00Z</dcterms:created>
  <dcterms:modified xsi:type="dcterms:W3CDTF">2024-11-22T11:34:00Z</dcterms:modified>
  <cp:category>v1.3.1</cp:category>
</cp:coreProperties>
</file>